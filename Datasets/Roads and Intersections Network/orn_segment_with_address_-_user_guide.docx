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er4.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custom.xml" ContentType="application/vnd.openxmlformats-officedocument.custom-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AF9A62" w14:textId="77777777" w:rsidR="00A52531" w:rsidRDefault="00166BDE" w:rsidP="007452A5">
      <w:pPr>
        <w:pStyle w:val="TitleMIRB"/>
      </w:pPr>
      <w:r>
        <w:t>User Guide</w:t>
      </w:r>
    </w:p>
    <w:p w14:paraId="49C29C09" w14:textId="77777777" w:rsidR="00166BDE" w:rsidRDefault="00166BDE" w:rsidP="00166BDE">
      <w:pPr>
        <w:pStyle w:val="TitleMIRB"/>
      </w:pPr>
      <w:r>
        <w:t>for</w:t>
      </w:r>
    </w:p>
    <w:p w14:paraId="49E8D79E" w14:textId="77777777" w:rsidR="00166BDE" w:rsidRDefault="002721CA" w:rsidP="00166BDE">
      <w:pPr>
        <w:pStyle w:val="DataClassTitleMIRB"/>
      </w:pPr>
      <w:r>
        <w:t>ORN Segment with Address</w:t>
      </w:r>
    </w:p>
    <w:p w14:paraId="04A493C8" w14:textId="77777777" w:rsidR="00166BDE" w:rsidRDefault="00166BDE" w:rsidP="00166BDE">
      <w:pPr>
        <w:pStyle w:val="TitlePageSubtitleMIRB"/>
      </w:pPr>
      <w:r>
        <w:t>LIO Data Class</w:t>
      </w:r>
    </w:p>
    <w:p w14:paraId="38C608CB" w14:textId="77777777" w:rsidR="00166BDE" w:rsidRDefault="002721CA" w:rsidP="00166BDE">
      <w:pPr>
        <w:pStyle w:val="TitlePageInfoSubtitleMIRB"/>
      </w:pPr>
      <w:r>
        <w:t>Provincial Mapping Unit</w:t>
      </w:r>
    </w:p>
    <w:p w14:paraId="204C22DF" w14:textId="77777777" w:rsidR="00166BDE" w:rsidRDefault="00166BDE" w:rsidP="00166BDE">
      <w:pPr>
        <w:pStyle w:val="TitlePageInfoSubtitleMIRB"/>
      </w:pPr>
      <w:r>
        <w:t>Mapping and Information Resources Branch</w:t>
      </w:r>
    </w:p>
    <w:p w14:paraId="23E297A9" w14:textId="77777777" w:rsidR="00166BDE" w:rsidRDefault="00166BDE" w:rsidP="00166BDE">
      <w:pPr>
        <w:pStyle w:val="TitlePageInfoSubtitleMIRB"/>
      </w:pPr>
      <w:r>
        <w:t>Corporate Management and Information Division</w:t>
      </w:r>
    </w:p>
    <w:p w14:paraId="46E0EF48" w14:textId="77777777" w:rsidR="00166BDE" w:rsidRDefault="00166BDE" w:rsidP="00166BDE">
      <w:pPr>
        <w:pStyle w:val="TitlePageInfoSubtitleMIRB"/>
      </w:pPr>
      <w:r>
        <w:t>Ministry of Natural Resources and Forestry</w:t>
      </w:r>
    </w:p>
    <w:p w14:paraId="3E488289" w14:textId="20CD8AB3" w:rsidR="007452A5" w:rsidRDefault="00166BDE" w:rsidP="00166BDE">
      <w:pPr>
        <w:pStyle w:val="TitlePageDateTextMIRB"/>
        <w:sectPr w:rsidR="007452A5" w:rsidSect="001E404A">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432" w:footer="288" w:gutter="0"/>
          <w:cols w:space="720"/>
          <w:docGrid w:linePitch="360"/>
        </w:sectPr>
      </w:pPr>
      <w:r>
        <w:fldChar w:fldCharType="begin"/>
      </w:r>
      <w:r>
        <w:instrText xml:space="preserve"> DATE \@ "yyyy-MM-dd" </w:instrText>
      </w:r>
      <w:r>
        <w:fldChar w:fldCharType="separate"/>
      </w:r>
      <w:r w:rsidR="008E0361">
        <w:rPr>
          <w:noProof/>
        </w:rPr>
        <w:t>2019-03-22</w:t>
      </w:r>
      <w:r>
        <w:fldChar w:fldCharType="end"/>
      </w:r>
    </w:p>
    <w:p w14:paraId="7EC49264" w14:textId="77777777" w:rsidR="00166BDE" w:rsidRDefault="001E404A" w:rsidP="00094836">
      <w:pPr>
        <w:pStyle w:val="Heading1MIRBTopofPage"/>
      </w:pPr>
      <w:bookmarkStart w:id="0" w:name="_Toc2337784"/>
      <w:r>
        <w:lastRenderedPageBreak/>
        <w:t>Disclaimer</w:t>
      </w:r>
      <w:bookmarkEnd w:id="0"/>
    </w:p>
    <w:p w14:paraId="5630F140" w14:textId="77777777" w:rsidR="001E404A" w:rsidRDefault="001E404A" w:rsidP="001E404A">
      <w:pPr>
        <w:pStyle w:val="BodyAccessibleTextMIRB"/>
      </w:pPr>
      <w:r w:rsidRPr="008546B2">
        <w:t>This technical documentation has been prepared by Her Majesty the Queen in right of Ontario as represented by the Ministry of Natural Resources and Forestry (the “Ministry”). No warranties or representations, express or implied, statutory or otherwise shall apply or are being made by the Ministry with respect to the documentation, its accuracy or its completeness. In no event will the Ministry be liable or responsible for any lost profits, loss of revenue or earnings, claims by third parties or for any economic, indirect, special, incidental, consequential or exemplary damage resulting from any errors, inaccuracies or omissions in this documentation; and in no event will the Ministry’s liability for any such errors, inaccuracies or omissions on any particular claim, proceeding or action, exceed the actual consideration paid by the claimant involved to the Ministry for the materials to which this instructional documentation relates. Save and except for the liability expressly provided for above, the Ministry shall have no obligation, duty or liability whatsoever in contract, tort or otherwise, including any liability or negligence. The limitations, exclusions and disclaimers expressed above shall apply irrespective of the nature of any cause of action, demand or action, including but not limited to breach of contract, negligence, strict liability, tort or any other legal theory, and shall survive any fundamental breach or breaches.</w:t>
      </w:r>
    </w:p>
    <w:p w14:paraId="2EA405E2" w14:textId="77777777" w:rsidR="00F56911" w:rsidRDefault="00F56911" w:rsidP="001E404A">
      <w:pPr>
        <w:pStyle w:val="BodyAccessibleTextMIRB"/>
        <w:rPr>
          <w:lang w:val="fr-CA"/>
        </w:rPr>
      </w:pPr>
      <w:r w:rsidRPr="00F42DEE">
        <w:rPr>
          <w:lang w:val="fr-CA"/>
        </w:rPr>
        <w:t>Cette publication spécialisée n’est disponible qu’en anglais</w:t>
      </w:r>
      <w:r>
        <w:rPr>
          <w:lang w:val="fr-CA"/>
        </w:rPr>
        <w:t>.</w:t>
      </w:r>
    </w:p>
    <w:p w14:paraId="65827C93" w14:textId="77777777" w:rsidR="00F56911" w:rsidRPr="00F56911" w:rsidRDefault="00F56911" w:rsidP="00F56911">
      <w:pPr>
        <w:pStyle w:val="Heading1MIRBMidPage"/>
      </w:pPr>
      <w:bookmarkStart w:id="1" w:name="_Toc2337785"/>
      <w:r w:rsidRPr="00F56911">
        <w:t>Additional Information</w:t>
      </w:r>
      <w:bookmarkEnd w:id="1"/>
    </w:p>
    <w:p w14:paraId="59F20C8F" w14:textId="77777777" w:rsidR="002721CA" w:rsidRDefault="002721CA" w:rsidP="002721CA">
      <w:pPr>
        <w:pStyle w:val="BodyAccessibleTextMIRB"/>
      </w:pPr>
      <w:r>
        <w:t>This document does not comply with all the applicable guidelines for accessible digital documents. For an alternative format please</w:t>
      </w:r>
      <w:r w:rsidRPr="009B0A6D">
        <w:t xml:space="preserve"> </w:t>
      </w:r>
      <w:r w:rsidR="00D94F42">
        <w:t>email</w:t>
      </w:r>
      <w:r w:rsidRPr="008546B2">
        <w:t xml:space="preserve"> </w:t>
      </w:r>
      <w:r>
        <w:t xml:space="preserve">Land Information Ontario at </w:t>
      </w:r>
      <w:hyperlink r:id="rId14" w:history="1">
        <w:r>
          <w:rPr>
            <w:rStyle w:val="HyperlinkMIRBChar"/>
          </w:rPr>
          <w:t>lio@ontario.ca</w:t>
        </w:r>
      </w:hyperlink>
      <w:r>
        <w:t>.</w:t>
      </w:r>
    </w:p>
    <w:p w14:paraId="35D8BF23" w14:textId="77777777" w:rsidR="00F56911" w:rsidRDefault="002721CA" w:rsidP="002721CA">
      <w:pPr>
        <w:pStyle w:val="BodyAccessibleTextMIRB"/>
        <w:sectPr w:rsidR="00F56911" w:rsidSect="001E404A">
          <w:headerReference w:type="default" r:id="rId15"/>
          <w:footerReference w:type="default" r:id="rId16"/>
          <w:pgSz w:w="12240" w:h="15840"/>
          <w:pgMar w:top="1440" w:right="1440" w:bottom="1440" w:left="1440" w:header="432" w:footer="720" w:gutter="0"/>
          <w:cols w:space="720"/>
          <w:docGrid w:linePitch="360"/>
        </w:sectPr>
      </w:pPr>
      <w:r w:rsidRPr="008546B2">
        <w:t xml:space="preserve">For more information about </w:t>
      </w:r>
      <w:r w:rsidRPr="00671E2D">
        <w:t>this</w:t>
      </w:r>
      <w:r w:rsidRPr="008546B2">
        <w:t xml:space="preserve"> document, please contact </w:t>
      </w:r>
      <w:r>
        <w:t xml:space="preserve">Land Information Ontario at </w:t>
      </w:r>
      <w:hyperlink r:id="rId17" w:history="1">
        <w:r>
          <w:rPr>
            <w:rStyle w:val="HyperlinkMIRBChar"/>
          </w:rPr>
          <w:t>lio@ontario.ca</w:t>
        </w:r>
      </w:hyperlink>
      <w:r>
        <w:t>.</w:t>
      </w:r>
    </w:p>
    <w:p w14:paraId="57297EDA" w14:textId="77777777" w:rsidR="00F56911" w:rsidRDefault="00F56911" w:rsidP="00F56911">
      <w:pPr>
        <w:pStyle w:val="Heading1MIRBTopofPage"/>
      </w:pPr>
      <w:bookmarkStart w:id="2" w:name="_Toc2337786"/>
      <w:r>
        <w:lastRenderedPageBreak/>
        <w:t>Executive Summary</w:t>
      </w:r>
      <w:bookmarkEnd w:id="2"/>
    </w:p>
    <w:p w14:paraId="6DF44291" w14:textId="77777777" w:rsidR="00F56911" w:rsidRDefault="00F56911" w:rsidP="00F56911">
      <w:pPr>
        <w:pStyle w:val="Heading2MIRB"/>
      </w:pPr>
      <w:bookmarkStart w:id="3" w:name="_Toc2337787"/>
      <w:r>
        <w:t>Key Words</w:t>
      </w:r>
      <w:bookmarkEnd w:id="3"/>
    </w:p>
    <w:p w14:paraId="4EAA988E" w14:textId="77777777" w:rsidR="00F56911" w:rsidRPr="002721CA" w:rsidRDefault="002721CA" w:rsidP="002721CA">
      <w:pPr>
        <w:pStyle w:val="BodyAccessibleTextMIRB"/>
      </w:pPr>
      <w:r>
        <w:t>Ontario Road Network, ORN</w:t>
      </w:r>
    </w:p>
    <w:p w14:paraId="01AB5E60" w14:textId="77777777" w:rsidR="00F56911" w:rsidRDefault="00F56911" w:rsidP="00F56911">
      <w:pPr>
        <w:pStyle w:val="Heading2MIRB"/>
      </w:pPr>
      <w:bookmarkStart w:id="4" w:name="_Toc2337788"/>
      <w:r>
        <w:t>Abstract</w:t>
      </w:r>
      <w:bookmarkEnd w:id="4"/>
    </w:p>
    <w:p w14:paraId="265033BC" w14:textId="77777777" w:rsidR="002721CA" w:rsidRDefault="002721CA" w:rsidP="002721CA">
      <w:pPr>
        <w:pStyle w:val="BodyAccessibleTextMIRB"/>
        <w:rPr>
          <w:lang w:val="en-US"/>
        </w:rPr>
      </w:pPr>
      <w:r>
        <w:t xml:space="preserve">This user guide details the specifications for the ORN Segment with Address (ORNSEGAD) Land Information Ontario (LIO) Data </w:t>
      </w:r>
      <w:r w:rsidRPr="00C5189B">
        <w:t>Class. With a positional accuracy of 10 metres or better the ORN is the authoritative source of roads data for Ontario. ORNSEGAD is derived from the ORN Road Net Element (ORNELEM) data class</w:t>
      </w:r>
      <w:r w:rsidRPr="007F12B8">
        <w:t xml:space="preserve"> and is suitable </w:t>
      </w:r>
      <w:r>
        <w:rPr>
          <w:lang w:val="en-US"/>
        </w:rPr>
        <w:t xml:space="preserve">for creating </w:t>
      </w:r>
      <w:r w:rsidRPr="00E320B4">
        <w:rPr>
          <w:lang w:val="en-US"/>
        </w:rPr>
        <w:t>products and services including mapping, analysis and geocoding applications</w:t>
      </w:r>
      <w:r>
        <w:rPr>
          <w:lang w:val="en-US"/>
        </w:rPr>
        <w:t>.</w:t>
      </w:r>
    </w:p>
    <w:p w14:paraId="6DDD893D" w14:textId="77777777" w:rsidR="002721CA" w:rsidRPr="002721CA" w:rsidRDefault="002721CA" w:rsidP="002721CA">
      <w:pPr>
        <w:pStyle w:val="BodyAccessibleTextMIRB"/>
      </w:pPr>
      <w:r>
        <w:t>The ORN is a Government of Ontario Information Technology Standard (</w:t>
      </w:r>
      <w:r w:rsidRPr="006A139B">
        <w:rPr>
          <w:bCs/>
        </w:rPr>
        <w:t>GO-ITS 29</w:t>
      </w:r>
      <w:r>
        <w:t xml:space="preserve">). Refer to </w:t>
      </w:r>
      <w:hyperlink w:anchor="Section6Links" w:history="1">
        <w:r w:rsidRPr="007E49A3">
          <w:rPr>
            <w:rStyle w:val="HyperlinkMIRBChar"/>
          </w:rPr>
          <w:t>Links to Additional Information</w:t>
        </w:r>
      </w:hyperlink>
      <w:r>
        <w:t xml:space="preserve"> for more information</w:t>
      </w:r>
      <w:r w:rsidRPr="002721CA">
        <w:t>.</w:t>
      </w:r>
    </w:p>
    <w:p w14:paraId="66E6E71D" w14:textId="77777777" w:rsidR="002721CA" w:rsidRPr="00585B40" w:rsidRDefault="002721CA" w:rsidP="00585B40">
      <w:pPr>
        <w:pStyle w:val="BodyAccessibleTextMIRB"/>
        <w:sectPr w:rsidR="002721CA" w:rsidRPr="00585B40" w:rsidSect="001E404A">
          <w:footerReference w:type="default" r:id="rId18"/>
          <w:pgSz w:w="12240" w:h="15840"/>
          <w:pgMar w:top="1440" w:right="1440" w:bottom="1440" w:left="1440" w:header="432" w:footer="720" w:gutter="0"/>
          <w:cols w:space="720"/>
          <w:docGrid w:linePitch="360"/>
        </w:sectPr>
      </w:pPr>
    </w:p>
    <w:p w14:paraId="433D2A69" w14:textId="77777777" w:rsidR="00F56911" w:rsidRDefault="00F56911" w:rsidP="00F56911">
      <w:pPr>
        <w:pStyle w:val="Heading1MIRBTopofPage"/>
      </w:pPr>
      <w:bookmarkStart w:id="5" w:name="_Toc2337789"/>
      <w:r>
        <w:lastRenderedPageBreak/>
        <w:t>Table of Contents</w:t>
      </w:r>
      <w:bookmarkEnd w:id="5"/>
    </w:p>
    <w:p w14:paraId="1C90E70C" w14:textId="39479094" w:rsidR="0029533B" w:rsidRDefault="007A75BD">
      <w:pPr>
        <w:pStyle w:val="TOC1"/>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2337784" w:history="1">
        <w:r w:rsidR="0029533B" w:rsidRPr="00C91B5D">
          <w:rPr>
            <w:rStyle w:val="Hyperlink"/>
            <w:rFonts w:eastAsiaTheme="majorEastAsia"/>
            <w:noProof/>
          </w:rPr>
          <w:t>Disclaimer</w:t>
        </w:r>
        <w:r w:rsidR="0029533B">
          <w:rPr>
            <w:noProof/>
            <w:webHidden/>
          </w:rPr>
          <w:tab/>
        </w:r>
        <w:r w:rsidR="0029533B">
          <w:rPr>
            <w:noProof/>
            <w:webHidden/>
          </w:rPr>
          <w:fldChar w:fldCharType="begin"/>
        </w:r>
        <w:r w:rsidR="0029533B">
          <w:rPr>
            <w:noProof/>
            <w:webHidden/>
          </w:rPr>
          <w:instrText xml:space="preserve"> PAGEREF _Toc2337784 \h </w:instrText>
        </w:r>
        <w:r w:rsidR="0029533B">
          <w:rPr>
            <w:noProof/>
            <w:webHidden/>
          </w:rPr>
        </w:r>
        <w:r w:rsidR="0029533B">
          <w:rPr>
            <w:noProof/>
            <w:webHidden/>
          </w:rPr>
          <w:fldChar w:fldCharType="separate"/>
        </w:r>
        <w:r w:rsidR="00AD17ED">
          <w:rPr>
            <w:noProof/>
            <w:webHidden/>
          </w:rPr>
          <w:t>2</w:t>
        </w:r>
        <w:r w:rsidR="0029533B">
          <w:rPr>
            <w:noProof/>
            <w:webHidden/>
          </w:rPr>
          <w:fldChar w:fldCharType="end"/>
        </w:r>
      </w:hyperlink>
    </w:p>
    <w:p w14:paraId="7DFC7639" w14:textId="69985945"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85" w:history="1">
        <w:r w:rsidR="0029533B" w:rsidRPr="00C91B5D">
          <w:rPr>
            <w:rStyle w:val="Hyperlink"/>
            <w:rFonts w:eastAsiaTheme="majorEastAsia"/>
            <w:noProof/>
          </w:rPr>
          <w:t>Additional Information</w:t>
        </w:r>
        <w:r w:rsidR="0029533B">
          <w:rPr>
            <w:noProof/>
            <w:webHidden/>
          </w:rPr>
          <w:tab/>
        </w:r>
        <w:r w:rsidR="0029533B">
          <w:rPr>
            <w:noProof/>
            <w:webHidden/>
          </w:rPr>
          <w:fldChar w:fldCharType="begin"/>
        </w:r>
        <w:r w:rsidR="0029533B">
          <w:rPr>
            <w:noProof/>
            <w:webHidden/>
          </w:rPr>
          <w:instrText xml:space="preserve"> PAGEREF _Toc2337785 \h </w:instrText>
        </w:r>
        <w:r w:rsidR="0029533B">
          <w:rPr>
            <w:noProof/>
            <w:webHidden/>
          </w:rPr>
        </w:r>
        <w:r w:rsidR="0029533B">
          <w:rPr>
            <w:noProof/>
            <w:webHidden/>
          </w:rPr>
          <w:fldChar w:fldCharType="separate"/>
        </w:r>
        <w:r w:rsidR="00AD17ED">
          <w:rPr>
            <w:noProof/>
            <w:webHidden/>
          </w:rPr>
          <w:t>2</w:t>
        </w:r>
        <w:r w:rsidR="0029533B">
          <w:rPr>
            <w:noProof/>
            <w:webHidden/>
          </w:rPr>
          <w:fldChar w:fldCharType="end"/>
        </w:r>
      </w:hyperlink>
    </w:p>
    <w:p w14:paraId="595051C1" w14:textId="30843F1F"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86" w:history="1">
        <w:r w:rsidR="0029533B" w:rsidRPr="00C91B5D">
          <w:rPr>
            <w:rStyle w:val="Hyperlink"/>
            <w:rFonts w:eastAsiaTheme="majorEastAsia"/>
            <w:noProof/>
          </w:rPr>
          <w:t>Executive Summary</w:t>
        </w:r>
        <w:r w:rsidR="0029533B">
          <w:rPr>
            <w:noProof/>
            <w:webHidden/>
          </w:rPr>
          <w:tab/>
        </w:r>
        <w:r w:rsidR="0029533B">
          <w:rPr>
            <w:noProof/>
            <w:webHidden/>
          </w:rPr>
          <w:fldChar w:fldCharType="begin"/>
        </w:r>
        <w:r w:rsidR="0029533B">
          <w:rPr>
            <w:noProof/>
            <w:webHidden/>
          </w:rPr>
          <w:instrText xml:space="preserve"> PAGEREF _Toc2337786 \h </w:instrText>
        </w:r>
        <w:r w:rsidR="0029533B">
          <w:rPr>
            <w:noProof/>
            <w:webHidden/>
          </w:rPr>
        </w:r>
        <w:r w:rsidR="0029533B">
          <w:rPr>
            <w:noProof/>
            <w:webHidden/>
          </w:rPr>
          <w:fldChar w:fldCharType="separate"/>
        </w:r>
        <w:r w:rsidR="00AD17ED">
          <w:rPr>
            <w:noProof/>
            <w:webHidden/>
          </w:rPr>
          <w:t>3</w:t>
        </w:r>
        <w:r w:rsidR="0029533B">
          <w:rPr>
            <w:noProof/>
            <w:webHidden/>
          </w:rPr>
          <w:fldChar w:fldCharType="end"/>
        </w:r>
      </w:hyperlink>
    </w:p>
    <w:p w14:paraId="795D4C6D" w14:textId="440E9795"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787" w:history="1">
        <w:r w:rsidR="0029533B" w:rsidRPr="00C91B5D">
          <w:rPr>
            <w:rStyle w:val="Hyperlink"/>
            <w:rFonts w:eastAsiaTheme="majorEastAsia"/>
            <w:noProof/>
          </w:rPr>
          <w:t>Key Words</w:t>
        </w:r>
        <w:r w:rsidR="0029533B">
          <w:rPr>
            <w:noProof/>
            <w:webHidden/>
          </w:rPr>
          <w:tab/>
        </w:r>
        <w:r w:rsidR="0029533B">
          <w:rPr>
            <w:noProof/>
            <w:webHidden/>
          </w:rPr>
          <w:fldChar w:fldCharType="begin"/>
        </w:r>
        <w:r w:rsidR="0029533B">
          <w:rPr>
            <w:noProof/>
            <w:webHidden/>
          </w:rPr>
          <w:instrText xml:space="preserve"> PAGEREF _Toc2337787 \h </w:instrText>
        </w:r>
        <w:r w:rsidR="0029533B">
          <w:rPr>
            <w:noProof/>
            <w:webHidden/>
          </w:rPr>
        </w:r>
        <w:r w:rsidR="0029533B">
          <w:rPr>
            <w:noProof/>
            <w:webHidden/>
          </w:rPr>
          <w:fldChar w:fldCharType="separate"/>
        </w:r>
        <w:r w:rsidR="00AD17ED">
          <w:rPr>
            <w:noProof/>
            <w:webHidden/>
          </w:rPr>
          <w:t>3</w:t>
        </w:r>
        <w:r w:rsidR="0029533B">
          <w:rPr>
            <w:noProof/>
            <w:webHidden/>
          </w:rPr>
          <w:fldChar w:fldCharType="end"/>
        </w:r>
      </w:hyperlink>
    </w:p>
    <w:p w14:paraId="0B49E058" w14:textId="0FA7CBF9"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788" w:history="1">
        <w:r w:rsidR="0029533B" w:rsidRPr="00C91B5D">
          <w:rPr>
            <w:rStyle w:val="Hyperlink"/>
            <w:rFonts w:eastAsiaTheme="majorEastAsia"/>
            <w:noProof/>
          </w:rPr>
          <w:t>Abstract</w:t>
        </w:r>
        <w:r w:rsidR="0029533B">
          <w:rPr>
            <w:noProof/>
            <w:webHidden/>
          </w:rPr>
          <w:tab/>
        </w:r>
        <w:r w:rsidR="0029533B">
          <w:rPr>
            <w:noProof/>
            <w:webHidden/>
          </w:rPr>
          <w:fldChar w:fldCharType="begin"/>
        </w:r>
        <w:r w:rsidR="0029533B">
          <w:rPr>
            <w:noProof/>
            <w:webHidden/>
          </w:rPr>
          <w:instrText xml:space="preserve"> PAGEREF _Toc2337788 \h </w:instrText>
        </w:r>
        <w:r w:rsidR="0029533B">
          <w:rPr>
            <w:noProof/>
            <w:webHidden/>
          </w:rPr>
        </w:r>
        <w:r w:rsidR="0029533B">
          <w:rPr>
            <w:noProof/>
            <w:webHidden/>
          </w:rPr>
          <w:fldChar w:fldCharType="separate"/>
        </w:r>
        <w:r w:rsidR="00AD17ED">
          <w:rPr>
            <w:noProof/>
            <w:webHidden/>
          </w:rPr>
          <w:t>3</w:t>
        </w:r>
        <w:r w:rsidR="0029533B">
          <w:rPr>
            <w:noProof/>
            <w:webHidden/>
          </w:rPr>
          <w:fldChar w:fldCharType="end"/>
        </w:r>
      </w:hyperlink>
    </w:p>
    <w:p w14:paraId="2C30556E" w14:textId="0AB88D7F"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89" w:history="1">
        <w:r w:rsidR="0029533B" w:rsidRPr="00C91B5D">
          <w:rPr>
            <w:rStyle w:val="Hyperlink"/>
            <w:rFonts w:eastAsiaTheme="majorEastAsia"/>
            <w:noProof/>
          </w:rPr>
          <w:t>Table of Contents</w:t>
        </w:r>
        <w:r w:rsidR="0029533B">
          <w:rPr>
            <w:noProof/>
            <w:webHidden/>
          </w:rPr>
          <w:tab/>
        </w:r>
        <w:r w:rsidR="0029533B">
          <w:rPr>
            <w:noProof/>
            <w:webHidden/>
          </w:rPr>
          <w:fldChar w:fldCharType="begin"/>
        </w:r>
        <w:r w:rsidR="0029533B">
          <w:rPr>
            <w:noProof/>
            <w:webHidden/>
          </w:rPr>
          <w:instrText xml:space="preserve"> PAGEREF _Toc2337789 \h </w:instrText>
        </w:r>
        <w:r w:rsidR="0029533B">
          <w:rPr>
            <w:noProof/>
            <w:webHidden/>
          </w:rPr>
        </w:r>
        <w:r w:rsidR="0029533B">
          <w:rPr>
            <w:noProof/>
            <w:webHidden/>
          </w:rPr>
          <w:fldChar w:fldCharType="separate"/>
        </w:r>
        <w:r w:rsidR="00AD17ED">
          <w:rPr>
            <w:noProof/>
            <w:webHidden/>
          </w:rPr>
          <w:t>4</w:t>
        </w:r>
        <w:r w:rsidR="0029533B">
          <w:rPr>
            <w:noProof/>
            <w:webHidden/>
          </w:rPr>
          <w:fldChar w:fldCharType="end"/>
        </w:r>
      </w:hyperlink>
    </w:p>
    <w:p w14:paraId="554A1F0C" w14:textId="0C7519CB"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90" w:history="1">
        <w:r w:rsidR="0029533B" w:rsidRPr="00C91B5D">
          <w:rPr>
            <w:rStyle w:val="Hyperlink"/>
            <w:rFonts w:eastAsiaTheme="majorEastAsia"/>
            <w:noProof/>
          </w:rPr>
          <w:t>List of Figures</w:t>
        </w:r>
        <w:r w:rsidR="0029533B">
          <w:rPr>
            <w:noProof/>
            <w:webHidden/>
          </w:rPr>
          <w:tab/>
        </w:r>
        <w:r w:rsidR="0029533B">
          <w:rPr>
            <w:noProof/>
            <w:webHidden/>
          </w:rPr>
          <w:fldChar w:fldCharType="begin"/>
        </w:r>
        <w:r w:rsidR="0029533B">
          <w:rPr>
            <w:noProof/>
            <w:webHidden/>
          </w:rPr>
          <w:instrText xml:space="preserve"> PAGEREF _Toc2337790 \h </w:instrText>
        </w:r>
        <w:r w:rsidR="0029533B">
          <w:rPr>
            <w:noProof/>
            <w:webHidden/>
          </w:rPr>
        </w:r>
        <w:r w:rsidR="0029533B">
          <w:rPr>
            <w:noProof/>
            <w:webHidden/>
          </w:rPr>
          <w:fldChar w:fldCharType="separate"/>
        </w:r>
        <w:r w:rsidR="00AD17ED">
          <w:rPr>
            <w:noProof/>
            <w:webHidden/>
          </w:rPr>
          <w:t>6</w:t>
        </w:r>
        <w:r w:rsidR="0029533B">
          <w:rPr>
            <w:noProof/>
            <w:webHidden/>
          </w:rPr>
          <w:fldChar w:fldCharType="end"/>
        </w:r>
      </w:hyperlink>
    </w:p>
    <w:p w14:paraId="1795F125" w14:textId="42A8416A"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91" w:history="1">
        <w:r w:rsidR="0029533B" w:rsidRPr="00C91B5D">
          <w:rPr>
            <w:rStyle w:val="Hyperlink"/>
            <w:rFonts w:eastAsiaTheme="majorEastAsia"/>
            <w:noProof/>
          </w:rPr>
          <w:t>List of Tables</w:t>
        </w:r>
        <w:r w:rsidR="0029533B">
          <w:rPr>
            <w:noProof/>
            <w:webHidden/>
          </w:rPr>
          <w:tab/>
        </w:r>
        <w:r w:rsidR="0029533B">
          <w:rPr>
            <w:noProof/>
            <w:webHidden/>
          </w:rPr>
          <w:fldChar w:fldCharType="begin"/>
        </w:r>
        <w:r w:rsidR="0029533B">
          <w:rPr>
            <w:noProof/>
            <w:webHidden/>
          </w:rPr>
          <w:instrText xml:space="preserve"> PAGEREF _Toc2337791 \h </w:instrText>
        </w:r>
        <w:r w:rsidR="0029533B">
          <w:rPr>
            <w:noProof/>
            <w:webHidden/>
          </w:rPr>
        </w:r>
        <w:r w:rsidR="0029533B">
          <w:rPr>
            <w:noProof/>
            <w:webHidden/>
          </w:rPr>
          <w:fldChar w:fldCharType="separate"/>
        </w:r>
        <w:r w:rsidR="00AD17ED">
          <w:rPr>
            <w:noProof/>
            <w:webHidden/>
          </w:rPr>
          <w:t>7</w:t>
        </w:r>
        <w:r w:rsidR="0029533B">
          <w:rPr>
            <w:noProof/>
            <w:webHidden/>
          </w:rPr>
          <w:fldChar w:fldCharType="end"/>
        </w:r>
      </w:hyperlink>
    </w:p>
    <w:p w14:paraId="6E50CD7D" w14:textId="44AA4717"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92" w:history="1">
        <w:r w:rsidR="0029533B" w:rsidRPr="00C91B5D">
          <w:rPr>
            <w:rStyle w:val="Hyperlink"/>
            <w:rFonts w:eastAsiaTheme="majorEastAsia"/>
            <w:noProof/>
          </w:rPr>
          <w:t>List of Acronyms</w:t>
        </w:r>
        <w:r w:rsidR="0029533B">
          <w:rPr>
            <w:noProof/>
            <w:webHidden/>
          </w:rPr>
          <w:tab/>
        </w:r>
        <w:r w:rsidR="0029533B">
          <w:rPr>
            <w:noProof/>
            <w:webHidden/>
          </w:rPr>
          <w:fldChar w:fldCharType="begin"/>
        </w:r>
        <w:r w:rsidR="0029533B">
          <w:rPr>
            <w:noProof/>
            <w:webHidden/>
          </w:rPr>
          <w:instrText xml:space="preserve"> PAGEREF _Toc2337792 \h </w:instrText>
        </w:r>
        <w:r w:rsidR="0029533B">
          <w:rPr>
            <w:noProof/>
            <w:webHidden/>
          </w:rPr>
        </w:r>
        <w:r w:rsidR="0029533B">
          <w:rPr>
            <w:noProof/>
            <w:webHidden/>
          </w:rPr>
          <w:fldChar w:fldCharType="separate"/>
        </w:r>
        <w:r w:rsidR="00AD17ED">
          <w:rPr>
            <w:noProof/>
            <w:webHidden/>
          </w:rPr>
          <w:t>8</w:t>
        </w:r>
        <w:r w:rsidR="0029533B">
          <w:rPr>
            <w:noProof/>
            <w:webHidden/>
          </w:rPr>
          <w:fldChar w:fldCharType="end"/>
        </w:r>
      </w:hyperlink>
    </w:p>
    <w:p w14:paraId="2CE82554" w14:textId="76811285"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93" w:history="1">
        <w:r w:rsidR="0029533B" w:rsidRPr="00C91B5D">
          <w:rPr>
            <w:rStyle w:val="Hyperlink"/>
            <w:rFonts w:eastAsiaTheme="majorEastAsia"/>
            <w:noProof/>
          </w:rPr>
          <w:t>1. Introduction</w:t>
        </w:r>
        <w:r w:rsidR="0029533B">
          <w:rPr>
            <w:noProof/>
            <w:webHidden/>
          </w:rPr>
          <w:tab/>
        </w:r>
        <w:r w:rsidR="0029533B">
          <w:rPr>
            <w:noProof/>
            <w:webHidden/>
          </w:rPr>
          <w:fldChar w:fldCharType="begin"/>
        </w:r>
        <w:r w:rsidR="0029533B">
          <w:rPr>
            <w:noProof/>
            <w:webHidden/>
          </w:rPr>
          <w:instrText xml:space="preserve"> PAGEREF _Toc2337793 \h </w:instrText>
        </w:r>
        <w:r w:rsidR="0029533B">
          <w:rPr>
            <w:noProof/>
            <w:webHidden/>
          </w:rPr>
        </w:r>
        <w:r w:rsidR="0029533B">
          <w:rPr>
            <w:noProof/>
            <w:webHidden/>
          </w:rPr>
          <w:fldChar w:fldCharType="separate"/>
        </w:r>
        <w:r w:rsidR="00AD17ED">
          <w:rPr>
            <w:noProof/>
            <w:webHidden/>
          </w:rPr>
          <w:t>9</w:t>
        </w:r>
        <w:r w:rsidR="0029533B">
          <w:rPr>
            <w:noProof/>
            <w:webHidden/>
          </w:rPr>
          <w:fldChar w:fldCharType="end"/>
        </w:r>
      </w:hyperlink>
    </w:p>
    <w:p w14:paraId="60ECD72A" w14:textId="1BDBA5C6"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94" w:history="1">
        <w:r w:rsidR="0029533B" w:rsidRPr="00C91B5D">
          <w:rPr>
            <w:rStyle w:val="Hyperlink"/>
            <w:rFonts w:eastAsiaTheme="majorEastAsia"/>
            <w:noProof/>
          </w:rPr>
          <w:t>2. Objectives</w:t>
        </w:r>
        <w:r w:rsidR="0029533B">
          <w:rPr>
            <w:noProof/>
            <w:webHidden/>
          </w:rPr>
          <w:tab/>
        </w:r>
        <w:r w:rsidR="0029533B">
          <w:rPr>
            <w:noProof/>
            <w:webHidden/>
          </w:rPr>
          <w:fldChar w:fldCharType="begin"/>
        </w:r>
        <w:r w:rsidR="0029533B">
          <w:rPr>
            <w:noProof/>
            <w:webHidden/>
          </w:rPr>
          <w:instrText xml:space="preserve"> PAGEREF _Toc2337794 \h </w:instrText>
        </w:r>
        <w:r w:rsidR="0029533B">
          <w:rPr>
            <w:noProof/>
            <w:webHidden/>
          </w:rPr>
        </w:r>
        <w:r w:rsidR="0029533B">
          <w:rPr>
            <w:noProof/>
            <w:webHidden/>
          </w:rPr>
          <w:fldChar w:fldCharType="separate"/>
        </w:r>
        <w:r w:rsidR="00AD17ED">
          <w:rPr>
            <w:noProof/>
            <w:webHidden/>
          </w:rPr>
          <w:t>9</w:t>
        </w:r>
        <w:r w:rsidR="0029533B">
          <w:rPr>
            <w:noProof/>
            <w:webHidden/>
          </w:rPr>
          <w:fldChar w:fldCharType="end"/>
        </w:r>
      </w:hyperlink>
    </w:p>
    <w:p w14:paraId="79074351" w14:textId="6A13B298"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95" w:history="1">
        <w:r w:rsidR="0029533B" w:rsidRPr="00C91B5D">
          <w:rPr>
            <w:rStyle w:val="Hyperlink"/>
            <w:rFonts w:eastAsiaTheme="majorEastAsia"/>
            <w:noProof/>
          </w:rPr>
          <w:t>3. Data Class: ORN Segment with Address (ORNSEGAD)</w:t>
        </w:r>
        <w:r w:rsidR="0029533B">
          <w:rPr>
            <w:noProof/>
            <w:webHidden/>
          </w:rPr>
          <w:tab/>
        </w:r>
        <w:r w:rsidR="0029533B">
          <w:rPr>
            <w:noProof/>
            <w:webHidden/>
          </w:rPr>
          <w:fldChar w:fldCharType="begin"/>
        </w:r>
        <w:r w:rsidR="0029533B">
          <w:rPr>
            <w:noProof/>
            <w:webHidden/>
          </w:rPr>
          <w:instrText xml:space="preserve"> PAGEREF _Toc2337795 \h </w:instrText>
        </w:r>
        <w:r w:rsidR="0029533B">
          <w:rPr>
            <w:noProof/>
            <w:webHidden/>
          </w:rPr>
        </w:r>
        <w:r w:rsidR="0029533B">
          <w:rPr>
            <w:noProof/>
            <w:webHidden/>
          </w:rPr>
          <w:fldChar w:fldCharType="separate"/>
        </w:r>
        <w:r w:rsidR="00AD17ED">
          <w:rPr>
            <w:noProof/>
            <w:webHidden/>
          </w:rPr>
          <w:t>9</w:t>
        </w:r>
        <w:r w:rsidR="0029533B">
          <w:rPr>
            <w:noProof/>
            <w:webHidden/>
          </w:rPr>
          <w:fldChar w:fldCharType="end"/>
        </w:r>
      </w:hyperlink>
    </w:p>
    <w:p w14:paraId="26AE6B32" w14:textId="64EC576B"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96" w:history="1">
        <w:r w:rsidR="0029533B" w:rsidRPr="00C91B5D">
          <w:rPr>
            <w:rStyle w:val="Hyperlink"/>
            <w:rFonts w:eastAsiaTheme="majorEastAsia"/>
            <w:noProof/>
          </w:rPr>
          <w:t>4. Model Diagram: ORN Segment with Address (ORNSEGAD)</w:t>
        </w:r>
        <w:r w:rsidR="0029533B">
          <w:rPr>
            <w:noProof/>
            <w:webHidden/>
          </w:rPr>
          <w:tab/>
        </w:r>
        <w:r w:rsidR="0029533B">
          <w:rPr>
            <w:noProof/>
            <w:webHidden/>
          </w:rPr>
          <w:fldChar w:fldCharType="begin"/>
        </w:r>
        <w:r w:rsidR="0029533B">
          <w:rPr>
            <w:noProof/>
            <w:webHidden/>
          </w:rPr>
          <w:instrText xml:space="preserve"> PAGEREF _Toc2337796 \h </w:instrText>
        </w:r>
        <w:r w:rsidR="0029533B">
          <w:rPr>
            <w:noProof/>
            <w:webHidden/>
          </w:rPr>
        </w:r>
        <w:r w:rsidR="0029533B">
          <w:rPr>
            <w:noProof/>
            <w:webHidden/>
          </w:rPr>
          <w:fldChar w:fldCharType="separate"/>
        </w:r>
        <w:r w:rsidR="00AD17ED">
          <w:rPr>
            <w:noProof/>
            <w:webHidden/>
          </w:rPr>
          <w:t>10</w:t>
        </w:r>
        <w:r w:rsidR="0029533B">
          <w:rPr>
            <w:noProof/>
            <w:webHidden/>
          </w:rPr>
          <w:fldChar w:fldCharType="end"/>
        </w:r>
      </w:hyperlink>
    </w:p>
    <w:p w14:paraId="0C531EE1" w14:textId="63B2419F"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97" w:history="1">
        <w:r w:rsidR="0029533B" w:rsidRPr="00C91B5D">
          <w:rPr>
            <w:rStyle w:val="Hyperlink"/>
            <w:rFonts w:eastAsiaTheme="majorEastAsia"/>
            <w:noProof/>
          </w:rPr>
          <w:t>5. Data Description</w:t>
        </w:r>
        <w:r w:rsidR="0029533B">
          <w:rPr>
            <w:noProof/>
            <w:webHidden/>
          </w:rPr>
          <w:tab/>
        </w:r>
        <w:r w:rsidR="0029533B">
          <w:rPr>
            <w:noProof/>
            <w:webHidden/>
          </w:rPr>
          <w:fldChar w:fldCharType="begin"/>
        </w:r>
        <w:r w:rsidR="0029533B">
          <w:rPr>
            <w:noProof/>
            <w:webHidden/>
          </w:rPr>
          <w:instrText xml:space="preserve"> PAGEREF _Toc2337797 \h </w:instrText>
        </w:r>
        <w:r w:rsidR="0029533B">
          <w:rPr>
            <w:noProof/>
            <w:webHidden/>
          </w:rPr>
        </w:r>
        <w:r w:rsidR="0029533B">
          <w:rPr>
            <w:noProof/>
            <w:webHidden/>
          </w:rPr>
          <w:fldChar w:fldCharType="separate"/>
        </w:r>
        <w:r w:rsidR="00AD17ED">
          <w:rPr>
            <w:noProof/>
            <w:webHidden/>
          </w:rPr>
          <w:t>12</w:t>
        </w:r>
        <w:r w:rsidR="0029533B">
          <w:rPr>
            <w:noProof/>
            <w:webHidden/>
          </w:rPr>
          <w:fldChar w:fldCharType="end"/>
        </w:r>
      </w:hyperlink>
    </w:p>
    <w:p w14:paraId="6BD45CAD" w14:textId="49A96105"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798" w:history="1">
        <w:r w:rsidR="0029533B" w:rsidRPr="00C91B5D">
          <w:rPr>
            <w:rStyle w:val="Hyperlink"/>
            <w:rFonts w:eastAsiaTheme="majorEastAsia"/>
            <w:noProof/>
          </w:rPr>
          <w:t>ORN_SEGMENT_WITH_ADDRESS_FT</w:t>
        </w:r>
        <w:r w:rsidR="0029533B">
          <w:rPr>
            <w:noProof/>
            <w:webHidden/>
          </w:rPr>
          <w:tab/>
        </w:r>
        <w:r w:rsidR="0029533B">
          <w:rPr>
            <w:noProof/>
            <w:webHidden/>
          </w:rPr>
          <w:fldChar w:fldCharType="begin"/>
        </w:r>
        <w:r w:rsidR="0029533B">
          <w:rPr>
            <w:noProof/>
            <w:webHidden/>
          </w:rPr>
          <w:instrText xml:space="preserve"> PAGEREF _Toc2337798 \h </w:instrText>
        </w:r>
        <w:r w:rsidR="0029533B">
          <w:rPr>
            <w:noProof/>
            <w:webHidden/>
          </w:rPr>
        </w:r>
        <w:r w:rsidR="0029533B">
          <w:rPr>
            <w:noProof/>
            <w:webHidden/>
          </w:rPr>
          <w:fldChar w:fldCharType="separate"/>
        </w:r>
        <w:r w:rsidR="00AD17ED">
          <w:rPr>
            <w:noProof/>
            <w:webHidden/>
          </w:rPr>
          <w:t>12</w:t>
        </w:r>
        <w:r w:rsidR="0029533B">
          <w:rPr>
            <w:noProof/>
            <w:webHidden/>
          </w:rPr>
          <w:fldChar w:fldCharType="end"/>
        </w:r>
      </w:hyperlink>
    </w:p>
    <w:p w14:paraId="4CF448DD" w14:textId="3854FAF3"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799" w:history="1">
        <w:r w:rsidR="0029533B" w:rsidRPr="00C91B5D">
          <w:rPr>
            <w:rStyle w:val="Hyperlink"/>
            <w:rFonts w:eastAsiaTheme="majorEastAsia"/>
            <w:noProof/>
          </w:rPr>
          <w:t>6. Best Practices and Product Limitations</w:t>
        </w:r>
        <w:r w:rsidR="0029533B">
          <w:rPr>
            <w:noProof/>
            <w:webHidden/>
          </w:rPr>
          <w:tab/>
        </w:r>
        <w:r w:rsidR="0029533B">
          <w:rPr>
            <w:noProof/>
            <w:webHidden/>
          </w:rPr>
          <w:fldChar w:fldCharType="begin"/>
        </w:r>
        <w:r w:rsidR="0029533B">
          <w:rPr>
            <w:noProof/>
            <w:webHidden/>
          </w:rPr>
          <w:instrText xml:space="preserve"> PAGEREF _Toc2337799 \h </w:instrText>
        </w:r>
        <w:r w:rsidR="0029533B">
          <w:rPr>
            <w:noProof/>
            <w:webHidden/>
          </w:rPr>
        </w:r>
        <w:r w:rsidR="0029533B">
          <w:rPr>
            <w:noProof/>
            <w:webHidden/>
          </w:rPr>
          <w:fldChar w:fldCharType="separate"/>
        </w:r>
        <w:r w:rsidR="00AD17ED">
          <w:rPr>
            <w:noProof/>
            <w:webHidden/>
          </w:rPr>
          <w:t>16</w:t>
        </w:r>
        <w:r w:rsidR="0029533B">
          <w:rPr>
            <w:noProof/>
            <w:webHidden/>
          </w:rPr>
          <w:fldChar w:fldCharType="end"/>
        </w:r>
      </w:hyperlink>
    </w:p>
    <w:p w14:paraId="529C3567" w14:textId="491188CE"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00" w:history="1">
        <w:r w:rsidR="0029533B" w:rsidRPr="00C91B5D">
          <w:rPr>
            <w:rStyle w:val="Hyperlink"/>
            <w:rFonts w:eastAsiaTheme="majorEastAsia"/>
            <w:noProof/>
            <w:lang w:val="en-US"/>
          </w:rPr>
          <w:t>ORN Segment with Address (ORNSEGAD) contains fewer attributes than ORN Road Net Element (ORNELEM)</w:t>
        </w:r>
        <w:r w:rsidR="0029533B">
          <w:rPr>
            <w:noProof/>
            <w:webHidden/>
          </w:rPr>
          <w:tab/>
        </w:r>
        <w:r w:rsidR="0029533B">
          <w:rPr>
            <w:noProof/>
            <w:webHidden/>
          </w:rPr>
          <w:fldChar w:fldCharType="begin"/>
        </w:r>
        <w:r w:rsidR="0029533B">
          <w:rPr>
            <w:noProof/>
            <w:webHidden/>
          </w:rPr>
          <w:instrText xml:space="preserve"> PAGEREF _Toc2337800 \h </w:instrText>
        </w:r>
        <w:r w:rsidR="0029533B">
          <w:rPr>
            <w:noProof/>
            <w:webHidden/>
          </w:rPr>
        </w:r>
        <w:r w:rsidR="0029533B">
          <w:rPr>
            <w:noProof/>
            <w:webHidden/>
          </w:rPr>
          <w:fldChar w:fldCharType="separate"/>
        </w:r>
        <w:r w:rsidR="00AD17ED">
          <w:rPr>
            <w:noProof/>
            <w:webHidden/>
          </w:rPr>
          <w:t>16</w:t>
        </w:r>
        <w:r w:rsidR="0029533B">
          <w:rPr>
            <w:noProof/>
            <w:webHidden/>
          </w:rPr>
          <w:fldChar w:fldCharType="end"/>
        </w:r>
      </w:hyperlink>
    </w:p>
    <w:p w14:paraId="4DB99891" w14:textId="4208418D"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801" w:history="1">
        <w:r w:rsidR="0029533B" w:rsidRPr="00C91B5D">
          <w:rPr>
            <w:rStyle w:val="Hyperlink"/>
            <w:rFonts w:eastAsiaTheme="majorEastAsia"/>
            <w:noProof/>
          </w:rPr>
          <w:t>7. Links to Additional Information</w:t>
        </w:r>
        <w:r w:rsidR="0029533B">
          <w:rPr>
            <w:noProof/>
            <w:webHidden/>
          </w:rPr>
          <w:tab/>
        </w:r>
        <w:r w:rsidR="0029533B">
          <w:rPr>
            <w:noProof/>
            <w:webHidden/>
          </w:rPr>
          <w:fldChar w:fldCharType="begin"/>
        </w:r>
        <w:r w:rsidR="0029533B">
          <w:rPr>
            <w:noProof/>
            <w:webHidden/>
          </w:rPr>
          <w:instrText xml:space="preserve"> PAGEREF _Toc2337801 \h </w:instrText>
        </w:r>
        <w:r w:rsidR="0029533B">
          <w:rPr>
            <w:noProof/>
            <w:webHidden/>
          </w:rPr>
        </w:r>
        <w:r w:rsidR="0029533B">
          <w:rPr>
            <w:noProof/>
            <w:webHidden/>
          </w:rPr>
          <w:fldChar w:fldCharType="separate"/>
        </w:r>
        <w:r w:rsidR="00AD17ED">
          <w:rPr>
            <w:noProof/>
            <w:webHidden/>
          </w:rPr>
          <w:t>17</w:t>
        </w:r>
        <w:r w:rsidR="0029533B">
          <w:rPr>
            <w:noProof/>
            <w:webHidden/>
          </w:rPr>
          <w:fldChar w:fldCharType="end"/>
        </w:r>
      </w:hyperlink>
    </w:p>
    <w:p w14:paraId="641EDEF2" w14:textId="70B43465"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802" w:history="1">
        <w:r w:rsidR="0029533B" w:rsidRPr="00C91B5D">
          <w:rPr>
            <w:rStyle w:val="Hyperlink"/>
            <w:rFonts w:eastAsiaTheme="majorEastAsia"/>
            <w:noProof/>
          </w:rPr>
          <w:t>APPENDIX A: LIO Lookup Tables and Values</w:t>
        </w:r>
        <w:r w:rsidR="0029533B">
          <w:rPr>
            <w:noProof/>
            <w:webHidden/>
          </w:rPr>
          <w:tab/>
        </w:r>
        <w:r w:rsidR="0029533B">
          <w:rPr>
            <w:noProof/>
            <w:webHidden/>
          </w:rPr>
          <w:fldChar w:fldCharType="begin"/>
        </w:r>
        <w:r w:rsidR="0029533B">
          <w:rPr>
            <w:noProof/>
            <w:webHidden/>
          </w:rPr>
          <w:instrText xml:space="preserve"> PAGEREF _Toc2337802 \h </w:instrText>
        </w:r>
        <w:r w:rsidR="0029533B">
          <w:rPr>
            <w:noProof/>
            <w:webHidden/>
          </w:rPr>
        </w:r>
        <w:r w:rsidR="0029533B">
          <w:rPr>
            <w:noProof/>
            <w:webHidden/>
          </w:rPr>
          <w:fldChar w:fldCharType="separate"/>
        </w:r>
        <w:r w:rsidR="00AD17ED">
          <w:rPr>
            <w:noProof/>
            <w:webHidden/>
          </w:rPr>
          <w:t>18</w:t>
        </w:r>
        <w:r w:rsidR="0029533B">
          <w:rPr>
            <w:noProof/>
            <w:webHidden/>
          </w:rPr>
          <w:fldChar w:fldCharType="end"/>
        </w:r>
      </w:hyperlink>
    </w:p>
    <w:p w14:paraId="0F5BD5D0" w14:textId="75BBCC48"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03" w:history="1">
        <w:r w:rsidR="0029533B" w:rsidRPr="00C91B5D">
          <w:rPr>
            <w:rStyle w:val="Hyperlink"/>
            <w:rFonts w:eastAsiaTheme="majorEastAsia"/>
            <w:noProof/>
          </w:rPr>
          <w:t>ORN_DIR_OF_TRAFFIC_FLOW_LIST</w:t>
        </w:r>
        <w:r w:rsidR="0029533B">
          <w:rPr>
            <w:noProof/>
            <w:webHidden/>
          </w:rPr>
          <w:tab/>
        </w:r>
        <w:r w:rsidR="0029533B">
          <w:rPr>
            <w:noProof/>
            <w:webHidden/>
          </w:rPr>
          <w:fldChar w:fldCharType="begin"/>
        </w:r>
        <w:r w:rsidR="0029533B">
          <w:rPr>
            <w:noProof/>
            <w:webHidden/>
          </w:rPr>
          <w:instrText xml:space="preserve"> PAGEREF _Toc2337803 \h </w:instrText>
        </w:r>
        <w:r w:rsidR="0029533B">
          <w:rPr>
            <w:noProof/>
            <w:webHidden/>
          </w:rPr>
        </w:r>
        <w:r w:rsidR="0029533B">
          <w:rPr>
            <w:noProof/>
            <w:webHidden/>
          </w:rPr>
          <w:fldChar w:fldCharType="separate"/>
        </w:r>
        <w:r w:rsidR="00AD17ED">
          <w:rPr>
            <w:noProof/>
            <w:webHidden/>
          </w:rPr>
          <w:t>18</w:t>
        </w:r>
        <w:r w:rsidR="0029533B">
          <w:rPr>
            <w:noProof/>
            <w:webHidden/>
          </w:rPr>
          <w:fldChar w:fldCharType="end"/>
        </w:r>
      </w:hyperlink>
    </w:p>
    <w:p w14:paraId="5126559E" w14:textId="40C7F76A"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04" w:history="1">
        <w:r w:rsidR="0029533B" w:rsidRPr="00C91B5D">
          <w:rPr>
            <w:rStyle w:val="Hyperlink"/>
            <w:rFonts w:eastAsiaTheme="majorEastAsia"/>
            <w:noProof/>
          </w:rPr>
          <w:t>ORN_HOUSE_NUM_STRUCTURE_LIST</w:t>
        </w:r>
        <w:r w:rsidR="0029533B">
          <w:rPr>
            <w:noProof/>
            <w:webHidden/>
          </w:rPr>
          <w:tab/>
        </w:r>
        <w:r w:rsidR="0029533B">
          <w:rPr>
            <w:noProof/>
            <w:webHidden/>
          </w:rPr>
          <w:fldChar w:fldCharType="begin"/>
        </w:r>
        <w:r w:rsidR="0029533B">
          <w:rPr>
            <w:noProof/>
            <w:webHidden/>
          </w:rPr>
          <w:instrText xml:space="preserve"> PAGEREF _Toc2337804 \h </w:instrText>
        </w:r>
        <w:r w:rsidR="0029533B">
          <w:rPr>
            <w:noProof/>
            <w:webHidden/>
          </w:rPr>
        </w:r>
        <w:r w:rsidR="0029533B">
          <w:rPr>
            <w:noProof/>
            <w:webHidden/>
          </w:rPr>
          <w:fldChar w:fldCharType="separate"/>
        </w:r>
        <w:r w:rsidR="00AD17ED">
          <w:rPr>
            <w:noProof/>
            <w:webHidden/>
          </w:rPr>
          <w:t>18</w:t>
        </w:r>
        <w:r w:rsidR="0029533B">
          <w:rPr>
            <w:noProof/>
            <w:webHidden/>
          </w:rPr>
          <w:fldChar w:fldCharType="end"/>
        </w:r>
      </w:hyperlink>
    </w:p>
    <w:p w14:paraId="46AF6C0F" w14:textId="7E1696CA"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05" w:history="1">
        <w:r w:rsidR="0029533B" w:rsidRPr="00C91B5D">
          <w:rPr>
            <w:rStyle w:val="Hyperlink"/>
            <w:rFonts w:eastAsiaTheme="majorEastAsia"/>
            <w:noProof/>
          </w:rPr>
          <w:t>ORN_ROAD_CLASS_LIST</w:t>
        </w:r>
        <w:r w:rsidR="0029533B">
          <w:rPr>
            <w:noProof/>
            <w:webHidden/>
          </w:rPr>
          <w:tab/>
        </w:r>
        <w:r w:rsidR="0029533B">
          <w:rPr>
            <w:noProof/>
            <w:webHidden/>
          </w:rPr>
          <w:fldChar w:fldCharType="begin"/>
        </w:r>
        <w:r w:rsidR="0029533B">
          <w:rPr>
            <w:noProof/>
            <w:webHidden/>
          </w:rPr>
          <w:instrText xml:space="preserve"> PAGEREF _Toc2337805 \h </w:instrText>
        </w:r>
        <w:r w:rsidR="0029533B">
          <w:rPr>
            <w:noProof/>
            <w:webHidden/>
          </w:rPr>
        </w:r>
        <w:r w:rsidR="0029533B">
          <w:rPr>
            <w:noProof/>
            <w:webHidden/>
          </w:rPr>
          <w:fldChar w:fldCharType="separate"/>
        </w:r>
        <w:r w:rsidR="00AD17ED">
          <w:rPr>
            <w:noProof/>
            <w:webHidden/>
          </w:rPr>
          <w:t>20</w:t>
        </w:r>
        <w:r w:rsidR="0029533B">
          <w:rPr>
            <w:noProof/>
            <w:webHidden/>
          </w:rPr>
          <w:fldChar w:fldCharType="end"/>
        </w:r>
      </w:hyperlink>
    </w:p>
    <w:p w14:paraId="52D1573C" w14:textId="79432950"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06" w:history="1">
        <w:r w:rsidR="0029533B" w:rsidRPr="00C91B5D">
          <w:rPr>
            <w:rStyle w:val="Hyperlink"/>
            <w:rFonts w:eastAsiaTheme="majorEastAsia"/>
            <w:noProof/>
          </w:rPr>
          <w:t>ORN_ROAD_ELEMENT_TYPE_LIST</w:t>
        </w:r>
        <w:r w:rsidR="0029533B">
          <w:rPr>
            <w:noProof/>
            <w:webHidden/>
          </w:rPr>
          <w:tab/>
        </w:r>
        <w:r w:rsidR="0029533B">
          <w:rPr>
            <w:noProof/>
            <w:webHidden/>
          </w:rPr>
          <w:fldChar w:fldCharType="begin"/>
        </w:r>
        <w:r w:rsidR="0029533B">
          <w:rPr>
            <w:noProof/>
            <w:webHidden/>
          </w:rPr>
          <w:instrText xml:space="preserve"> PAGEREF _Toc2337806 \h </w:instrText>
        </w:r>
        <w:r w:rsidR="0029533B">
          <w:rPr>
            <w:noProof/>
            <w:webHidden/>
          </w:rPr>
        </w:r>
        <w:r w:rsidR="0029533B">
          <w:rPr>
            <w:noProof/>
            <w:webHidden/>
          </w:rPr>
          <w:fldChar w:fldCharType="separate"/>
        </w:r>
        <w:r w:rsidR="00AD17ED">
          <w:rPr>
            <w:noProof/>
            <w:webHidden/>
          </w:rPr>
          <w:t>21</w:t>
        </w:r>
        <w:r w:rsidR="0029533B">
          <w:rPr>
            <w:noProof/>
            <w:webHidden/>
          </w:rPr>
          <w:fldChar w:fldCharType="end"/>
        </w:r>
      </w:hyperlink>
    </w:p>
    <w:p w14:paraId="440C8631" w14:textId="08DED1DE"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07" w:history="1">
        <w:r w:rsidR="0029533B" w:rsidRPr="00C91B5D">
          <w:rPr>
            <w:rStyle w:val="Hyperlink"/>
            <w:rFonts w:eastAsiaTheme="majorEastAsia"/>
            <w:noProof/>
          </w:rPr>
          <w:t>ORN_SHIELD_TYPE_LIST</w:t>
        </w:r>
        <w:r w:rsidR="0029533B">
          <w:rPr>
            <w:noProof/>
            <w:webHidden/>
          </w:rPr>
          <w:tab/>
        </w:r>
        <w:r w:rsidR="0029533B">
          <w:rPr>
            <w:noProof/>
            <w:webHidden/>
          </w:rPr>
          <w:fldChar w:fldCharType="begin"/>
        </w:r>
        <w:r w:rsidR="0029533B">
          <w:rPr>
            <w:noProof/>
            <w:webHidden/>
          </w:rPr>
          <w:instrText xml:space="preserve"> PAGEREF _Toc2337807 \h </w:instrText>
        </w:r>
        <w:r w:rsidR="0029533B">
          <w:rPr>
            <w:noProof/>
            <w:webHidden/>
          </w:rPr>
        </w:r>
        <w:r w:rsidR="0029533B">
          <w:rPr>
            <w:noProof/>
            <w:webHidden/>
          </w:rPr>
          <w:fldChar w:fldCharType="separate"/>
        </w:r>
        <w:r w:rsidR="00AD17ED">
          <w:rPr>
            <w:noProof/>
            <w:webHidden/>
          </w:rPr>
          <w:t>22</w:t>
        </w:r>
        <w:r w:rsidR="0029533B">
          <w:rPr>
            <w:noProof/>
            <w:webHidden/>
          </w:rPr>
          <w:fldChar w:fldCharType="end"/>
        </w:r>
      </w:hyperlink>
    </w:p>
    <w:p w14:paraId="2F84E722" w14:textId="3443E941"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08" w:history="1">
        <w:r w:rsidR="0029533B" w:rsidRPr="00C91B5D">
          <w:rPr>
            <w:rStyle w:val="Hyperlink"/>
            <w:rFonts w:eastAsiaTheme="majorEastAsia"/>
            <w:noProof/>
          </w:rPr>
          <w:t>ORN_STANDARD_MUNICIPALITY_LIST</w:t>
        </w:r>
        <w:r w:rsidR="0029533B">
          <w:rPr>
            <w:noProof/>
            <w:webHidden/>
          </w:rPr>
          <w:tab/>
        </w:r>
        <w:r w:rsidR="0029533B">
          <w:rPr>
            <w:noProof/>
            <w:webHidden/>
          </w:rPr>
          <w:fldChar w:fldCharType="begin"/>
        </w:r>
        <w:r w:rsidR="0029533B">
          <w:rPr>
            <w:noProof/>
            <w:webHidden/>
          </w:rPr>
          <w:instrText xml:space="preserve"> PAGEREF _Toc2337808 \h </w:instrText>
        </w:r>
        <w:r w:rsidR="0029533B">
          <w:rPr>
            <w:noProof/>
            <w:webHidden/>
          </w:rPr>
        </w:r>
        <w:r w:rsidR="0029533B">
          <w:rPr>
            <w:noProof/>
            <w:webHidden/>
          </w:rPr>
          <w:fldChar w:fldCharType="separate"/>
        </w:r>
        <w:r w:rsidR="00AD17ED">
          <w:rPr>
            <w:noProof/>
            <w:webHidden/>
          </w:rPr>
          <w:t>23</w:t>
        </w:r>
        <w:r w:rsidR="0029533B">
          <w:rPr>
            <w:noProof/>
            <w:webHidden/>
          </w:rPr>
          <w:fldChar w:fldCharType="end"/>
        </w:r>
      </w:hyperlink>
    </w:p>
    <w:p w14:paraId="18A3DB52" w14:textId="4EEBED22"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09" w:history="1">
        <w:r w:rsidR="0029533B" w:rsidRPr="00C91B5D">
          <w:rPr>
            <w:rStyle w:val="Hyperlink"/>
            <w:rFonts w:eastAsiaTheme="majorEastAsia"/>
            <w:noProof/>
          </w:rPr>
          <w:t>ORN_STREET_DIRECTION_LIST</w:t>
        </w:r>
        <w:r w:rsidR="0029533B">
          <w:rPr>
            <w:noProof/>
            <w:webHidden/>
          </w:rPr>
          <w:tab/>
        </w:r>
        <w:r w:rsidR="0029533B">
          <w:rPr>
            <w:noProof/>
            <w:webHidden/>
          </w:rPr>
          <w:fldChar w:fldCharType="begin"/>
        </w:r>
        <w:r w:rsidR="0029533B">
          <w:rPr>
            <w:noProof/>
            <w:webHidden/>
          </w:rPr>
          <w:instrText xml:space="preserve"> PAGEREF _Toc2337809 \h </w:instrText>
        </w:r>
        <w:r w:rsidR="0029533B">
          <w:rPr>
            <w:noProof/>
            <w:webHidden/>
          </w:rPr>
        </w:r>
        <w:r w:rsidR="0029533B">
          <w:rPr>
            <w:noProof/>
            <w:webHidden/>
          </w:rPr>
          <w:fldChar w:fldCharType="separate"/>
        </w:r>
        <w:r w:rsidR="00AD17ED">
          <w:rPr>
            <w:noProof/>
            <w:webHidden/>
          </w:rPr>
          <w:t>39</w:t>
        </w:r>
        <w:r w:rsidR="0029533B">
          <w:rPr>
            <w:noProof/>
            <w:webHidden/>
          </w:rPr>
          <w:fldChar w:fldCharType="end"/>
        </w:r>
      </w:hyperlink>
    </w:p>
    <w:p w14:paraId="612195B4" w14:textId="1308C4FC"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10" w:history="1">
        <w:r w:rsidR="0029533B" w:rsidRPr="00C91B5D">
          <w:rPr>
            <w:rStyle w:val="Hyperlink"/>
            <w:rFonts w:eastAsiaTheme="majorEastAsia"/>
            <w:noProof/>
          </w:rPr>
          <w:t>ORN_STREET_TYPE_LIST</w:t>
        </w:r>
        <w:r w:rsidR="0029533B">
          <w:rPr>
            <w:noProof/>
            <w:webHidden/>
          </w:rPr>
          <w:tab/>
        </w:r>
        <w:r w:rsidR="0029533B">
          <w:rPr>
            <w:noProof/>
            <w:webHidden/>
          </w:rPr>
          <w:fldChar w:fldCharType="begin"/>
        </w:r>
        <w:r w:rsidR="0029533B">
          <w:rPr>
            <w:noProof/>
            <w:webHidden/>
          </w:rPr>
          <w:instrText xml:space="preserve"> PAGEREF _Toc2337810 \h </w:instrText>
        </w:r>
        <w:r w:rsidR="0029533B">
          <w:rPr>
            <w:noProof/>
            <w:webHidden/>
          </w:rPr>
        </w:r>
        <w:r w:rsidR="0029533B">
          <w:rPr>
            <w:noProof/>
            <w:webHidden/>
          </w:rPr>
          <w:fldChar w:fldCharType="separate"/>
        </w:r>
        <w:r w:rsidR="00AD17ED">
          <w:rPr>
            <w:noProof/>
            <w:webHidden/>
          </w:rPr>
          <w:t>40</w:t>
        </w:r>
        <w:r w:rsidR="0029533B">
          <w:rPr>
            <w:noProof/>
            <w:webHidden/>
          </w:rPr>
          <w:fldChar w:fldCharType="end"/>
        </w:r>
      </w:hyperlink>
    </w:p>
    <w:p w14:paraId="60790E14" w14:textId="21243109"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811" w:history="1">
        <w:r w:rsidR="0029533B" w:rsidRPr="00C91B5D">
          <w:rPr>
            <w:rStyle w:val="Hyperlink"/>
            <w:rFonts w:eastAsiaTheme="majorEastAsia"/>
            <w:noProof/>
          </w:rPr>
          <w:t>APPENDIX B: Table Key Dependency and Relationship Index</w:t>
        </w:r>
        <w:r w:rsidR="0029533B">
          <w:rPr>
            <w:noProof/>
            <w:webHidden/>
          </w:rPr>
          <w:tab/>
        </w:r>
        <w:r w:rsidR="0029533B">
          <w:rPr>
            <w:noProof/>
            <w:webHidden/>
          </w:rPr>
          <w:fldChar w:fldCharType="begin"/>
        </w:r>
        <w:r w:rsidR="0029533B">
          <w:rPr>
            <w:noProof/>
            <w:webHidden/>
          </w:rPr>
          <w:instrText xml:space="preserve"> PAGEREF _Toc2337811 \h </w:instrText>
        </w:r>
        <w:r w:rsidR="0029533B">
          <w:rPr>
            <w:noProof/>
            <w:webHidden/>
          </w:rPr>
        </w:r>
        <w:r w:rsidR="0029533B">
          <w:rPr>
            <w:noProof/>
            <w:webHidden/>
          </w:rPr>
          <w:fldChar w:fldCharType="separate"/>
        </w:r>
        <w:r w:rsidR="00AD17ED">
          <w:rPr>
            <w:noProof/>
            <w:webHidden/>
          </w:rPr>
          <w:t>47</w:t>
        </w:r>
        <w:r w:rsidR="0029533B">
          <w:rPr>
            <w:noProof/>
            <w:webHidden/>
          </w:rPr>
          <w:fldChar w:fldCharType="end"/>
        </w:r>
      </w:hyperlink>
    </w:p>
    <w:p w14:paraId="1F1E007E" w14:textId="52865BD7"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12" w:history="1">
        <w:r w:rsidR="0029533B" w:rsidRPr="00C91B5D">
          <w:rPr>
            <w:rStyle w:val="Hyperlink"/>
            <w:rFonts w:eastAsiaTheme="majorEastAsia"/>
            <w:noProof/>
          </w:rPr>
          <w:t>Main Business Area Tables</w:t>
        </w:r>
        <w:r w:rsidR="0029533B">
          <w:rPr>
            <w:noProof/>
            <w:webHidden/>
          </w:rPr>
          <w:tab/>
        </w:r>
        <w:r w:rsidR="0029533B">
          <w:rPr>
            <w:noProof/>
            <w:webHidden/>
          </w:rPr>
          <w:fldChar w:fldCharType="begin"/>
        </w:r>
        <w:r w:rsidR="0029533B">
          <w:rPr>
            <w:noProof/>
            <w:webHidden/>
          </w:rPr>
          <w:instrText xml:space="preserve"> PAGEREF _Toc2337812 \h </w:instrText>
        </w:r>
        <w:r w:rsidR="0029533B">
          <w:rPr>
            <w:noProof/>
            <w:webHidden/>
          </w:rPr>
        </w:r>
        <w:r w:rsidR="0029533B">
          <w:rPr>
            <w:noProof/>
            <w:webHidden/>
          </w:rPr>
          <w:fldChar w:fldCharType="separate"/>
        </w:r>
        <w:r w:rsidR="00AD17ED">
          <w:rPr>
            <w:noProof/>
            <w:webHidden/>
          </w:rPr>
          <w:t>49</w:t>
        </w:r>
        <w:r w:rsidR="0029533B">
          <w:rPr>
            <w:noProof/>
            <w:webHidden/>
          </w:rPr>
          <w:fldChar w:fldCharType="end"/>
        </w:r>
      </w:hyperlink>
    </w:p>
    <w:p w14:paraId="5D05927A" w14:textId="0FA5745A"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13" w:history="1">
        <w:r w:rsidR="0029533B" w:rsidRPr="00C91B5D">
          <w:rPr>
            <w:rStyle w:val="Hyperlink"/>
            <w:rFonts w:eastAsiaTheme="majorEastAsia"/>
            <w:noProof/>
          </w:rPr>
          <w:t>Lookup Table Indexes</w:t>
        </w:r>
        <w:r w:rsidR="0029533B">
          <w:rPr>
            <w:noProof/>
            <w:webHidden/>
          </w:rPr>
          <w:tab/>
        </w:r>
        <w:r w:rsidR="0029533B">
          <w:rPr>
            <w:noProof/>
            <w:webHidden/>
          </w:rPr>
          <w:fldChar w:fldCharType="begin"/>
        </w:r>
        <w:r w:rsidR="0029533B">
          <w:rPr>
            <w:noProof/>
            <w:webHidden/>
          </w:rPr>
          <w:instrText xml:space="preserve"> PAGEREF _Toc2337813 \h </w:instrText>
        </w:r>
        <w:r w:rsidR="0029533B">
          <w:rPr>
            <w:noProof/>
            <w:webHidden/>
          </w:rPr>
        </w:r>
        <w:r w:rsidR="0029533B">
          <w:rPr>
            <w:noProof/>
            <w:webHidden/>
          </w:rPr>
          <w:fldChar w:fldCharType="separate"/>
        </w:r>
        <w:r w:rsidR="00AD17ED">
          <w:rPr>
            <w:noProof/>
            <w:webHidden/>
          </w:rPr>
          <w:t>49</w:t>
        </w:r>
        <w:r w:rsidR="0029533B">
          <w:rPr>
            <w:noProof/>
            <w:webHidden/>
          </w:rPr>
          <w:fldChar w:fldCharType="end"/>
        </w:r>
      </w:hyperlink>
    </w:p>
    <w:p w14:paraId="39D12EB5" w14:textId="54737470"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814" w:history="1">
        <w:r w:rsidR="0029533B" w:rsidRPr="00C91B5D">
          <w:rPr>
            <w:rStyle w:val="Hyperlink"/>
            <w:rFonts w:eastAsiaTheme="majorEastAsia"/>
            <w:noProof/>
          </w:rPr>
          <w:t>APPENDIX C: Frequently Asked Questions</w:t>
        </w:r>
        <w:r w:rsidR="0029533B">
          <w:rPr>
            <w:noProof/>
            <w:webHidden/>
          </w:rPr>
          <w:tab/>
        </w:r>
        <w:r w:rsidR="0029533B">
          <w:rPr>
            <w:noProof/>
            <w:webHidden/>
          </w:rPr>
          <w:fldChar w:fldCharType="begin"/>
        </w:r>
        <w:r w:rsidR="0029533B">
          <w:rPr>
            <w:noProof/>
            <w:webHidden/>
          </w:rPr>
          <w:instrText xml:space="preserve"> PAGEREF _Toc2337814 \h </w:instrText>
        </w:r>
        <w:r w:rsidR="0029533B">
          <w:rPr>
            <w:noProof/>
            <w:webHidden/>
          </w:rPr>
        </w:r>
        <w:r w:rsidR="0029533B">
          <w:rPr>
            <w:noProof/>
            <w:webHidden/>
          </w:rPr>
          <w:fldChar w:fldCharType="separate"/>
        </w:r>
        <w:r w:rsidR="00AD17ED">
          <w:rPr>
            <w:noProof/>
            <w:webHidden/>
          </w:rPr>
          <w:t>52</w:t>
        </w:r>
        <w:r w:rsidR="0029533B">
          <w:rPr>
            <w:noProof/>
            <w:webHidden/>
          </w:rPr>
          <w:fldChar w:fldCharType="end"/>
        </w:r>
      </w:hyperlink>
    </w:p>
    <w:p w14:paraId="28F9AE2C" w14:textId="727757FF"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15" w:history="1">
        <w:r w:rsidR="0029533B" w:rsidRPr="00C91B5D">
          <w:rPr>
            <w:rStyle w:val="Hyperlink"/>
            <w:rFonts w:eastAsiaTheme="majorEastAsia"/>
            <w:noProof/>
          </w:rPr>
          <w:t>What is the difference between ORN Road Net Element (ORNELEM) and ORN Segment with Address (ORNSEGAD)?</w:t>
        </w:r>
        <w:r w:rsidR="0029533B">
          <w:rPr>
            <w:noProof/>
            <w:webHidden/>
          </w:rPr>
          <w:tab/>
        </w:r>
        <w:r w:rsidR="0029533B">
          <w:rPr>
            <w:noProof/>
            <w:webHidden/>
          </w:rPr>
          <w:fldChar w:fldCharType="begin"/>
        </w:r>
        <w:r w:rsidR="0029533B">
          <w:rPr>
            <w:noProof/>
            <w:webHidden/>
          </w:rPr>
          <w:instrText xml:space="preserve"> PAGEREF _Toc2337815 \h </w:instrText>
        </w:r>
        <w:r w:rsidR="0029533B">
          <w:rPr>
            <w:noProof/>
            <w:webHidden/>
          </w:rPr>
        </w:r>
        <w:r w:rsidR="0029533B">
          <w:rPr>
            <w:noProof/>
            <w:webHidden/>
          </w:rPr>
          <w:fldChar w:fldCharType="separate"/>
        </w:r>
        <w:r w:rsidR="00AD17ED">
          <w:rPr>
            <w:noProof/>
            <w:webHidden/>
          </w:rPr>
          <w:t>52</w:t>
        </w:r>
        <w:r w:rsidR="0029533B">
          <w:rPr>
            <w:noProof/>
            <w:webHidden/>
          </w:rPr>
          <w:fldChar w:fldCharType="end"/>
        </w:r>
      </w:hyperlink>
    </w:p>
    <w:p w14:paraId="0D9B8E5A" w14:textId="79330870"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16" w:history="1">
        <w:r w:rsidR="0029533B" w:rsidRPr="00C91B5D">
          <w:rPr>
            <w:rStyle w:val="Hyperlink"/>
            <w:rFonts w:eastAsiaTheme="majorEastAsia"/>
            <w:noProof/>
          </w:rPr>
          <w:t>What is a Linear Reference System (LRS)?</w:t>
        </w:r>
        <w:r w:rsidR="0029533B">
          <w:rPr>
            <w:noProof/>
            <w:webHidden/>
          </w:rPr>
          <w:tab/>
        </w:r>
        <w:r w:rsidR="0029533B">
          <w:rPr>
            <w:noProof/>
            <w:webHidden/>
          </w:rPr>
          <w:fldChar w:fldCharType="begin"/>
        </w:r>
        <w:r w:rsidR="0029533B">
          <w:rPr>
            <w:noProof/>
            <w:webHidden/>
          </w:rPr>
          <w:instrText xml:space="preserve"> PAGEREF _Toc2337816 \h </w:instrText>
        </w:r>
        <w:r w:rsidR="0029533B">
          <w:rPr>
            <w:noProof/>
            <w:webHidden/>
          </w:rPr>
        </w:r>
        <w:r w:rsidR="0029533B">
          <w:rPr>
            <w:noProof/>
            <w:webHidden/>
          </w:rPr>
          <w:fldChar w:fldCharType="separate"/>
        </w:r>
        <w:r w:rsidR="00AD17ED">
          <w:rPr>
            <w:noProof/>
            <w:webHidden/>
          </w:rPr>
          <w:t>53</w:t>
        </w:r>
        <w:r w:rsidR="0029533B">
          <w:rPr>
            <w:noProof/>
            <w:webHidden/>
          </w:rPr>
          <w:fldChar w:fldCharType="end"/>
        </w:r>
      </w:hyperlink>
    </w:p>
    <w:p w14:paraId="23B0C74C" w14:textId="2D651B44"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17" w:history="1">
        <w:r w:rsidR="0029533B" w:rsidRPr="00C91B5D">
          <w:rPr>
            <w:rStyle w:val="Hyperlink"/>
            <w:rFonts w:eastAsiaTheme="majorEastAsia"/>
            <w:noProof/>
          </w:rPr>
          <w:t>Where are the attribute tables for the ORN_ROAD_NET_ELEMENT data class?</w:t>
        </w:r>
        <w:r w:rsidR="0029533B">
          <w:rPr>
            <w:noProof/>
            <w:webHidden/>
          </w:rPr>
          <w:tab/>
        </w:r>
        <w:r w:rsidR="0029533B">
          <w:rPr>
            <w:noProof/>
            <w:webHidden/>
          </w:rPr>
          <w:fldChar w:fldCharType="begin"/>
        </w:r>
        <w:r w:rsidR="0029533B">
          <w:rPr>
            <w:noProof/>
            <w:webHidden/>
          </w:rPr>
          <w:instrText xml:space="preserve"> PAGEREF _Toc2337817 \h </w:instrText>
        </w:r>
        <w:r w:rsidR="0029533B">
          <w:rPr>
            <w:noProof/>
            <w:webHidden/>
          </w:rPr>
        </w:r>
        <w:r w:rsidR="0029533B">
          <w:rPr>
            <w:noProof/>
            <w:webHidden/>
          </w:rPr>
          <w:fldChar w:fldCharType="separate"/>
        </w:r>
        <w:r w:rsidR="00AD17ED">
          <w:rPr>
            <w:noProof/>
            <w:webHidden/>
          </w:rPr>
          <w:t>53</w:t>
        </w:r>
        <w:r w:rsidR="0029533B">
          <w:rPr>
            <w:noProof/>
            <w:webHidden/>
          </w:rPr>
          <w:fldChar w:fldCharType="end"/>
        </w:r>
      </w:hyperlink>
    </w:p>
    <w:p w14:paraId="4FDA75B7" w14:textId="495F3CEC"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18" w:history="1">
        <w:r w:rsidR="0029533B" w:rsidRPr="00C91B5D">
          <w:rPr>
            <w:rStyle w:val="Hyperlink"/>
            <w:rFonts w:eastAsiaTheme="majorEastAsia"/>
            <w:noProof/>
          </w:rPr>
          <w:t>Why can’t I see ORN attributes like Speed Limit or Road Class in ArcMap?</w:t>
        </w:r>
        <w:r w:rsidR="0029533B">
          <w:rPr>
            <w:noProof/>
            <w:webHidden/>
          </w:rPr>
          <w:tab/>
        </w:r>
        <w:r w:rsidR="0029533B">
          <w:rPr>
            <w:noProof/>
            <w:webHidden/>
          </w:rPr>
          <w:fldChar w:fldCharType="begin"/>
        </w:r>
        <w:r w:rsidR="0029533B">
          <w:rPr>
            <w:noProof/>
            <w:webHidden/>
          </w:rPr>
          <w:instrText xml:space="preserve"> PAGEREF _Toc2337818 \h </w:instrText>
        </w:r>
        <w:r w:rsidR="0029533B">
          <w:rPr>
            <w:noProof/>
            <w:webHidden/>
          </w:rPr>
        </w:r>
        <w:r w:rsidR="0029533B">
          <w:rPr>
            <w:noProof/>
            <w:webHidden/>
          </w:rPr>
          <w:fldChar w:fldCharType="separate"/>
        </w:r>
        <w:r w:rsidR="00AD17ED">
          <w:rPr>
            <w:noProof/>
            <w:webHidden/>
          </w:rPr>
          <w:t>55</w:t>
        </w:r>
        <w:r w:rsidR="0029533B">
          <w:rPr>
            <w:noProof/>
            <w:webHidden/>
          </w:rPr>
          <w:fldChar w:fldCharType="end"/>
        </w:r>
      </w:hyperlink>
    </w:p>
    <w:p w14:paraId="0AE2D5C9" w14:textId="53084E64"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19" w:history="1">
        <w:r w:rsidR="0029533B" w:rsidRPr="00C91B5D">
          <w:rPr>
            <w:rStyle w:val="Hyperlink"/>
            <w:rFonts w:eastAsiaTheme="majorEastAsia"/>
            <w:noProof/>
          </w:rPr>
          <w:t>How do I display ORN Route Events in ArcMap?</w:t>
        </w:r>
        <w:r w:rsidR="0029533B">
          <w:rPr>
            <w:noProof/>
            <w:webHidden/>
          </w:rPr>
          <w:tab/>
        </w:r>
        <w:r w:rsidR="0029533B">
          <w:rPr>
            <w:noProof/>
            <w:webHidden/>
          </w:rPr>
          <w:fldChar w:fldCharType="begin"/>
        </w:r>
        <w:r w:rsidR="0029533B">
          <w:rPr>
            <w:noProof/>
            <w:webHidden/>
          </w:rPr>
          <w:instrText xml:space="preserve"> PAGEREF _Toc2337819 \h </w:instrText>
        </w:r>
        <w:r w:rsidR="0029533B">
          <w:rPr>
            <w:noProof/>
            <w:webHidden/>
          </w:rPr>
        </w:r>
        <w:r w:rsidR="0029533B">
          <w:rPr>
            <w:noProof/>
            <w:webHidden/>
          </w:rPr>
          <w:fldChar w:fldCharType="separate"/>
        </w:r>
        <w:r w:rsidR="00AD17ED">
          <w:rPr>
            <w:noProof/>
            <w:webHidden/>
          </w:rPr>
          <w:t>55</w:t>
        </w:r>
        <w:r w:rsidR="0029533B">
          <w:rPr>
            <w:noProof/>
            <w:webHidden/>
          </w:rPr>
          <w:fldChar w:fldCharType="end"/>
        </w:r>
      </w:hyperlink>
    </w:p>
    <w:p w14:paraId="3B302D80" w14:textId="1E76381C"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0" w:history="1">
        <w:r w:rsidR="0029533B" w:rsidRPr="00C91B5D">
          <w:rPr>
            <w:rStyle w:val="Hyperlink"/>
            <w:rFonts w:eastAsiaTheme="majorEastAsia"/>
            <w:noProof/>
          </w:rPr>
          <w:t>How do I display the ORN_JUNCTION table in ArcMap?</w:t>
        </w:r>
        <w:r w:rsidR="0029533B">
          <w:rPr>
            <w:noProof/>
            <w:webHidden/>
          </w:rPr>
          <w:tab/>
        </w:r>
        <w:r w:rsidR="0029533B">
          <w:rPr>
            <w:noProof/>
            <w:webHidden/>
          </w:rPr>
          <w:fldChar w:fldCharType="begin"/>
        </w:r>
        <w:r w:rsidR="0029533B">
          <w:rPr>
            <w:noProof/>
            <w:webHidden/>
          </w:rPr>
          <w:instrText xml:space="preserve"> PAGEREF _Toc2337820 \h </w:instrText>
        </w:r>
        <w:r w:rsidR="0029533B">
          <w:rPr>
            <w:noProof/>
            <w:webHidden/>
          </w:rPr>
        </w:r>
        <w:r w:rsidR="0029533B">
          <w:rPr>
            <w:noProof/>
            <w:webHidden/>
          </w:rPr>
          <w:fldChar w:fldCharType="separate"/>
        </w:r>
        <w:r w:rsidR="00AD17ED">
          <w:rPr>
            <w:noProof/>
            <w:webHidden/>
          </w:rPr>
          <w:t>57</w:t>
        </w:r>
        <w:r w:rsidR="0029533B">
          <w:rPr>
            <w:noProof/>
            <w:webHidden/>
          </w:rPr>
          <w:fldChar w:fldCharType="end"/>
        </w:r>
      </w:hyperlink>
    </w:p>
    <w:p w14:paraId="424E6B28" w14:textId="6EF7A961"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1" w:history="1">
        <w:r w:rsidR="0029533B" w:rsidRPr="00C91B5D">
          <w:rPr>
            <w:rStyle w:val="Hyperlink"/>
            <w:rFonts w:eastAsiaTheme="majorEastAsia"/>
            <w:noProof/>
          </w:rPr>
          <w:t>How do I join ORN tables or event layers?</w:t>
        </w:r>
        <w:r w:rsidR="0029533B">
          <w:rPr>
            <w:noProof/>
            <w:webHidden/>
          </w:rPr>
          <w:tab/>
        </w:r>
        <w:r w:rsidR="0029533B">
          <w:rPr>
            <w:noProof/>
            <w:webHidden/>
          </w:rPr>
          <w:fldChar w:fldCharType="begin"/>
        </w:r>
        <w:r w:rsidR="0029533B">
          <w:rPr>
            <w:noProof/>
            <w:webHidden/>
          </w:rPr>
          <w:instrText xml:space="preserve"> PAGEREF _Toc2337821 \h </w:instrText>
        </w:r>
        <w:r w:rsidR="0029533B">
          <w:rPr>
            <w:noProof/>
            <w:webHidden/>
          </w:rPr>
        </w:r>
        <w:r w:rsidR="0029533B">
          <w:rPr>
            <w:noProof/>
            <w:webHidden/>
          </w:rPr>
          <w:fldChar w:fldCharType="separate"/>
        </w:r>
        <w:r w:rsidR="00AD17ED">
          <w:rPr>
            <w:noProof/>
            <w:webHidden/>
          </w:rPr>
          <w:t>58</w:t>
        </w:r>
        <w:r w:rsidR="0029533B">
          <w:rPr>
            <w:noProof/>
            <w:webHidden/>
          </w:rPr>
          <w:fldChar w:fldCharType="end"/>
        </w:r>
      </w:hyperlink>
    </w:p>
    <w:p w14:paraId="5571A756" w14:textId="15158BC5"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2" w:history="1">
        <w:r w:rsidR="0029533B" w:rsidRPr="00C91B5D">
          <w:rPr>
            <w:rStyle w:val="Hyperlink"/>
            <w:rFonts w:eastAsiaTheme="majorEastAsia"/>
            <w:noProof/>
          </w:rPr>
          <w:t>How do I access ORN attributes for analysis?</w:t>
        </w:r>
        <w:r w:rsidR="0029533B">
          <w:rPr>
            <w:noProof/>
            <w:webHidden/>
          </w:rPr>
          <w:tab/>
        </w:r>
        <w:r w:rsidR="0029533B">
          <w:rPr>
            <w:noProof/>
            <w:webHidden/>
          </w:rPr>
          <w:fldChar w:fldCharType="begin"/>
        </w:r>
        <w:r w:rsidR="0029533B">
          <w:rPr>
            <w:noProof/>
            <w:webHidden/>
          </w:rPr>
          <w:instrText xml:space="preserve"> PAGEREF _Toc2337822 \h </w:instrText>
        </w:r>
        <w:r w:rsidR="0029533B">
          <w:rPr>
            <w:noProof/>
            <w:webHidden/>
          </w:rPr>
        </w:r>
        <w:r w:rsidR="0029533B">
          <w:rPr>
            <w:noProof/>
            <w:webHidden/>
          </w:rPr>
          <w:fldChar w:fldCharType="separate"/>
        </w:r>
        <w:r w:rsidR="00AD17ED">
          <w:rPr>
            <w:noProof/>
            <w:webHidden/>
          </w:rPr>
          <w:t>59</w:t>
        </w:r>
        <w:r w:rsidR="0029533B">
          <w:rPr>
            <w:noProof/>
            <w:webHidden/>
          </w:rPr>
          <w:fldChar w:fldCharType="end"/>
        </w:r>
      </w:hyperlink>
    </w:p>
    <w:p w14:paraId="042D64DD" w14:textId="6A0ADCA8"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3" w:history="1">
        <w:r w:rsidR="0029533B" w:rsidRPr="00C91B5D">
          <w:rPr>
            <w:rStyle w:val="Hyperlink"/>
            <w:rFonts w:eastAsiaTheme="majorEastAsia"/>
            <w:noProof/>
          </w:rPr>
          <w:t>Where do I find 911 addresses?</w:t>
        </w:r>
        <w:r w:rsidR="0029533B">
          <w:rPr>
            <w:noProof/>
            <w:webHidden/>
          </w:rPr>
          <w:tab/>
        </w:r>
        <w:r w:rsidR="0029533B">
          <w:rPr>
            <w:noProof/>
            <w:webHidden/>
          </w:rPr>
          <w:fldChar w:fldCharType="begin"/>
        </w:r>
        <w:r w:rsidR="0029533B">
          <w:rPr>
            <w:noProof/>
            <w:webHidden/>
          </w:rPr>
          <w:instrText xml:space="preserve"> PAGEREF _Toc2337823 \h </w:instrText>
        </w:r>
        <w:r w:rsidR="0029533B">
          <w:rPr>
            <w:noProof/>
            <w:webHidden/>
          </w:rPr>
        </w:r>
        <w:r w:rsidR="0029533B">
          <w:rPr>
            <w:noProof/>
            <w:webHidden/>
          </w:rPr>
          <w:fldChar w:fldCharType="separate"/>
        </w:r>
        <w:r w:rsidR="00AD17ED">
          <w:rPr>
            <w:noProof/>
            <w:webHidden/>
          </w:rPr>
          <w:t>59</w:t>
        </w:r>
        <w:r w:rsidR="0029533B">
          <w:rPr>
            <w:noProof/>
            <w:webHidden/>
          </w:rPr>
          <w:fldChar w:fldCharType="end"/>
        </w:r>
      </w:hyperlink>
    </w:p>
    <w:p w14:paraId="5C8324DC" w14:textId="08FA597F"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4" w:history="1">
        <w:r w:rsidR="0029533B" w:rsidRPr="00C91B5D">
          <w:rPr>
            <w:rStyle w:val="Hyperlink"/>
            <w:rFonts w:eastAsiaTheme="majorEastAsia"/>
            <w:noProof/>
          </w:rPr>
          <w:t>What is the difference between 911 and civic addresses?</w:t>
        </w:r>
        <w:r w:rsidR="0029533B">
          <w:rPr>
            <w:noProof/>
            <w:webHidden/>
          </w:rPr>
          <w:tab/>
        </w:r>
        <w:r w:rsidR="0029533B">
          <w:rPr>
            <w:noProof/>
            <w:webHidden/>
          </w:rPr>
          <w:fldChar w:fldCharType="begin"/>
        </w:r>
        <w:r w:rsidR="0029533B">
          <w:rPr>
            <w:noProof/>
            <w:webHidden/>
          </w:rPr>
          <w:instrText xml:space="preserve"> PAGEREF _Toc2337824 \h </w:instrText>
        </w:r>
        <w:r w:rsidR="0029533B">
          <w:rPr>
            <w:noProof/>
            <w:webHidden/>
          </w:rPr>
        </w:r>
        <w:r w:rsidR="0029533B">
          <w:rPr>
            <w:noProof/>
            <w:webHidden/>
          </w:rPr>
          <w:fldChar w:fldCharType="separate"/>
        </w:r>
        <w:r w:rsidR="00AD17ED">
          <w:rPr>
            <w:noProof/>
            <w:webHidden/>
          </w:rPr>
          <w:t>59</w:t>
        </w:r>
        <w:r w:rsidR="0029533B">
          <w:rPr>
            <w:noProof/>
            <w:webHidden/>
          </w:rPr>
          <w:fldChar w:fldCharType="end"/>
        </w:r>
      </w:hyperlink>
    </w:p>
    <w:p w14:paraId="2E29FD11" w14:textId="72E026A3"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5" w:history="1">
        <w:r w:rsidR="0029533B" w:rsidRPr="00C91B5D">
          <w:rPr>
            <w:rStyle w:val="Hyperlink"/>
            <w:rFonts w:eastAsiaTheme="majorEastAsia"/>
            <w:noProof/>
            <w:lang w:val="en"/>
          </w:rPr>
          <w:t>What is the difference between shield type and road class?</w:t>
        </w:r>
        <w:r w:rsidR="0029533B">
          <w:rPr>
            <w:noProof/>
            <w:webHidden/>
          </w:rPr>
          <w:tab/>
        </w:r>
        <w:r w:rsidR="0029533B">
          <w:rPr>
            <w:noProof/>
            <w:webHidden/>
          </w:rPr>
          <w:fldChar w:fldCharType="begin"/>
        </w:r>
        <w:r w:rsidR="0029533B">
          <w:rPr>
            <w:noProof/>
            <w:webHidden/>
          </w:rPr>
          <w:instrText xml:space="preserve"> PAGEREF _Toc2337825 \h </w:instrText>
        </w:r>
        <w:r w:rsidR="0029533B">
          <w:rPr>
            <w:noProof/>
            <w:webHidden/>
          </w:rPr>
        </w:r>
        <w:r w:rsidR="0029533B">
          <w:rPr>
            <w:noProof/>
            <w:webHidden/>
          </w:rPr>
          <w:fldChar w:fldCharType="separate"/>
        </w:r>
        <w:r w:rsidR="00AD17ED">
          <w:rPr>
            <w:noProof/>
            <w:webHidden/>
          </w:rPr>
          <w:t>59</w:t>
        </w:r>
        <w:r w:rsidR="0029533B">
          <w:rPr>
            <w:noProof/>
            <w:webHidden/>
          </w:rPr>
          <w:fldChar w:fldCharType="end"/>
        </w:r>
      </w:hyperlink>
    </w:p>
    <w:p w14:paraId="1BDE334B" w14:textId="09BC39FD"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6" w:history="1">
        <w:r w:rsidR="0029533B" w:rsidRPr="00C91B5D">
          <w:rPr>
            <w:rStyle w:val="Hyperlink"/>
            <w:rFonts w:eastAsiaTheme="majorEastAsia"/>
            <w:noProof/>
          </w:rPr>
          <w:t>What is the difference between the Jurisdiction, Agency Name, and Road Net Element Source tables?</w:t>
        </w:r>
        <w:r w:rsidR="0029533B">
          <w:rPr>
            <w:noProof/>
            <w:webHidden/>
          </w:rPr>
          <w:tab/>
        </w:r>
        <w:r w:rsidR="0029533B">
          <w:rPr>
            <w:noProof/>
            <w:webHidden/>
          </w:rPr>
          <w:fldChar w:fldCharType="begin"/>
        </w:r>
        <w:r w:rsidR="0029533B">
          <w:rPr>
            <w:noProof/>
            <w:webHidden/>
          </w:rPr>
          <w:instrText xml:space="preserve"> PAGEREF _Toc2337826 \h </w:instrText>
        </w:r>
        <w:r w:rsidR="0029533B">
          <w:rPr>
            <w:noProof/>
            <w:webHidden/>
          </w:rPr>
        </w:r>
        <w:r w:rsidR="0029533B">
          <w:rPr>
            <w:noProof/>
            <w:webHidden/>
          </w:rPr>
          <w:fldChar w:fldCharType="separate"/>
        </w:r>
        <w:r w:rsidR="00AD17ED">
          <w:rPr>
            <w:noProof/>
            <w:webHidden/>
          </w:rPr>
          <w:t>60</w:t>
        </w:r>
        <w:r w:rsidR="0029533B">
          <w:rPr>
            <w:noProof/>
            <w:webHidden/>
          </w:rPr>
          <w:fldChar w:fldCharType="end"/>
        </w:r>
      </w:hyperlink>
    </w:p>
    <w:p w14:paraId="36628DFA" w14:textId="23A73AC0"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7" w:history="1">
        <w:r w:rsidR="0029533B" w:rsidRPr="00C91B5D">
          <w:rPr>
            <w:rStyle w:val="Hyperlink"/>
            <w:rFonts w:eastAsiaTheme="majorEastAsia"/>
            <w:noProof/>
          </w:rPr>
          <w:t>What projection is used to calculate LENGTH in ORN?</w:t>
        </w:r>
        <w:r w:rsidR="0029533B">
          <w:rPr>
            <w:noProof/>
            <w:webHidden/>
          </w:rPr>
          <w:tab/>
        </w:r>
        <w:r w:rsidR="0029533B">
          <w:rPr>
            <w:noProof/>
            <w:webHidden/>
          </w:rPr>
          <w:fldChar w:fldCharType="begin"/>
        </w:r>
        <w:r w:rsidR="0029533B">
          <w:rPr>
            <w:noProof/>
            <w:webHidden/>
          </w:rPr>
          <w:instrText xml:space="preserve"> PAGEREF _Toc2337827 \h </w:instrText>
        </w:r>
        <w:r w:rsidR="0029533B">
          <w:rPr>
            <w:noProof/>
            <w:webHidden/>
          </w:rPr>
        </w:r>
        <w:r w:rsidR="0029533B">
          <w:rPr>
            <w:noProof/>
            <w:webHidden/>
          </w:rPr>
          <w:fldChar w:fldCharType="separate"/>
        </w:r>
        <w:r w:rsidR="00AD17ED">
          <w:rPr>
            <w:noProof/>
            <w:webHidden/>
          </w:rPr>
          <w:t>60</w:t>
        </w:r>
        <w:r w:rsidR="0029533B">
          <w:rPr>
            <w:noProof/>
            <w:webHidden/>
          </w:rPr>
          <w:fldChar w:fldCharType="end"/>
        </w:r>
      </w:hyperlink>
    </w:p>
    <w:p w14:paraId="7DED7F77" w14:textId="5B15A36C"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8" w:history="1">
        <w:r w:rsidR="0029533B" w:rsidRPr="00C91B5D">
          <w:rPr>
            <w:rStyle w:val="Hyperlink"/>
            <w:rFonts w:eastAsiaTheme="majorEastAsia"/>
            <w:noProof/>
          </w:rPr>
          <w:t>I found a road with an offensive or rescinded name in the ORN.  Are you able to rename the road or remove the name?</w:t>
        </w:r>
        <w:r w:rsidR="0029533B">
          <w:rPr>
            <w:noProof/>
            <w:webHidden/>
          </w:rPr>
          <w:tab/>
        </w:r>
        <w:r w:rsidR="0029533B">
          <w:rPr>
            <w:noProof/>
            <w:webHidden/>
          </w:rPr>
          <w:fldChar w:fldCharType="begin"/>
        </w:r>
        <w:r w:rsidR="0029533B">
          <w:rPr>
            <w:noProof/>
            <w:webHidden/>
          </w:rPr>
          <w:instrText xml:space="preserve"> PAGEREF _Toc2337828 \h </w:instrText>
        </w:r>
        <w:r w:rsidR="0029533B">
          <w:rPr>
            <w:noProof/>
            <w:webHidden/>
          </w:rPr>
        </w:r>
        <w:r w:rsidR="0029533B">
          <w:rPr>
            <w:noProof/>
            <w:webHidden/>
          </w:rPr>
          <w:fldChar w:fldCharType="separate"/>
        </w:r>
        <w:r w:rsidR="00AD17ED">
          <w:rPr>
            <w:noProof/>
            <w:webHidden/>
          </w:rPr>
          <w:t>60</w:t>
        </w:r>
        <w:r w:rsidR="0029533B">
          <w:rPr>
            <w:noProof/>
            <w:webHidden/>
          </w:rPr>
          <w:fldChar w:fldCharType="end"/>
        </w:r>
      </w:hyperlink>
    </w:p>
    <w:p w14:paraId="1B3FFBA8" w14:textId="607C3118"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29" w:history="1">
        <w:r w:rsidR="0029533B" w:rsidRPr="00C91B5D">
          <w:rPr>
            <w:rStyle w:val="Hyperlink"/>
            <w:rFonts w:eastAsiaTheme="majorEastAsia"/>
            <w:noProof/>
          </w:rPr>
          <w:t>I still need help!</w:t>
        </w:r>
        <w:r w:rsidR="0029533B">
          <w:rPr>
            <w:noProof/>
            <w:webHidden/>
          </w:rPr>
          <w:tab/>
        </w:r>
        <w:r w:rsidR="0029533B">
          <w:rPr>
            <w:noProof/>
            <w:webHidden/>
          </w:rPr>
          <w:fldChar w:fldCharType="begin"/>
        </w:r>
        <w:r w:rsidR="0029533B">
          <w:rPr>
            <w:noProof/>
            <w:webHidden/>
          </w:rPr>
          <w:instrText xml:space="preserve"> PAGEREF _Toc2337829 \h </w:instrText>
        </w:r>
        <w:r w:rsidR="0029533B">
          <w:rPr>
            <w:noProof/>
            <w:webHidden/>
          </w:rPr>
        </w:r>
        <w:r w:rsidR="0029533B">
          <w:rPr>
            <w:noProof/>
            <w:webHidden/>
          </w:rPr>
          <w:fldChar w:fldCharType="separate"/>
        </w:r>
        <w:r w:rsidR="00AD17ED">
          <w:rPr>
            <w:noProof/>
            <w:webHidden/>
          </w:rPr>
          <w:t>61</w:t>
        </w:r>
        <w:r w:rsidR="0029533B">
          <w:rPr>
            <w:noProof/>
            <w:webHidden/>
          </w:rPr>
          <w:fldChar w:fldCharType="end"/>
        </w:r>
      </w:hyperlink>
    </w:p>
    <w:p w14:paraId="00A62697" w14:textId="66770BEA" w:rsidR="0029533B" w:rsidRDefault="00934621">
      <w:pPr>
        <w:pStyle w:val="TOC1"/>
        <w:tabs>
          <w:tab w:val="right" w:leader="dot" w:pos="9350"/>
        </w:tabs>
        <w:rPr>
          <w:rFonts w:asciiTheme="minorHAnsi" w:eastAsiaTheme="minorEastAsia" w:hAnsiTheme="minorHAnsi" w:cstheme="minorBidi"/>
          <w:noProof/>
          <w:sz w:val="22"/>
          <w:szCs w:val="22"/>
          <w:lang w:val="en-US" w:eastAsia="en-US"/>
        </w:rPr>
      </w:pPr>
      <w:hyperlink w:anchor="_Toc2337830" w:history="1">
        <w:r w:rsidR="0029533B" w:rsidRPr="00C91B5D">
          <w:rPr>
            <w:rStyle w:val="Hyperlink"/>
            <w:rFonts w:eastAsiaTheme="majorEastAsia"/>
            <w:noProof/>
            <w:lang w:val="en-US"/>
          </w:rPr>
          <w:t>APPENDIX D: Creating a Network with ORN Segment with Address (ORNSEGAD)</w:t>
        </w:r>
        <w:r w:rsidR="0029533B">
          <w:rPr>
            <w:noProof/>
            <w:webHidden/>
          </w:rPr>
          <w:tab/>
        </w:r>
        <w:r w:rsidR="0029533B">
          <w:rPr>
            <w:noProof/>
            <w:webHidden/>
          </w:rPr>
          <w:fldChar w:fldCharType="begin"/>
        </w:r>
        <w:r w:rsidR="0029533B">
          <w:rPr>
            <w:noProof/>
            <w:webHidden/>
          </w:rPr>
          <w:instrText xml:space="preserve"> PAGEREF _Toc2337830 \h </w:instrText>
        </w:r>
        <w:r w:rsidR="0029533B">
          <w:rPr>
            <w:noProof/>
            <w:webHidden/>
          </w:rPr>
        </w:r>
        <w:r w:rsidR="0029533B">
          <w:rPr>
            <w:noProof/>
            <w:webHidden/>
          </w:rPr>
          <w:fldChar w:fldCharType="separate"/>
        </w:r>
        <w:r w:rsidR="00AD17ED">
          <w:rPr>
            <w:noProof/>
            <w:webHidden/>
          </w:rPr>
          <w:t>62</w:t>
        </w:r>
        <w:r w:rsidR="0029533B">
          <w:rPr>
            <w:noProof/>
            <w:webHidden/>
          </w:rPr>
          <w:fldChar w:fldCharType="end"/>
        </w:r>
      </w:hyperlink>
    </w:p>
    <w:p w14:paraId="01231812" w14:textId="270FB72A"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31" w:history="1">
        <w:r w:rsidR="0029533B" w:rsidRPr="00C91B5D">
          <w:rPr>
            <w:rStyle w:val="Hyperlink"/>
            <w:rFonts w:eastAsiaTheme="majorEastAsia"/>
            <w:noProof/>
          </w:rPr>
          <w:t>1. Introduction</w:t>
        </w:r>
        <w:r w:rsidR="0029533B">
          <w:rPr>
            <w:noProof/>
            <w:webHidden/>
          </w:rPr>
          <w:tab/>
        </w:r>
        <w:r w:rsidR="0029533B">
          <w:rPr>
            <w:noProof/>
            <w:webHidden/>
          </w:rPr>
          <w:fldChar w:fldCharType="begin"/>
        </w:r>
        <w:r w:rsidR="0029533B">
          <w:rPr>
            <w:noProof/>
            <w:webHidden/>
          </w:rPr>
          <w:instrText xml:space="preserve"> PAGEREF _Toc2337831 \h </w:instrText>
        </w:r>
        <w:r w:rsidR="0029533B">
          <w:rPr>
            <w:noProof/>
            <w:webHidden/>
          </w:rPr>
        </w:r>
        <w:r w:rsidR="0029533B">
          <w:rPr>
            <w:noProof/>
            <w:webHidden/>
          </w:rPr>
          <w:fldChar w:fldCharType="separate"/>
        </w:r>
        <w:r w:rsidR="00AD17ED">
          <w:rPr>
            <w:noProof/>
            <w:webHidden/>
          </w:rPr>
          <w:t>62</w:t>
        </w:r>
        <w:r w:rsidR="0029533B">
          <w:rPr>
            <w:noProof/>
            <w:webHidden/>
          </w:rPr>
          <w:fldChar w:fldCharType="end"/>
        </w:r>
      </w:hyperlink>
    </w:p>
    <w:p w14:paraId="3A5F1A45" w14:textId="15D26B75" w:rsidR="0029533B" w:rsidRDefault="00934621">
      <w:pPr>
        <w:pStyle w:val="TOC2"/>
        <w:tabs>
          <w:tab w:val="right" w:leader="dot" w:pos="9350"/>
        </w:tabs>
        <w:rPr>
          <w:rFonts w:asciiTheme="minorHAnsi" w:eastAsiaTheme="minorEastAsia" w:hAnsiTheme="minorHAnsi" w:cstheme="minorBidi"/>
          <w:noProof/>
          <w:sz w:val="22"/>
          <w:szCs w:val="22"/>
          <w:lang w:val="en-US" w:eastAsia="en-US"/>
        </w:rPr>
      </w:pPr>
      <w:hyperlink w:anchor="_Toc2337832" w:history="1">
        <w:r w:rsidR="0029533B" w:rsidRPr="00C91B5D">
          <w:rPr>
            <w:rStyle w:val="Hyperlink"/>
            <w:rFonts w:eastAsiaTheme="majorEastAsia"/>
            <w:noProof/>
            <w:lang w:val="en-US"/>
          </w:rPr>
          <w:t>2. Creating the Network</w:t>
        </w:r>
        <w:r w:rsidR="0029533B">
          <w:rPr>
            <w:noProof/>
            <w:webHidden/>
          </w:rPr>
          <w:tab/>
        </w:r>
        <w:r w:rsidR="0029533B">
          <w:rPr>
            <w:noProof/>
            <w:webHidden/>
          </w:rPr>
          <w:fldChar w:fldCharType="begin"/>
        </w:r>
        <w:r w:rsidR="0029533B">
          <w:rPr>
            <w:noProof/>
            <w:webHidden/>
          </w:rPr>
          <w:instrText xml:space="preserve"> PAGEREF _Toc2337832 \h </w:instrText>
        </w:r>
        <w:r w:rsidR="0029533B">
          <w:rPr>
            <w:noProof/>
            <w:webHidden/>
          </w:rPr>
        </w:r>
        <w:r w:rsidR="0029533B">
          <w:rPr>
            <w:noProof/>
            <w:webHidden/>
          </w:rPr>
          <w:fldChar w:fldCharType="separate"/>
        </w:r>
        <w:r w:rsidR="00AD17ED">
          <w:rPr>
            <w:noProof/>
            <w:webHidden/>
          </w:rPr>
          <w:t>62</w:t>
        </w:r>
        <w:r w:rsidR="0029533B">
          <w:rPr>
            <w:noProof/>
            <w:webHidden/>
          </w:rPr>
          <w:fldChar w:fldCharType="end"/>
        </w:r>
      </w:hyperlink>
    </w:p>
    <w:p w14:paraId="6D7FA317" w14:textId="418C87B6" w:rsidR="0029533B" w:rsidRDefault="00934621">
      <w:pPr>
        <w:pStyle w:val="TOC3"/>
        <w:tabs>
          <w:tab w:val="right" w:leader="dot" w:pos="9350"/>
        </w:tabs>
        <w:rPr>
          <w:rFonts w:asciiTheme="minorHAnsi" w:eastAsiaTheme="minorEastAsia" w:hAnsiTheme="minorHAnsi" w:cstheme="minorBidi"/>
          <w:noProof/>
          <w:sz w:val="22"/>
          <w:szCs w:val="22"/>
          <w:lang w:val="en-US" w:eastAsia="en-US"/>
        </w:rPr>
      </w:pPr>
      <w:hyperlink w:anchor="_Toc2337833" w:history="1">
        <w:r w:rsidR="0029533B" w:rsidRPr="00C91B5D">
          <w:rPr>
            <w:rStyle w:val="Hyperlink"/>
            <w:rFonts w:eastAsiaTheme="majorEastAsia"/>
            <w:noProof/>
            <w:lang w:val="en-US"/>
          </w:rPr>
          <w:t>2.1. Steps for Preparing the ORNSEGAD</w:t>
        </w:r>
        <w:r w:rsidR="0029533B">
          <w:rPr>
            <w:noProof/>
            <w:webHidden/>
          </w:rPr>
          <w:tab/>
        </w:r>
        <w:r w:rsidR="0029533B">
          <w:rPr>
            <w:noProof/>
            <w:webHidden/>
          </w:rPr>
          <w:fldChar w:fldCharType="begin"/>
        </w:r>
        <w:r w:rsidR="0029533B">
          <w:rPr>
            <w:noProof/>
            <w:webHidden/>
          </w:rPr>
          <w:instrText xml:space="preserve"> PAGEREF _Toc2337833 \h </w:instrText>
        </w:r>
        <w:r w:rsidR="0029533B">
          <w:rPr>
            <w:noProof/>
            <w:webHidden/>
          </w:rPr>
        </w:r>
        <w:r w:rsidR="0029533B">
          <w:rPr>
            <w:noProof/>
            <w:webHidden/>
          </w:rPr>
          <w:fldChar w:fldCharType="separate"/>
        </w:r>
        <w:r w:rsidR="00AD17ED">
          <w:rPr>
            <w:noProof/>
            <w:webHidden/>
          </w:rPr>
          <w:t>62</w:t>
        </w:r>
        <w:r w:rsidR="0029533B">
          <w:rPr>
            <w:noProof/>
            <w:webHidden/>
          </w:rPr>
          <w:fldChar w:fldCharType="end"/>
        </w:r>
      </w:hyperlink>
    </w:p>
    <w:p w14:paraId="54A088AA" w14:textId="5B8B3FC1" w:rsidR="0029533B" w:rsidRDefault="00934621">
      <w:pPr>
        <w:pStyle w:val="TOC3"/>
        <w:tabs>
          <w:tab w:val="right" w:leader="dot" w:pos="9350"/>
        </w:tabs>
        <w:rPr>
          <w:rFonts w:asciiTheme="minorHAnsi" w:eastAsiaTheme="minorEastAsia" w:hAnsiTheme="minorHAnsi" w:cstheme="minorBidi"/>
          <w:noProof/>
          <w:sz w:val="22"/>
          <w:szCs w:val="22"/>
          <w:lang w:val="en-US" w:eastAsia="en-US"/>
        </w:rPr>
      </w:pPr>
      <w:hyperlink w:anchor="_Toc2337834" w:history="1">
        <w:r w:rsidR="0029533B" w:rsidRPr="00C91B5D">
          <w:rPr>
            <w:rStyle w:val="Hyperlink"/>
            <w:rFonts w:eastAsiaTheme="majorEastAsia"/>
            <w:noProof/>
            <w:lang w:val="en-US"/>
          </w:rPr>
          <w:t>2.2. Steps to Create the Network Dataset</w:t>
        </w:r>
        <w:r w:rsidR="0029533B">
          <w:rPr>
            <w:noProof/>
            <w:webHidden/>
          </w:rPr>
          <w:tab/>
        </w:r>
        <w:r w:rsidR="0029533B">
          <w:rPr>
            <w:noProof/>
            <w:webHidden/>
          </w:rPr>
          <w:fldChar w:fldCharType="begin"/>
        </w:r>
        <w:r w:rsidR="0029533B">
          <w:rPr>
            <w:noProof/>
            <w:webHidden/>
          </w:rPr>
          <w:instrText xml:space="preserve"> PAGEREF _Toc2337834 \h </w:instrText>
        </w:r>
        <w:r w:rsidR="0029533B">
          <w:rPr>
            <w:noProof/>
            <w:webHidden/>
          </w:rPr>
        </w:r>
        <w:r w:rsidR="0029533B">
          <w:rPr>
            <w:noProof/>
            <w:webHidden/>
          </w:rPr>
          <w:fldChar w:fldCharType="separate"/>
        </w:r>
        <w:r w:rsidR="00AD17ED">
          <w:rPr>
            <w:noProof/>
            <w:webHidden/>
          </w:rPr>
          <w:t>64</w:t>
        </w:r>
        <w:r w:rsidR="0029533B">
          <w:rPr>
            <w:noProof/>
            <w:webHidden/>
          </w:rPr>
          <w:fldChar w:fldCharType="end"/>
        </w:r>
      </w:hyperlink>
    </w:p>
    <w:p w14:paraId="2DA7BD66" w14:textId="5E506955" w:rsidR="0029533B" w:rsidRDefault="00934621">
      <w:pPr>
        <w:pStyle w:val="TOC3"/>
        <w:tabs>
          <w:tab w:val="right" w:leader="dot" w:pos="9350"/>
        </w:tabs>
        <w:rPr>
          <w:rFonts w:asciiTheme="minorHAnsi" w:eastAsiaTheme="minorEastAsia" w:hAnsiTheme="minorHAnsi" w:cstheme="minorBidi"/>
          <w:noProof/>
          <w:sz w:val="22"/>
          <w:szCs w:val="22"/>
          <w:lang w:val="en-US" w:eastAsia="en-US"/>
        </w:rPr>
      </w:pPr>
      <w:hyperlink w:anchor="_Toc2337835" w:history="1">
        <w:r w:rsidR="0029533B" w:rsidRPr="00C91B5D">
          <w:rPr>
            <w:rStyle w:val="Hyperlink"/>
            <w:rFonts w:eastAsiaTheme="majorEastAsia"/>
            <w:noProof/>
          </w:rPr>
          <w:t>2.3. Steps to Define the Network Attributes</w:t>
        </w:r>
        <w:r w:rsidR="0029533B">
          <w:rPr>
            <w:noProof/>
            <w:webHidden/>
          </w:rPr>
          <w:tab/>
        </w:r>
        <w:r w:rsidR="0029533B">
          <w:rPr>
            <w:noProof/>
            <w:webHidden/>
          </w:rPr>
          <w:fldChar w:fldCharType="begin"/>
        </w:r>
        <w:r w:rsidR="0029533B">
          <w:rPr>
            <w:noProof/>
            <w:webHidden/>
          </w:rPr>
          <w:instrText xml:space="preserve"> PAGEREF _Toc2337835 \h </w:instrText>
        </w:r>
        <w:r w:rsidR="0029533B">
          <w:rPr>
            <w:noProof/>
            <w:webHidden/>
          </w:rPr>
        </w:r>
        <w:r w:rsidR="0029533B">
          <w:rPr>
            <w:noProof/>
            <w:webHidden/>
          </w:rPr>
          <w:fldChar w:fldCharType="separate"/>
        </w:r>
        <w:r w:rsidR="00AD17ED">
          <w:rPr>
            <w:noProof/>
            <w:webHidden/>
          </w:rPr>
          <w:t>68</w:t>
        </w:r>
        <w:r w:rsidR="0029533B">
          <w:rPr>
            <w:noProof/>
            <w:webHidden/>
          </w:rPr>
          <w:fldChar w:fldCharType="end"/>
        </w:r>
      </w:hyperlink>
    </w:p>
    <w:p w14:paraId="1719AB27" w14:textId="04CC0C13" w:rsidR="0029533B" w:rsidRDefault="00934621">
      <w:pPr>
        <w:pStyle w:val="TOC3"/>
        <w:tabs>
          <w:tab w:val="right" w:leader="dot" w:pos="9350"/>
        </w:tabs>
        <w:rPr>
          <w:rFonts w:asciiTheme="minorHAnsi" w:eastAsiaTheme="minorEastAsia" w:hAnsiTheme="minorHAnsi" w:cstheme="minorBidi"/>
          <w:noProof/>
          <w:sz w:val="22"/>
          <w:szCs w:val="22"/>
          <w:lang w:val="en-US" w:eastAsia="en-US"/>
        </w:rPr>
      </w:pPr>
      <w:hyperlink w:anchor="_Toc2337836" w:history="1">
        <w:r w:rsidR="0029533B" w:rsidRPr="00C91B5D">
          <w:rPr>
            <w:rStyle w:val="Hyperlink"/>
            <w:rFonts w:eastAsiaTheme="majorEastAsia"/>
            <w:noProof/>
          </w:rPr>
          <w:t>2.4. Steps to Establish Driving Directions</w:t>
        </w:r>
        <w:r w:rsidR="0029533B">
          <w:rPr>
            <w:noProof/>
            <w:webHidden/>
          </w:rPr>
          <w:tab/>
        </w:r>
        <w:r w:rsidR="0029533B">
          <w:rPr>
            <w:noProof/>
            <w:webHidden/>
          </w:rPr>
          <w:fldChar w:fldCharType="begin"/>
        </w:r>
        <w:r w:rsidR="0029533B">
          <w:rPr>
            <w:noProof/>
            <w:webHidden/>
          </w:rPr>
          <w:instrText xml:space="preserve"> PAGEREF _Toc2337836 \h </w:instrText>
        </w:r>
        <w:r w:rsidR="0029533B">
          <w:rPr>
            <w:noProof/>
            <w:webHidden/>
          </w:rPr>
        </w:r>
        <w:r w:rsidR="0029533B">
          <w:rPr>
            <w:noProof/>
            <w:webHidden/>
          </w:rPr>
          <w:fldChar w:fldCharType="separate"/>
        </w:r>
        <w:r w:rsidR="00AD17ED">
          <w:rPr>
            <w:noProof/>
            <w:webHidden/>
          </w:rPr>
          <w:t>79</w:t>
        </w:r>
        <w:r w:rsidR="0029533B">
          <w:rPr>
            <w:noProof/>
            <w:webHidden/>
          </w:rPr>
          <w:fldChar w:fldCharType="end"/>
        </w:r>
      </w:hyperlink>
    </w:p>
    <w:p w14:paraId="4EC7BA61" w14:textId="1CE5340A" w:rsidR="0029533B" w:rsidRDefault="00934621">
      <w:pPr>
        <w:pStyle w:val="TOC3"/>
        <w:tabs>
          <w:tab w:val="right" w:leader="dot" w:pos="9350"/>
        </w:tabs>
        <w:rPr>
          <w:rFonts w:asciiTheme="minorHAnsi" w:eastAsiaTheme="minorEastAsia" w:hAnsiTheme="minorHAnsi" w:cstheme="minorBidi"/>
          <w:noProof/>
          <w:sz w:val="22"/>
          <w:szCs w:val="22"/>
          <w:lang w:val="en-US" w:eastAsia="en-US"/>
        </w:rPr>
      </w:pPr>
      <w:hyperlink w:anchor="_Toc2337837" w:history="1">
        <w:r w:rsidR="0029533B" w:rsidRPr="00C91B5D">
          <w:rPr>
            <w:rStyle w:val="Hyperlink"/>
            <w:rFonts w:eastAsiaTheme="majorEastAsia"/>
            <w:noProof/>
          </w:rPr>
          <w:t>2.5. Steps to Finish Building the Network Dataset</w:t>
        </w:r>
        <w:r w:rsidR="0029533B">
          <w:rPr>
            <w:noProof/>
            <w:webHidden/>
          </w:rPr>
          <w:tab/>
        </w:r>
        <w:r w:rsidR="0029533B">
          <w:rPr>
            <w:noProof/>
            <w:webHidden/>
          </w:rPr>
          <w:fldChar w:fldCharType="begin"/>
        </w:r>
        <w:r w:rsidR="0029533B">
          <w:rPr>
            <w:noProof/>
            <w:webHidden/>
          </w:rPr>
          <w:instrText xml:space="preserve"> PAGEREF _Toc2337837 \h </w:instrText>
        </w:r>
        <w:r w:rsidR="0029533B">
          <w:rPr>
            <w:noProof/>
            <w:webHidden/>
          </w:rPr>
        </w:r>
        <w:r w:rsidR="0029533B">
          <w:rPr>
            <w:noProof/>
            <w:webHidden/>
          </w:rPr>
          <w:fldChar w:fldCharType="separate"/>
        </w:r>
        <w:r w:rsidR="00AD17ED">
          <w:rPr>
            <w:noProof/>
            <w:webHidden/>
          </w:rPr>
          <w:t>82</w:t>
        </w:r>
        <w:r w:rsidR="0029533B">
          <w:rPr>
            <w:noProof/>
            <w:webHidden/>
          </w:rPr>
          <w:fldChar w:fldCharType="end"/>
        </w:r>
      </w:hyperlink>
    </w:p>
    <w:p w14:paraId="5F45F274" w14:textId="77777777" w:rsidR="00252B3B" w:rsidRDefault="007A75BD" w:rsidP="00F56911">
      <w:pPr>
        <w:pStyle w:val="BodyAccessibleTextMIRB"/>
        <w:rPr>
          <w:lang w:eastAsia="en-CA"/>
        </w:rPr>
        <w:sectPr w:rsidR="00252B3B" w:rsidSect="001E404A">
          <w:pgSz w:w="12240" w:h="15840"/>
          <w:pgMar w:top="1440" w:right="1440" w:bottom="1440" w:left="1440" w:header="432" w:footer="720" w:gutter="0"/>
          <w:cols w:space="720"/>
          <w:docGrid w:linePitch="360"/>
        </w:sectPr>
      </w:pPr>
      <w:r>
        <w:rPr>
          <w:rFonts w:eastAsia="Times New Roman" w:cs="Times New Roman"/>
          <w:szCs w:val="20"/>
          <w:lang w:eastAsia="en-CA"/>
        </w:rPr>
        <w:fldChar w:fldCharType="end"/>
      </w:r>
    </w:p>
    <w:p w14:paraId="19733677" w14:textId="77777777" w:rsidR="00F56911" w:rsidRDefault="00252B3B" w:rsidP="00252B3B">
      <w:pPr>
        <w:pStyle w:val="Heading1MIRBTopofPage"/>
      </w:pPr>
      <w:bookmarkStart w:id="6" w:name="_Toc2337790"/>
      <w:r>
        <w:lastRenderedPageBreak/>
        <w:t>List of Figures</w:t>
      </w:r>
      <w:bookmarkEnd w:id="6"/>
    </w:p>
    <w:p w14:paraId="73FD4367" w14:textId="41CB94D0" w:rsidR="0029533B" w:rsidRDefault="00252B3B">
      <w:pPr>
        <w:pStyle w:val="TableofFigures"/>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\h \z \c "Figure" </w:instrText>
      </w:r>
      <w:r>
        <w:fldChar w:fldCharType="separate"/>
      </w:r>
      <w:hyperlink w:anchor="_Toc2337838" w:history="1">
        <w:r w:rsidR="0029533B" w:rsidRPr="002C56E7">
          <w:rPr>
            <w:rStyle w:val="Hyperlink"/>
            <w:rFonts w:eastAsiaTheme="minorEastAsia"/>
            <w:noProof/>
          </w:rPr>
          <w:t>Figure 1: Primary Key example</w:t>
        </w:r>
        <w:r w:rsidR="0029533B">
          <w:rPr>
            <w:noProof/>
            <w:webHidden/>
          </w:rPr>
          <w:tab/>
        </w:r>
        <w:r w:rsidR="0029533B">
          <w:rPr>
            <w:noProof/>
            <w:webHidden/>
          </w:rPr>
          <w:fldChar w:fldCharType="begin"/>
        </w:r>
        <w:r w:rsidR="0029533B">
          <w:rPr>
            <w:noProof/>
            <w:webHidden/>
          </w:rPr>
          <w:instrText xml:space="preserve"> PAGEREF _Toc2337838 \h </w:instrText>
        </w:r>
        <w:r w:rsidR="0029533B">
          <w:rPr>
            <w:noProof/>
            <w:webHidden/>
          </w:rPr>
        </w:r>
        <w:r w:rsidR="0029533B">
          <w:rPr>
            <w:noProof/>
            <w:webHidden/>
          </w:rPr>
          <w:fldChar w:fldCharType="separate"/>
        </w:r>
        <w:r w:rsidR="00AD17ED">
          <w:rPr>
            <w:noProof/>
            <w:webHidden/>
          </w:rPr>
          <w:t>47</w:t>
        </w:r>
        <w:r w:rsidR="0029533B">
          <w:rPr>
            <w:noProof/>
            <w:webHidden/>
          </w:rPr>
          <w:fldChar w:fldCharType="end"/>
        </w:r>
      </w:hyperlink>
    </w:p>
    <w:p w14:paraId="560FADE5" w14:textId="6463610B"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39" w:history="1">
        <w:r w:rsidR="0029533B" w:rsidRPr="002C56E7">
          <w:rPr>
            <w:rStyle w:val="Hyperlink"/>
            <w:rFonts w:eastAsiaTheme="minorEastAsia"/>
            <w:noProof/>
          </w:rPr>
          <w:t>Figure 2: Foreign Key example</w:t>
        </w:r>
        <w:r w:rsidR="0029533B">
          <w:rPr>
            <w:noProof/>
            <w:webHidden/>
          </w:rPr>
          <w:tab/>
        </w:r>
        <w:r w:rsidR="0029533B">
          <w:rPr>
            <w:noProof/>
            <w:webHidden/>
          </w:rPr>
          <w:fldChar w:fldCharType="begin"/>
        </w:r>
        <w:r w:rsidR="0029533B">
          <w:rPr>
            <w:noProof/>
            <w:webHidden/>
          </w:rPr>
          <w:instrText xml:space="preserve"> PAGEREF _Toc2337839 \h </w:instrText>
        </w:r>
        <w:r w:rsidR="0029533B">
          <w:rPr>
            <w:noProof/>
            <w:webHidden/>
          </w:rPr>
        </w:r>
        <w:r w:rsidR="0029533B">
          <w:rPr>
            <w:noProof/>
            <w:webHidden/>
          </w:rPr>
          <w:fldChar w:fldCharType="separate"/>
        </w:r>
        <w:r w:rsidR="00AD17ED">
          <w:rPr>
            <w:noProof/>
            <w:webHidden/>
          </w:rPr>
          <w:t>47</w:t>
        </w:r>
        <w:r w:rsidR="0029533B">
          <w:rPr>
            <w:noProof/>
            <w:webHidden/>
          </w:rPr>
          <w:fldChar w:fldCharType="end"/>
        </w:r>
      </w:hyperlink>
    </w:p>
    <w:p w14:paraId="328EFE30" w14:textId="2A86DA85"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0" w:history="1">
        <w:r w:rsidR="0029533B" w:rsidRPr="002C56E7">
          <w:rPr>
            <w:rStyle w:val="Hyperlink"/>
            <w:rFonts w:eastAsiaTheme="minorEastAsia"/>
            <w:noProof/>
          </w:rPr>
          <w:t>Figure 3: Alternate Key example</w:t>
        </w:r>
        <w:r w:rsidR="0029533B">
          <w:rPr>
            <w:noProof/>
            <w:webHidden/>
          </w:rPr>
          <w:tab/>
        </w:r>
        <w:r w:rsidR="0029533B">
          <w:rPr>
            <w:noProof/>
            <w:webHidden/>
          </w:rPr>
          <w:fldChar w:fldCharType="begin"/>
        </w:r>
        <w:r w:rsidR="0029533B">
          <w:rPr>
            <w:noProof/>
            <w:webHidden/>
          </w:rPr>
          <w:instrText xml:space="preserve"> PAGEREF _Toc2337840 \h </w:instrText>
        </w:r>
        <w:r w:rsidR="0029533B">
          <w:rPr>
            <w:noProof/>
            <w:webHidden/>
          </w:rPr>
        </w:r>
        <w:r w:rsidR="0029533B">
          <w:rPr>
            <w:noProof/>
            <w:webHidden/>
          </w:rPr>
          <w:fldChar w:fldCharType="separate"/>
        </w:r>
        <w:r w:rsidR="00AD17ED">
          <w:rPr>
            <w:noProof/>
            <w:webHidden/>
          </w:rPr>
          <w:t>47</w:t>
        </w:r>
        <w:r w:rsidR="0029533B">
          <w:rPr>
            <w:noProof/>
            <w:webHidden/>
          </w:rPr>
          <w:fldChar w:fldCharType="end"/>
        </w:r>
      </w:hyperlink>
    </w:p>
    <w:p w14:paraId="32BA42AB" w14:textId="6CCC3EB5"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1" w:history="1">
        <w:r w:rsidR="0029533B" w:rsidRPr="002C56E7">
          <w:rPr>
            <w:rStyle w:val="Hyperlink"/>
            <w:rFonts w:eastAsiaTheme="minorEastAsia"/>
            <w:noProof/>
          </w:rPr>
          <w:t>Figure 4: Example of an Identifying Relationship</w:t>
        </w:r>
        <w:r w:rsidR="0029533B">
          <w:rPr>
            <w:noProof/>
            <w:webHidden/>
          </w:rPr>
          <w:tab/>
        </w:r>
        <w:r w:rsidR="0029533B">
          <w:rPr>
            <w:noProof/>
            <w:webHidden/>
          </w:rPr>
          <w:fldChar w:fldCharType="begin"/>
        </w:r>
        <w:r w:rsidR="0029533B">
          <w:rPr>
            <w:noProof/>
            <w:webHidden/>
          </w:rPr>
          <w:instrText xml:space="preserve"> PAGEREF _Toc2337841 \h </w:instrText>
        </w:r>
        <w:r w:rsidR="0029533B">
          <w:rPr>
            <w:noProof/>
            <w:webHidden/>
          </w:rPr>
        </w:r>
        <w:r w:rsidR="0029533B">
          <w:rPr>
            <w:noProof/>
            <w:webHidden/>
          </w:rPr>
          <w:fldChar w:fldCharType="separate"/>
        </w:r>
        <w:r w:rsidR="00AD17ED">
          <w:rPr>
            <w:noProof/>
            <w:webHidden/>
          </w:rPr>
          <w:t>48</w:t>
        </w:r>
        <w:r w:rsidR="0029533B">
          <w:rPr>
            <w:noProof/>
            <w:webHidden/>
          </w:rPr>
          <w:fldChar w:fldCharType="end"/>
        </w:r>
      </w:hyperlink>
    </w:p>
    <w:p w14:paraId="2E9C5BAF" w14:textId="6602D3DB"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2" w:history="1">
        <w:r w:rsidR="0029533B" w:rsidRPr="002C56E7">
          <w:rPr>
            <w:rStyle w:val="Hyperlink"/>
            <w:rFonts w:eastAsiaTheme="minorEastAsia"/>
            <w:noProof/>
          </w:rPr>
          <w:t>Figure 5: Example of a Non-identifying Relationship</w:t>
        </w:r>
        <w:r w:rsidR="0029533B">
          <w:rPr>
            <w:noProof/>
            <w:webHidden/>
          </w:rPr>
          <w:tab/>
        </w:r>
        <w:r w:rsidR="0029533B">
          <w:rPr>
            <w:noProof/>
            <w:webHidden/>
          </w:rPr>
          <w:fldChar w:fldCharType="begin"/>
        </w:r>
        <w:r w:rsidR="0029533B">
          <w:rPr>
            <w:noProof/>
            <w:webHidden/>
          </w:rPr>
          <w:instrText xml:space="preserve"> PAGEREF _Toc2337842 \h </w:instrText>
        </w:r>
        <w:r w:rsidR="0029533B">
          <w:rPr>
            <w:noProof/>
            <w:webHidden/>
          </w:rPr>
        </w:r>
        <w:r w:rsidR="0029533B">
          <w:rPr>
            <w:noProof/>
            <w:webHidden/>
          </w:rPr>
          <w:fldChar w:fldCharType="separate"/>
        </w:r>
        <w:r w:rsidR="00AD17ED">
          <w:rPr>
            <w:noProof/>
            <w:webHidden/>
          </w:rPr>
          <w:t>48</w:t>
        </w:r>
        <w:r w:rsidR="0029533B">
          <w:rPr>
            <w:noProof/>
            <w:webHidden/>
          </w:rPr>
          <w:fldChar w:fldCharType="end"/>
        </w:r>
      </w:hyperlink>
    </w:p>
    <w:p w14:paraId="3F761FF1" w14:textId="5DF9DA61"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3" w:history="1">
        <w:r w:rsidR="0029533B" w:rsidRPr="002C56E7">
          <w:rPr>
            <w:rStyle w:val="Hyperlink"/>
            <w:rFonts w:eastAsiaTheme="minorEastAsia"/>
            <w:noProof/>
          </w:rPr>
          <w:t>Figure 6: Model Diagram Relationship Symbology Table</w:t>
        </w:r>
        <w:r w:rsidR="0029533B">
          <w:rPr>
            <w:noProof/>
            <w:webHidden/>
          </w:rPr>
          <w:tab/>
        </w:r>
        <w:r w:rsidR="0029533B">
          <w:rPr>
            <w:noProof/>
            <w:webHidden/>
          </w:rPr>
          <w:fldChar w:fldCharType="begin"/>
        </w:r>
        <w:r w:rsidR="0029533B">
          <w:rPr>
            <w:noProof/>
            <w:webHidden/>
          </w:rPr>
          <w:instrText xml:space="preserve"> PAGEREF _Toc2337843 \h </w:instrText>
        </w:r>
        <w:r w:rsidR="0029533B">
          <w:rPr>
            <w:noProof/>
            <w:webHidden/>
          </w:rPr>
        </w:r>
        <w:r w:rsidR="0029533B">
          <w:rPr>
            <w:noProof/>
            <w:webHidden/>
          </w:rPr>
          <w:fldChar w:fldCharType="separate"/>
        </w:r>
        <w:r w:rsidR="00AD17ED">
          <w:rPr>
            <w:noProof/>
            <w:webHidden/>
          </w:rPr>
          <w:t>48</w:t>
        </w:r>
        <w:r w:rsidR="0029533B">
          <w:rPr>
            <w:noProof/>
            <w:webHidden/>
          </w:rPr>
          <w:fldChar w:fldCharType="end"/>
        </w:r>
      </w:hyperlink>
    </w:p>
    <w:p w14:paraId="31B43273" w14:textId="6C1797D0"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4" w:history="1">
        <w:r w:rsidR="0029533B" w:rsidRPr="002C56E7">
          <w:rPr>
            <w:rStyle w:val="Hyperlink"/>
            <w:rFonts w:eastAsiaTheme="minorEastAsia"/>
            <w:noProof/>
          </w:rPr>
          <w:t>Figure 7: Attribute tables included through LIO Metadata Management Tool</w:t>
        </w:r>
        <w:r w:rsidR="0029533B">
          <w:rPr>
            <w:noProof/>
            <w:webHidden/>
          </w:rPr>
          <w:tab/>
        </w:r>
        <w:r w:rsidR="0029533B">
          <w:rPr>
            <w:noProof/>
            <w:webHidden/>
          </w:rPr>
          <w:fldChar w:fldCharType="begin"/>
        </w:r>
        <w:r w:rsidR="0029533B">
          <w:rPr>
            <w:noProof/>
            <w:webHidden/>
          </w:rPr>
          <w:instrText xml:space="preserve"> PAGEREF _Toc2337844 \h </w:instrText>
        </w:r>
        <w:r w:rsidR="0029533B">
          <w:rPr>
            <w:noProof/>
            <w:webHidden/>
          </w:rPr>
        </w:r>
        <w:r w:rsidR="0029533B">
          <w:rPr>
            <w:noProof/>
            <w:webHidden/>
          </w:rPr>
          <w:fldChar w:fldCharType="separate"/>
        </w:r>
        <w:r w:rsidR="00AD17ED">
          <w:rPr>
            <w:noProof/>
            <w:webHidden/>
          </w:rPr>
          <w:t>54</w:t>
        </w:r>
        <w:r w:rsidR="0029533B">
          <w:rPr>
            <w:noProof/>
            <w:webHidden/>
          </w:rPr>
          <w:fldChar w:fldCharType="end"/>
        </w:r>
      </w:hyperlink>
    </w:p>
    <w:p w14:paraId="69002DB5" w14:textId="76820E06"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5" w:history="1">
        <w:r w:rsidR="0029533B" w:rsidRPr="002C56E7">
          <w:rPr>
            <w:rStyle w:val="Hyperlink"/>
            <w:rFonts w:eastAsiaTheme="minorEastAsia"/>
            <w:noProof/>
          </w:rPr>
          <w:t>Figure 8: Check 'Include Related Tables' when ordering LIO data</w:t>
        </w:r>
        <w:r w:rsidR="0029533B">
          <w:rPr>
            <w:noProof/>
            <w:webHidden/>
          </w:rPr>
          <w:tab/>
        </w:r>
        <w:r w:rsidR="0029533B">
          <w:rPr>
            <w:noProof/>
            <w:webHidden/>
          </w:rPr>
          <w:fldChar w:fldCharType="begin"/>
        </w:r>
        <w:r w:rsidR="0029533B">
          <w:rPr>
            <w:noProof/>
            <w:webHidden/>
          </w:rPr>
          <w:instrText xml:space="preserve"> PAGEREF _Toc2337845 \h </w:instrText>
        </w:r>
        <w:r w:rsidR="0029533B">
          <w:rPr>
            <w:noProof/>
            <w:webHidden/>
          </w:rPr>
        </w:r>
        <w:r w:rsidR="0029533B">
          <w:rPr>
            <w:noProof/>
            <w:webHidden/>
          </w:rPr>
          <w:fldChar w:fldCharType="separate"/>
        </w:r>
        <w:r w:rsidR="00AD17ED">
          <w:rPr>
            <w:noProof/>
            <w:webHidden/>
          </w:rPr>
          <w:t>54</w:t>
        </w:r>
        <w:r w:rsidR="0029533B">
          <w:rPr>
            <w:noProof/>
            <w:webHidden/>
          </w:rPr>
          <w:fldChar w:fldCharType="end"/>
        </w:r>
      </w:hyperlink>
    </w:p>
    <w:p w14:paraId="46E660FB" w14:textId="7D8EDDA9"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6" w:history="1">
        <w:r w:rsidR="0029533B" w:rsidRPr="002C56E7">
          <w:rPr>
            <w:rStyle w:val="Hyperlink"/>
            <w:rFonts w:eastAsiaTheme="minorEastAsia"/>
            <w:noProof/>
          </w:rPr>
          <w:t>Figure 9: ArcMap's Display Route Events</w:t>
        </w:r>
        <w:r w:rsidR="0029533B">
          <w:rPr>
            <w:noProof/>
            <w:webHidden/>
          </w:rPr>
          <w:tab/>
        </w:r>
        <w:r w:rsidR="0029533B">
          <w:rPr>
            <w:noProof/>
            <w:webHidden/>
          </w:rPr>
          <w:fldChar w:fldCharType="begin"/>
        </w:r>
        <w:r w:rsidR="0029533B">
          <w:rPr>
            <w:noProof/>
            <w:webHidden/>
          </w:rPr>
          <w:instrText xml:space="preserve"> PAGEREF _Toc2337846 \h </w:instrText>
        </w:r>
        <w:r w:rsidR="0029533B">
          <w:rPr>
            <w:noProof/>
            <w:webHidden/>
          </w:rPr>
        </w:r>
        <w:r w:rsidR="0029533B">
          <w:rPr>
            <w:noProof/>
            <w:webHidden/>
          </w:rPr>
          <w:fldChar w:fldCharType="separate"/>
        </w:r>
        <w:r w:rsidR="00AD17ED">
          <w:rPr>
            <w:noProof/>
            <w:webHidden/>
          </w:rPr>
          <w:t>56</w:t>
        </w:r>
        <w:r w:rsidR="0029533B">
          <w:rPr>
            <w:noProof/>
            <w:webHidden/>
          </w:rPr>
          <w:fldChar w:fldCharType="end"/>
        </w:r>
      </w:hyperlink>
    </w:p>
    <w:p w14:paraId="0F234A10" w14:textId="1663919D"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7" w:history="1">
        <w:r w:rsidR="0029533B" w:rsidRPr="002C56E7">
          <w:rPr>
            <w:rStyle w:val="Hyperlink"/>
            <w:rFonts w:eastAsiaTheme="minorEastAsia"/>
            <w:noProof/>
          </w:rPr>
          <w:t>Figure 10: ArcMap's Display XY Data</w:t>
        </w:r>
        <w:r w:rsidR="0029533B">
          <w:rPr>
            <w:noProof/>
            <w:webHidden/>
          </w:rPr>
          <w:tab/>
        </w:r>
        <w:r w:rsidR="0029533B">
          <w:rPr>
            <w:noProof/>
            <w:webHidden/>
          </w:rPr>
          <w:fldChar w:fldCharType="begin"/>
        </w:r>
        <w:r w:rsidR="0029533B">
          <w:rPr>
            <w:noProof/>
            <w:webHidden/>
          </w:rPr>
          <w:instrText xml:space="preserve"> PAGEREF _Toc2337847 \h </w:instrText>
        </w:r>
        <w:r w:rsidR="0029533B">
          <w:rPr>
            <w:noProof/>
            <w:webHidden/>
          </w:rPr>
        </w:r>
        <w:r w:rsidR="0029533B">
          <w:rPr>
            <w:noProof/>
            <w:webHidden/>
          </w:rPr>
          <w:fldChar w:fldCharType="separate"/>
        </w:r>
        <w:r w:rsidR="00AD17ED">
          <w:rPr>
            <w:noProof/>
            <w:webHidden/>
          </w:rPr>
          <w:t>57</w:t>
        </w:r>
        <w:r w:rsidR="0029533B">
          <w:rPr>
            <w:noProof/>
            <w:webHidden/>
          </w:rPr>
          <w:fldChar w:fldCharType="end"/>
        </w:r>
      </w:hyperlink>
    </w:p>
    <w:p w14:paraId="57DD0939" w14:textId="1CF16055"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8" w:history="1">
        <w:r w:rsidR="0029533B" w:rsidRPr="002C56E7">
          <w:rPr>
            <w:rStyle w:val="Hyperlink"/>
            <w:rFonts w:eastAsiaTheme="minorEastAsia"/>
            <w:noProof/>
          </w:rPr>
          <w:t>Figure 11: ArcMap's Join Data</w:t>
        </w:r>
        <w:r w:rsidR="0029533B">
          <w:rPr>
            <w:noProof/>
            <w:webHidden/>
          </w:rPr>
          <w:tab/>
        </w:r>
        <w:r w:rsidR="0029533B">
          <w:rPr>
            <w:noProof/>
            <w:webHidden/>
          </w:rPr>
          <w:fldChar w:fldCharType="begin"/>
        </w:r>
        <w:r w:rsidR="0029533B">
          <w:rPr>
            <w:noProof/>
            <w:webHidden/>
          </w:rPr>
          <w:instrText xml:space="preserve"> PAGEREF _Toc2337848 \h </w:instrText>
        </w:r>
        <w:r w:rsidR="0029533B">
          <w:rPr>
            <w:noProof/>
            <w:webHidden/>
          </w:rPr>
        </w:r>
        <w:r w:rsidR="0029533B">
          <w:rPr>
            <w:noProof/>
            <w:webHidden/>
          </w:rPr>
          <w:fldChar w:fldCharType="separate"/>
        </w:r>
        <w:r w:rsidR="00AD17ED">
          <w:rPr>
            <w:noProof/>
            <w:webHidden/>
          </w:rPr>
          <w:t>58</w:t>
        </w:r>
        <w:r w:rsidR="0029533B">
          <w:rPr>
            <w:noProof/>
            <w:webHidden/>
          </w:rPr>
          <w:fldChar w:fldCharType="end"/>
        </w:r>
      </w:hyperlink>
    </w:p>
    <w:p w14:paraId="55B7BF80" w14:textId="4B6D15EA"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49" w:history="1">
        <w:r w:rsidR="0029533B" w:rsidRPr="002C56E7">
          <w:rPr>
            <w:rStyle w:val="Hyperlink"/>
            <w:rFonts w:eastAsiaTheme="minorEastAsia"/>
            <w:noProof/>
          </w:rPr>
          <w:t>Figure 12 – Add a new field for speed values</w:t>
        </w:r>
        <w:r w:rsidR="0029533B">
          <w:rPr>
            <w:noProof/>
            <w:webHidden/>
          </w:rPr>
          <w:tab/>
        </w:r>
        <w:r w:rsidR="0029533B">
          <w:rPr>
            <w:noProof/>
            <w:webHidden/>
          </w:rPr>
          <w:fldChar w:fldCharType="begin"/>
        </w:r>
        <w:r w:rsidR="0029533B">
          <w:rPr>
            <w:noProof/>
            <w:webHidden/>
          </w:rPr>
          <w:instrText xml:space="preserve"> PAGEREF _Toc2337849 \h </w:instrText>
        </w:r>
        <w:r w:rsidR="0029533B">
          <w:rPr>
            <w:noProof/>
            <w:webHidden/>
          </w:rPr>
        </w:r>
        <w:r w:rsidR="0029533B">
          <w:rPr>
            <w:noProof/>
            <w:webHidden/>
          </w:rPr>
          <w:fldChar w:fldCharType="separate"/>
        </w:r>
        <w:r w:rsidR="00AD17ED">
          <w:rPr>
            <w:noProof/>
            <w:webHidden/>
          </w:rPr>
          <w:t>63</w:t>
        </w:r>
        <w:r w:rsidR="0029533B">
          <w:rPr>
            <w:noProof/>
            <w:webHidden/>
          </w:rPr>
          <w:fldChar w:fldCharType="end"/>
        </w:r>
      </w:hyperlink>
    </w:p>
    <w:p w14:paraId="053A6BA5" w14:textId="050D4EC8"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0" w:history="1">
        <w:r w:rsidR="0029533B" w:rsidRPr="002C56E7">
          <w:rPr>
            <w:rStyle w:val="Hyperlink"/>
            <w:rFonts w:eastAsiaTheme="minorEastAsia"/>
            <w:noProof/>
          </w:rPr>
          <w:t>Figure 13 – Select features by road class</w:t>
        </w:r>
        <w:r w:rsidR="0029533B">
          <w:rPr>
            <w:noProof/>
            <w:webHidden/>
          </w:rPr>
          <w:tab/>
        </w:r>
        <w:r w:rsidR="0029533B">
          <w:rPr>
            <w:noProof/>
            <w:webHidden/>
          </w:rPr>
          <w:fldChar w:fldCharType="begin"/>
        </w:r>
        <w:r w:rsidR="0029533B">
          <w:rPr>
            <w:noProof/>
            <w:webHidden/>
          </w:rPr>
          <w:instrText xml:space="preserve"> PAGEREF _Toc2337850 \h </w:instrText>
        </w:r>
        <w:r w:rsidR="0029533B">
          <w:rPr>
            <w:noProof/>
            <w:webHidden/>
          </w:rPr>
        </w:r>
        <w:r w:rsidR="0029533B">
          <w:rPr>
            <w:noProof/>
            <w:webHidden/>
          </w:rPr>
          <w:fldChar w:fldCharType="separate"/>
        </w:r>
        <w:r w:rsidR="00AD17ED">
          <w:rPr>
            <w:noProof/>
            <w:webHidden/>
          </w:rPr>
          <w:t>64</w:t>
        </w:r>
        <w:r w:rsidR="0029533B">
          <w:rPr>
            <w:noProof/>
            <w:webHidden/>
          </w:rPr>
          <w:fldChar w:fldCharType="end"/>
        </w:r>
      </w:hyperlink>
    </w:p>
    <w:p w14:paraId="2D4039C3" w14:textId="4D72C962"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1" w:history="1">
        <w:r w:rsidR="0029533B" w:rsidRPr="002C56E7">
          <w:rPr>
            <w:rStyle w:val="Hyperlink"/>
            <w:rFonts w:eastAsiaTheme="minorEastAsia"/>
            <w:noProof/>
          </w:rPr>
          <w:t>Figure 14 – Calculate the desired speed</w:t>
        </w:r>
        <w:r w:rsidR="0029533B">
          <w:rPr>
            <w:noProof/>
            <w:webHidden/>
          </w:rPr>
          <w:tab/>
        </w:r>
        <w:r w:rsidR="0029533B">
          <w:rPr>
            <w:noProof/>
            <w:webHidden/>
          </w:rPr>
          <w:fldChar w:fldCharType="begin"/>
        </w:r>
        <w:r w:rsidR="0029533B">
          <w:rPr>
            <w:noProof/>
            <w:webHidden/>
          </w:rPr>
          <w:instrText xml:space="preserve"> PAGEREF _Toc2337851 \h </w:instrText>
        </w:r>
        <w:r w:rsidR="0029533B">
          <w:rPr>
            <w:noProof/>
            <w:webHidden/>
          </w:rPr>
        </w:r>
        <w:r w:rsidR="0029533B">
          <w:rPr>
            <w:noProof/>
            <w:webHidden/>
          </w:rPr>
          <w:fldChar w:fldCharType="separate"/>
        </w:r>
        <w:r w:rsidR="00AD17ED">
          <w:rPr>
            <w:noProof/>
            <w:webHidden/>
          </w:rPr>
          <w:t>64</w:t>
        </w:r>
        <w:r w:rsidR="0029533B">
          <w:rPr>
            <w:noProof/>
            <w:webHidden/>
          </w:rPr>
          <w:fldChar w:fldCharType="end"/>
        </w:r>
      </w:hyperlink>
    </w:p>
    <w:p w14:paraId="13F4B6C0" w14:textId="0E2A600A"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2" w:history="1">
        <w:r w:rsidR="0029533B" w:rsidRPr="002C56E7">
          <w:rPr>
            <w:rStyle w:val="Hyperlink"/>
            <w:rFonts w:eastAsiaTheme="minorEastAsia"/>
            <w:noProof/>
          </w:rPr>
          <w:t>Figure 15 – Enable the “Network Analyst” extension</w:t>
        </w:r>
        <w:r w:rsidR="0029533B">
          <w:rPr>
            <w:noProof/>
            <w:webHidden/>
          </w:rPr>
          <w:tab/>
        </w:r>
        <w:r w:rsidR="0029533B">
          <w:rPr>
            <w:noProof/>
            <w:webHidden/>
          </w:rPr>
          <w:fldChar w:fldCharType="begin"/>
        </w:r>
        <w:r w:rsidR="0029533B">
          <w:rPr>
            <w:noProof/>
            <w:webHidden/>
          </w:rPr>
          <w:instrText xml:space="preserve"> PAGEREF _Toc2337852 \h </w:instrText>
        </w:r>
        <w:r w:rsidR="0029533B">
          <w:rPr>
            <w:noProof/>
            <w:webHidden/>
          </w:rPr>
        </w:r>
        <w:r w:rsidR="0029533B">
          <w:rPr>
            <w:noProof/>
            <w:webHidden/>
          </w:rPr>
          <w:fldChar w:fldCharType="separate"/>
        </w:r>
        <w:r w:rsidR="00AD17ED">
          <w:rPr>
            <w:noProof/>
            <w:webHidden/>
          </w:rPr>
          <w:t>65</w:t>
        </w:r>
        <w:r w:rsidR="0029533B">
          <w:rPr>
            <w:noProof/>
            <w:webHidden/>
          </w:rPr>
          <w:fldChar w:fldCharType="end"/>
        </w:r>
      </w:hyperlink>
    </w:p>
    <w:p w14:paraId="2E138D1D" w14:textId="1158BD36"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3" w:history="1">
        <w:r w:rsidR="0029533B" w:rsidRPr="002C56E7">
          <w:rPr>
            <w:rStyle w:val="Hyperlink"/>
            <w:rFonts w:eastAsiaTheme="minorEastAsia"/>
            <w:noProof/>
          </w:rPr>
          <w:t>Figure 16 – Create a new network dataset</w:t>
        </w:r>
        <w:r w:rsidR="0029533B">
          <w:rPr>
            <w:noProof/>
            <w:webHidden/>
          </w:rPr>
          <w:tab/>
        </w:r>
        <w:r w:rsidR="0029533B">
          <w:rPr>
            <w:noProof/>
            <w:webHidden/>
          </w:rPr>
          <w:fldChar w:fldCharType="begin"/>
        </w:r>
        <w:r w:rsidR="0029533B">
          <w:rPr>
            <w:noProof/>
            <w:webHidden/>
          </w:rPr>
          <w:instrText xml:space="preserve"> PAGEREF _Toc2337853 \h </w:instrText>
        </w:r>
        <w:r w:rsidR="0029533B">
          <w:rPr>
            <w:noProof/>
            <w:webHidden/>
          </w:rPr>
        </w:r>
        <w:r w:rsidR="0029533B">
          <w:rPr>
            <w:noProof/>
            <w:webHidden/>
          </w:rPr>
          <w:fldChar w:fldCharType="separate"/>
        </w:r>
        <w:r w:rsidR="00AD17ED">
          <w:rPr>
            <w:noProof/>
            <w:webHidden/>
          </w:rPr>
          <w:t>66</w:t>
        </w:r>
        <w:r w:rsidR="0029533B">
          <w:rPr>
            <w:noProof/>
            <w:webHidden/>
          </w:rPr>
          <w:fldChar w:fldCharType="end"/>
        </w:r>
      </w:hyperlink>
    </w:p>
    <w:p w14:paraId="3F194F34" w14:textId="2E59FE5B"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4" w:history="1">
        <w:r w:rsidR="0029533B" w:rsidRPr="002C56E7">
          <w:rPr>
            <w:rStyle w:val="Hyperlink"/>
            <w:rFonts w:eastAsiaTheme="minorEastAsia"/>
            <w:noProof/>
          </w:rPr>
          <w:t>Figure 17 – Enter a name for the new network dataset.</w:t>
        </w:r>
        <w:r w:rsidR="0029533B">
          <w:rPr>
            <w:noProof/>
            <w:webHidden/>
          </w:rPr>
          <w:tab/>
        </w:r>
        <w:r w:rsidR="0029533B">
          <w:rPr>
            <w:noProof/>
            <w:webHidden/>
          </w:rPr>
          <w:fldChar w:fldCharType="begin"/>
        </w:r>
        <w:r w:rsidR="0029533B">
          <w:rPr>
            <w:noProof/>
            <w:webHidden/>
          </w:rPr>
          <w:instrText xml:space="preserve"> PAGEREF _Toc2337854 \h </w:instrText>
        </w:r>
        <w:r w:rsidR="0029533B">
          <w:rPr>
            <w:noProof/>
            <w:webHidden/>
          </w:rPr>
        </w:r>
        <w:r w:rsidR="0029533B">
          <w:rPr>
            <w:noProof/>
            <w:webHidden/>
          </w:rPr>
          <w:fldChar w:fldCharType="separate"/>
        </w:r>
        <w:r w:rsidR="00AD17ED">
          <w:rPr>
            <w:noProof/>
            <w:webHidden/>
          </w:rPr>
          <w:t>66</w:t>
        </w:r>
        <w:r w:rsidR="0029533B">
          <w:rPr>
            <w:noProof/>
            <w:webHidden/>
          </w:rPr>
          <w:fldChar w:fldCharType="end"/>
        </w:r>
      </w:hyperlink>
    </w:p>
    <w:p w14:paraId="4900442C" w14:textId="377C1936"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5" w:history="1">
        <w:r w:rsidR="0029533B" w:rsidRPr="002C56E7">
          <w:rPr>
            <w:rStyle w:val="Hyperlink"/>
            <w:rFonts w:eastAsiaTheme="minorEastAsia"/>
            <w:noProof/>
          </w:rPr>
          <w:t>Figure 18 – Select the “Yes” radio button to model turns in the network.</w:t>
        </w:r>
        <w:r w:rsidR="0029533B">
          <w:rPr>
            <w:noProof/>
            <w:webHidden/>
          </w:rPr>
          <w:tab/>
        </w:r>
        <w:r w:rsidR="0029533B">
          <w:rPr>
            <w:noProof/>
            <w:webHidden/>
          </w:rPr>
          <w:fldChar w:fldCharType="begin"/>
        </w:r>
        <w:r w:rsidR="0029533B">
          <w:rPr>
            <w:noProof/>
            <w:webHidden/>
          </w:rPr>
          <w:instrText xml:space="preserve"> PAGEREF _Toc2337855 \h </w:instrText>
        </w:r>
        <w:r w:rsidR="0029533B">
          <w:rPr>
            <w:noProof/>
            <w:webHidden/>
          </w:rPr>
        </w:r>
        <w:r w:rsidR="0029533B">
          <w:rPr>
            <w:noProof/>
            <w:webHidden/>
          </w:rPr>
          <w:fldChar w:fldCharType="separate"/>
        </w:r>
        <w:r w:rsidR="00AD17ED">
          <w:rPr>
            <w:noProof/>
            <w:webHidden/>
          </w:rPr>
          <w:t>67</w:t>
        </w:r>
        <w:r w:rsidR="0029533B">
          <w:rPr>
            <w:noProof/>
            <w:webHidden/>
          </w:rPr>
          <w:fldChar w:fldCharType="end"/>
        </w:r>
      </w:hyperlink>
    </w:p>
    <w:p w14:paraId="2A44345C" w14:textId="64D4779F"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6" w:history="1">
        <w:r w:rsidR="0029533B" w:rsidRPr="002C56E7">
          <w:rPr>
            <w:rStyle w:val="Hyperlink"/>
            <w:rFonts w:eastAsiaTheme="minorEastAsia"/>
            <w:noProof/>
          </w:rPr>
          <w:t>Figure 19 – Accept the default connectivity settings</w:t>
        </w:r>
        <w:r w:rsidR="0029533B">
          <w:rPr>
            <w:noProof/>
            <w:webHidden/>
          </w:rPr>
          <w:tab/>
        </w:r>
        <w:r w:rsidR="0029533B">
          <w:rPr>
            <w:noProof/>
            <w:webHidden/>
          </w:rPr>
          <w:fldChar w:fldCharType="begin"/>
        </w:r>
        <w:r w:rsidR="0029533B">
          <w:rPr>
            <w:noProof/>
            <w:webHidden/>
          </w:rPr>
          <w:instrText xml:space="preserve"> PAGEREF _Toc2337856 \h </w:instrText>
        </w:r>
        <w:r w:rsidR="0029533B">
          <w:rPr>
            <w:noProof/>
            <w:webHidden/>
          </w:rPr>
        </w:r>
        <w:r w:rsidR="0029533B">
          <w:rPr>
            <w:noProof/>
            <w:webHidden/>
          </w:rPr>
          <w:fldChar w:fldCharType="separate"/>
        </w:r>
        <w:r w:rsidR="00AD17ED">
          <w:rPr>
            <w:noProof/>
            <w:webHidden/>
          </w:rPr>
          <w:t>67</w:t>
        </w:r>
        <w:r w:rsidR="0029533B">
          <w:rPr>
            <w:noProof/>
            <w:webHidden/>
          </w:rPr>
          <w:fldChar w:fldCharType="end"/>
        </w:r>
      </w:hyperlink>
    </w:p>
    <w:p w14:paraId="1599883D" w14:textId="3A2FDDD7"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7" w:history="1">
        <w:r w:rsidR="0029533B" w:rsidRPr="002C56E7">
          <w:rPr>
            <w:rStyle w:val="Hyperlink"/>
            <w:rFonts w:eastAsiaTheme="minorEastAsia"/>
            <w:noProof/>
          </w:rPr>
          <w:t>Figure 20 – Do not select an elevation model for the network.</w:t>
        </w:r>
        <w:r w:rsidR="0029533B">
          <w:rPr>
            <w:noProof/>
            <w:webHidden/>
          </w:rPr>
          <w:tab/>
        </w:r>
        <w:r w:rsidR="0029533B">
          <w:rPr>
            <w:noProof/>
            <w:webHidden/>
          </w:rPr>
          <w:fldChar w:fldCharType="begin"/>
        </w:r>
        <w:r w:rsidR="0029533B">
          <w:rPr>
            <w:noProof/>
            <w:webHidden/>
          </w:rPr>
          <w:instrText xml:space="preserve"> PAGEREF _Toc2337857 \h </w:instrText>
        </w:r>
        <w:r w:rsidR="0029533B">
          <w:rPr>
            <w:noProof/>
            <w:webHidden/>
          </w:rPr>
        </w:r>
        <w:r w:rsidR="0029533B">
          <w:rPr>
            <w:noProof/>
            <w:webHidden/>
          </w:rPr>
          <w:fldChar w:fldCharType="separate"/>
        </w:r>
        <w:r w:rsidR="00AD17ED">
          <w:rPr>
            <w:noProof/>
            <w:webHidden/>
          </w:rPr>
          <w:t>68</w:t>
        </w:r>
        <w:r w:rsidR="0029533B">
          <w:rPr>
            <w:noProof/>
            <w:webHidden/>
          </w:rPr>
          <w:fldChar w:fldCharType="end"/>
        </w:r>
      </w:hyperlink>
    </w:p>
    <w:p w14:paraId="3E0C4555" w14:textId="13274F59"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8" w:history="1">
        <w:r w:rsidR="0029533B" w:rsidRPr="002C56E7">
          <w:rPr>
            <w:rStyle w:val="Hyperlink"/>
            <w:rFonts w:eastAsiaTheme="minorEastAsia"/>
            <w:noProof/>
          </w:rPr>
          <w:t>Figure 21 – Add the network attributes</w:t>
        </w:r>
        <w:r w:rsidR="0029533B">
          <w:rPr>
            <w:noProof/>
            <w:webHidden/>
          </w:rPr>
          <w:tab/>
        </w:r>
        <w:r w:rsidR="0029533B">
          <w:rPr>
            <w:noProof/>
            <w:webHidden/>
          </w:rPr>
          <w:fldChar w:fldCharType="begin"/>
        </w:r>
        <w:r w:rsidR="0029533B">
          <w:rPr>
            <w:noProof/>
            <w:webHidden/>
          </w:rPr>
          <w:instrText xml:space="preserve"> PAGEREF _Toc2337858 \h </w:instrText>
        </w:r>
        <w:r w:rsidR="0029533B">
          <w:rPr>
            <w:noProof/>
            <w:webHidden/>
          </w:rPr>
        </w:r>
        <w:r w:rsidR="0029533B">
          <w:rPr>
            <w:noProof/>
            <w:webHidden/>
          </w:rPr>
          <w:fldChar w:fldCharType="separate"/>
        </w:r>
        <w:r w:rsidR="00AD17ED">
          <w:rPr>
            <w:noProof/>
            <w:webHidden/>
          </w:rPr>
          <w:t>69</w:t>
        </w:r>
        <w:r w:rsidR="0029533B">
          <w:rPr>
            <w:noProof/>
            <w:webHidden/>
          </w:rPr>
          <w:fldChar w:fldCharType="end"/>
        </w:r>
      </w:hyperlink>
    </w:p>
    <w:p w14:paraId="77CC980E" w14:textId="53A54629"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59" w:history="1">
        <w:r w:rsidR="0029533B" w:rsidRPr="002C56E7">
          <w:rPr>
            <w:rStyle w:val="Hyperlink"/>
            <w:rFonts w:eastAsiaTheme="minorEastAsia"/>
            <w:noProof/>
          </w:rPr>
          <w:t>Figure 22 – Select the OneWay attribute</w:t>
        </w:r>
        <w:r w:rsidR="0029533B">
          <w:rPr>
            <w:noProof/>
            <w:webHidden/>
          </w:rPr>
          <w:tab/>
        </w:r>
        <w:r w:rsidR="0029533B">
          <w:rPr>
            <w:noProof/>
            <w:webHidden/>
          </w:rPr>
          <w:fldChar w:fldCharType="begin"/>
        </w:r>
        <w:r w:rsidR="0029533B">
          <w:rPr>
            <w:noProof/>
            <w:webHidden/>
          </w:rPr>
          <w:instrText xml:space="preserve"> PAGEREF _Toc2337859 \h </w:instrText>
        </w:r>
        <w:r w:rsidR="0029533B">
          <w:rPr>
            <w:noProof/>
            <w:webHidden/>
          </w:rPr>
        </w:r>
        <w:r w:rsidR="0029533B">
          <w:rPr>
            <w:noProof/>
            <w:webHidden/>
          </w:rPr>
          <w:fldChar w:fldCharType="separate"/>
        </w:r>
        <w:r w:rsidR="00AD17ED">
          <w:rPr>
            <w:noProof/>
            <w:webHidden/>
          </w:rPr>
          <w:t>70</w:t>
        </w:r>
        <w:r w:rsidR="0029533B">
          <w:rPr>
            <w:noProof/>
            <w:webHidden/>
          </w:rPr>
          <w:fldChar w:fldCharType="end"/>
        </w:r>
      </w:hyperlink>
    </w:p>
    <w:p w14:paraId="7EF24A8B" w14:textId="2F0430A9"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0" w:history="1">
        <w:r w:rsidR="0029533B" w:rsidRPr="002C56E7">
          <w:rPr>
            <w:rStyle w:val="Hyperlink"/>
            <w:rFonts w:eastAsiaTheme="minorEastAsia"/>
            <w:noProof/>
          </w:rPr>
          <w:t>Figure 23 – Set OneWay evaluators</w:t>
        </w:r>
        <w:r w:rsidR="0029533B">
          <w:rPr>
            <w:noProof/>
            <w:webHidden/>
          </w:rPr>
          <w:tab/>
        </w:r>
        <w:r w:rsidR="0029533B">
          <w:rPr>
            <w:noProof/>
            <w:webHidden/>
          </w:rPr>
          <w:fldChar w:fldCharType="begin"/>
        </w:r>
        <w:r w:rsidR="0029533B">
          <w:rPr>
            <w:noProof/>
            <w:webHidden/>
          </w:rPr>
          <w:instrText xml:space="preserve"> PAGEREF _Toc2337860 \h </w:instrText>
        </w:r>
        <w:r w:rsidR="0029533B">
          <w:rPr>
            <w:noProof/>
            <w:webHidden/>
          </w:rPr>
        </w:r>
        <w:r w:rsidR="0029533B">
          <w:rPr>
            <w:noProof/>
            <w:webHidden/>
          </w:rPr>
          <w:fldChar w:fldCharType="separate"/>
        </w:r>
        <w:r w:rsidR="00AD17ED">
          <w:rPr>
            <w:noProof/>
            <w:webHidden/>
          </w:rPr>
          <w:t>71</w:t>
        </w:r>
        <w:r w:rsidR="0029533B">
          <w:rPr>
            <w:noProof/>
            <w:webHidden/>
          </w:rPr>
          <w:fldChar w:fldCharType="end"/>
        </w:r>
      </w:hyperlink>
    </w:p>
    <w:p w14:paraId="3022A145" w14:textId="7011C9DE"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1" w:history="1">
        <w:r w:rsidR="0029533B" w:rsidRPr="002C56E7">
          <w:rPr>
            <w:rStyle w:val="Hyperlink"/>
            <w:rFonts w:eastAsiaTheme="minorEastAsia"/>
            <w:noProof/>
          </w:rPr>
          <w:t>Figure 24 – Calculate the OneWay expression value</w:t>
        </w:r>
        <w:r w:rsidR="0029533B">
          <w:rPr>
            <w:noProof/>
            <w:webHidden/>
          </w:rPr>
          <w:tab/>
        </w:r>
        <w:r w:rsidR="0029533B">
          <w:rPr>
            <w:noProof/>
            <w:webHidden/>
          </w:rPr>
          <w:fldChar w:fldCharType="begin"/>
        </w:r>
        <w:r w:rsidR="0029533B">
          <w:rPr>
            <w:noProof/>
            <w:webHidden/>
          </w:rPr>
          <w:instrText xml:space="preserve"> PAGEREF _Toc2337861 \h </w:instrText>
        </w:r>
        <w:r w:rsidR="0029533B">
          <w:rPr>
            <w:noProof/>
            <w:webHidden/>
          </w:rPr>
        </w:r>
        <w:r w:rsidR="0029533B">
          <w:rPr>
            <w:noProof/>
            <w:webHidden/>
          </w:rPr>
          <w:fldChar w:fldCharType="separate"/>
        </w:r>
        <w:r w:rsidR="00AD17ED">
          <w:rPr>
            <w:noProof/>
            <w:webHidden/>
          </w:rPr>
          <w:t>72</w:t>
        </w:r>
        <w:r w:rsidR="0029533B">
          <w:rPr>
            <w:noProof/>
            <w:webHidden/>
          </w:rPr>
          <w:fldChar w:fldCharType="end"/>
        </w:r>
      </w:hyperlink>
    </w:p>
    <w:p w14:paraId="3B91A7C3" w14:textId="6F928063"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2" w:history="1">
        <w:r w:rsidR="0029533B" w:rsidRPr="002C56E7">
          <w:rPr>
            <w:rStyle w:val="Hyperlink"/>
            <w:rFonts w:eastAsiaTheme="minorEastAsia"/>
            <w:noProof/>
          </w:rPr>
          <w:t>Figure 25 – Select the Rd_Class attribute</w:t>
        </w:r>
        <w:r w:rsidR="0029533B">
          <w:rPr>
            <w:noProof/>
            <w:webHidden/>
          </w:rPr>
          <w:tab/>
        </w:r>
        <w:r w:rsidR="0029533B">
          <w:rPr>
            <w:noProof/>
            <w:webHidden/>
          </w:rPr>
          <w:fldChar w:fldCharType="begin"/>
        </w:r>
        <w:r w:rsidR="0029533B">
          <w:rPr>
            <w:noProof/>
            <w:webHidden/>
          </w:rPr>
          <w:instrText xml:space="preserve"> PAGEREF _Toc2337862 \h </w:instrText>
        </w:r>
        <w:r w:rsidR="0029533B">
          <w:rPr>
            <w:noProof/>
            <w:webHidden/>
          </w:rPr>
        </w:r>
        <w:r w:rsidR="0029533B">
          <w:rPr>
            <w:noProof/>
            <w:webHidden/>
          </w:rPr>
          <w:fldChar w:fldCharType="separate"/>
        </w:r>
        <w:r w:rsidR="00AD17ED">
          <w:rPr>
            <w:noProof/>
            <w:webHidden/>
          </w:rPr>
          <w:t>73</w:t>
        </w:r>
        <w:r w:rsidR="0029533B">
          <w:rPr>
            <w:noProof/>
            <w:webHidden/>
          </w:rPr>
          <w:fldChar w:fldCharType="end"/>
        </w:r>
      </w:hyperlink>
    </w:p>
    <w:p w14:paraId="5DDDB98E" w14:textId="57CE0920"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3" w:history="1">
        <w:r w:rsidR="0029533B" w:rsidRPr="002C56E7">
          <w:rPr>
            <w:rStyle w:val="Hyperlink"/>
            <w:rFonts w:eastAsiaTheme="minorEastAsia"/>
            <w:noProof/>
          </w:rPr>
          <w:t>Figure 26 – Set the Rd_Class evaluators</w:t>
        </w:r>
        <w:r w:rsidR="0029533B">
          <w:rPr>
            <w:noProof/>
            <w:webHidden/>
          </w:rPr>
          <w:tab/>
        </w:r>
        <w:r w:rsidR="0029533B">
          <w:rPr>
            <w:noProof/>
            <w:webHidden/>
          </w:rPr>
          <w:fldChar w:fldCharType="begin"/>
        </w:r>
        <w:r w:rsidR="0029533B">
          <w:rPr>
            <w:noProof/>
            <w:webHidden/>
          </w:rPr>
          <w:instrText xml:space="preserve"> PAGEREF _Toc2337863 \h </w:instrText>
        </w:r>
        <w:r w:rsidR="0029533B">
          <w:rPr>
            <w:noProof/>
            <w:webHidden/>
          </w:rPr>
        </w:r>
        <w:r w:rsidR="0029533B">
          <w:rPr>
            <w:noProof/>
            <w:webHidden/>
          </w:rPr>
          <w:fldChar w:fldCharType="separate"/>
        </w:r>
        <w:r w:rsidR="00AD17ED">
          <w:rPr>
            <w:noProof/>
            <w:webHidden/>
          </w:rPr>
          <w:t>74</w:t>
        </w:r>
        <w:r w:rsidR="0029533B">
          <w:rPr>
            <w:noProof/>
            <w:webHidden/>
          </w:rPr>
          <w:fldChar w:fldCharType="end"/>
        </w:r>
      </w:hyperlink>
    </w:p>
    <w:p w14:paraId="1E247500" w14:textId="56F9202A"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4" w:history="1">
        <w:r w:rsidR="0029533B" w:rsidRPr="002C56E7">
          <w:rPr>
            <w:rStyle w:val="Hyperlink"/>
            <w:rFonts w:eastAsiaTheme="minorEastAsia"/>
            <w:noProof/>
          </w:rPr>
          <w:t>Figure 27 – Calculate the road class value</w:t>
        </w:r>
        <w:r w:rsidR="0029533B">
          <w:rPr>
            <w:noProof/>
            <w:webHidden/>
          </w:rPr>
          <w:tab/>
        </w:r>
        <w:r w:rsidR="0029533B">
          <w:rPr>
            <w:noProof/>
            <w:webHidden/>
          </w:rPr>
          <w:fldChar w:fldCharType="begin"/>
        </w:r>
        <w:r w:rsidR="0029533B">
          <w:rPr>
            <w:noProof/>
            <w:webHidden/>
          </w:rPr>
          <w:instrText xml:space="preserve"> PAGEREF _Toc2337864 \h </w:instrText>
        </w:r>
        <w:r w:rsidR="0029533B">
          <w:rPr>
            <w:noProof/>
            <w:webHidden/>
          </w:rPr>
        </w:r>
        <w:r w:rsidR="0029533B">
          <w:rPr>
            <w:noProof/>
            <w:webHidden/>
          </w:rPr>
          <w:fldChar w:fldCharType="separate"/>
        </w:r>
        <w:r w:rsidR="00AD17ED">
          <w:rPr>
            <w:noProof/>
            <w:webHidden/>
          </w:rPr>
          <w:t>75</w:t>
        </w:r>
        <w:r w:rsidR="0029533B">
          <w:rPr>
            <w:noProof/>
            <w:webHidden/>
          </w:rPr>
          <w:fldChar w:fldCharType="end"/>
        </w:r>
      </w:hyperlink>
    </w:p>
    <w:p w14:paraId="77A93080" w14:textId="5F9A77CB"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5" w:history="1">
        <w:r w:rsidR="0029533B" w:rsidRPr="002C56E7">
          <w:rPr>
            <w:rStyle w:val="Hyperlink"/>
            <w:rFonts w:eastAsiaTheme="minorEastAsia"/>
            <w:noProof/>
          </w:rPr>
          <w:t>Figure 28 – Select the speed attribute</w:t>
        </w:r>
        <w:r w:rsidR="0029533B">
          <w:rPr>
            <w:noProof/>
            <w:webHidden/>
          </w:rPr>
          <w:tab/>
        </w:r>
        <w:r w:rsidR="0029533B">
          <w:rPr>
            <w:noProof/>
            <w:webHidden/>
          </w:rPr>
          <w:fldChar w:fldCharType="begin"/>
        </w:r>
        <w:r w:rsidR="0029533B">
          <w:rPr>
            <w:noProof/>
            <w:webHidden/>
          </w:rPr>
          <w:instrText xml:space="preserve"> PAGEREF _Toc2337865 \h </w:instrText>
        </w:r>
        <w:r w:rsidR="0029533B">
          <w:rPr>
            <w:noProof/>
            <w:webHidden/>
          </w:rPr>
        </w:r>
        <w:r w:rsidR="0029533B">
          <w:rPr>
            <w:noProof/>
            <w:webHidden/>
          </w:rPr>
          <w:fldChar w:fldCharType="separate"/>
        </w:r>
        <w:r w:rsidR="00AD17ED">
          <w:rPr>
            <w:noProof/>
            <w:webHidden/>
          </w:rPr>
          <w:t>76</w:t>
        </w:r>
        <w:r w:rsidR="0029533B">
          <w:rPr>
            <w:noProof/>
            <w:webHidden/>
          </w:rPr>
          <w:fldChar w:fldCharType="end"/>
        </w:r>
      </w:hyperlink>
    </w:p>
    <w:p w14:paraId="30B6A4D9" w14:textId="4D5ABCB3"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6" w:history="1">
        <w:r w:rsidR="0029533B" w:rsidRPr="002C56E7">
          <w:rPr>
            <w:rStyle w:val="Hyperlink"/>
            <w:rFonts w:eastAsiaTheme="minorEastAsia"/>
            <w:noProof/>
          </w:rPr>
          <w:t>Figure 29 – Set the speed evaluators</w:t>
        </w:r>
        <w:r w:rsidR="0029533B">
          <w:rPr>
            <w:noProof/>
            <w:webHidden/>
          </w:rPr>
          <w:tab/>
        </w:r>
        <w:r w:rsidR="0029533B">
          <w:rPr>
            <w:noProof/>
            <w:webHidden/>
          </w:rPr>
          <w:fldChar w:fldCharType="begin"/>
        </w:r>
        <w:r w:rsidR="0029533B">
          <w:rPr>
            <w:noProof/>
            <w:webHidden/>
          </w:rPr>
          <w:instrText xml:space="preserve"> PAGEREF _Toc2337866 \h </w:instrText>
        </w:r>
        <w:r w:rsidR="0029533B">
          <w:rPr>
            <w:noProof/>
            <w:webHidden/>
          </w:rPr>
        </w:r>
        <w:r w:rsidR="0029533B">
          <w:rPr>
            <w:noProof/>
            <w:webHidden/>
          </w:rPr>
          <w:fldChar w:fldCharType="separate"/>
        </w:r>
        <w:r w:rsidR="00AD17ED">
          <w:rPr>
            <w:noProof/>
            <w:webHidden/>
          </w:rPr>
          <w:t>77</w:t>
        </w:r>
        <w:r w:rsidR="0029533B">
          <w:rPr>
            <w:noProof/>
            <w:webHidden/>
          </w:rPr>
          <w:fldChar w:fldCharType="end"/>
        </w:r>
      </w:hyperlink>
    </w:p>
    <w:p w14:paraId="69DEE688" w14:textId="5C67E8F2"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7" w:history="1">
        <w:r w:rsidR="0029533B" w:rsidRPr="002C56E7">
          <w:rPr>
            <w:rStyle w:val="Hyperlink"/>
            <w:rFonts w:eastAsiaTheme="minorEastAsia"/>
            <w:noProof/>
          </w:rPr>
          <w:t>Figure 30 – Select the time attribute</w:t>
        </w:r>
        <w:r w:rsidR="0029533B">
          <w:rPr>
            <w:noProof/>
            <w:webHidden/>
          </w:rPr>
          <w:tab/>
        </w:r>
        <w:r w:rsidR="0029533B">
          <w:rPr>
            <w:noProof/>
            <w:webHidden/>
          </w:rPr>
          <w:fldChar w:fldCharType="begin"/>
        </w:r>
        <w:r w:rsidR="0029533B">
          <w:rPr>
            <w:noProof/>
            <w:webHidden/>
          </w:rPr>
          <w:instrText xml:space="preserve"> PAGEREF _Toc2337867 \h </w:instrText>
        </w:r>
        <w:r w:rsidR="0029533B">
          <w:rPr>
            <w:noProof/>
            <w:webHidden/>
          </w:rPr>
        </w:r>
        <w:r w:rsidR="0029533B">
          <w:rPr>
            <w:noProof/>
            <w:webHidden/>
          </w:rPr>
          <w:fldChar w:fldCharType="separate"/>
        </w:r>
        <w:r w:rsidR="00AD17ED">
          <w:rPr>
            <w:noProof/>
            <w:webHidden/>
          </w:rPr>
          <w:t>77</w:t>
        </w:r>
        <w:r w:rsidR="0029533B">
          <w:rPr>
            <w:noProof/>
            <w:webHidden/>
          </w:rPr>
          <w:fldChar w:fldCharType="end"/>
        </w:r>
      </w:hyperlink>
    </w:p>
    <w:p w14:paraId="273ED71C" w14:textId="21D9128A"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8" w:history="1">
        <w:r w:rsidR="0029533B" w:rsidRPr="002C56E7">
          <w:rPr>
            <w:rStyle w:val="Hyperlink"/>
            <w:rFonts w:eastAsiaTheme="minorEastAsia"/>
            <w:noProof/>
          </w:rPr>
          <w:t>Figure 31 – Set the time evaluators</w:t>
        </w:r>
        <w:r w:rsidR="0029533B">
          <w:rPr>
            <w:noProof/>
            <w:webHidden/>
          </w:rPr>
          <w:tab/>
        </w:r>
        <w:r w:rsidR="0029533B">
          <w:rPr>
            <w:noProof/>
            <w:webHidden/>
          </w:rPr>
          <w:fldChar w:fldCharType="begin"/>
        </w:r>
        <w:r w:rsidR="0029533B">
          <w:rPr>
            <w:noProof/>
            <w:webHidden/>
          </w:rPr>
          <w:instrText xml:space="preserve"> PAGEREF _Toc2337868 \h </w:instrText>
        </w:r>
        <w:r w:rsidR="0029533B">
          <w:rPr>
            <w:noProof/>
            <w:webHidden/>
          </w:rPr>
        </w:r>
        <w:r w:rsidR="0029533B">
          <w:rPr>
            <w:noProof/>
            <w:webHidden/>
          </w:rPr>
          <w:fldChar w:fldCharType="separate"/>
        </w:r>
        <w:r w:rsidR="00AD17ED">
          <w:rPr>
            <w:noProof/>
            <w:webHidden/>
          </w:rPr>
          <w:t>78</w:t>
        </w:r>
        <w:r w:rsidR="0029533B">
          <w:rPr>
            <w:noProof/>
            <w:webHidden/>
          </w:rPr>
          <w:fldChar w:fldCharType="end"/>
        </w:r>
      </w:hyperlink>
    </w:p>
    <w:p w14:paraId="30CF0FA2" w14:textId="2EFBEA7E"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69" w:history="1">
        <w:r w:rsidR="0029533B" w:rsidRPr="002C56E7">
          <w:rPr>
            <w:rStyle w:val="Hyperlink"/>
            <w:rFonts w:eastAsiaTheme="minorEastAsia"/>
            <w:noProof/>
          </w:rPr>
          <w:t>Figure 32 – Calculate the time evaluators</w:t>
        </w:r>
        <w:r w:rsidR="0029533B">
          <w:rPr>
            <w:noProof/>
            <w:webHidden/>
          </w:rPr>
          <w:tab/>
        </w:r>
        <w:r w:rsidR="0029533B">
          <w:rPr>
            <w:noProof/>
            <w:webHidden/>
          </w:rPr>
          <w:fldChar w:fldCharType="begin"/>
        </w:r>
        <w:r w:rsidR="0029533B">
          <w:rPr>
            <w:noProof/>
            <w:webHidden/>
          </w:rPr>
          <w:instrText xml:space="preserve"> PAGEREF _Toc2337869 \h </w:instrText>
        </w:r>
        <w:r w:rsidR="0029533B">
          <w:rPr>
            <w:noProof/>
            <w:webHidden/>
          </w:rPr>
        </w:r>
        <w:r w:rsidR="0029533B">
          <w:rPr>
            <w:noProof/>
            <w:webHidden/>
          </w:rPr>
          <w:fldChar w:fldCharType="separate"/>
        </w:r>
        <w:r w:rsidR="00AD17ED">
          <w:rPr>
            <w:noProof/>
            <w:webHidden/>
          </w:rPr>
          <w:t>78</w:t>
        </w:r>
        <w:r w:rsidR="0029533B">
          <w:rPr>
            <w:noProof/>
            <w:webHidden/>
          </w:rPr>
          <w:fldChar w:fldCharType="end"/>
        </w:r>
      </w:hyperlink>
    </w:p>
    <w:p w14:paraId="1297981D" w14:textId="1CEC5065"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70" w:history="1">
        <w:r w:rsidR="0029533B" w:rsidRPr="002C56E7">
          <w:rPr>
            <w:rStyle w:val="Hyperlink"/>
            <w:rFonts w:eastAsiaTheme="minorEastAsia"/>
            <w:noProof/>
          </w:rPr>
          <w:t>Figure 33 – The travel mode window</w:t>
        </w:r>
        <w:r w:rsidR="0029533B">
          <w:rPr>
            <w:noProof/>
            <w:webHidden/>
          </w:rPr>
          <w:tab/>
        </w:r>
        <w:r w:rsidR="0029533B">
          <w:rPr>
            <w:noProof/>
            <w:webHidden/>
          </w:rPr>
          <w:fldChar w:fldCharType="begin"/>
        </w:r>
        <w:r w:rsidR="0029533B">
          <w:rPr>
            <w:noProof/>
            <w:webHidden/>
          </w:rPr>
          <w:instrText xml:space="preserve"> PAGEREF _Toc2337870 \h </w:instrText>
        </w:r>
        <w:r w:rsidR="0029533B">
          <w:rPr>
            <w:noProof/>
            <w:webHidden/>
          </w:rPr>
        </w:r>
        <w:r w:rsidR="0029533B">
          <w:rPr>
            <w:noProof/>
            <w:webHidden/>
          </w:rPr>
          <w:fldChar w:fldCharType="separate"/>
        </w:r>
        <w:r w:rsidR="00AD17ED">
          <w:rPr>
            <w:noProof/>
            <w:webHidden/>
          </w:rPr>
          <w:t>79</w:t>
        </w:r>
        <w:r w:rsidR="0029533B">
          <w:rPr>
            <w:noProof/>
            <w:webHidden/>
          </w:rPr>
          <w:fldChar w:fldCharType="end"/>
        </w:r>
      </w:hyperlink>
    </w:p>
    <w:p w14:paraId="5CB35757" w14:textId="76F87E77"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71" w:history="1">
        <w:r w:rsidR="0029533B" w:rsidRPr="002C56E7">
          <w:rPr>
            <w:rStyle w:val="Hyperlink"/>
            <w:rFonts w:eastAsiaTheme="minorEastAsia"/>
            <w:noProof/>
          </w:rPr>
          <w:t>Figure 34 – The driving directions window</w:t>
        </w:r>
        <w:r w:rsidR="0029533B">
          <w:rPr>
            <w:noProof/>
            <w:webHidden/>
          </w:rPr>
          <w:tab/>
        </w:r>
        <w:r w:rsidR="0029533B">
          <w:rPr>
            <w:noProof/>
            <w:webHidden/>
          </w:rPr>
          <w:fldChar w:fldCharType="begin"/>
        </w:r>
        <w:r w:rsidR="0029533B">
          <w:rPr>
            <w:noProof/>
            <w:webHidden/>
          </w:rPr>
          <w:instrText xml:space="preserve"> PAGEREF _Toc2337871 \h </w:instrText>
        </w:r>
        <w:r w:rsidR="0029533B">
          <w:rPr>
            <w:noProof/>
            <w:webHidden/>
          </w:rPr>
        </w:r>
        <w:r w:rsidR="0029533B">
          <w:rPr>
            <w:noProof/>
            <w:webHidden/>
          </w:rPr>
          <w:fldChar w:fldCharType="separate"/>
        </w:r>
        <w:r w:rsidR="00AD17ED">
          <w:rPr>
            <w:noProof/>
            <w:webHidden/>
          </w:rPr>
          <w:t>80</w:t>
        </w:r>
        <w:r w:rsidR="0029533B">
          <w:rPr>
            <w:noProof/>
            <w:webHidden/>
          </w:rPr>
          <w:fldChar w:fldCharType="end"/>
        </w:r>
      </w:hyperlink>
    </w:p>
    <w:p w14:paraId="672A9765" w14:textId="67BF7246"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72" w:history="1">
        <w:r w:rsidR="0029533B" w:rsidRPr="002C56E7">
          <w:rPr>
            <w:rStyle w:val="Hyperlink"/>
            <w:rFonts w:eastAsiaTheme="minorEastAsia"/>
            <w:noProof/>
          </w:rPr>
          <w:t>Figure 35 – Set the network direction properties</w:t>
        </w:r>
        <w:r w:rsidR="0029533B">
          <w:rPr>
            <w:noProof/>
            <w:webHidden/>
          </w:rPr>
          <w:tab/>
        </w:r>
        <w:r w:rsidR="0029533B">
          <w:rPr>
            <w:noProof/>
            <w:webHidden/>
          </w:rPr>
          <w:fldChar w:fldCharType="begin"/>
        </w:r>
        <w:r w:rsidR="0029533B">
          <w:rPr>
            <w:noProof/>
            <w:webHidden/>
          </w:rPr>
          <w:instrText xml:space="preserve"> PAGEREF _Toc2337872 \h </w:instrText>
        </w:r>
        <w:r w:rsidR="0029533B">
          <w:rPr>
            <w:noProof/>
            <w:webHidden/>
          </w:rPr>
        </w:r>
        <w:r w:rsidR="0029533B">
          <w:rPr>
            <w:noProof/>
            <w:webHidden/>
          </w:rPr>
          <w:fldChar w:fldCharType="separate"/>
        </w:r>
        <w:r w:rsidR="00AD17ED">
          <w:rPr>
            <w:noProof/>
            <w:webHidden/>
          </w:rPr>
          <w:t>81</w:t>
        </w:r>
        <w:r w:rsidR="0029533B">
          <w:rPr>
            <w:noProof/>
            <w:webHidden/>
          </w:rPr>
          <w:fldChar w:fldCharType="end"/>
        </w:r>
      </w:hyperlink>
    </w:p>
    <w:p w14:paraId="67FEE205" w14:textId="494028D3"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73" w:history="1">
        <w:r w:rsidR="0029533B" w:rsidRPr="002C56E7">
          <w:rPr>
            <w:rStyle w:val="Hyperlink"/>
            <w:rFonts w:eastAsiaTheme="minorEastAsia"/>
            <w:noProof/>
          </w:rPr>
          <w:t>Figure 36 – Set the shield values</w:t>
        </w:r>
        <w:r w:rsidR="0029533B">
          <w:rPr>
            <w:noProof/>
            <w:webHidden/>
          </w:rPr>
          <w:tab/>
        </w:r>
        <w:r w:rsidR="0029533B">
          <w:rPr>
            <w:noProof/>
            <w:webHidden/>
          </w:rPr>
          <w:fldChar w:fldCharType="begin"/>
        </w:r>
        <w:r w:rsidR="0029533B">
          <w:rPr>
            <w:noProof/>
            <w:webHidden/>
          </w:rPr>
          <w:instrText xml:space="preserve"> PAGEREF _Toc2337873 \h </w:instrText>
        </w:r>
        <w:r w:rsidR="0029533B">
          <w:rPr>
            <w:noProof/>
            <w:webHidden/>
          </w:rPr>
        </w:r>
        <w:r w:rsidR="0029533B">
          <w:rPr>
            <w:noProof/>
            <w:webHidden/>
          </w:rPr>
          <w:fldChar w:fldCharType="separate"/>
        </w:r>
        <w:r w:rsidR="00AD17ED">
          <w:rPr>
            <w:noProof/>
            <w:webHidden/>
          </w:rPr>
          <w:t>82</w:t>
        </w:r>
        <w:r w:rsidR="0029533B">
          <w:rPr>
            <w:noProof/>
            <w:webHidden/>
          </w:rPr>
          <w:fldChar w:fldCharType="end"/>
        </w:r>
      </w:hyperlink>
    </w:p>
    <w:p w14:paraId="3831BBF9" w14:textId="4F407973"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74" w:history="1">
        <w:r w:rsidR="0029533B" w:rsidRPr="002C56E7">
          <w:rPr>
            <w:rStyle w:val="Hyperlink"/>
            <w:rFonts w:eastAsiaTheme="minorEastAsia"/>
            <w:noProof/>
          </w:rPr>
          <w:t>Figure 37 – The network dataset summary</w:t>
        </w:r>
        <w:r w:rsidR="0029533B">
          <w:rPr>
            <w:noProof/>
            <w:webHidden/>
          </w:rPr>
          <w:tab/>
        </w:r>
        <w:r w:rsidR="0029533B">
          <w:rPr>
            <w:noProof/>
            <w:webHidden/>
          </w:rPr>
          <w:fldChar w:fldCharType="begin"/>
        </w:r>
        <w:r w:rsidR="0029533B">
          <w:rPr>
            <w:noProof/>
            <w:webHidden/>
          </w:rPr>
          <w:instrText xml:space="preserve"> PAGEREF _Toc2337874 \h </w:instrText>
        </w:r>
        <w:r w:rsidR="0029533B">
          <w:rPr>
            <w:noProof/>
            <w:webHidden/>
          </w:rPr>
        </w:r>
        <w:r w:rsidR="0029533B">
          <w:rPr>
            <w:noProof/>
            <w:webHidden/>
          </w:rPr>
          <w:fldChar w:fldCharType="separate"/>
        </w:r>
        <w:r w:rsidR="00AD17ED">
          <w:rPr>
            <w:noProof/>
            <w:webHidden/>
          </w:rPr>
          <w:t>83</w:t>
        </w:r>
        <w:r w:rsidR="0029533B">
          <w:rPr>
            <w:noProof/>
            <w:webHidden/>
          </w:rPr>
          <w:fldChar w:fldCharType="end"/>
        </w:r>
      </w:hyperlink>
    </w:p>
    <w:p w14:paraId="67051759" w14:textId="086BA6D2"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75" w:history="1">
        <w:r w:rsidR="0029533B" w:rsidRPr="002C56E7">
          <w:rPr>
            <w:rStyle w:val="Hyperlink"/>
            <w:rFonts w:eastAsiaTheme="minorEastAsia"/>
            <w:noProof/>
          </w:rPr>
          <w:t>Figure 38 – Build the network dataset</w:t>
        </w:r>
        <w:r w:rsidR="0029533B">
          <w:rPr>
            <w:noProof/>
            <w:webHidden/>
          </w:rPr>
          <w:tab/>
        </w:r>
        <w:r w:rsidR="0029533B">
          <w:rPr>
            <w:noProof/>
            <w:webHidden/>
          </w:rPr>
          <w:fldChar w:fldCharType="begin"/>
        </w:r>
        <w:r w:rsidR="0029533B">
          <w:rPr>
            <w:noProof/>
            <w:webHidden/>
          </w:rPr>
          <w:instrText xml:space="preserve"> PAGEREF _Toc2337875 \h </w:instrText>
        </w:r>
        <w:r w:rsidR="0029533B">
          <w:rPr>
            <w:noProof/>
            <w:webHidden/>
          </w:rPr>
        </w:r>
        <w:r w:rsidR="0029533B">
          <w:rPr>
            <w:noProof/>
            <w:webHidden/>
          </w:rPr>
          <w:fldChar w:fldCharType="separate"/>
        </w:r>
        <w:r w:rsidR="00AD17ED">
          <w:rPr>
            <w:noProof/>
            <w:webHidden/>
          </w:rPr>
          <w:t>83</w:t>
        </w:r>
        <w:r w:rsidR="0029533B">
          <w:rPr>
            <w:noProof/>
            <w:webHidden/>
          </w:rPr>
          <w:fldChar w:fldCharType="end"/>
        </w:r>
      </w:hyperlink>
    </w:p>
    <w:p w14:paraId="495D8DA5" w14:textId="79B959B7"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76" w:history="1">
        <w:r w:rsidR="0029533B" w:rsidRPr="002C56E7">
          <w:rPr>
            <w:rStyle w:val="Hyperlink"/>
            <w:rFonts w:eastAsiaTheme="minorEastAsia"/>
            <w:noProof/>
          </w:rPr>
          <w:t>Figure 39 –The network dataset</w:t>
        </w:r>
        <w:r w:rsidR="0029533B">
          <w:rPr>
            <w:noProof/>
            <w:webHidden/>
          </w:rPr>
          <w:tab/>
        </w:r>
        <w:r w:rsidR="0029533B">
          <w:rPr>
            <w:noProof/>
            <w:webHidden/>
          </w:rPr>
          <w:fldChar w:fldCharType="begin"/>
        </w:r>
        <w:r w:rsidR="0029533B">
          <w:rPr>
            <w:noProof/>
            <w:webHidden/>
          </w:rPr>
          <w:instrText xml:space="preserve"> PAGEREF _Toc2337876 \h </w:instrText>
        </w:r>
        <w:r w:rsidR="0029533B">
          <w:rPr>
            <w:noProof/>
            <w:webHidden/>
          </w:rPr>
        </w:r>
        <w:r w:rsidR="0029533B">
          <w:rPr>
            <w:noProof/>
            <w:webHidden/>
          </w:rPr>
          <w:fldChar w:fldCharType="separate"/>
        </w:r>
        <w:r w:rsidR="00AD17ED">
          <w:rPr>
            <w:noProof/>
            <w:webHidden/>
          </w:rPr>
          <w:t>84</w:t>
        </w:r>
        <w:r w:rsidR="0029533B">
          <w:rPr>
            <w:noProof/>
            <w:webHidden/>
          </w:rPr>
          <w:fldChar w:fldCharType="end"/>
        </w:r>
      </w:hyperlink>
    </w:p>
    <w:p w14:paraId="250FC464" w14:textId="48792F90"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77" w:history="1">
        <w:r w:rsidR="0029533B" w:rsidRPr="002C56E7">
          <w:rPr>
            <w:rStyle w:val="Hyperlink"/>
            <w:rFonts w:eastAsiaTheme="minorEastAsia"/>
            <w:noProof/>
          </w:rPr>
          <w:t>Figure 40 – The Network Analyst tools.</w:t>
        </w:r>
        <w:r w:rsidR="0029533B">
          <w:rPr>
            <w:noProof/>
            <w:webHidden/>
          </w:rPr>
          <w:tab/>
        </w:r>
        <w:r w:rsidR="0029533B">
          <w:rPr>
            <w:noProof/>
            <w:webHidden/>
          </w:rPr>
          <w:fldChar w:fldCharType="begin"/>
        </w:r>
        <w:r w:rsidR="0029533B">
          <w:rPr>
            <w:noProof/>
            <w:webHidden/>
          </w:rPr>
          <w:instrText xml:space="preserve"> PAGEREF _Toc2337877 \h </w:instrText>
        </w:r>
        <w:r w:rsidR="0029533B">
          <w:rPr>
            <w:noProof/>
            <w:webHidden/>
          </w:rPr>
        </w:r>
        <w:r w:rsidR="0029533B">
          <w:rPr>
            <w:noProof/>
            <w:webHidden/>
          </w:rPr>
          <w:fldChar w:fldCharType="separate"/>
        </w:r>
        <w:r w:rsidR="00AD17ED">
          <w:rPr>
            <w:noProof/>
            <w:webHidden/>
          </w:rPr>
          <w:t>84</w:t>
        </w:r>
        <w:r w:rsidR="0029533B">
          <w:rPr>
            <w:noProof/>
            <w:webHidden/>
          </w:rPr>
          <w:fldChar w:fldCharType="end"/>
        </w:r>
      </w:hyperlink>
    </w:p>
    <w:p w14:paraId="68EDF4CF" w14:textId="77777777" w:rsidR="0029533B" w:rsidRDefault="00252B3B" w:rsidP="0029533B">
      <w:pPr>
        <w:pStyle w:val="BodyAccessibleTextMIRB"/>
      </w:pPr>
      <w:r>
        <w:fldChar w:fldCharType="end"/>
      </w:r>
      <w:r w:rsidR="00E85531" w:rsidRPr="00E85531">
        <w:t xml:space="preserve"> </w:t>
      </w:r>
    </w:p>
    <w:p w14:paraId="0BD5AA28" w14:textId="77777777" w:rsidR="00585B40" w:rsidRDefault="00E85531" w:rsidP="00E85531">
      <w:pPr>
        <w:pStyle w:val="Heading1MIRBTopofPage"/>
      </w:pPr>
      <w:bookmarkStart w:id="7" w:name="_Toc2337791"/>
      <w:r>
        <w:t>List of Tables</w:t>
      </w:r>
      <w:bookmarkEnd w:id="7"/>
    </w:p>
    <w:p w14:paraId="1EED64CD" w14:textId="03D29A8F" w:rsidR="0029533B" w:rsidRDefault="009941E8">
      <w:pPr>
        <w:pStyle w:val="TableofFigures"/>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\h \z \c "Table" </w:instrText>
      </w:r>
      <w:r>
        <w:fldChar w:fldCharType="separate"/>
      </w:r>
      <w:hyperlink w:anchor="_Toc2337878" w:history="1">
        <w:r w:rsidR="0029533B" w:rsidRPr="004016B7">
          <w:rPr>
            <w:rStyle w:val="Hyperlink"/>
            <w:rFonts w:eastAsiaTheme="minorEastAsia"/>
            <w:noProof/>
          </w:rPr>
          <w:t>Table 1 – Possible speed limits for ORN road classes</w:t>
        </w:r>
        <w:r w:rsidR="0029533B">
          <w:rPr>
            <w:noProof/>
            <w:webHidden/>
          </w:rPr>
          <w:tab/>
        </w:r>
        <w:r w:rsidR="0029533B">
          <w:rPr>
            <w:noProof/>
            <w:webHidden/>
          </w:rPr>
          <w:fldChar w:fldCharType="begin"/>
        </w:r>
        <w:r w:rsidR="0029533B">
          <w:rPr>
            <w:noProof/>
            <w:webHidden/>
          </w:rPr>
          <w:instrText xml:space="preserve"> PAGEREF _Toc2337878 \h </w:instrText>
        </w:r>
        <w:r w:rsidR="0029533B">
          <w:rPr>
            <w:noProof/>
            <w:webHidden/>
          </w:rPr>
        </w:r>
        <w:r w:rsidR="0029533B">
          <w:rPr>
            <w:noProof/>
            <w:webHidden/>
          </w:rPr>
          <w:fldChar w:fldCharType="separate"/>
        </w:r>
        <w:r w:rsidR="00AD17ED">
          <w:rPr>
            <w:noProof/>
            <w:webHidden/>
          </w:rPr>
          <w:t>62</w:t>
        </w:r>
        <w:r w:rsidR="0029533B">
          <w:rPr>
            <w:noProof/>
            <w:webHidden/>
          </w:rPr>
          <w:fldChar w:fldCharType="end"/>
        </w:r>
      </w:hyperlink>
    </w:p>
    <w:p w14:paraId="1440BCA8" w14:textId="6839DC7E"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79" w:history="1">
        <w:r w:rsidR="0029533B" w:rsidRPr="004016B7">
          <w:rPr>
            <w:rStyle w:val="Hyperlink"/>
            <w:rFonts w:eastAsiaTheme="minorEastAsia"/>
            <w:noProof/>
          </w:rPr>
          <w:t>Table 2 – Add these attributes to the Network Dataset</w:t>
        </w:r>
        <w:r w:rsidR="0029533B">
          <w:rPr>
            <w:noProof/>
            <w:webHidden/>
          </w:rPr>
          <w:tab/>
        </w:r>
        <w:r w:rsidR="0029533B">
          <w:rPr>
            <w:noProof/>
            <w:webHidden/>
          </w:rPr>
          <w:fldChar w:fldCharType="begin"/>
        </w:r>
        <w:r w:rsidR="0029533B">
          <w:rPr>
            <w:noProof/>
            <w:webHidden/>
          </w:rPr>
          <w:instrText xml:space="preserve"> PAGEREF _Toc2337879 \h </w:instrText>
        </w:r>
        <w:r w:rsidR="0029533B">
          <w:rPr>
            <w:noProof/>
            <w:webHidden/>
          </w:rPr>
        </w:r>
        <w:r w:rsidR="0029533B">
          <w:rPr>
            <w:noProof/>
            <w:webHidden/>
          </w:rPr>
          <w:fldChar w:fldCharType="separate"/>
        </w:r>
        <w:r w:rsidR="00AD17ED">
          <w:rPr>
            <w:noProof/>
            <w:webHidden/>
          </w:rPr>
          <w:t>68</w:t>
        </w:r>
        <w:r w:rsidR="0029533B">
          <w:rPr>
            <w:noProof/>
            <w:webHidden/>
          </w:rPr>
          <w:fldChar w:fldCharType="end"/>
        </w:r>
      </w:hyperlink>
    </w:p>
    <w:p w14:paraId="129224A5" w14:textId="60E74E6C"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80" w:history="1">
        <w:r w:rsidR="0029533B" w:rsidRPr="004016B7">
          <w:rPr>
            <w:rStyle w:val="Hyperlink"/>
            <w:rFonts w:eastAsiaTheme="minorEastAsia"/>
            <w:noProof/>
          </w:rPr>
          <w:t>Table 3 – Possible values in the “DIRECTION” field</w:t>
        </w:r>
        <w:r w:rsidR="0029533B">
          <w:rPr>
            <w:noProof/>
            <w:webHidden/>
          </w:rPr>
          <w:tab/>
        </w:r>
        <w:r w:rsidR="0029533B">
          <w:rPr>
            <w:noProof/>
            <w:webHidden/>
          </w:rPr>
          <w:fldChar w:fldCharType="begin"/>
        </w:r>
        <w:r w:rsidR="0029533B">
          <w:rPr>
            <w:noProof/>
            <w:webHidden/>
          </w:rPr>
          <w:instrText xml:space="preserve"> PAGEREF _Toc2337880 \h </w:instrText>
        </w:r>
        <w:r w:rsidR="0029533B">
          <w:rPr>
            <w:noProof/>
            <w:webHidden/>
          </w:rPr>
        </w:r>
        <w:r w:rsidR="0029533B">
          <w:rPr>
            <w:noProof/>
            <w:webHidden/>
          </w:rPr>
          <w:fldChar w:fldCharType="separate"/>
        </w:r>
        <w:r w:rsidR="00AD17ED">
          <w:rPr>
            <w:noProof/>
            <w:webHidden/>
          </w:rPr>
          <w:t>69</w:t>
        </w:r>
        <w:r w:rsidR="0029533B">
          <w:rPr>
            <w:noProof/>
            <w:webHidden/>
          </w:rPr>
          <w:fldChar w:fldCharType="end"/>
        </w:r>
      </w:hyperlink>
    </w:p>
    <w:p w14:paraId="0B94767B" w14:textId="54573D35"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81" w:history="1">
        <w:r w:rsidR="0029533B" w:rsidRPr="004016B7">
          <w:rPr>
            <w:rStyle w:val="Hyperlink"/>
            <w:rFonts w:eastAsiaTheme="minorEastAsia"/>
            <w:noProof/>
          </w:rPr>
          <w:t>Table 4 – Expressions for enforcing traffic flow directions</w:t>
        </w:r>
        <w:r w:rsidR="0029533B">
          <w:rPr>
            <w:noProof/>
            <w:webHidden/>
          </w:rPr>
          <w:tab/>
        </w:r>
        <w:r w:rsidR="0029533B">
          <w:rPr>
            <w:noProof/>
            <w:webHidden/>
          </w:rPr>
          <w:fldChar w:fldCharType="begin"/>
        </w:r>
        <w:r w:rsidR="0029533B">
          <w:rPr>
            <w:noProof/>
            <w:webHidden/>
          </w:rPr>
          <w:instrText xml:space="preserve"> PAGEREF _Toc2337881 \h </w:instrText>
        </w:r>
        <w:r w:rsidR="0029533B">
          <w:rPr>
            <w:noProof/>
            <w:webHidden/>
          </w:rPr>
        </w:r>
        <w:r w:rsidR="0029533B">
          <w:rPr>
            <w:noProof/>
            <w:webHidden/>
          </w:rPr>
          <w:fldChar w:fldCharType="separate"/>
        </w:r>
        <w:r w:rsidR="00AD17ED">
          <w:rPr>
            <w:noProof/>
            <w:webHidden/>
          </w:rPr>
          <w:t>71</w:t>
        </w:r>
        <w:r w:rsidR="0029533B">
          <w:rPr>
            <w:noProof/>
            <w:webHidden/>
          </w:rPr>
          <w:fldChar w:fldCharType="end"/>
        </w:r>
      </w:hyperlink>
    </w:p>
    <w:p w14:paraId="59920A6C" w14:textId="2A341ACF" w:rsidR="0029533B" w:rsidRDefault="00934621">
      <w:pPr>
        <w:pStyle w:val="TableofFigures"/>
        <w:tabs>
          <w:tab w:val="right" w:leader="dot" w:pos="9350"/>
        </w:tabs>
        <w:rPr>
          <w:rFonts w:asciiTheme="minorHAnsi" w:eastAsiaTheme="minorEastAsia" w:hAnsiTheme="minorHAnsi" w:cstheme="minorBidi"/>
          <w:noProof/>
          <w:sz w:val="22"/>
          <w:szCs w:val="22"/>
          <w:lang w:val="en-US" w:eastAsia="en-US"/>
        </w:rPr>
      </w:pPr>
      <w:hyperlink w:anchor="_Toc2337882" w:history="1">
        <w:r w:rsidR="0029533B" w:rsidRPr="004016B7">
          <w:rPr>
            <w:rStyle w:val="Hyperlink"/>
            <w:rFonts w:eastAsiaTheme="minorEastAsia"/>
            <w:noProof/>
          </w:rPr>
          <w:t>Table 5 – Network direction field values</w:t>
        </w:r>
        <w:r w:rsidR="0029533B">
          <w:rPr>
            <w:noProof/>
            <w:webHidden/>
          </w:rPr>
          <w:tab/>
        </w:r>
        <w:r w:rsidR="0029533B">
          <w:rPr>
            <w:noProof/>
            <w:webHidden/>
          </w:rPr>
          <w:fldChar w:fldCharType="begin"/>
        </w:r>
        <w:r w:rsidR="0029533B">
          <w:rPr>
            <w:noProof/>
            <w:webHidden/>
          </w:rPr>
          <w:instrText xml:space="preserve"> PAGEREF _Toc2337882 \h </w:instrText>
        </w:r>
        <w:r w:rsidR="0029533B">
          <w:rPr>
            <w:noProof/>
            <w:webHidden/>
          </w:rPr>
        </w:r>
        <w:r w:rsidR="0029533B">
          <w:rPr>
            <w:noProof/>
            <w:webHidden/>
          </w:rPr>
          <w:fldChar w:fldCharType="separate"/>
        </w:r>
        <w:r w:rsidR="00AD17ED">
          <w:rPr>
            <w:noProof/>
            <w:webHidden/>
          </w:rPr>
          <w:t>81</w:t>
        </w:r>
        <w:r w:rsidR="0029533B">
          <w:rPr>
            <w:noProof/>
            <w:webHidden/>
          </w:rPr>
          <w:fldChar w:fldCharType="end"/>
        </w:r>
      </w:hyperlink>
    </w:p>
    <w:p w14:paraId="52A6C4D9" w14:textId="77777777" w:rsidR="00C62812" w:rsidRDefault="009941E8" w:rsidP="00252B3B">
      <w:pPr>
        <w:pStyle w:val="BodyAccessibleTextMIRB"/>
        <w:sectPr w:rsidR="00C62812" w:rsidSect="001E404A">
          <w:pgSz w:w="12240" w:h="15840"/>
          <w:pgMar w:top="1440" w:right="1440" w:bottom="1440" w:left="1440" w:header="432" w:footer="720" w:gutter="0"/>
          <w:cols w:space="720"/>
          <w:docGrid w:linePitch="360"/>
        </w:sectPr>
      </w:pPr>
      <w:r>
        <w:fldChar w:fldCharType="end"/>
      </w:r>
    </w:p>
    <w:p w14:paraId="62DA9D16" w14:textId="77777777" w:rsidR="00252B3B" w:rsidRDefault="00C57242" w:rsidP="00C57242">
      <w:pPr>
        <w:pStyle w:val="Heading1MIRBTopofPage"/>
      </w:pPr>
      <w:bookmarkStart w:id="8" w:name="_Toc2337792"/>
      <w:r>
        <w:lastRenderedPageBreak/>
        <w:t>List of Acronyms</w:t>
      </w:r>
      <w:bookmarkEnd w:id="8"/>
    </w:p>
    <w:p w14:paraId="77C9302D" w14:textId="77777777" w:rsidR="00035B34" w:rsidRPr="007E49A3" w:rsidRDefault="00035B34" w:rsidP="00035B34">
      <w:pPr>
        <w:pStyle w:val="BodyAccessibleTextMIRB"/>
      </w:pPr>
      <w:r w:rsidRPr="007E49A3">
        <w:t>CPC: Canada Post Corporation</w:t>
      </w:r>
    </w:p>
    <w:p w14:paraId="7C4A30B8" w14:textId="77777777" w:rsidR="00035B34" w:rsidRPr="007E49A3" w:rsidRDefault="00035B34" w:rsidP="00035B34">
      <w:pPr>
        <w:pStyle w:val="BodyAccessibleTextMIRB"/>
      </w:pPr>
      <w:r w:rsidRPr="007E49A3">
        <w:t>GO-ITS: Government of Ontario Information Technology Standard</w:t>
      </w:r>
    </w:p>
    <w:p w14:paraId="453C0525" w14:textId="77777777" w:rsidR="00035B34" w:rsidRPr="007E49A3" w:rsidRDefault="00035B34" w:rsidP="00035B34">
      <w:pPr>
        <w:pStyle w:val="BodyAccessibleTextMIRB"/>
      </w:pPr>
      <w:r w:rsidRPr="007E49A3">
        <w:t xml:space="preserve">LIO: Land Information Ontario </w:t>
      </w:r>
    </w:p>
    <w:p w14:paraId="2A9E317D" w14:textId="77777777" w:rsidR="00035B34" w:rsidRPr="007E49A3" w:rsidRDefault="00035B34" w:rsidP="00035B34">
      <w:pPr>
        <w:pStyle w:val="BodyAccessibleTextMIRB"/>
      </w:pPr>
      <w:r w:rsidRPr="007E49A3">
        <w:t>LUT: Lookup Table</w:t>
      </w:r>
    </w:p>
    <w:p w14:paraId="11DD421C" w14:textId="77777777" w:rsidR="00035B34" w:rsidRPr="007E49A3" w:rsidRDefault="00035B34" w:rsidP="00035B34">
      <w:pPr>
        <w:pStyle w:val="BodyAccessibleTextMIRB"/>
      </w:pPr>
      <w:r w:rsidRPr="007E49A3">
        <w:t xml:space="preserve">MMAH: Ontario Ministry of Municipal Affairs and Housing </w:t>
      </w:r>
    </w:p>
    <w:p w14:paraId="703DDA66" w14:textId="77777777" w:rsidR="00035B34" w:rsidRPr="007E49A3" w:rsidRDefault="00035B34" w:rsidP="00035B34">
      <w:pPr>
        <w:pStyle w:val="BodyAccessibleTextMIRB"/>
      </w:pPr>
      <w:r w:rsidRPr="007E49A3">
        <w:t>MNRF: Ontario Ministry of Natural Resources and Forestry</w:t>
      </w:r>
    </w:p>
    <w:p w14:paraId="0FF07E08" w14:textId="77777777" w:rsidR="00035B34" w:rsidRPr="007E49A3" w:rsidRDefault="00035B34" w:rsidP="00035B34">
      <w:pPr>
        <w:pStyle w:val="BodyAccessibleTextMIRB"/>
      </w:pPr>
      <w:r w:rsidRPr="007E49A3">
        <w:t>MTO: Ontario Ministry of Transportation</w:t>
      </w:r>
    </w:p>
    <w:p w14:paraId="181FBFDE" w14:textId="77777777" w:rsidR="00035B34" w:rsidRPr="007E49A3" w:rsidRDefault="00035B34" w:rsidP="00035B34">
      <w:pPr>
        <w:pStyle w:val="BodyAccessibleTextMIRB"/>
      </w:pPr>
      <w:r w:rsidRPr="007E49A3">
        <w:t>NRN: National Road Network</w:t>
      </w:r>
    </w:p>
    <w:p w14:paraId="15105BA7" w14:textId="77777777" w:rsidR="00035B34" w:rsidRPr="007E49A3" w:rsidRDefault="00035B34" w:rsidP="00035B34">
      <w:pPr>
        <w:pStyle w:val="BodyAccessibleTextMIRB"/>
      </w:pPr>
      <w:r w:rsidRPr="007E49A3">
        <w:t>OGF: Ontario Geospatial Feature</w:t>
      </w:r>
    </w:p>
    <w:p w14:paraId="2F98CB65" w14:textId="77777777" w:rsidR="00035B34" w:rsidRPr="007E49A3" w:rsidRDefault="00035B34" w:rsidP="00035B34">
      <w:pPr>
        <w:pStyle w:val="BodyAccessibleTextMIRB"/>
      </w:pPr>
      <w:r w:rsidRPr="007E49A3">
        <w:t>ORN: Ontario Road Network</w:t>
      </w:r>
    </w:p>
    <w:p w14:paraId="13BF9E3D" w14:textId="77777777" w:rsidR="00035B34" w:rsidRPr="007E49A3" w:rsidRDefault="00035B34" w:rsidP="00035B34">
      <w:pPr>
        <w:pStyle w:val="BodyAccessibleTextMIRB"/>
      </w:pPr>
      <w:r w:rsidRPr="007E49A3">
        <w:t>WMS: Web Map Service</w:t>
      </w:r>
    </w:p>
    <w:p w14:paraId="392634A5" w14:textId="77777777" w:rsidR="00C57242" w:rsidRPr="00585B40" w:rsidRDefault="00C57242" w:rsidP="00585B40">
      <w:pPr>
        <w:pStyle w:val="BodyAccessibleTextMIRB"/>
      </w:pPr>
    </w:p>
    <w:p w14:paraId="09BE7769" w14:textId="77777777" w:rsidR="00AF7497" w:rsidRDefault="00AF7497" w:rsidP="00AF7497">
      <w:pPr>
        <w:pStyle w:val="BodyAccessibleTextMIRB"/>
        <w:sectPr w:rsidR="00AF7497" w:rsidSect="001E404A">
          <w:pgSz w:w="12240" w:h="15840"/>
          <w:pgMar w:top="1440" w:right="1440" w:bottom="1440" w:left="1440" w:header="432" w:footer="720" w:gutter="0"/>
          <w:cols w:space="720"/>
          <w:docGrid w:linePitch="360"/>
        </w:sectPr>
      </w:pPr>
    </w:p>
    <w:p w14:paraId="6AF7A5F9" w14:textId="77777777" w:rsidR="00AF7497" w:rsidRDefault="00AF7497" w:rsidP="00AF7497">
      <w:pPr>
        <w:pStyle w:val="Heading1MIRBTopofPage"/>
      </w:pPr>
      <w:bookmarkStart w:id="9" w:name="_Toc2337793"/>
      <w:r>
        <w:lastRenderedPageBreak/>
        <w:t>1. Introduction</w:t>
      </w:r>
      <w:bookmarkEnd w:id="9"/>
    </w:p>
    <w:p w14:paraId="39A72F74" w14:textId="77777777" w:rsidR="00035B34" w:rsidRPr="00DC0668" w:rsidRDefault="00035B34" w:rsidP="00035B34">
      <w:pPr>
        <w:pStyle w:val="BodyAccessibleTextMIRB"/>
      </w:pPr>
      <w:r w:rsidRPr="00DC0668">
        <w:t>The Ontario Road Network (ORN) is a province-wide geographic database of over 275,000 kilometres of municipal roads, provincial highways and resource and recreational roads. With a positional accuracy of 10 metres or better the ORN is the authoritative so</w:t>
      </w:r>
      <w:r>
        <w:t>urce of roads data for Ontario.</w:t>
      </w:r>
    </w:p>
    <w:p w14:paraId="5DD4417E" w14:textId="77777777" w:rsidR="00035B34" w:rsidRPr="00DC0668" w:rsidRDefault="00035B34" w:rsidP="00035B34">
      <w:pPr>
        <w:pStyle w:val="BodyAccessibleTextMIRB"/>
      </w:pPr>
      <w:r w:rsidRPr="00DC0668">
        <w:t>The ORN is a national, provincial and municipal initiative that supports the creation, maintenance and sharing of a standard road database. Land Information Ontario (LIO) maintains the ORN using data from the road authorities with legislative responsibility: Ontario Municipalities, Ontario Ministry of Transportation (MTO) and Ontario Ministry of Natural Resources</w:t>
      </w:r>
      <w:r>
        <w:t xml:space="preserve"> and Forestry</w:t>
      </w:r>
      <w:r w:rsidRPr="00DC0668">
        <w:t xml:space="preserve"> (MNR</w:t>
      </w:r>
      <w:r>
        <w:t>F</w:t>
      </w:r>
      <w:r w:rsidRPr="00DC0668">
        <w:t xml:space="preserve">). Roads data and information is collected, standardized and integrated into a </w:t>
      </w:r>
      <w:r>
        <w:t>seamless road mapping product.</w:t>
      </w:r>
    </w:p>
    <w:p w14:paraId="32E15C23" w14:textId="77777777" w:rsidR="00035B34" w:rsidRPr="00DC0668" w:rsidRDefault="00035B34" w:rsidP="00035B34">
      <w:pPr>
        <w:pStyle w:val="BodyAccessibleTextMIRB"/>
      </w:pPr>
      <w:r w:rsidRPr="00DC0668">
        <w:t>Users can access current ORN data through a Web Map Service (WMS) or an open data license to create products and services including mapping, analysis and geocoding applications.  Up-to-date data is available at no cost to public and private organizations, sa</w:t>
      </w:r>
      <w:r>
        <w:t>ving time, resources and money.</w:t>
      </w:r>
    </w:p>
    <w:p w14:paraId="0A986AA2" w14:textId="77777777" w:rsidR="00035B34" w:rsidRPr="003D1151" w:rsidRDefault="00035B34" w:rsidP="00035B34">
      <w:pPr>
        <w:pStyle w:val="BodyAccessibleTextMIRB"/>
      </w:pPr>
      <w:r w:rsidRPr="00DC0668">
        <w:t xml:space="preserve">For more information on the ORN contact </w:t>
      </w:r>
      <w:hyperlink r:id="rId19" w:tooltip="Send e-mail to Land Information Ontario" w:history="1">
        <w:r w:rsidRPr="00F7605A">
          <w:rPr>
            <w:rStyle w:val="HyperlinkMIRBChar"/>
          </w:rPr>
          <w:t>lio@ontario.ca</w:t>
        </w:r>
      </w:hyperlink>
      <w:r w:rsidRPr="00DC0668">
        <w:t>.</w:t>
      </w:r>
    </w:p>
    <w:p w14:paraId="143F7A02" w14:textId="77777777" w:rsidR="00323638" w:rsidRDefault="00323638" w:rsidP="00323638">
      <w:pPr>
        <w:pStyle w:val="Heading1MIRBMidPage"/>
      </w:pPr>
      <w:bookmarkStart w:id="10" w:name="_Toc2337794"/>
      <w:r>
        <w:t>2. Objectives</w:t>
      </w:r>
      <w:bookmarkEnd w:id="10"/>
    </w:p>
    <w:p w14:paraId="62385832" w14:textId="77777777" w:rsidR="00EE725D" w:rsidRDefault="00035B34" w:rsidP="00035B34">
      <w:pPr>
        <w:pStyle w:val="BodyAccessibleTextMIRB"/>
      </w:pPr>
      <w:r w:rsidRPr="00052062">
        <w:t xml:space="preserve">This guide is intended for users </w:t>
      </w:r>
      <w:r>
        <w:t>with a general interest in the ORN Segment with Address LIO Data Class.</w:t>
      </w:r>
      <w:r w:rsidRPr="00052062">
        <w:t xml:space="preserve"> The </w:t>
      </w:r>
      <w:r>
        <w:t xml:space="preserve">remainder of this </w:t>
      </w:r>
      <w:r w:rsidRPr="00052062">
        <w:t xml:space="preserve">document describes the extent and context of the information collected </w:t>
      </w:r>
      <w:r>
        <w:t>for the data class</w:t>
      </w:r>
      <w:r w:rsidRPr="00052062">
        <w:t>.</w:t>
      </w:r>
    </w:p>
    <w:p w14:paraId="269C5C38" w14:textId="77777777" w:rsidR="002738BF" w:rsidRDefault="002738BF" w:rsidP="002738BF">
      <w:pPr>
        <w:pStyle w:val="Heading1MIRBMidPage"/>
      </w:pPr>
      <w:bookmarkStart w:id="11" w:name="_Toc2337795"/>
      <w:r>
        <w:t xml:space="preserve">3. Data Class: </w:t>
      </w:r>
      <w:r w:rsidR="00035B34">
        <w:t>ORN Segment with Address (ORNSEGAD)</w:t>
      </w:r>
      <w:bookmarkEnd w:id="11"/>
    </w:p>
    <w:p w14:paraId="578A92F4" w14:textId="77777777" w:rsidR="00035B34" w:rsidRDefault="00035B34" w:rsidP="00035B34">
      <w:pPr>
        <w:pStyle w:val="BodyAccessibleTextMIRB"/>
      </w:pPr>
      <w:r>
        <w:t>ORNSEGAD</w:t>
      </w:r>
      <w:r w:rsidRPr="007F12B8">
        <w:t xml:space="preserve"> is derived from the ORN Road Net Element (ORNELEM) data class and c</w:t>
      </w:r>
      <w:r>
        <w:t xml:space="preserve">ombines three types of geometry </w:t>
      </w:r>
      <w:r w:rsidRPr="007F12B8">
        <w:t>from ORNELEM</w:t>
      </w:r>
      <w:r>
        <w:t>:</w:t>
      </w:r>
      <w:r w:rsidRPr="007F12B8">
        <w:t xml:space="preserve"> road elements, ferry connections, and virtual roads.  Address ranges span intersection to intersection or may be int</w:t>
      </w:r>
      <w:r>
        <w:t>erpolated across intersections.</w:t>
      </w:r>
    </w:p>
    <w:p w14:paraId="7A3486D5" w14:textId="77777777" w:rsidR="00035B34" w:rsidRPr="00357059" w:rsidRDefault="00035B34" w:rsidP="00035B34">
      <w:pPr>
        <w:pStyle w:val="BodyAccessibleTextMIRB"/>
      </w:pPr>
      <w:r>
        <w:lastRenderedPageBreak/>
        <w:t xml:space="preserve">ORNSEGAD </w:t>
      </w:r>
      <w:r w:rsidRPr="007F12B8">
        <w:t>contains five attributes:</w:t>
      </w:r>
      <w:r w:rsidRPr="00150361">
        <w:t xml:space="preserve"> </w:t>
      </w:r>
      <w:r>
        <w:t xml:space="preserve">Street Name, Address Information, Route Identification, Road Classification, and Direction of Traffic Flow. </w:t>
      </w:r>
      <w:r w:rsidRPr="007F12B8">
        <w:t xml:space="preserve">For </w:t>
      </w:r>
      <w:r>
        <w:t>additional</w:t>
      </w:r>
      <w:r w:rsidRPr="007F12B8">
        <w:t xml:space="preserve"> road attribution, see </w:t>
      </w:r>
      <w:r>
        <w:t>ORN</w:t>
      </w:r>
      <w:r w:rsidRPr="007F12B8">
        <w:t xml:space="preserve"> Road Net Element (ORNELEM).</w:t>
      </w:r>
    </w:p>
    <w:p w14:paraId="4C25A4AC" w14:textId="77777777" w:rsidR="00035B34" w:rsidRPr="005163EE" w:rsidRDefault="00035B34" w:rsidP="00035B34">
      <w:pPr>
        <w:pStyle w:val="BodyAccessibleTextMIRB"/>
      </w:pPr>
      <w:r>
        <w:t xml:space="preserve">For more detailed information refer to the </w:t>
      </w:r>
      <w:r w:rsidRPr="00525AFE">
        <w:t>ORNSEGAD data model diagram</w:t>
      </w:r>
      <w:r>
        <w:t xml:space="preserve"> and </w:t>
      </w:r>
      <w:hyperlink w:anchor="AppendixB" w:history="1">
        <w:r w:rsidRPr="00F7605A">
          <w:rPr>
            <w:rStyle w:val="HyperlinkMIRBChar"/>
          </w:rPr>
          <w:t>Appendix B: Table Key Dependency and Relationship Index</w:t>
        </w:r>
      </w:hyperlink>
      <w:r>
        <w:t>.</w:t>
      </w:r>
    </w:p>
    <w:p w14:paraId="5B2B27BC" w14:textId="77777777" w:rsidR="00035B34" w:rsidRDefault="00035B34" w:rsidP="00035B34">
      <w:pPr>
        <w:pStyle w:val="Heading1MIRBTopofPage"/>
      </w:pPr>
      <w:bookmarkStart w:id="12" w:name="_Toc437438174"/>
      <w:bookmarkStart w:id="13" w:name="_Toc2337796"/>
      <w:r>
        <w:t>4. Model Diagram: ORN Segment with Address (ORNSEGAD)</w:t>
      </w:r>
      <w:bookmarkEnd w:id="12"/>
      <w:bookmarkEnd w:id="13"/>
    </w:p>
    <w:p w14:paraId="21A03B8E" w14:textId="77777777" w:rsidR="00035B34" w:rsidRPr="00F7605A" w:rsidRDefault="00035B34" w:rsidP="00035B34">
      <w:pPr>
        <w:pStyle w:val="BodyAccessibleTextMIRB"/>
        <w:spacing w:after="0"/>
      </w:pPr>
      <w:r>
        <w:t>Physical Model Diagram for: ORN Segment with Address (ORNSEGAD)</w:t>
      </w:r>
    </w:p>
    <w:p w14:paraId="1B196B6A" w14:textId="77777777" w:rsidR="00035B34" w:rsidRDefault="00035B34" w:rsidP="00035B34">
      <w:pPr>
        <w:pStyle w:val="BodyAccessibleTextMIRB"/>
        <w:spacing w:after="0"/>
      </w:pPr>
      <w:r>
        <w:t>Model Effective Date: 2012-JUN-14</w:t>
      </w:r>
    </w:p>
    <w:p w14:paraId="393A7728" w14:textId="77777777" w:rsidR="00035B34" w:rsidRDefault="00035B34" w:rsidP="00035B34">
      <w:pPr>
        <w:pStyle w:val="BodyAccessibleTextMIRB"/>
        <w:spacing w:after="0"/>
      </w:pPr>
      <w:r w:rsidRPr="00EE48FD">
        <w:rPr>
          <w:b/>
        </w:rPr>
        <w:t>N</w:t>
      </w:r>
      <w:r>
        <w:rPr>
          <w:b/>
        </w:rPr>
        <w:t>ote</w:t>
      </w:r>
      <w:r>
        <w:t>: Where applicable to this model:</w:t>
      </w:r>
    </w:p>
    <w:p w14:paraId="12FA1579" w14:textId="77777777" w:rsidR="00035B34" w:rsidRPr="00A7387F" w:rsidRDefault="00035B34" w:rsidP="00A7387F">
      <w:pPr>
        <w:pStyle w:val="BulletsMIRB"/>
      </w:pPr>
      <w:r w:rsidRPr="00A7387F">
        <w:t>Tables with a “_LIST” extension (shaded yellow) = Lookup Table (LUT)</w:t>
      </w:r>
    </w:p>
    <w:p w14:paraId="1F167191" w14:textId="77777777" w:rsidR="00035B34" w:rsidRDefault="00035B34" w:rsidP="00035B34">
      <w:pPr>
        <w:pStyle w:val="BodyAccessibleTextMIRB"/>
      </w:pPr>
    </w:p>
    <w:p w14:paraId="3B0F7A67" w14:textId="77777777" w:rsidR="00035B34" w:rsidRPr="005163EE" w:rsidRDefault="00035B34" w:rsidP="00035B34">
      <w:pPr>
        <w:pStyle w:val="NumberedListMIRB"/>
        <w:numPr>
          <w:ilvl w:val="0"/>
          <w:numId w:val="0"/>
        </w:numPr>
        <w:ind w:left="360" w:hanging="360"/>
        <w:sectPr w:rsidR="00035B34" w:rsidRPr="005163EE" w:rsidSect="001E404A">
          <w:pgSz w:w="12240" w:h="15840"/>
          <w:pgMar w:top="1440" w:right="1440" w:bottom="1440" w:left="1440" w:header="432" w:footer="720" w:gutter="0"/>
          <w:cols w:space="720"/>
          <w:docGrid w:linePitch="360"/>
        </w:sectPr>
      </w:pPr>
    </w:p>
    <w:p w14:paraId="5BD79A22" w14:textId="77777777" w:rsidR="00035B34" w:rsidRDefault="00035B34" w:rsidP="00035B34">
      <w:pPr>
        <w:pStyle w:val="BodyAccessibleTextMIRB"/>
        <w:ind w:left="-720"/>
      </w:pPr>
      <w:r>
        <w:rPr>
          <w:noProof/>
          <w:lang w:eastAsia="en-CA"/>
        </w:rPr>
        <w:lastRenderedPageBreak/>
        <w:drawing>
          <wp:inline distT="0" distB="0" distL="0" distR="0" wp14:anchorId="4C810675" wp14:editId="0CE19DC2">
            <wp:extent cx="11627891" cy="5813946"/>
            <wp:effectExtent l="0" t="0" r="0" b="0"/>
            <wp:docPr id="1" name="Picture 1" descr="The Physical Model Diagram for ORN Segment with Address showing the relationships between the main business table and lookup tables." title="Model Diagram: ORN Segment with Address (ORNSEG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ModelORNSEGAD.png"/>
                    <pic:cNvPicPr/>
                  </pic:nvPicPr>
                  <pic:blipFill>
                    <a:blip r:embed="rId20">
                      <a:extLst>
                        <a:ext uri="{28A0092B-C50C-407E-A947-70E740481C1C}">
                          <a14:useLocalDpi xmlns:a14="http://schemas.microsoft.com/office/drawing/2010/main" val="0"/>
                        </a:ext>
                      </a:extLst>
                    </a:blip>
                    <a:stretch>
                      <a:fillRect/>
                    </a:stretch>
                  </pic:blipFill>
                  <pic:spPr>
                    <a:xfrm>
                      <a:off x="0" y="0"/>
                      <a:ext cx="11650644" cy="5825322"/>
                    </a:xfrm>
                    <a:prstGeom prst="rect">
                      <a:avLst/>
                    </a:prstGeom>
                  </pic:spPr>
                </pic:pic>
              </a:graphicData>
            </a:graphic>
          </wp:inline>
        </w:drawing>
      </w:r>
    </w:p>
    <w:p w14:paraId="7940E696" w14:textId="77777777" w:rsidR="009A1B79" w:rsidRDefault="008C1D79" w:rsidP="008C1D79">
      <w:pPr>
        <w:pStyle w:val="Heading1MIRBTopofPage"/>
      </w:pPr>
      <w:bookmarkStart w:id="14" w:name="_Toc2337797"/>
      <w:r>
        <w:lastRenderedPageBreak/>
        <w:t>5. Data Description</w:t>
      </w:r>
      <w:bookmarkEnd w:id="14"/>
    </w:p>
    <w:p w14:paraId="49DAF955" w14:textId="77777777" w:rsidR="008C1D79" w:rsidRDefault="008C1D79" w:rsidP="008C1D79">
      <w:pPr>
        <w:pStyle w:val="BodyAccessibleTextMIRB"/>
        <w:rPr>
          <w:lang w:eastAsia="en-CA"/>
        </w:rPr>
      </w:pPr>
      <w:r>
        <w:rPr>
          <w:lang w:eastAsia="en-CA"/>
        </w:rPr>
        <w:t xml:space="preserve">The main business area table(s) for this model can be found below.  Associated lookup tables will be listed in </w:t>
      </w:r>
      <w:hyperlink w:anchor="AppendixA" w:history="1">
        <w:r w:rsidRPr="008C1D79">
          <w:rPr>
            <w:rStyle w:val="HyperlinkMIRBChar"/>
            <w:lang w:eastAsia="en-CA"/>
          </w:rPr>
          <w:t>Appendix A</w:t>
        </w:r>
      </w:hyperlink>
      <w:r>
        <w:rPr>
          <w:lang w:eastAsia="en-CA"/>
        </w:rPr>
        <w:t xml:space="preserve"> of this document and are hyperlinked where referenced in this section.</w:t>
      </w:r>
    </w:p>
    <w:p w14:paraId="709C20FF" w14:textId="77777777" w:rsidR="00681C6C" w:rsidRDefault="00035B34" w:rsidP="00681C6C">
      <w:pPr>
        <w:pStyle w:val="Heading2MIRB"/>
      </w:pPr>
      <w:bookmarkStart w:id="15" w:name="_Toc2337798"/>
      <w:r>
        <w:t>ORN_SEGMENT_WITH_ADDRESS</w:t>
      </w:r>
      <w:r w:rsidR="00681C6C">
        <w:t>_FT</w:t>
      </w:r>
      <w:bookmarkEnd w:id="15"/>
    </w:p>
    <w:p w14:paraId="30AABECA" w14:textId="77777777" w:rsidR="00681C6C" w:rsidRDefault="00035B34" w:rsidP="00681C6C">
      <w:pPr>
        <w:pStyle w:val="BodyAccessibleTextMIRB"/>
      </w:pPr>
      <w:r>
        <w:t>A road segment that represents a centreline network representing roads and their associated addresses.</w:t>
      </w:r>
    </w:p>
    <w:tbl>
      <w:tblPr>
        <w:tblStyle w:val="TableGrid1"/>
        <w:tblW w:w="5000" w:type="pct"/>
        <w:tblLook w:val="00A0" w:firstRow="1" w:lastRow="0" w:firstColumn="1" w:lastColumn="0" w:noHBand="0" w:noVBand="0"/>
        <w:tblCaption w:val="Table: ORN_SEGMENT_WITH_ADDRESS_FT"/>
        <w:tblDescription w:val="The ORN_SEGMENT_WITH_ADDRESS_FT table and attributes."/>
      </w:tblPr>
      <w:tblGrid>
        <w:gridCol w:w="4177"/>
        <w:gridCol w:w="2243"/>
        <w:gridCol w:w="1430"/>
        <w:gridCol w:w="1844"/>
        <w:gridCol w:w="7802"/>
      </w:tblGrid>
      <w:tr w:rsidR="00035B34" w:rsidRPr="004C777B" w14:paraId="688B4779" w14:textId="77777777" w:rsidTr="00035B34">
        <w:trPr>
          <w:cantSplit/>
          <w:trHeight w:val="432"/>
          <w:tblHeader/>
        </w:trPr>
        <w:tc>
          <w:tcPr>
            <w:tcW w:w="1111" w:type="pct"/>
            <w:vAlign w:val="center"/>
          </w:tcPr>
          <w:p w14:paraId="21661171" w14:textId="77777777" w:rsidR="00035B34" w:rsidRPr="004C777B" w:rsidRDefault="00035B34" w:rsidP="00035B34">
            <w:pPr>
              <w:pStyle w:val="TableHeaderRowTextMIRB"/>
            </w:pPr>
            <w:r w:rsidRPr="004C777B">
              <w:t>Column Name</w:t>
            </w:r>
          </w:p>
        </w:tc>
        <w:tc>
          <w:tcPr>
            <w:tcW w:w="593" w:type="pct"/>
            <w:vAlign w:val="center"/>
          </w:tcPr>
          <w:p w14:paraId="63B7EF85" w14:textId="77777777" w:rsidR="00035B34" w:rsidRPr="004C777B" w:rsidRDefault="00035B34" w:rsidP="00035B34">
            <w:pPr>
              <w:pStyle w:val="TableHeaderRowTextMIRB"/>
            </w:pPr>
            <w:r w:rsidRPr="004C777B">
              <w:t>Column Type</w:t>
            </w:r>
          </w:p>
        </w:tc>
        <w:tc>
          <w:tcPr>
            <w:tcW w:w="410" w:type="pct"/>
            <w:vAlign w:val="center"/>
          </w:tcPr>
          <w:p w14:paraId="226CA87F" w14:textId="77777777" w:rsidR="00035B34" w:rsidRPr="004C777B" w:rsidRDefault="00035B34" w:rsidP="00035B34">
            <w:pPr>
              <w:pStyle w:val="TableHeaderRowTextMIRB"/>
            </w:pPr>
            <w:r w:rsidRPr="004C777B">
              <w:t>Mandatory</w:t>
            </w:r>
          </w:p>
        </w:tc>
        <w:tc>
          <w:tcPr>
            <w:tcW w:w="489" w:type="pct"/>
            <w:vAlign w:val="center"/>
          </w:tcPr>
          <w:p w14:paraId="3D88C82F" w14:textId="77777777" w:rsidR="00035B34" w:rsidRPr="004C777B" w:rsidRDefault="00035B34" w:rsidP="00035B34">
            <w:pPr>
              <w:pStyle w:val="TableHeaderRowTextMIRB"/>
            </w:pPr>
            <w:r w:rsidRPr="004C777B">
              <w:t>Short Name</w:t>
            </w:r>
          </w:p>
        </w:tc>
        <w:tc>
          <w:tcPr>
            <w:tcW w:w="2397" w:type="pct"/>
            <w:vAlign w:val="center"/>
          </w:tcPr>
          <w:p w14:paraId="437487D1" w14:textId="77777777" w:rsidR="00035B34" w:rsidRPr="004C777B" w:rsidRDefault="00035B34" w:rsidP="00035B34">
            <w:pPr>
              <w:pStyle w:val="TableHeaderRowTextMIRB"/>
            </w:pPr>
            <w:r>
              <w:t>Description</w:t>
            </w:r>
          </w:p>
        </w:tc>
      </w:tr>
      <w:tr w:rsidR="00035B34" w:rsidRPr="004C777B" w14:paraId="47186DB8" w14:textId="77777777" w:rsidTr="00035B34">
        <w:trPr>
          <w:cantSplit/>
          <w:trHeight w:val="432"/>
        </w:trPr>
        <w:tc>
          <w:tcPr>
            <w:tcW w:w="1111" w:type="pct"/>
            <w:vAlign w:val="center"/>
          </w:tcPr>
          <w:p w14:paraId="4241D209" w14:textId="77777777" w:rsidR="00035B34" w:rsidRPr="00A3555D" w:rsidRDefault="00035B34" w:rsidP="00035B34">
            <w:pPr>
              <w:pStyle w:val="TableColumnNameMIRB"/>
            </w:pPr>
            <w:r w:rsidRPr="00A3555D">
              <w:t>OGF_ID</w:t>
            </w:r>
          </w:p>
        </w:tc>
        <w:tc>
          <w:tcPr>
            <w:tcW w:w="593" w:type="pct"/>
            <w:vAlign w:val="center"/>
          </w:tcPr>
          <w:p w14:paraId="72237E61" w14:textId="77777777" w:rsidR="00035B34" w:rsidRPr="004C777B" w:rsidRDefault="00035B34" w:rsidP="00035B34">
            <w:pPr>
              <w:pStyle w:val="TableBodyTextMIRB"/>
            </w:pPr>
            <w:proofErr w:type="gramStart"/>
            <w:r w:rsidRPr="004C777B">
              <w:t>NUMBER(</w:t>
            </w:r>
            <w:proofErr w:type="gramEnd"/>
            <w:r w:rsidRPr="004C777B">
              <w:t>13)</w:t>
            </w:r>
          </w:p>
        </w:tc>
        <w:tc>
          <w:tcPr>
            <w:tcW w:w="410" w:type="pct"/>
            <w:vAlign w:val="center"/>
          </w:tcPr>
          <w:p w14:paraId="56B44AA5" w14:textId="77777777" w:rsidR="00035B34" w:rsidRPr="004C777B" w:rsidRDefault="00035B34" w:rsidP="00035B34">
            <w:pPr>
              <w:pStyle w:val="TableBodyTextMIRB"/>
            </w:pPr>
            <w:r w:rsidRPr="004C777B">
              <w:t>Yes</w:t>
            </w:r>
          </w:p>
        </w:tc>
        <w:tc>
          <w:tcPr>
            <w:tcW w:w="489" w:type="pct"/>
            <w:vAlign w:val="center"/>
          </w:tcPr>
          <w:p w14:paraId="5DA07C13" w14:textId="77777777" w:rsidR="00035B34" w:rsidRPr="004C777B" w:rsidRDefault="00035B34" w:rsidP="00035B34">
            <w:pPr>
              <w:pStyle w:val="TableBodyTextMIRB"/>
            </w:pPr>
            <w:r w:rsidRPr="004C777B">
              <w:t>OGF_ID</w:t>
            </w:r>
          </w:p>
        </w:tc>
        <w:tc>
          <w:tcPr>
            <w:tcW w:w="2397" w:type="pct"/>
            <w:vAlign w:val="center"/>
          </w:tcPr>
          <w:p w14:paraId="70C4C076" w14:textId="77777777" w:rsidR="00035B34" w:rsidRPr="0008127D" w:rsidRDefault="00035B34" w:rsidP="00035B34">
            <w:pPr>
              <w:pStyle w:val="TableBodyTextMIRB"/>
            </w:pPr>
            <w:r w:rsidRPr="0008127D">
              <w:t>Ontario Geospatial Feature Identifier: A unique numeric provincial identifier assigned to each object.</w:t>
            </w:r>
          </w:p>
        </w:tc>
      </w:tr>
      <w:tr w:rsidR="00035B34" w:rsidRPr="004C777B" w14:paraId="24BF4122" w14:textId="77777777" w:rsidTr="00035B34">
        <w:trPr>
          <w:cantSplit/>
          <w:trHeight w:val="432"/>
        </w:trPr>
        <w:tc>
          <w:tcPr>
            <w:tcW w:w="1111" w:type="pct"/>
            <w:vAlign w:val="center"/>
          </w:tcPr>
          <w:p w14:paraId="0F36199E" w14:textId="77777777" w:rsidR="00035B34" w:rsidRPr="00A3555D" w:rsidRDefault="00035B34" w:rsidP="00035B34">
            <w:pPr>
              <w:pStyle w:val="TableColumnNameMIRB"/>
            </w:pPr>
            <w:r w:rsidRPr="00A3555D">
              <w:t>OFFICIAL_STREET_NAME</w:t>
            </w:r>
          </w:p>
        </w:tc>
        <w:tc>
          <w:tcPr>
            <w:tcW w:w="593" w:type="pct"/>
            <w:vAlign w:val="center"/>
          </w:tcPr>
          <w:p w14:paraId="298179D9" w14:textId="77777777" w:rsidR="00035B34" w:rsidRPr="004C777B" w:rsidRDefault="00035B34" w:rsidP="00035B34">
            <w:pPr>
              <w:pStyle w:val="TableBodyTextMIRB"/>
            </w:pPr>
            <w:r>
              <w:t>VARCHAR2(100)</w:t>
            </w:r>
          </w:p>
        </w:tc>
        <w:tc>
          <w:tcPr>
            <w:tcW w:w="410" w:type="pct"/>
            <w:vAlign w:val="center"/>
          </w:tcPr>
          <w:p w14:paraId="672C3D31" w14:textId="77777777" w:rsidR="00035B34" w:rsidRPr="004C777B" w:rsidRDefault="00035B34" w:rsidP="00035B34">
            <w:pPr>
              <w:pStyle w:val="TableBodyTextMIRB"/>
            </w:pPr>
            <w:r>
              <w:t>No</w:t>
            </w:r>
          </w:p>
        </w:tc>
        <w:tc>
          <w:tcPr>
            <w:tcW w:w="489" w:type="pct"/>
            <w:vAlign w:val="center"/>
          </w:tcPr>
          <w:p w14:paraId="273465F5" w14:textId="77777777" w:rsidR="00035B34" w:rsidRPr="004C777B" w:rsidRDefault="00035B34" w:rsidP="00035B34">
            <w:pPr>
              <w:pStyle w:val="TableBodyTextMIRB"/>
            </w:pPr>
            <w:r>
              <w:t>FULL_NAME</w:t>
            </w:r>
          </w:p>
        </w:tc>
        <w:tc>
          <w:tcPr>
            <w:tcW w:w="2397" w:type="pct"/>
            <w:vAlign w:val="center"/>
          </w:tcPr>
          <w:p w14:paraId="203823B9" w14:textId="77777777" w:rsidR="00035B34" w:rsidRPr="0008127D" w:rsidRDefault="00035B34" w:rsidP="00035B34">
            <w:pPr>
              <w:pStyle w:val="TableBodyTextMIRB"/>
            </w:pPr>
            <w:r w:rsidRPr="0008127D">
              <w:t>Street name composed of individual street name components where present, including directional prefix, street type prefix, street name body, street type suffix and directional suffix.</w:t>
            </w:r>
          </w:p>
        </w:tc>
      </w:tr>
      <w:tr w:rsidR="00035B34" w:rsidRPr="004C777B" w14:paraId="0041B10B" w14:textId="77777777" w:rsidTr="00035B34">
        <w:trPr>
          <w:cantSplit/>
          <w:trHeight w:val="432"/>
        </w:trPr>
        <w:tc>
          <w:tcPr>
            <w:tcW w:w="1111" w:type="pct"/>
            <w:vAlign w:val="center"/>
          </w:tcPr>
          <w:p w14:paraId="58326F6B" w14:textId="77777777" w:rsidR="00035B34" w:rsidRPr="00A3555D" w:rsidRDefault="00035B34" w:rsidP="00035B34">
            <w:pPr>
              <w:pStyle w:val="TableColumnNameMIRB"/>
            </w:pPr>
            <w:r w:rsidRPr="00A3555D">
              <w:t>ABBREVIATED_STREET_NAME</w:t>
            </w:r>
          </w:p>
        </w:tc>
        <w:tc>
          <w:tcPr>
            <w:tcW w:w="593" w:type="pct"/>
            <w:vAlign w:val="center"/>
          </w:tcPr>
          <w:p w14:paraId="21E9534F" w14:textId="77777777" w:rsidR="00035B34" w:rsidRPr="004C777B" w:rsidRDefault="00035B34" w:rsidP="00035B34">
            <w:pPr>
              <w:pStyle w:val="TableBodyTextMIRB"/>
            </w:pPr>
            <w:r>
              <w:rPr>
                <w:lang w:val="en-US"/>
              </w:rPr>
              <w:t>VARCHAR2(100)</w:t>
            </w:r>
          </w:p>
        </w:tc>
        <w:tc>
          <w:tcPr>
            <w:tcW w:w="410" w:type="pct"/>
            <w:vAlign w:val="center"/>
          </w:tcPr>
          <w:p w14:paraId="0F2DC5B5" w14:textId="77777777" w:rsidR="00035B34" w:rsidRPr="004C777B" w:rsidRDefault="00035B34" w:rsidP="00035B34">
            <w:pPr>
              <w:pStyle w:val="TableBodyTextMIRB"/>
            </w:pPr>
            <w:r>
              <w:t>No</w:t>
            </w:r>
          </w:p>
        </w:tc>
        <w:tc>
          <w:tcPr>
            <w:tcW w:w="489" w:type="pct"/>
            <w:vAlign w:val="center"/>
          </w:tcPr>
          <w:p w14:paraId="6A067995" w14:textId="77777777" w:rsidR="00035B34" w:rsidRPr="004C777B" w:rsidRDefault="00035B34" w:rsidP="00035B34">
            <w:pPr>
              <w:pStyle w:val="TableBodyTextMIRB"/>
            </w:pPr>
            <w:r>
              <w:rPr>
                <w:lang w:val="en-US"/>
              </w:rPr>
              <w:t>ABBR_NAME</w:t>
            </w:r>
          </w:p>
        </w:tc>
        <w:tc>
          <w:tcPr>
            <w:tcW w:w="2397" w:type="pct"/>
            <w:vAlign w:val="center"/>
          </w:tcPr>
          <w:p w14:paraId="15733840" w14:textId="77777777" w:rsidR="00035B34" w:rsidRPr="0008127D" w:rsidRDefault="00035B34" w:rsidP="00035B34">
            <w:pPr>
              <w:pStyle w:val="TableBodyTextMIRB"/>
            </w:pPr>
            <w:r w:rsidRPr="0008127D">
              <w:t xml:space="preserve">Abbreviated street name is composed of the individual street name components, where present, including directional prefix, street type prefix, street name body, street type suffix and directional suffix. Street name components are abbreviated </w:t>
            </w:r>
            <w:proofErr w:type="gramStart"/>
            <w:r w:rsidRPr="0008127D">
              <w:t>with the exception of</w:t>
            </w:r>
            <w:proofErr w:type="gramEnd"/>
            <w:r w:rsidRPr="0008127D">
              <w:t xml:space="preserve"> street name body.</w:t>
            </w:r>
          </w:p>
        </w:tc>
      </w:tr>
      <w:tr w:rsidR="00035B34" w:rsidRPr="004C777B" w14:paraId="16D25096" w14:textId="77777777" w:rsidTr="00035B34">
        <w:trPr>
          <w:cantSplit/>
          <w:trHeight w:val="432"/>
        </w:trPr>
        <w:tc>
          <w:tcPr>
            <w:tcW w:w="1111" w:type="pct"/>
            <w:vAlign w:val="center"/>
          </w:tcPr>
          <w:p w14:paraId="7331928A" w14:textId="77777777" w:rsidR="00035B34" w:rsidRPr="00A3555D" w:rsidRDefault="00035B34" w:rsidP="00035B34">
            <w:pPr>
              <w:pStyle w:val="TableColumnNameMIRB"/>
            </w:pPr>
            <w:r w:rsidRPr="00A3555D">
              <w:t>ALTERNATE_STREET_NAME</w:t>
            </w:r>
          </w:p>
        </w:tc>
        <w:tc>
          <w:tcPr>
            <w:tcW w:w="593" w:type="pct"/>
            <w:vAlign w:val="center"/>
          </w:tcPr>
          <w:p w14:paraId="4FCFA408" w14:textId="77777777" w:rsidR="00035B34" w:rsidRPr="004C777B" w:rsidRDefault="00035B34" w:rsidP="00035B34">
            <w:pPr>
              <w:pStyle w:val="TableBodyTextMIRB"/>
            </w:pPr>
            <w:r>
              <w:rPr>
                <w:lang w:val="en-US"/>
              </w:rPr>
              <w:t>VARCHAR2(100)</w:t>
            </w:r>
          </w:p>
        </w:tc>
        <w:tc>
          <w:tcPr>
            <w:tcW w:w="410" w:type="pct"/>
            <w:vAlign w:val="center"/>
          </w:tcPr>
          <w:p w14:paraId="6BD49E58" w14:textId="77777777" w:rsidR="00035B34" w:rsidRPr="004C777B" w:rsidRDefault="00035B34" w:rsidP="00035B34">
            <w:pPr>
              <w:pStyle w:val="TableBodyTextMIRB"/>
            </w:pPr>
            <w:r>
              <w:t>No</w:t>
            </w:r>
          </w:p>
        </w:tc>
        <w:tc>
          <w:tcPr>
            <w:tcW w:w="489" w:type="pct"/>
            <w:vAlign w:val="center"/>
          </w:tcPr>
          <w:p w14:paraId="56CB9532" w14:textId="77777777" w:rsidR="00035B34" w:rsidRPr="004C777B" w:rsidRDefault="00035B34" w:rsidP="00035B34">
            <w:pPr>
              <w:pStyle w:val="TableBodyTextMIRB"/>
            </w:pPr>
            <w:r>
              <w:rPr>
                <w:lang w:val="en-US"/>
              </w:rPr>
              <w:t>ALT_NAME</w:t>
            </w:r>
          </w:p>
        </w:tc>
        <w:tc>
          <w:tcPr>
            <w:tcW w:w="2397" w:type="pct"/>
            <w:vAlign w:val="center"/>
          </w:tcPr>
          <w:p w14:paraId="5B27897C" w14:textId="77777777" w:rsidR="00035B34" w:rsidRPr="0008127D" w:rsidRDefault="00035B34" w:rsidP="00035B34">
            <w:pPr>
              <w:pStyle w:val="TableBodyTextMIRB"/>
            </w:pPr>
            <w:r w:rsidRPr="0008127D">
              <w:t>Alternate name attached to a road segment not associated to an established route.</w:t>
            </w:r>
          </w:p>
        </w:tc>
      </w:tr>
      <w:tr w:rsidR="00035B34" w:rsidRPr="004C777B" w14:paraId="30281173" w14:textId="77777777" w:rsidTr="00035B34">
        <w:trPr>
          <w:cantSplit/>
          <w:trHeight w:val="432"/>
        </w:trPr>
        <w:tc>
          <w:tcPr>
            <w:tcW w:w="1111" w:type="pct"/>
            <w:vAlign w:val="center"/>
          </w:tcPr>
          <w:p w14:paraId="1D6A4B9B" w14:textId="77777777" w:rsidR="00035B34" w:rsidRPr="00A3555D" w:rsidRDefault="00035B34" w:rsidP="00035B34">
            <w:pPr>
              <w:pStyle w:val="TableColumnNameMIRB"/>
            </w:pPr>
            <w:r w:rsidRPr="00A3555D">
              <w:t>DIRECTIONAL_PREFIX</w:t>
            </w:r>
          </w:p>
        </w:tc>
        <w:tc>
          <w:tcPr>
            <w:tcW w:w="593" w:type="pct"/>
            <w:vAlign w:val="center"/>
          </w:tcPr>
          <w:p w14:paraId="11E34D3B" w14:textId="77777777" w:rsidR="00035B34" w:rsidRPr="004C777B" w:rsidRDefault="00035B34" w:rsidP="00035B34">
            <w:pPr>
              <w:pStyle w:val="TableBodyTextMIRB"/>
            </w:pPr>
            <w:r>
              <w:rPr>
                <w:lang w:val="en-US"/>
              </w:rPr>
              <w:t>VARCHAR2(10)</w:t>
            </w:r>
          </w:p>
        </w:tc>
        <w:tc>
          <w:tcPr>
            <w:tcW w:w="410" w:type="pct"/>
            <w:vAlign w:val="center"/>
          </w:tcPr>
          <w:p w14:paraId="581694B1" w14:textId="77777777" w:rsidR="00035B34" w:rsidRPr="004C777B" w:rsidRDefault="00035B34" w:rsidP="00035B34">
            <w:pPr>
              <w:pStyle w:val="TableBodyTextMIRB"/>
            </w:pPr>
            <w:r>
              <w:rPr>
                <w:lang w:val="en-US"/>
              </w:rPr>
              <w:t>No</w:t>
            </w:r>
          </w:p>
        </w:tc>
        <w:tc>
          <w:tcPr>
            <w:tcW w:w="489" w:type="pct"/>
            <w:vAlign w:val="center"/>
          </w:tcPr>
          <w:p w14:paraId="75533658" w14:textId="77777777" w:rsidR="00035B34" w:rsidRPr="004C777B" w:rsidRDefault="00035B34" w:rsidP="00035B34">
            <w:pPr>
              <w:pStyle w:val="TableBodyTextMIRB"/>
            </w:pPr>
            <w:r>
              <w:rPr>
                <w:lang w:val="en-US"/>
              </w:rPr>
              <w:t>DIR_PREFIX</w:t>
            </w:r>
          </w:p>
        </w:tc>
        <w:tc>
          <w:tcPr>
            <w:tcW w:w="2397" w:type="pct"/>
            <w:vAlign w:val="center"/>
          </w:tcPr>
          <w:p w14:paraId="1458CB54" w14:textId="77777777" w:rsidR="00035B34" w:rsidRPr="0008127D" w:rsidRDefault="00035B34" w:rsidP="00035B34">
            <w:pPr>
              <w:pStyle w:val="TableBodyTextMIRB"/>
            </w:pPr>
            <w:r w:rsidRPr="0008127D">
              <w:t>A geographic direction preceding either the street type prefix or the street name body.</w:t>
            </w:r>
          </w:p>
          <w:p w14:paraId="2D7D04A6" w14:textId="77777777" w:rsidR="00035B34" w:rsidRPr="0008127D" w:rsidRDefault="00035B34" w:rsidP="00035B34">
            <w:pPr>
              <w:pStyle w:val="TableBodyTextMIRB"/>
            </w:pPr>
            <w:r w:rsidRPr="0008127D">
              <w:t xml:space="preserve">Permissible Values: (See </w:t>
            </w:r>
            <w:hyperlink w:anchor="StreetDirection" w:history="1">
              <w:r w:rsidRPr="002F1138">
                <w:rPr>
                  <w:rStyle w:val="HyperlinkMIRBChar"/>
                  <w:color w:val="4F6228"/>
                </w:rPr>
                <w:t>ORN_STREET_DIRECTION_LIST</w:t>
              </w:r>
            </w:hyperlink>
            <w:r w:rsidRPr="0008127D">
              <w:t xml:space="preserve"> lookup table in appendix)</w:t>
            </w:r>
          </w:p>
        </w:tc>
      </w:tr>
      <w:tr w:rsidR="00035B34" w:rsidRPr="004C777B" w14:paraId="6BF96A8E" w14:textId="77777777" w:rsidTr="00035B34">
        <w:trPr>
          <w:cantSplit/>
          <w:trHeight w:val="432"/>
        </w:trPr>
        <w:tc>
          <w:tcPr>
            <w:tcW w:w="1111" w:type="pct"/>
            <w:vAlign w:val="center"/>
          </w:tcPr>
          <w:p w14:paraId="0C3224A6" w14:textId="77777777" w:rsidR="00035B34" w:rsidRPr="00A3555D" w:rsidRDefault="00035B34" w:rsidP="00035B34">
            <w:pPr>
              <w:pStyle w:val="TableColumnNameMIRB"/>
            </w:pPr>
            <w:r w:rsidRPr="00A3555D">
              <w:t>STREET_TYPE_PREFIX</w:t>
            </w:r>
          </w:p>
        </w:tc>
        <w:tc>
          <w:tcPr>
            <w:tcW w:w="593" w:type="pct"/>
            <w:vAlign w:val="center"/>
          </w:tcPr>
          <w:p w14:paraId="7AB4ACCC" w14:textId="77777777" w:rsidR="00035B34" w:rsidRPr="00DF609D" w:rsidRDefault="00035B34" w:rsidP="00035B34">
            <w:pPr>
              <w:pStyle w:val="TableBodyTextMIRB"/>
            </w:pPr>
            <w:r w:rsidRPr="00DF609D">
              <w:t>VARCHAR2(2</w:t>
            </w:r>
            <w:r>
              <w:t>5</w:t>
            </w:r>
            <w:r w:rsidRPr="00DF609D">
              <w:t>)</w:t>
            </w:r>
          </w:p>
        </w:tc>
        <w:tc>
          <w:tcPr>
            <w:tcW w:w="410" w:type="pct"/>
            <w:vAlign w:val="center"/>
          </w:tcPr>
          <w:p w14:paraId="00560CAB" w14:textId="77777777" w:rsidR="00035B34" w:rsidRPr="00DF609D" w:rsidRDefault="00035B34" w:rsidP="00035B34">
            <w:pPr>
              <w:pStyle w:val="TableBodyTextMIRB"/>
            </w:pPr>
            <w:r w:rsidRPr="00DF609D">
              <w:t>No</w:t>
            </w:r>
          </w:p>
        </w:tc>
        <w:tc>
          <w:tcPr>
            <w:tcW w:w="489" w:type="pct"/>
            <w:vAlign w:val="center"/>
          </w:tcPr>
          <w:p w14:paraId="0030A7A9" w14:textId="77777777" w:rsidR="00035B34" w:rsidRPr="00DF609D" w:rsidRDefault="00035B34" w:rsidP="00035B34">
            <w:pPr>
              <w:pStyle w:val="TableBodyTextMIRB"/>
            </w:pPr>
            <w:r w:rsidRPr="00DF609D">
              <w:t>ST_TYPE_P</w:t>
            </w:r>
          </w:p>
        </w:tc>
        <w:tc>
          <w:tcPr>
            <w:tcW w:w="2397" w:type="pct"/>
            <w:vAlign w:val="center"/>
          </w:tcPr>
          <w:p w14:paraId="659C9FF6" w14:textId="77777777" w:rsidR="00035B34" w:rsidRPr="0008127D" w:rsidRDefault="00035B34" w:rsidP="00035B34">
            <w:pPr>
              <w:pStyle w:val="TableBodyTextMIRB"/>
            </w:pPr>
            <w:r w:rsidRPr="0008127D">
              <w:t>A street type preceding the street name body.</w:t>
            </w:r>
          </w:p>
          <w:p w14:paraId="44B196F7" w14:textId="77777777" w:rsidR="00035B34" w:rsidRPr="0008127D" w:rsidRDefault="00035B34" w:rsidP="00035B34">
            <w:pPr>
              <w:pStyle w:val="TableBodyTextMIRB"/>
            </w:pPr>
            <w:r w:rsidRPr="0008127D">
              <w:t xml:space="preserve">Permissible Values: (See </w:t>
            </w:r>
            <w:hyperlink w:anchor="StreetType" w:history="1">
              <w:r w:rsidRPr="007332D0">
                <w:rPr>
                  <w:rStyle w:val="HyperlinkMIRBChar"/>
                </w:rPr>
                <w:t>ORN_STREET_TYPE_LIST</w:t>
              </w:r>
            </w:hyperlink>
            <w:r w:rsidRPr="0008127D">
              <w:t xml:space="preserve"> lookup table in appendix)</w:t>
            </w:r>
          </w:p>
        </w:tc>
      </w:tr>
      <w:tr w:rsidR="00035B34" w:rsidRPr="004C777B" w14:paraId="71E56721" w14:textId="77777777" w:rsidTr="00035B34">
        <w:trPr>
          <w:cantSplit/>
          <w:trHeight w:val="432"/>
        </w:trPr>
        <w:tc>
          <w:tcPr>
            <w:tcW w:w="1111" w:type="pct"/>
            <w:vAlign w:val="center"/>
          </w:tcPr>
          <w:p w14:paraId="5A79A7D8" w14:textId="77777777" w:rsidR="00035B34" w:rsidRPr="00A3555D" w:rsidRDefault="00035B34" w:rsidP="00035B34">
            <w:pPr>
              <w:pStyle w:val="TableColumnNameMIRB"/>
            </w:pPr>
            <w:r w:rsidRPr="00A3555D">
              <w:t>STREET_NAME_BODY</w:t>
            </w:r>
          </w:p>
        </w:tc>
        <w:tc>
          <w:tcPr>
            <w:tcW w:w="593" w:type="pct"/>
            <w:vAlign w:val="center"/>
          </w:tcPr>
          <w:p w14:paraId="0828F6CB" w14:textId="77777777" w:rsidR="00035B34" w:rsidRPr="00DF609D" w:rsidRDefault="00035B34" w:rsidP="00035B34">
            <w:pPr>
              <w:pStyle w:val="TableBodyTextMIRB"/>
            </w:pPr>
            <w:r w:rsidRPr="00DF609D">
              <w:t>VARCHAR2(50)</w:t>
            </w:r>
          </w:p>
        </w:tc>
        <w:tc>
          <w:tcPr>
            <w:tcW w:w="410" w:type="pct"/>
            <w:vAlign w:val="center"/>
          </w:tcPr>
          <w:p w14:paraId="26907DC0" w14:textId="77777777" w:rsidR="00035B34" w:rsidRPr="00DF609D" w:rsidRDefault="00035B34" w:rsidP="00035B34">
            <w:pPr>
              <w:pStyle w:val="TableBodyTextMIRB"/>
            </w:pPr>
            <w:r w:rsidRPr="00DF609D">
              <w:t>Yes</w:t>
            </w:r>
          </w:p>
        </w:tc>
        <w:tc>
          <w:tcPr>
            <w:tcW w:w="489" w:type="pct"/>
            <w:vAlign w:val="center"/>
          </w:tcPr>
          <w:p w14:paraId="1034E47A" w14:textId="77777777" w:rsidR="00035B34" w:rsidRPr="00DF609D" w:rsidRDefault="00035B34" w:rsidP="00035B34">
            <w:pPr>
              <w:pStyle w:val="TableBodyTextMIRB"/>
            </w:pPr>
            <w:r w:rsidRPr="00DF609D">
              <w:t>NAME_BODY</w:t>
            </w:r>
          </w:p>
        </w:tc>
        <w:tc>
          <w:tcPr>
            <w:tcW w:w="2397" w:type="pct"/>
            <w:vAlign w:val="center"/>
          </w:tcPr>
          <w:p w14:paraId="582DD8DC" w14:textId="77777777" w:rsidR="00035B34" w:rsidRPr="0008127D" w:rsidRDefault="00035B34" w:rsidP="00035B34">
            <w:pPr>
              <w:pStyle w:val="TableBodyTextMIRB"/>
            </w:pPr>
            <w:r w:rsidRPr="0008127D">
              <w:t>The identifying named component of a street name. Street segment must have a street name body and can never be abbreviated.</w:t>
            </w:r>
          </w:p>
        </w:tc>
      </w:tr>
      <w:tr w:rsidR="00035B34" w:rsidRPr="004C777B" w14:paraId="10CFB713" w14:textId="77777777" w:rsidTr="00035B34">
        <w:trPr>
          <w:cantSplit/>
          <w:trHeight w:val="432"/>
        </w:trPr>
        <w:tc>
          <w:tcPr>
            <w:tcW w:w="1111" w:type="pct"/>
            <w:vAlign w:val="center"/>
          </w:tcPr>
          <w:p w14:paraId="08B25CD2" w14:textId="77777777" w:rsidR="00035B34" w:rsidRPr="00A3555D" w:rsidRDefault="00035B34" w:rsidP="00035B34">
            <w:pPr>
              <w:pStyle w:val="TableColumnNameMIRB"/>
            </w:pPr>
            <w:r w:rsidRPr="00A3555D">
              <w:lastRenderedPageBreak/>
              <w:t>STREET_TYPE_SUFFIX</w:t>
            </w:r>
          </w:p>
        </w:tc>
        <w:tc>
          <w:tcPr>
            <w:tcW w:w="593" w:type="pct"/>
            <w:vAlign w:val="center"/>
          </w:tcPr>
          <w:p w14:paraId="3D9F9345" w14:textId="77777777" w:rsidR="00035B34" w:rsidRPr="00DF609D" w:rsidRDefault="00035B34" w:rsidP="00035B34">
            <w:pPr>
              <w:pStyle w:val="TableBodyTextMIRB"/>
            </w:pPr>
            <w:r w:rsidRPr="00DF609D">
              <w:t>VARCHAR2(2</w:t>
            </w:r>
            <w:r>
              <w:t>5</w:t>
            </w:r>
            <w:r w:rsidRPr="00DF609D">
              <w:t>)</w:t>
            </w:r>
          </w:p>
        </w:tc>
        <w:tc>
          <w:tcPr>
            <w:tcW w:w="410" w:type="pct"/>
            <w:vAlign w:val="center"/>
          </w:tcPr>
          <w:p w14:paraId="2DE193A3" w14:textId="77777777" w:rsidR="00035B34" w:rsidRPr="00DF609D" w:rsidRDefault="00035B34" w:rsidP="00035B34">
            <w:pPr>
              <w:pStyle w:val="TableBodyTextMIRB"/>
            </w:pPr>
            <w:r w:rsidRPr="00DF609D">
              <w:t>No</w:t>
            </w:r>
          </w:p>
        </w:tc>
        <w:tc>
          <w:tcPr>
            <w:tcW w:w="489" w:type="pct"/>
            <w:vAlign w:val="center"/>
          </w:tcPr>
          <w:p w14:paraId="41E99853" w14:textId="77777777" w:rsidR="00035B34" w:rsidRPr="00DF609D" w:rsidRDefault="00035B34" w:rsidP="00035B34">
            <w:pPr>
              <w:pStyle w:val="TableBodyTextMIRB"/>
            </w:pPr>
            <w:r w:rsidRPr="00DF609D">
              <w:t>ST_TYPE_S</w:t>
            </w:r>
          </w:p>
        </w:tc>
        <w:tc>
          <w:tcPr>
            <w:tcW w:w="2397" w:type="pct"/>
            <w:vAlign w:val="center"/>
          </w:tcPr>
          <w:p w14:paraId="39858643" w14:textId="77777777" w:rsidR="00035B34" w:rsidRPr="0008127D" w:rsidRDefault="00035B34" w:rsidP="00035B34">
            <w:pPr>
              <w:pStyle w:val="TableBodyTextMIRB"/>
            </w:pPr>
            <w:r w:rsidRPr="0008127D">
              <w:t>A street type following the street name body.</w:t>
            </w:r>
          </w:p>
          <w:p w14:paraId="527C9793" w14:textId="77777777" w:rsidR="00035B34" w:rsidRPr="0008127D" w:rsidRDefault="00035B34" w:rsidP="00035B34">
            <w:pPr>
              <w:pStyle w:val="TableBodyTextMIRB"/>
            </w:pPr>
            <w:r w:rsidRPr="0008127D">
              <w:t xml:space="preserve">Permissible Values: (See </w:t>
            </w:r>
            <w:hyperlink w:anchor="StreetType" w:history="1">
              <w:r w:rsidRPr="007332D0">
                <w:rPr>
                  <w:rStyle w:val="HyperlinkMIRBChar"/>
                </w:rPr>
                <w:t>ORN_STREET_TYPE_LIST</w:t>
              </w:r>
            </w:hyperlink>
            <w:r w:rsidRPr="0008127D">
              <w:t xml:space="preserve"> lookup table in appendix)</w:t>
            </w:r>
          </w:p>
        </w:tc>
      </w:tr>
      <w:tr w:rsidR="00035B34" w:rsidRPr="004C777B" w14:paraId="27D824CD" w14:textId="77777777" w:rsidTr="00035B34">
        <w:trPr>
          <w:cantSplit/>
          <w:trHeight w:val="432"/>
        </w:trPr>
        <w:tc>
          <w:tcPr>
            <w:tcW w:w="1111" w:type="pct"/>
            <w:vAlign w:val="center"/>
          </w:tcPr>
          <w:p w14:paraId="0BAF111F" w14:textId="77777777" w:rsidR="00035B34" w:rsidRPr="00A3555D" w:rsidRDefault="00035B34" w:rsidP="00035B34">
            <w:pPr>
              <w:pStyle w:val="TableColumnNameMIRB"/>
            </w:pPr>
            <w:r w:rsidRPr="00A3555D">
              <w:t>DIRECTIONAL_SUFFIX</w:t>
            </w:r>
          </w:p>
        </w:tc>
        <w:tc>
          <w:tcPr>
            <w:tcW w:w="593" w:type="pct"/>
            <w:vAlign w:val="center"/>
          </w:tcPr>
          <w:p w14:paraId="56309519" w14:textId="77777777" w:rsidR="00035B34" w:rsidRPr="00DF609D" w:rsidRDefault="00035B34" w:rsidP="00035B34">
            <w:pPr>
              <w:pStyle w:val="TableBodyTextMIRB"/>
            </w:pPr>
            <w:r w:rsidRPr="00DF609D">
              <w:t>VARCHAR2(10)</w:t>
            </w:r>
          </w:p>
        </w:tc>
        <w:tc>
          <w:tcPr>
            <w:tcW w:w="410" w:type="pct"/>
            <w:vAlign w:val="center"/>
          </w:tcPr>
          <w:p w14:paraId="20D4BAD3" w14:textId="77777777" w:rsidR="00035B34" w:rsidRPr="00DF609D" w:rsidRDefault="00035B34" w:rsidP="00035B34">
            <w:pPr>
              <w:pStyle w:val="TableBodyTextMIRB"/>
            </w:pPr>
            <w:r w:rsidRPr="00DF609D">
              <w:t>No</w:t>
            </w:r>
          </w:p>
        </w:tc>
        <w:tc>
          <w:tcPr>
            <w:tcW w:w="489" w:type="pct"/>
            <w:vAlign w:val="center"/>
          </w:tcPr>
          <w:p w14:paraId="1C0FE2DB" w14:textId="77777777" w:rsidR="00035B34" w:rsidRPr="00DF609D" w:rsidRDefault="00035B34" w:rsidP="00035B34">
            <w:pPr>
              <w:pStyle w:val="TableBodyTextMIRB"/>
            </w:pPr>
            <w:r w:rsidRPr="00DF609D">
              <w:t>DIR_SUFFIX</w:t>
            </w:r>
          </w:p>
        </w:tc>
        <w:tc>
          <w:tcPr>
            <w:tcW w:w="2397" w:type="pct"/>
            <w:vAlign w:val="center"/>
          </w:tcPr>
          <w:p w14:paraId="287EB9DC" w14:textId="77777777" w:rsidR="00035B34" w:rsidRPr="0008127D" w:rsidRDefault="00035B34" w:rsidP="00035B34">
            <w:pPr>
              <w:pStyle w:val="TableBodyTextMIRB"/>
            </w:pPr>
            <w:r w:rsidRPr="0008127D">
              <w:t>A geographic direction following either the street name body or the street type suffix.</w:t>
            </w:r>
          </w:p>
          <w:p w14:paraId="20ACFFA5" w14:textId="77777777" w:rsidR="00035B34" w:rsidRPr="0008127D" w:rsidRDefault="00035B34" w:rsidP="00035B34">
            <w:pPr>
              <w:pStyle w:val="TableBodyTextMIRB"/>
            </w:pPr>
            <w:r w:rsidRPr="0008127D">
              <w:t xml:space="preserve">Permissible Values: (See </w:t>
            </w:r>
            <w:hyperlink w:anchor="StreetDirection" w:history="1">
              <w:r w:rsidRPr="003B462F">
                <w:rPr>
                  <w:rStyle w:val="HyperlinkMIRBChar"/>
                </w:rPr>
                <w:t>ORN_STREET_DIRECTION_LIST</w:t>
              </w:r>
            </w:hyperlink>
            <w:r w:rsidRPr="0008127D">
              <w:t xml:space="preserve"> lookup table in appendix)</w:t>
            </w:r>
          </w:p>
        </w:tc>
      </w:tr>
      <w:tr w:rsidR="00035B34" w:rsidRPr="004C777B" w14:paraId="532B9007" w14:textId="77777777" w:rsidTr="00035B34">
        <w:trPr>
          <w:cantSplit/>
          <w:trHeight w:val="432"/>
        </w:trPr>
        <w:tc>
          <w:tcPr>
            <w:tcW w:w="1111" w:type="pct"/>
            <w:vAlign w:val="center"/>
          </w:tcPr>
          <w:p w14:paraId="2A08875E" w14:textId="77777777" w:rsidR="00035B34" w:rsidRPr="00A3555D" w:rsidRDefault="00035B34" w:rsidP="00035B34">
            <w:pPr>
              <w:pStyle w:val="TableColumnNameMIRB"/>
            </w:pPr>
            <w:r w:rsidRPr="00A3555D">
              <w:t>ROAD_CLASS</w:t>
            </w:r>
          </w:p>
        </w:tc>
        <w:tc>
          <w:tcPr>
            <w:tcW w:w="593" w:type="pct"/>
            <w:vAlign w:val="center"/>
          </w:tcPr>
          <w:p w14:paraId="243DF226" w14:textId="77777777" w:rsidR="00035B34" w:rsidRPr="00DF609D" w:rsidRDefault="00035B34" w:rsidP="00035B34">
            <w:pPr>
              <w:pStyle w:val="TableBodyTextMIRB"/>
            </w:pPr>
            <w:r w:rsidRPr="00DF609D">
              <w:t>VARCHAR2(25)</w:t>
            </w:r>
          </w:p>
        </w:tc>
        <w:tc>
          <w:tcPr>
            <w:tcW w:w="410" w:type="pct"/>
            <w:vAlign w:val="center"/>
          </w:tcPr>
          <w:p w14:paraId="777F5CD7" w14:textId="77777777" w:rsidR="00035B34" w:rsidRPr="00DF609D" w:rsidRDefault="00035B34" w:rsidP="00035B34">
            <w:pPr>
              <w:pStyle w:val="TableBodyTextMIRB"/>
            </w:pPr>
            <w:r>
              <w:t>No</w:t>
            </w:r>
          </w:p>
        </w:tc>
        <w:tc>
          <w:tcPr>
            <w:tcW w:w="489" w:type="pct"/>
            <w:vAlign w:val="center"/>
          </w:tcPr>
          <w:p w14:paraId="6C19976B" w14:textId="77777777" w:rsidR="00035B34" w:rsidRPr="00DF609D" w:rsidRDefault="00035B34" w:rsidP="00035B34">
            <w:pPr>
              <w:pStyle w:val="TableBodyTextMIRB"/>
            </w:pPr>
            <w:r w:rsidRPr="00DF609D">
              <w:t>ROAD_CLASS</w:t>
            </w:r>
          </w:p>
        </w:tc>
        <w:tc>
          <w:tcPr>
            <w:tcW w:w="2397" w:type="pct"/>
            <w:vAlign w:val="center"/>
          </w:tcPr>
          <w:p w14:paraId="2CD2D2B1" w14:textId="77777777" w:rsidR="00035B34" w:rsidRPr="0008127D" w:rsidRDefault="00035B34" w:rsidP="00035B34">
            <w:pPr>
              <w:pStyle w:val="TableBodyTextMIRB"/>
            </w:pPr>
            <w:r w:rsidRPr="0008127D">
              <w:t>The functional classification of the road segment.</w:t>
            </w:r>
          </w:p>
          <w:p w14:paraId="2EE99CA7" w14:textId="77777777" w:rsidR="00035B34" w:rsidRPr="0008127D" w:rsidRDefault="00035B34" w:rsidP="00035B34">
            <w:pPr>
              <w:pStyle w:val="TableBodyTextMIRB"/>
            </w:pPr>
            <w:r w:rsidRPr="0008127D">
              <w:t xml:space="preserve">Permissible Values: (see </w:t>
            </w:r>
            <w:hyperlink w:anchor="RoadClass" w:history="1">
              <w:r w:rsidRPr="003B462F">
                <w:rPr>
                  <w:rStyle w:val="HyperlinkMIRBChar"/>
                </w:rPr>
                <w:t>ORN_ROAD_CLASS_LIST</w:t>
              </w:r>
            </w:hyperlink>
            <w:r w:rsidRPr="0008127D">
              <w:t xml:space="preserve"> lookup table in appendix)</w:t>
            </w:r>
          </w:p>
        </w:tc>
      </w:tr>
      <w:tr w:rsidR="00035B34" w:rsidRPr="004C777B" w14:paraId="544C653C" w14:textId="77777777" w:rsidTr="00035B34">
        <w:trPr>
          <w:cantSplit/>
          <w:trHeight w:val="432"/>
        </w:trPr>
        <w:tc>
          <w:tcPr>
            <w:tcW w:w="1111" w:type="pct"/>
            <w:vAlign w:val="center"/>
          </w:tcPr>
          <w:p w14:paraId="494142D2" w14:textId="77777777" w:rsidR="00035B34" w:rsidRPr="00A3555D" w:rsidRDefault="00035B34" w:rsidP="00035B34">
            <w:pPr>
              <w:pStyle w:val="TableColumnNameMIRB"/>
            </w:pPr>
            <w:r w:rsidRPr="00A3555D">
              <w:t>ROAD_ELEMENT_TYPE</w:t>
            </w:r>
          </w:p>
        </w:tc>
        <w:tc>
          <w:tcPr>
            <w:tcW w:w="593" w:type="pct"/>
            <w:vAlign w:val="center"/>
          </w:tcPr>
          <w:p w14:paraId="67AD49CE" w14:textId="77777777" w:rsidR="00035B34" w:rsidRPr="00DF609D" w:rsidRDefault="00035B34" w:rsidP="00035B34">
            <w:pPr>
              <w:pStyle w:val="TableBodyTextMIRB"/>
            </w:pPr>
            <w:r w:rsidRPr="00DF609D">
              <w:t>VARCHAR2(20)</w:t>
            </w:r>
          </w:p>
        </w:tc>
        <w:tc>
          <w:tcPr>
            <w:tcW w:w="410" w:type="pct"/>
            <w:vAlign w:val="center"/>
          </w:tcPr>
          <w:p w14:paraId="7DF543AA" w14:textId="77777777" w:rsidR="00035B34" w:rsidRPr="00DF609D" w:rsidRDefault="00035B34" w:rsidP="00035B34">
            <w:pPr>
              <w:pStyle w:val="TableBodyTextMIRB"/>
            </w:pPr>
            <w:r w:rsidRPr="00DF609D">
              <w:t>Yes</w:t>
            </w:r>
          </w:p>
        </w:tc>
        <w:tc>
          <w:tcPr>
            <w:tcW w:w="489" w:type="pct"/>
            <w:vAlign w:val="center"/>
          </w:tcPr>
          <w:p w14:paraId="4531DD2C" w14:textId="77777777" w:rsidR="00035B34" w:rsidRPr="00DF609D" w:rsidRDefault="00035B34" w:rsidP="00035B34">
            <w:pPr>
              <w:pStyle w:val="TableBodyTextMIRB"/>
            </w:pPr>
            <w:r w:rsidRPr="00DF609D">
              <w:t>ELEM_TYPE</w:t>
            </w:r>
          </w:p>
        </w:tc>
        <w:tc>
          <w:tcPr>
            <w:tcW w:w="2397" w:type="pct"/>
            <w:vAlign w:val="center"/>
          </w:tcPr>
          <w:p w14:paraId="24FECA1C" w14:textId="77777777" w:rsidR="00035B34" w:rsidRPr="0008127D" w:rsidRDefault="00035B34" w:rsidP="00035B34">
            <w:pPr>
              <w:pStyle w:val="TableBodyTextMIRB"/>
            </w:pPr>
            <w:r w:rsidRPr="0008127D">
              <w:t>An attribute describing the type of road segment. Valid values:</w:t>
            </w:r>
          </w:p>
          <w:p w14:paraId="5D9C67F1" w14:textId="77777777" w:rsidR="00035B34" w:rsidRPr="0008127D" w:rsidRDefault="00035B34" w:rsidP="00035B34">
            <w:pPr>
              <w:pStyle w:val="TableBodyTextMIRB"/>
            </w:pPr>
            <w:r w:rsidRPr="0008127D">
              <w:t xml:space="preserve">Permissible Values: (See </w:t>
            </w:r>
            <w:hyperlink w:anchor="RoadElementType" w:history="1">
              <w:r w:rsidRPr="00B71624">
                <w:rPr>
                  <w:rStyle w:val="HyperlinkMIRBChar"/>
                </w:rPr>
                <w:t>ORN_ROAD_ELEMENT_TYPE_LIST</w:t>
              </w:r>
            </w:hyperlink>
            <w:r w:rsidRPr="0008127D">
              <w:t xml:space="preserve"> lookup table in appendix)</w:t>
            </w:r>
          </w:p>
        </w:tc>
      </w:tr>
      <w:tr w:rsidR="00035B34" w:rsidRPr="004C777B" w14:paraId="0A4549C1" w14:textId="77777777" w:rsidTr="00035B34">
        <w:trPr>
          <w:cantSplit/>
          <w:trHeight w:val="432"/>
        </w:trPr>
        <w:tc>
          <w:tcPr>
            <w:tcW w:w="1111" w:type="pct"/>
            <w:vAlign w:val="center"/>
          </w:tcPr>
          <w:p w14:paraId="11D4A317" w14:textId="77777777" w:rsidR="00035B34" w:rsidRPr="00A3555D" w:rsidRDefault="00035B34" w:rsidP="00035B34">
            <w:pPr>
              <w:pStyle w:val="TableColumnNameMIRB"/>
            </w:pPr>
            <w:r w:rsidRPr="00A3555D">
              <w:t>L_FIRST_HOUSE_NUMBER</w:t>
            </w:r>
          </w:p>
        </w:tc>
        <w:tc>
          <w:tcPr>
            <w:tcW w:w="593" w:type="pct"/>
            <w:vAlign w:val="center"/>
          </w:tcPr>
          <w:p w14:paraId="2581593D" w14:textId="77777777" w:rsidR="00035B34" w:rsidRPr="004C777B" w:rsidRDefault="00035B34" w:rsidP="00035B34">
            <w:pPr>
              <w:pStyle w:val="TableBodyTextMIRB"/>
            </w:pPr>
            <w:proofErr w:type="gramStart"/>
            <w:r>
              <w:rPr>
                <w:lang w:val="en-US"/>
              </w:rPr>
              <w:t>NUMBER(</w:t>
            </w:r>
            <w:proofErr w:type="gramEnd"/>
            <w:r>
              <w:rPr>
                <w:lang w:val="en-US"/>
              </w:rPr>
              <w:t>7,0)</w:t>
            </w:r>
          </w:p>
        </w:tc>
        <w:tc>
          <w:tcPr>
            <w:tcW w:w="410" w:type="pct"/>
            <w:vAlign w:val="center"/>
          </w:tcPr>
          <w:p w14:paraId="6E492F42" w14:textId="77777777" w:rsidR="00035B34" w:rsidRPr="004C777B" w:rsidRDefault="00035B34" w:rsidP="00035B34">
            <w:pPr>
              <w:pStyle w:val="TableBodyTextMIRB"/>
            </w:pPr>
            <w:r>
              <w:rPr>
                <w:lang w:val="en-US"/>
              </w:rPr>
              <w:t>No</w:t>
            </w:r>
          </w:p>
        </w:tc>
        <w:tc>
          <w:tcPr>
            <w:tcW w:w="489" w:type="pct"/>
            <w:vAlign w:val="center"/>
          </w:tcPr>
          <w:p w14:paraId="08A6D65D" w14:textId="77777777" w:rsidR="00035B34" w:rsidRPr="004C777B" w:rsidRDefault="00035B34" w:rsidP="00035B34">
            <w:pPr>
              <w:pStyle w:val="TableBodyTextMIRB"/>
            </w:pPr>
            <w:r>
              <w:rPr>
                <w:lang w:val="en-US"/>
              </w:rPr>
              <w:t>L_FIRST</w:t>
            </w:r>
          </w:p>
        </w:tc>
        <w:tc>
          <w:tcPr>
            <w:tcW w:w="2397" w:type="pct"/>
            <w:vAlign w:val="center"/>
          </w:tcPr>
          <w:p w14:paraId="037A6A1B" w14:textId="77777777" w:rsidR="00035B34" w:rsidRPr="0008127D" w:rsidRDefault="00035B34" w:rsidP="00035B34">
            <w:pPr>
              <w:pStyle w:val="TableBodyTextMIRB"/>
            </w:pPr>
            <w:r w:rsidRPr="0008127D">
              <w:t>The first house number of the address range on the left side of a road segment.</w:t>
            </w:r>
          </w:p>
        </w:tc>
      </w:tr>
      <w:tr w:rsidR="00035B34" w:rsidRPr="004C777B" w14:paraId="5CB789E7" w14:textId="77777777" w:rsidTr="00035B34">
        <w:trPr>
          <w:cantSplit/>
          <w:trHeight w:val="432"/>
        </w:trPr>
        <w:tc>
          <w:tcPr>
            <w:tcW w:w="1111" w:type="pct"/>
            <w:vAlign w:val="center"/>
          </w:tcPr>
          <w:p w14:paraId="1F2B3094" w14:textId="77777777" w:rsidR="00035B34" w:rsidRPr="00A3555D" w:rsidRDefault="00035B34" w:rsidP="00035B34">
            <w:pPr>
              <w:pStyle w:val="TableColumnNameMIRB"/>
            </w:pPr>
            <w:r w:rsidRPr="00A3555D">
              <w:t>L_LAST_HOUSE_NUMBER</w:t>
            </w:r>
          </w:p>
        </w:tc>
        <w:tc>
          <w:tcPr>
            <w:tcW w:w="593" w:type="pct"/>
            <w:vAlign w:val="center"/>
          </w:tcPr>
          <w:p w14:paraId="56F371D6" w14:textId="77777777" w:rsidR="00035B34" w:rsidRPr="004C777B" w:rsidRDefault="00035B34" w:rsidP="00035B34">
            <w:pPr>
              <w:pStyle w:val="TableBodyTextMIRB"/>
            </w:pPr>
            <w:proofErr w:type="gramStart"/>
            <w:r>
              <w:rPr>
                <w:lang w:val="en-US"/>
              </w:rPr>
              <w:t>NUMBER(</w:t>
            </w:r>
            <w:proofErr w:type="gramEnd"/>
            <w:r>
              <w:rPr>
                <w:lang w:val="en-US"/>
              </w:rPr>
              <w:t>7,0)</w:t>
            </w:r>
          </w:p>
        </w:tc>
        <w:tc>
          <w:tcPr>
            <w:tcW w:w="410" w:type="pct"/>
            <w:vAlign w:val="center"/>
          </w:tcPr>
          <w:p w14:paraId="5462F0F0" w14:textId="77777777" w:rsidR="00035B34" w:rsidRPr="004C777B" w:rsidRDefault="00035B34" w:rsidP="00035B34">
            <w:pPr>
              <w:pStyle w:val="TableBodyTextMIRB"/>
            </w:pPr>
            <w:r>
              <w:rPr>
                <w:lang w:val="en-US"/>
              </w:rPr>
              <w:t>No</w:t>
            </w:r>
          </w:p>
        </w:tc>
        <w:tc>
          <w:tcPr>
            <w:tcW w:w="489" w:type="pct"/>
            <w:vAlign w:val="center"/>
          </w:tcPr>
          <w:p w14:paraId="72C20AFD" w14:textId="77777777" w:rsidR="00035B34" w:rsidRPr="004C777B" w:rsidRDefault="00035B34" w:rsidP="00035B34">
            <w:pPr>
              <w:pStyle w:val="TableBodyTextMIRB"/>
            </w:pPr>
            <w:r>
              <w:rPr>
                <w:lang w:val="en-US"/>
              </w:rPr>
              <w:t>L_LAST</w:t>
            </w:r>
          </w:p>
        </w:tc>
        <w:tc>
          <w:tcPr>
            <w:tcW w:w="2397" w:type="pct"/>
            <w:vAlign w:val="center"/>
          </w:tcPr>
          <w:p w14:paraId="192C8A04" w14:textId="77777777" w:rsidR="00035B34" w:rsidRPr="0008127D" w:rsidRDefault="00035B34" w:rsidP="00035B34">
            <w:pPr>
              <w:pStyle w:val="TableBodyTextMIRB"/>
            </w:pPr>
            <w:r w:rsidRPr="0008127D">
              <w:t>The last house number of the address range on the left side of a road segment.</w:t>
            </w:r>
          </w:p>
        </w:tc>
      </w:tr>
      <w:tr w:rsidR="00035B34" w:rsidRPr="004C777B" w14:paraId="3342E53F" w14:textId="77777777" w:rsidTr="00035B34">
        <w:trPr>
          <w:cantSplit/>
          <w:trHeight w:val="432"/>
        </w:trPr>
        <w:tc>
          <w:tcPr>
            <w:tcW w:w="1111" w:type="pct"/>
            <w:vAlign w:val="center"/>
          </w:tcPr>
          <w:p w14:paraId="08324394" w14:textId="77777777" w:rsidR="00035B34" w:rsidRPr="00A3555D" w:rsidRDefault="00035B34" w:rsidP="00035B34">
            <w:pPr>
              <w:pStyle w:val="TableColumnNameMIRB"/>
            </w:pPr>
            <w:r w:rsidRPr="00A3555D">
              <w:t>L_HOUSE_NUMBER_STRUCTURE</w:t>
            </w:r>
          </w:p>
        </w:tc>
        <w:tc>
          <w:tcPr>
            <w:tcW w:w="593" w:type="pct"/>
            <w:vAlign w:val="center"/>
          </w:tcPr>
          <w:p w14:paraId="0B574462" w14:textId="77777777" w:rsidR="00035B34" w:rsidRPr="004C777B" w:rsidRDefault="00035B34" w:rsidP="00035B34">
            <w:pPr>
              <w:pStyle w:val="TableBodyTextMIRB"/>
            </w:pPr>
            <w:r>
              <w:rPr>
                <w:lang w:val="en-US"/>
              </w:rPr>
              <w:t>VARCHAR2(10)</w:t>
            </w:r>
          </w:p>
        </w:tc>
        <w:tc>
          <w:tcPr>
            <w:tcW w:w="410" w:type="pct"/>
            <w:vAlign w:val="center"/>
          </w:tcPr>
          <w:p w14:paraId="2DE71F3F" w14:textId="77777777" w:rsidR="00035B34" w:rsidRPr="004C777B" w:rsidRDefault="00035B34" w:rsidP="00035B34">
            <w:pPr>
              <w:pStyle w:val="TableBodyTextMIRB"/>
            </w:pPr>
            <w:r>
              <w:rPr>
                <w:lang w:val="en-US"/>
              </w:rPr>
              <w:t>No</w:t>
            </w:r>
          </w:p>
        </w:tc>
        <w:tc>
          <w:tcPr>
            <w:tcW w:w="489" w:type="pct"/>
            <w:vAlign w:val="center"/>
          </w:tcPr>
          <w:p w14:paraId="16A67DD8" w14:textId="77777777" w:rsidR="00035B34" w:rsidRPr="004C777B" w:rsidRDefault="00035B34" w:rsidP="00035B34">
            <w:pPr>
              <w:pStyle w:val="TableBodyTextMIRB"/>
            </w:pPr>
            <w:r>
              <w:rPr>
                <w:lang w:val="en-US"/>
              </w:rPr>
              <w:t>L_STRUCT</w:t>
            </w:r>
          </w:p>
        </w:tc>
        <w:tc>
          <w:tcPr>
            <w:tcW w:w="2397" w:type="pct"/>
            <w:vAlign w:val="center"/>
          </w:tcPr>
          <w:p w14:paraId="0C3685AA" w14:textId="77777777" w:rsidR="00035B34" w:rsidRPr="0008127D" w:rsidRDefault="00035B34" w:rsidP="00035B34">
            <w:pPr>
              <w:pStyle w:val="TableBodyTextMIRB"/>
            </w:pPr>
            <w:r w:rsidRPr="0008127D">
              <w:t>The type of addressing method applied to the left side of a road segment.</w:t>
            </w:r>
          </w:p>
          <w:p w14:paraId="22B27518" w14:textId="77777777" w:rsidR="00035B34" w:rsidRPr="0008127D" w:rsidRDefault="00035B34" w:rsidP="00035B34">
            <w:pPr>
              <w:pStyle w:val="TableBodyTextMIRB"/>
            </w:pPr>
            <w:r w:rsidRPr="0008127D">
              <w:t xml:space="preserve">Permissible Values: (See </w:t>
            </w:r>
            <w:hyperlink w:anchor="HouseNumStructure" w:history="1">
              <w:r w:rsidRPr="00B71624">
                <w:rPr>
                  <w:rStyle w:val="HyperlinkMIRBChar"/>
                </w:rPr>
                <w:t>ORN_HOUSE_NUM_STRUCTURE_LIST</w:t>
              </w:r>
            </w:hyperlink>
            <w:r w:rsidRPr="0008127D">
              <w:t xml:space="preserve"> lookup table in appendix)</w:t>
            </w:r>
          </w:p>
        </w:tc>
      </w:tr>
      <w:tr w:rsidR="00035B34" w:rsidRPr="004C777B" w14:paraId="3C10A3B6" w14:textId="77777777" w:rsidTr="00035B34">
        <w:trPr>
          <w:cantSplit/>
          <w:trHeight w:val="432"/>
        </w:trPr>
        <w:tc>
          <w:tcPr>
            <w:tcW w:w="1111" w:type="pct"/>
            <w:vAlign w:val="center"/>
          </w:tcPr>
          <w:p w14:paraId="28617F53" w14:textId="77777777" w:rsidR="00035B34" w:rsidRPr="00A3555D" w:rsidRDefault="00035B34" w:rsidP="00035B34">
            <w:pPr>
              <w:pStyle w:val="TableColumnNameMIRB"/>
            </w:pPr>
            <w:r w:rsidRPr="00A3555D">
              <w:t>L_ORIGINAL_MUNICIPALITY</w:t>
            </w:r>
          </w:p>
        </w:tc>
        <w:tc>
          <w:tcPr>
            <w:tcW w:w="593" w:type="pct"/>
            <w:vAlign w:val="center"/>
          </w:tcPr>
          <w:p w14:paraId="3F5E5A09" w14:textId="77777777" w:rsidR="00035B34" w:rsidRPr="004C777B" w:rsidRDefault="00035B34" w:rsidP="00035B34">
            <w:pPr>
              <w:pStyle w:val="TableBodyTextMIRB"/>
            </w:pPr>
            <w:r>
              <w:rPr>
                <w:lang w:val="en-US"/>
              </w:rPr>
              <w:t>VARCHAR2(100)</w:t>
            </w:r>
          </w:p>
        </w:tc>
        <w:tc>
          <w:tcPr>
            <w:tcW w:w="410" w:type="pct"/>
            <w:vAlign w:val="center"/>
          </w:tcPr>
          <w:p w14:paraId="21B0DEAB" w14:textId="77777777" w:rsidR="00035B34" w:rsidRPr="004C777B" w:rsidRDefault="00035B34" w:rsidP="00035B34">
            <w:pPr>
              <w:pStyle w:val="TableBodyTextMIRB"/>
            </w:pPr>
            <w:r>
              <w:t>No</w:t>
            </w:r>
          </w:p>
        </w:tc>
        <w:tc>
          <w:tcPr>
            <w:tcW w:w="489" w:type="pct"/>
            <w:vAlign w:val="center"/>
          </w:tcPr>
          <w:p w14:paraId="195AFFF8" w14:textId="77777777" w:rsidR="00035B34" w:rsidRPr="004C777B" w:rsidRDefault="00035B34" w:rsidP="00035B34">
            <w:pPr>
              <w:pStyle w:val="TableBodyTextMIRB"/>
            </w:pPr>
            <w:r>
              <w:rPr>
                <w:lang w:val="en-US"/>
              </w:rPr>
              <w:t>L_ORIG_MUN</w:t>
            </w:r>
          </w:p>
        </w:tc>
        <w:tc>
          <w:tcPr>
            <w:tcW w:w="2397" w:type="pct"/>
            <w:vAlign w:val="center"/>
          </w:tcPr>
          <w:p w14:paraId="531A8943" w14:textId="77777777" w:rsidR="00035B34" w:rsidRPr="0008127D" w:rsidRDefault="00035B34" w:rsidP="00035B34">
            <w:pPr>
              <w:pStyle w:val="TableBodyTextMIRB"/>
            </w:pPr>
            <w:r w:rsidRPr="0008127D">
              <w:t>The municipality name applied to the left side of a road segment as provided.</w:t>
            </w:r>
          </w:p>
        </w:tc>
      </w:tr>
      <w:tr w:rsidR="00035B34" w:rsidRPr="004C777B" w14:paraId="7C5740FE" w14:textId="77777777" w:rsidTr="00035B34">
        <w:trPr>
          <w:cantSplit/>
          <w:trHeight w:val="432"/>
        </w:trPr>
        <w:tc>
          <w:tcPr>
            <w:tcW w:w="1111" w:type="pct"/>
            <w:vAlign w:val="center"/>
          </w:tcPr>
          <w:p w14:paraId="656544D2" w14:textId="77777777" w:rsidR="00035B34" w:rsidRPr="00A3555D" w:rsidRDefault="00035B34" w:rsidP="00035B34">
            <w:pPr>
              <w:pStyle w:val="TableColumnNameMIRB"/>
            </w:pPr>
            <w:r w:rsidRPr="00A3555D">
              <w:t>L_STANDARD_MUNICIPALITY</w:t>
            </w:r>
          </w:p>
        </w:tc>
        <w:tc>
          <w:tcPr>
            <w:tcW w:w="593" w:type="pct"/>
            <w:vAlign w:val="center"/>
          </w:tcPr>
          <w:p w14:paraId="790E25F8" w14:textId="77777777" w:rsidR="00035B34" w:rsidRPr="004C777B" w:rsidRDefault="00035B34" w:rsidP="00035B34">
            <w:pPr>
              <w:pStyle w:val="TableBodyTextMIRB"/>
            </w:pPr>
            <w:r>
              <w:rPr>
                <w:lang w:val="en-US"/>
              </w:rPr>
              <w:t>VARCHAR2(100)</w:t>
            </w:r>
          </w:p>
        </w:tc>
        <w:tc>
          <w:tcPr>
            <w:tcW w:w="410" w:type="pct"/>
            <w:vAlign w:val="center"/>
          </w:tcPr>
          <w:p w14:paraId="2ED39AB3" w14:textId="77777777" w:rsidR="00035B34" w:rsidRPr="004C777B" w:rsidRDefault="00035B34" w:rsidP="00035B34">
            <w:pPr>
              <w:pStyle w:val="TableBodyTextMIRB"/>
            </w:pPr>
            <w:r>
              <w:rPr>
                <w:lang w:val="en-US"/>
              </w:rPr>
              <w:t>No</w:t>
            </w:r>
          </w:p>
        </w:tc>
        <w:tc>
          <w:tcPr>
            <w:tcW w:w="489" w:type="pct"/>
            <w:vAlign w:val="center"/>
          </w:tcPr>
          <w:p w14:paraId="06E28565" w14:textId="77777777" w:rsidR="00035B34" w:rsidRPr="004C777B" w:rsidRDefault="00035B34" w:rsidP="00035B34">
            <w:pPr>
              <w:pStyle w:val="TableBodyTextMIRB"/>
            </w:pPr>
            <w:r>
              <w:rPr>
                <w:lang w:val="en-US"/>
              </w:rPr>
              <w:t>L_STD_MUN</w:t>
            </w:r>
          </w:p>
        </w:tc>
        <w:tc>
          <w:tcPr>
            <w:tcW w:w="2397" w:type="pct"/>
            <w:vAlign w:val="center"/>
          </w:tcPr>
          <w:p w14:paraId="3B24284B" w14:textId="77777777" w:rsidR="00035B34" w:rsidRPr="0008127D" w:rsidRDefault="00035B34" w:rsidP="00035B34">
            <w:pPr>
              <w:pStyle w:val="TableBodyTextMIRB"/>
            </w:pPr>
            <w:r w:rsidRPr="0008127D">
              <w:t>The standardized municipality applied to the left side of the road segment as provided by the Ministry of Municipal Affairs and Housing (MMAH) and Indian Reserves.</w:t>
            </w:r>
          </w:p>
          <w:p w14:paraId="752A8C5A" w14:textId="77777777" w:rsidR="00035B34" w:rsidRPr="0008127D" w:rsidRDefault="00035B34" w:rsidP="00035B34">
            <w:pPr>
              <w:pStyle w:val="TableBodyTextMIRB"/>
            </w:pPr>
            <w:r w:rsidRPr="0008127D">
              <w:t xml:space="preserve">Permissible Values: (See </w:t>
            </w:r>
            <w:hyperlink w:anchor="StandardMunicipality" w:history="1">
              <w:r w:rsidRPr="00B71624">
                <w:rPr>
                  <w:rStyle w:val="HyperlinkMIRBChar"/>
                </w:rPr>
                <w:t>ORN_STANDARD_MUNICIPALITY_LIST</w:t>
              </w:r>
            </w:hyperlink>
            <w:r w:rsidRPr="00B71624">
              <w:rPr>
                <w:rStyle w:val="HyperlinkMIRBChar"/>
              </w:rPr>
              <w:t xml:space="preserve"> </w:t>
            </w:r>
            <w:r w:rsidRPr="0008127D">
              <w:t>lookup table in appendix)</w:t>
            </w:r>
          </w:p>
        </w:tc>
      </w:tr>
      <w:tr w:rsidR="00035B34" w:rsidRPr="004C777B" w14:paraId="67DBDCAC" w14:textId="77777777" w:rsidTr="00035B34">
        <w:trPr>
          <w:cantSplit/>
          <w:trHeight w:val="432"/>
        </w:trPr>
        <w:tc>
          <w:tcPr>
            <w:tcW w:w="1111" w:type="pct"/>
            <w:vAlign w:val="center"/>
          </w:tcPr>
          <w:p w14:paraId="3A654A7B" w14:textId="77777777" w:rsidR="00035B34" w:rsidRPr="00A3555D" w:rsidRDefault="00035B34" w:rsidP="00035B34">
            <w:pPr>
              <w:pStyle w:val="TableColumnNameMIRB"/>
            </w:pPr>
            <w:r w:rsidRPr="00A3555D">
              <w:t>R_FIRST_HOUSE_NUMBER</w:t>
            </w:r>
          </w:p>
        </w:tc>
        <w:tc>
          <w:tcPr>
            <w:tcW w:w="593" w:type="pct"/>
            <w:vAlign w:val="center"/>
          </w:tcPr>
          <w:p w14:paraId="5AE73469" w14:textId="77777777" w:rsidR="00035B34" w:rsidRPr="004C777B" w:rsidRDefault="00035B34" w:rsidP="00035B34">
            <w:pPr>
              <w:pStyle w:val="TableBodyTextMIRB"/>
            </w:pPr>
            <w:proofErr w:type="gramStart"/>
            <w:r>
              <w:rPr>
                <w:lang w:val="en-US"/>
              </w:rPr>
              <w:t>NUMBER(</w:t>
            </w:r>
            <w:proofErr w:type="gramEnd"/>
            <w:r>
              <w:rPr>
                <w:lang w:val="en-US"/>
              </w:rPr>
              <w:t>7,0)</w:t>
            </w:r>
          </w:p>
        </w:tc>
        <w:tc>
          <w:tcPr>
            <w:tcW w:w="410" w:type="pct"/>
            <w:vAlign w:val="center"/>
          </w:tcPr>
          <w:p w14:paraId="72D29747" w14:textId="77777777" w:rsidR="00035B34" w:rsidRPr="004C777B" w:rsidRDefault="00035B34" w:rsidP="00035B34">
            <w:pPr>
              <w:pStyle w:val="TableBodyTextMIRB"/>
            </w:pPr>
            <w:r>
              <w:rPr>
                <w:lang w:val="en-US"/>
              </w:rPr>
              <w:t>No</w:t>
            </w:r>
          </w:p>
        </w:tc>
        <w:tc>
          <w:tcPr>
            <w:tcW w:w="489" w:type="pct"/>
            <w:vAlign w:val="center"/>
          </w:tcPr>
          <w:p w14:paraId="140277A8" w14:textId="77777777" w:rsidR="00035B34" w:rsidRPr="004C777B" w:rsidRDefault="00035B34" w:rsidP="00035B34">
            <w:pPr>
              <w:pStyle w:val="TableBodyTextMIRB"/>
            </w:pPr>
            <w:r>
              <w:rPr>
                <w:lang w:val="en-US"/>
              </w:rPr>
              <w:t>R_FIRST</w:t>
            </w:r>
          </w:p>
        </w:tc>
        <w:tc>
          <w:tcPr>
            <w:tcW w:w="2397" w:type="pct"/>
            <w:vAlign w:val="center"/>
          </w:tcPr>
          <w:p w14:paraId="3DB51B0F" w14:textId="77777777" w:rsidR="00035B34" w:rsidRPr="0008127D" w:rsidRDefault="00035B34" w:rsidP="00035B34">
            <w:pPr>
              <w:pStyle w:val="TableBodyTextMIRB"/>
            </w:pPr>
            <w:r w:rsidRPr="0008127D">
              <w:t>The first house number of the address range on the right side of a road segment.</w:t>
            </w:r>
          </w:p>
        </w:tc>
      </w:tr>
      <w:tr w:rsidR="00035B34" w:rsidRPr="004C777B" w14:paraId="24831FF1" w14:textId="77777777" w:rsidTr="00035B34">
        <w:trPr>
          <w:cantSplit/>
          <w:trHeight w:val="432"/>
        </w:trPr>
        <w:tc>
          <w:tcPr>
            <w:tcW w:w="1111" w:type="pct"/>
            <w:vAlign w:val="center"/>
          </w:tcPr>
          <w:p w14:paraId="78ADA499" w14:textId="77777777" w:rsidR="00035B34" w:rsidRPr="00A3555D" w:rsidRDefault="00035B34" w:rsidP="00035B34">
            <w:pPr>
              <w:pStyle w:val="TableColumnNameMIRB"/>
            </w:pPr>
            <w:r w:rsidRPr="00A3555D">
              <w:t>R_LAST_HOUSE_NUMBER</w:t>
            </w:r>
          </w:p>
        </w:tc>
        <w:tc>
          <w:tcPr>
            <w:tcW w:w="593" w:type="pct"/>
            <w:vAlign w:val="center"/>
          </w:tcPr>
          <w:p w14:paraId="389073EC" w14:textId="77777777" w:rsidR="00035B34" w:rsidRPr="004C777B" w:rsidRDefault="00035B34" w:rsidP="00035B34">
            <w:pPr>
              <w:pStyle w:val="TableBodyTextMIRB"/>
            </w:pPr>
            <w:proofErr w:type="gramStart"/>
            <w:r>
              <w:rPr>
                <w:lang w:val="en-US"/>
              </w:rPr>
              <w:t>NUMBER(</w:t>
            </w:r>
            <w:proofErr w:type="gramEnd"/>
            <w:r>
              <w:rPr>
                <w:lang w:val="en-US"/>
              </w:rPr>
              <w:t>7,0)</w:t>
            </w:r>
          </w:p>
        </w:tc>
        <w:tc>
          <w:tcPr>
            <w:tcW w:w="410" w:type="pct"/>
            <w:vAlign w:val="center"/>
          </w:tcPr>
          <w:p w14:paraId="18BC05C5" w14:textId="77777777" w:rsidR="00035B34" w:rsidRPr="004C777B" w:rsidRDefault="00035B34" w:rsidP="00035B34">
            <w:pPr>
              <w:pStyle w:val="TableBodyTextMIRB"/>
            </w:pPr>
            <w:r>
              <w:rPr>
                <w:lang w:val="en-US"/>
              </w:rPr>
              <w:t>No</w:t>
            </w:r>
          </w:p>
        </w:tc>
        <w:tc>
          <w:tcPr>
            <w:tcW w:w="489" w:type="pct"/>
            <w:vAlign w:val="center"/>
          </w:tcPr>
          <w:p w14:paraId="003612AA" w14:textId="77777777" w:rsidR="00035B34" w:rsidRPr="004C777B" w:rsidRDefault="00035B34" w:rsidP="00035B34">
            <w:pPr>
              <w:pStyle w:val="TableBodyTextMIRB"/>
            </w:pPr>
            <w:r>
              <w:rPr>
                <w:lang w:val="en-US"/>
              </w:rPr>
              <w:t>R_LAST</w:t>
            </w:r>
          </w:p>
        </w:tc>
        <w:tc>
          <w:tcPr>
            <w:tcW w:w="2397" w:type="pct"/>
            <w:vAlign w:val="center"/>
          </w:tcPr>
          <w:p w14:paraId="3576AACC" w14:textId="77777777" w:rsidR="00035B34" w:rsidRPr="0008127D" w:rsidRDefault="00035B34" w:rsidP="00035B34">
            <w:pPr>
              <w:pStyle w:val="TableBodyTextMIRB"/>
            </w:pPr>
            <w:r w:rsidRPr="0008127D">
              <w:t>The last house number of the address range.</w:t>
            </w:r>
          </w:p>
        </w:tc>
      </w:tr>
      <w:tr w:rsidR="00035B34" w:rsidRPr="004C777B" w14:paraId="337DBC60" w14:textId="77777777" w:rsidTr="00035B34">
        <w:trPr>
          <w:cantSplit/>
          <w:trHeight w:val="432"/>
        </w:trPr>
        <w:tc>
          <w:tcPr>
            <w:tcW w:w="1111" w:type="pct"/>
            <w:vAlign w:val="center"/>
          </w:tcPr>
          <w:p w14:paraId="556D1B85" w14:textId="77777777" w:rsidR="00035B34" w:rsidRPr="00A3555D" w:rsidRDefault="00035B34" w:rsidP="00035B34">
            <w:pPr>
              <w:pStyle w:val="TableColumnNameMIRB"/>
            </w:pPr>
            <w:r w:rsidRPr="00A3555D">
              <w:lastRenderedPageBreak/>
              <w:t>R_HOUSE_NUMBER_STRUCTURE</w:t>
            </w:r>
          </w:p>
        </w:tc>
        <w:tc>
          <w:tcPr>
            <w:tcW w:w="593" w:type="pct"/>
            <w:vAlign w:val="center"/>
          </w:tcPr>
          <w:p w14:paraId="55C59548" w14:textId="77777777" w:rsidR="00035B34" w:rsidRPr="004C777B" w:rsidRDefault="00035B34" w:rsidP="00035B34">
            <w:pPr>
              <w:pStyle w:val="TableBodyTextMIRB"/>
            </w:pPr>
            <w:r>
              <w:rPr>
                <w:lang w:val="en-US"/>
              </w:rPr>
              <w:t>VARCHAR2(10)</w:t>
            </w:r>
          </w:p>
        </w:tc>
        <w:tc>
          <w:tcPr>
            <w:tcW w:w="410" w:type="pct"/>
            <w:vAlign w:val="center"/>
          </w:tcPr>
          <w:p w14:paraId="17FCCE70" w14:textId="77777777" w:rsidR="00035B34" w:rsidRPr="004C777B" w:rsidRDefault="00035B34" w:rsidP="00035B34">
            <w:pPr>
              <w:pStyle w:val="TableBodyTextMIRB"/>
            </w:pPr>
            <w:r>
              <w:rPr>
                <w:lang w:val="en-US"/>
              </w:rPr>
              <w:t>No</w:t>
            </w:r>
          </w:p>
        </w:tc>
        <w:tc>
          <w:tcPr>
            <w:tcW w:w="489" w:type="pct"/>
            <w:vAlign w:val="center"/>
          </w:tcPr>
          <w:p w14:paraId="58886C03" w14:textId="77777777" w:rsidR="00035B34" w:rsidRPr="004C777B" w:rsidRDefault="00035B34" w:rsidP="00035B34">
            <w:pPr>
              <w:pStyle w:val="TableBodyTextMIRB"/>
            </w:pPr>
            <w:r>
              <w:rPr>
                <w:lang w:val="en-US"/>
              </w:rPr>
              <w:t>R_STRUCT</w:t>
            </w:r>
          </w:p>
        </w:tc>
        <w:tc>
          <w:tcPr>
            <w:tcW w:w="2397" w:type="pct"/>
            <w:vAlign w:val="center"/>
          </w:tcPr>
          <w:p w14:paraId="04A49A51" w14:textId="77777777" w:rsidR="00035B34" w:rsidRPr="0008127D" w:rsidRDefault="00035B34" w:rsidP="00035B34">
            <w:pPr>
              <w:pStyle w:val="TableBodyTextMIRB"/>
            </w:pPr>
            <w:r w:rsidRPr="0008127D">
              <w:t>The type of addressing method applied to the right side of a road segment.</w:t>
            </w:r>
          </w:p>
          <w:p w14:paraId="39C0C621" w14:textId="77777777" w:rsidR="00035B34" w:rsidRPr="0008127D" w:rsidRDefault="00035B34" w:rsidP="00035B34">
            <w:pPr>
              <w:pStyle w:val="TableBodyTextMIRB"/>
            </w:pPr>
            <w:r w:rsidRPr="0008127D">
              <w:t xml:space="preserve">Permissible Values: (See </w:t>
            </w:r>
            <w:hyperlink w:anchor="HouseNumStructure" w:history="1">
              <w:r w:rsidRPr="00B71624">
                <w:rPr>
                  <w:rStyle w:val="HyperlinkMIRBChar"/>
                </w:rPr>
                <w:t>ORN_HOUSE_NUM_STRUCTURE_LIST</w:t>
              </w:r>
            </w:hyperlink>
            <w:r w:rsidRPr="0008127D">
              <w:t xml:space="preserve"> lookup table in appendix)</w:t>
            </w:r>
          </w:p>
        </w:tc>
      </w:tr>
      <w:tr w:rsidR="00035B34" w:rsidRPr="004C777B" w14:paraId="31484367" w14:textId="77777777" w:rsidTr="00035B34">
        <w:trPr>
          <w:cantSplit/>
          <w:trHeight w:val="432"/>
        </w:trPr>
        <w:tc>
          <w:tcPr>
            <w:tcW w:w="1111" w:type="pct"/>
            <w:vAlign w:val="center"/>
          </w:tcPr>
          <w:p w14:paraId="79B0874A" w14:textId="77777777" w:rsidR="00035B34" w:rsidRPr="00A3555D" w:rsidRDefault="00035B34" w:rsidP="00035B34">
            <w:pPr>
              <w:pStyle w:val="TableColumnNameMIRB"/>
            </w:pPr>
            <w:r w:rsidRPr="00A3555D">
              <w:t>R_ORIGINAL_MUNICIPALITY</w:t>
            </w:r>
          </w:p>
        </w:tc>
        <w:tc>
          <w:tcPr>
            <w:tcW w:w="593" w:type="pct"/>
            <w:vAlign w:val="center"/>
          </w:tcPr>
          <w:p w14:paraId="0443089D" w14:textId="77777777" w:rsidR="00035B34" w:rsidRPr="004C777B" w:rsidRDefault="00035B34" w:rsidP="00035B34">
            <w:pPr>
              <w:pStyle w:val="TableBodyTextMIRB"/>
            </w:pPr>
            <w:r>
              <w:rPr>
                <w:lang w:val="en-US"/>
              </w:rPr>
              <w:t>VARCHAR2(100)</w:t>
            </w:r>
          </w:p>
        </w:tc>
        <w:tc>
          <w:tcPr>
            <w:tcW w:w="410" w:type="pct"/>
            <w:vAlign w:val="center"/>
          </w:tcPr>
          <w:p w14:paraId="1AAE23B6" w14:textId="77777777" w:rsidR="00035B34" w:rsidRPr="004C777B" w:rsidRDefault="00035B34" w:rsidP="00035B34">
            <w:pPr>
              <w:pStyle w:val="TableBodyTextMIRB"/>
            </w:pPr>
            <w:r>
              <w:rPr>
                <w:lang w:val="en-US"/>
              </w:rPr>
              <w:t>No</w:t>
            </w:r>
          </w:p>
        </w:tc>
        <w:tc>
          <w:tcPr>
            <w:tcW w:w="489" w:type="pct"/>
            <w:vAlign w:val="center"/>
          </w:tcPr>
          <w:p w14:paraId="259CCB32" w14:textId="77777777" w:rsidR="00035B34" w:rsidRPr="004C777B" w:rsidRDefault="00035B34" w:rsidP="00035B34">
            <w:pPr>
              <w:pStyle w:val="TableBodyTextMIRB"/>
            </w:pPr>
            <w:r>
              <w:rPr>
                <w:lang w:val="en-US"/>
              </w:rPr>
              <w:t>R_ORIG_MUN</w:t>
            </w:r>
          </w:p>
        </w:tc>
        <w:tc>
          <w:tcPr>
            <w:tcW w:w="2397" w:type="pct"/>
            <w:vAlign w:val="center"/>
          </w:tcPr>
          <w:p w14:paraId="0B2BFAFC" w14:textId="77777777" w:rsidR="00035B34" w:rsidRPr="0008127D" w:rsidRDefault="00035B34" w:rsidP="00035B34">
            <w:pPr>
              <w:pStyle w:val="TableBodyTextMIRB"/>
            </w:pPr>
            <w:r w:rsidRPr="0008127D">
              <w:t>The municipality name applied to the right side of a road segment as provided.</w:t>
            </w:r>
          </w:p>
        </w:tc>
      </w:tr>
      <w:tr w:rsidR="00035B34" w:rsidRPr="004C777B" w14:paraId="2ECF5BAB" w14:textId="77777777" w:rsidTr="00035B34">
        <w:trPr>
          <w:cantSplit/>
          <w:trHeight w:val="432"/>
        </w:trPr>
        <w:tc>
          <w:tcPr>
            <w:tcW w:w="1111" w:type="pct"/>
            <w:vAlign w:val="center"/>
          </w:tcPr>
          <w:p w14:paraId="3C4EA68D" w14:textId="77777777" w:rsidR="00035B34" w:rsidRPr="00A3555D" w:rsidRDefault="00035B34" w:rsidP="00035B34">
            <w:pPr>
              <w:pStyle w:val="TableColumnNameMIRB"/>
            </w:pPr>
            <w:r w:rsidRPr="00A3555D">
              <w:t>R_STANDARD_MUNICIPALITY</w:t>
            </w:r>
          </w:p>
        </w:tc>
        <w:tc>
          <w:tcPr>
            <w:tcW w:w="593" w:type="pct"/>
            <w:vAlign w:val="center"/>
          </w:tcPr>
          <w:p w14:paraId="30584AC9" w14:textId="77777777" w:rsidR="00035B34" w:rsidRPr="004C777B" w:rsidRDefault="00035B34" w:rsidP="00035B34">
            <w:pPr>
              <w:pStyle w:val="TableBodyTextMIRB"/>
            </w:pPr>
            <w:r>
              <w:rPr>
                <w:lang w:val="en-US"/>
              </w:rPr>
              <w:t>VARCHAR2(100)</w:t>
            </w:r>
          </w:p>
        </w:tc>
        <w:tc>
          <w:tcPr>
            <w:tcW w:w="410" w:type="pct"/>
            <w:vAlign w:val="center"/>
          </w:tcPr>
          <w:p w14:paraId="4639D983" w14:textId="77777777" w:rsidR="00035B34" w:rsidRPr="004C777B" w:rsidRDefault="00035B34" w:rsidP="00035B34">
            <w:pPr>
              <w:pStyle w:val="TableBodyTextMIRB"/>
            </w:pPr>
            <w:r>
              <w:rPr>
                <w:lang w:val="en-US"/>
              </w:rPr>
              <w:t>No</w:t>
            </w:r>
          </w:p>
        </w:tc>
        <w:tc>
          <w:tcPr>
            <w:tcW w:w="489" w:type="pct"/>
            <w:vAlign w:val="center"/>
          </w:tcPr>
          <w:p w14:paraId="345A3DEC" w14:textId="77777777" w:rsidR="00035B34" w:rsidRPr="004C777B" w:rsidRDefault="00035B34" w:rsidP="00035B34">
            <w:pPr>
              <w:pStyle w:val="TableBodyTextMIRB"/>
            </w:pPr>
            <w:r>
              <w:rPr>
                <w:lang w:val="en-US"/>
              </w:rPr>
              <w:t>R_STD_MUN</w:t>
            </w:r>
          </w:p>
        </w:tc>
        <w:tc>
          <w:tcPr>
            <w:tcW w:w="2397" w:type="pct"/>
            <w:vAlign w:val="center"/>
          </w:tcPr>
          <w:p w14:paraId="05065D95" w14:textId="77777777" w:rsidR="00035B34" w:rsidRPr="0008127D" w:rsidRDefault="00035B34" w:rsidP="00035B34">
            <w:pPr>
              <w:pStyle w:val="TableBodyTextMIRB"/>
            </w:pPr>
            <w:r w:rsidRPr="0008127D">
              <w:t>The standardized municipality applied to the right side of the road segment as provided by the Ministry of Municipal Affairs and Housing (MMAH) and Indian Reserves.</w:t>
            </w:r>
          </w:p>
          <w:p w14:paraId="6040BE3F" w14:textId="77777777" w:rsidR="00035B34" w:rsidRPr="0008127D" w:rsidRDefault="00035B34" w:rsidP="00035B34">
            <w:pPr>
              <w:pStyle w:val="TableBodyTextMIRB"/>
            </w:pPr>
            <w:r w:rsidRPr="0008127D">
              <w:t xml:space="preserve">Permissible Values: (See </w:t>
            </w:r>
            <w:hyperlink w:anchor="StandardMunicipality" w:history="1">
              <w:r w:rsidRPr="00B71624">
                <w:rPr>
                  <w:rStyle w:val="HyperlinkMIRBChar"/>
                </w:rPr>
                <w:t>ORN_STANDARD_MUNICIPALITY_LIST</w:t>
              </w:r>
            </w:hyperlink>
            <w:r w:rsidRPr="00B71624">
              <w:rPr>
                <w:rStyle w:val="HyperlinkMIRBChar"/>
              </w:rPr>
              <w:t xml:space="preserve"> </w:t>
            </w:r>
            <w:r w:rsidRPr="0008127D">
              <w:t>lookup table in appendix)</w:t>
            </w:r>
          </w:p>
        </w:tc>
      </w:tr>
      <w:tr w:rsidR="00035B34" w:rsidRPr="004C777B" w14:paraId="20CBD170" w14:textId="77777777" w:rsidTr="00035B34">
        <w:trPr>
          <w:cantSplit/>
          <w:trHeight w:val="432"/>
        </w:trPr>
        <w:tc>
          <w:tcPr>
            <w:tcW w:w="1111" w:type="pct"/>
            <w:vAlign w:val="center"/>
          </w:tcPr>
          <w:p w14:paraId="63FC6E5C" w14:textId="77777777" w:rsidR="00035B34" w:rsidRPr="00A3555D" w:rsidRDefault="00035B34" w:rsidP="00035B34">
            <w:pPr>
              <w:pStyle w:val="TableColumnNameMIRB"/>
            </w:pPr>
            <w:r w:rsidRPr="00A3555D">
              <w:t>DIRECTION_OF_TRAFFIC_FLOW</w:t>
            </w:r>
          </w:p>
        </w:tc>
        <w:tc>
          <w:tcPr>
            <w:tcW w:w="593" w:type="pct"/>
            <w:vAlign w:val="center"/>
          </w:tcPr>
          <w:p w14:paraId="6622A4F3" w14:textId="77777777" w:rsidR="00035B34" w:rsidRPr="004C777B" w:rsidRDefault="00035B34" w:rsidP="00035B34">
            <w:pPr>
              <w:pStyle w:val="TableBodyTextMIRB"/>
            </w:pPr>
            <w:r>
              <w:rPr>
                <w:lang w:val="en-US"/>
              </w:rPr>
              <w:t>VARCHAR2(8)</w:t>
            </w:r>
          </w:p>
        </w:tc>
        <w:tc>
          <w:tcPr>
            <w:tcW w:w="410" w:type="pct"/>
            <w:vAlign w:val="center"/>
          </w:tcPr>
          <w:p w14:paraId="5A1EDCD6" w14:textId="77777777" w:rsidR="00035B34" w:rsidRPr="004C777B" w:rsidRDefault="00035B34" w:rsidP="00035B34">
            <w:pPr>
              <w:pStyle w:val="TableBodyTextMIRB"/>
            </w:pPr>
            <w:r>
              <w:rPr>
                <w:lang w:val="en-US"/>
              </w:rPr>
              <w:t>Yes</w:t>
            </w:r>
          </w:p>
        </w:tc>
        <w:tc>
          <w:tcPr>
            <w:tcW w:w="489" w:type="pct"/>
            <w:vAlign w:val="center"/>
          </w:tcPr>
          <w:p w14:paraId="6D0AE06C" w14:textId="77777777" w:rsidR="00035B34" w:rsidRPr="004C777B" w:rsidRDefault="00035B34" w:rsidP="00035B34">
            <w:pPr>
              <w:pStyle w:val="TableBodyTextMIRB"/>
            </w:pPr>
            <w:r>
              <w:rPr>
                <w:lang w:val="en-US"/>
              </w:rPr>
              <w:t>DIRECTION</w:t>
            </w:r>
          </w:p>
        </w:tc>
        <w:tc>
          <w:tcPr>
            <w:tcW w:w="2397" w:type="pct"/>
            <w:vAlign w:val="center"/>
          </w:tcPr>
          <w:p w14:paraId="5550718A" w14:textId="77777777" w:rsidR="00035B34" w:rsidRPr="0008127D" w:rsidRDefault="00035B34" w:rsidP="00035B34">
            <w:pPr>
              <w:pStyle w:val="TableBodyTextMIRB"/>
            </w:pPr>
            <w:r w:rsidRPr="0008127D">
              <w:t>The direction of traffic flow applied to the road segment.</w:t>
            </w:r>
          </w:p>
          <w:p w14:paraId="0A20A0F7" w14:textId="77777777" w:rsidR="00035B34" w:rsidRPr="0008127D" w:rsidRDefault="00035B34" w:rsidP="00035B34">
            <w:pPr>
              <w:pStyle w:val="TableBodyTextMIRB"/>
            </w:pPr>
            <w:r w:rsidRPr="0008127D">
              <w:t xml:space="preserve">Permissible Values: (See </w:t>
            </w:r>
            <w:hyperlink w:anchor="DirOfTrafficFlow" w:history="1">
              <w:r w:rsidRPr="00B71624">
                <w:rPr>
                  <w:rStyle w:val="HyperlinkMIRBChar"/>
                </w:rPr>
                <w:t>ORN_DIR_OF_TRAFFIC_FLOW_LIST</w:t>
              </w:r>
            </w:hyperlink>
            <w:r w:rsidRPr="0008127D">
              <w:t xml:space="preserve"> lookup table in appendix)</w:t>
            </w:r>
          </w:p>
        </w:tc>
      </w:tr>
      <w:tr w:rsidR="00035B34" w:rsidRPr="004C777B" w14:paraId="0753C8D4" w14:textId="77777777" w:rsidTr="00035B34">
        <w:trPr>
          <w:cantSplit/>
          <w:trHeight w:val="432"/>
        </w:trPr>
        <w:tc>
          <w:tcPr>
            <w:tcW w:w="1111" w:type="pct"/>
            <w:vAlign w:val="center"/>
          </w:tcPr>
          <w:p w14:paraId="462E87E2" w14:textId="77777777" w:rsidR="00035B34" w:rsidRPr="00A3555D" w:rsidRDefault="00035B34" w:rsidP="00035B34">
            <w:pPr>
              <w:pStyle w:val="TableColumnNameMIRB"/>
            </w:pPr>
            <w:r w:rsidRPr="00A3555D">
              <w:t>ROUTE_NAME_1</w:t>
            </w:r>
          </w:p>
        </w:tc>
        <w:tc>
          <w:tcPr>
            <w:tcW w:w="593" w:type="pct"/>
            <w:vAlign w:val="center"/>
          </w:tcPr>
          <w:p w14:paraId="021FCCE9" w14:textId="77777777" w:rsidR="00035B34" w:rsidRPr="004C777B" w:rsidRDefault="00035B34" w:rsidP="00035B34">
            <w:pPr>
              <w:pStyle w:val="TableBodyTextMIRB"/>
            </w:pPr>
            <w:r>
              <w:rPr>
                <w:lang w:val="en-US"/>
              </w:rPr>
              <w:t>VARCHAR2(50)</w:t>
            </w:r>
          </w:p>
        </w:tc>
        <w:tc>
          <w:tcPr>
            <w:tcW w:w="410" w:type="pct"/>
            <w:vAlign w:val="center"/>
          </w:tcPr>
          <w:p w14:paraId="1904B806" w14:textId="77777777" w:rsidR="00035B34" w:rsidRPr="004C777B" w:rsidRDefault="00035B34" w:rsidP="00035B34">
            <w:pPr>
              <w:pStyle w:val="TableBodyTextMIRB"/>
            </w:pPr>
            <w:r>
              <w:rPr>
                <w:lang w:val="en-US"/>
              </w:rPr>
              <w:t>No</w:t>
            </w:r>
          </w:p>
        </w:tc>
        <w:tc>
          <w:tcPr>
            <w:tcW w:w="489" w:type="pct"/>
            <w:vAlign w:val="center"/>
          </w:tcPr>
          <w:p w14:paraId="65148C8E" w14:textId="77777777" w:rsidR="00035B34" w:rsidRPr="004C777B" w:rsidRDefault="00035B34" w:rsidP="00035B34">
            <w:pPr>
              <w:pStyle w:val="TableBodyTextMIRB"/>
            </w:pPr>
            <w:r>
              <w:rPr>
                <w:lang w:val="en-US"/>
              </w:rPr>
              <w:t>RTE_NAME_1</w:t>
            </w:r>
          </w:p>
        </w:tc>
        <w:tc>
          <w:tcPr>
            <w:tcW w:w="2397" w:type="pct"/>
            <w:vAlign w:val="center"/>
          </w:tcPr>
          <w:p w14:paraId="60611447" w14:textId="77777777" w:rsidR="00035B34" w:rsidRPr="0008127D" w:rsidRDefault="00035B34" w:rsidP="00035B34">
            <w:pPr>
              <w:pStyle w:val="TableBodyTextMIRB"/>
            </w:pPr>
            <w:r w:rsidRPr="0008127D">
              <w:t>The name of an established route.</w:t>
            </w:r>
          </w:p>
        </w:tc>
      </w:tr>
      <w:tr w:rsidR="00035B34" w:rsidRPr="004C777B" w14:paraId="49469FE5" w14:textId="77777777" w:rsidTr="00035B34">
        <w:trPr>
          <w:cantSplit/>
          <w:trHeight w:val="432"/>
        </w:trPr>
        <w:tc>
          <w:tcPr>
            <w:tcW w:w="1111" w:type="pct"/>
            <w:vAlign w:val="center"/>
          </w:tcPr>
          <w:p w14:paraId="344C291C" w14:textId="77777777" w:rsidR="00035B34" w:rsidRPr="00A3555D" w:rsidRDefault="00035B34" w:rsidP="00035B34">
            <w:pPr>
              <w:pStyle w:val="TableColumnNameMIRB"/>
            </w:pPr>
            <w:r w:rsidRPr="00A3555D">
              <w:t>ROUTE_NAME_2</w:t>
            </w:r>
          </w:p>
        </w:tc>
        <w:tc>
          <w:tcPr>
            <w:tcW w:w="593" w:type="pct"/>
            <w:vAlign w:val="center"/>
          </w:tcPr>
          <w:p w14:paraId="68D1E492" w14:textId="77777777" w:rsidR="00035B34" w:rsidRPr="004C777B" w:rsidRDefault="00035B34" w:rsidP="00035B34">
            <w:pPr>
              <w:pStyle w:val="TableBodyTextMIRB"/>
            </w:pPr>
            <w:r>
              <w:rPr>
                <w:lang w:val="en-US"/>
              </w:rPr>
              <w:t>VARCHAR2(50)</w:t>
            </w:r>
          </w:p>
        </w:tc>
        <w:tc>
          <w:tcPr>
            <w:tcW w:w="410" w:type="pct"/>
            <w:vAlign w:val="center"/>
          </w:tcPr>
          <w:p w14:paraId="573AA73B" w14:textId="77777777" w:rsidR="00035B34" w:rsidRPr="004C777B" w:rsidRDefault="00035B34" w:rsidP="00035B34">
            <w:pPr>
              <w:pStyle w:val="TableBodyTextMIRB"/>
            </w:pPr>
            <w:r>
              <w:rPr>
                <w:lang w:val="en-US"/>
              </w:rPr>
              <w:t>No</w:t>
            </w:r>
          </w:p>
        </w:tc>
        <w:tc>
          <w:tcPr>
            <w:tcW w:w="489" w:type="pct"/>
            <w:vAlign w:val="center"/>
          </w:tcPr>
          <w:p w14:paraId="002E5562" w14:textId="77777777" w:rsidR="00035B34" w:rsidRPr="004C777B" w:rsidRDefault="00035B34" w:rsidP="00035B34">
            <w:pPr>
              <w:pStyle w:val="TableBodyTextMIRB"/>
            </w:pPr>
            <w:r>
              <w:rPr>
                <w:lang w:val="en-US"/>
              </w:rPr>
              <w:t>RTE_NAME_2</w:t>
            </w:r>
          </w:p>
        </w:tc>
        <w:tc>
          <w:tcPr>
            <w:tcW w:w="2397" w:type="pct"/>
            <w:vAlign w:val="center"/>
          </w:tcPr>
          <w:p w14:paraId="0C8E4701" w14:textId="77777777" w:rsidR="00035B34" w:rsidRPr="0008127D" w:rsidRDefault="00035B34" w:rsidP="00035B34">
            <w:pPr>
              <w:pStyle w:val="TableBodyTextMIRB"/>
            </w:pPr>
            <w:r w:rsidRPr="0008127D">
              <w:t>The name of an established route.</w:t>
            </w:r>
          </w:p>
        </w:tc>
      </w:tr>
      <w:tr w:rsidR="00035B34" w:rsidRPr="004C777B" w14:paraId="772A5BF4" w14:textId="77777777" w:rsidTr="00035B34">
        <w:trPr>
          <w:cantSplit/>
          <w:trHeight w:val="432"/>
        </w:trPr>
        <w:tc>
          <w:tcPr>
            <w:tcW w:w="1111" w:type="pct"/>
            <w:vAlign w:val="center"/>
          </w:tcPr>
          <w:p w14:paraId="3570F4B1" w14:textId="77777777" w:rsidR="00035B34" w:rsidRPr="00A3555D" w:rsidRDefault="00035B34" w:rsidP="00035B34">
            <w:pPr>
              <w:pStyle w:val="TableColumnNameMIRB"/>
            </w:pPr>
            <w:r w:rsidRPr="00A3555D">
              <w:t>ROUTE_NAME_3</w:t>
            </w:r>
          </w:p>
        </w:tc>
        <w:tc>
          <w:tcPr>
            <w:tcW w:w="593" w:type="pct"/>
            <w:vAlign w:val="center"/>
          </w:tcPr>
          <w:p w14:paraId="4967F30E" w14:textId="77777777" w:rsidR="00035B34" w:rsidRPr="004C777B" w:rsidRDefault="00035B34" w:rsidP="00035B34">
            <w:pPr>
              <w:pStyle w:val="TableBodyTextMIRB"/>
            </w:pPr>
            <w:r>
              <w:rPr>
                <w:lang w:val="en-US"/>
              </w:rPr>
              <w:t>VARCHAR2(50)</w:t>
            </w:r>
          </w:p>
        </w:tc>
        <w:tc>
          <w:tcPr>
            <w:tcW w:w="410" w:type="pct"/>
            <w:vAlign w:val="center"/>
          </w:tcPr>
          <w:p w14:paraId="33E4483D" w14:textId="77777777" w:rsidR="00035B34" w:rsidRPr="004C777B" w:rsidRDefault="00035B34" w:rsidP="00035B34">
            <w:pPr>
              <w:pStyle w:val="TableBodyTextMIRB"/>
            </w:pPr>
            <w:r>
              <w:rPr>
                <w:lang w:val="en-US"/>
              </w:rPr>
              <w:t>No</w:t>
            </w:r>
          </w:p>
        </w:tc>
        <w:tc>
          <w:tcPr>
            <w:tcW w:w="489" w:type="pct"/>
            <w:vAlign w:val="center"/>
          </w:tcPr>
          <w:p w14:paraId="57B41211" w14:textId="77777777" w:rsidR="00035B34" w:rsidRPr="004C777B" w:rsidRDefault="00035B34" w:rsidP="00035B34">
            <w:pPr>
              <w:pStyle w:val="TableBodyTextMIRB"/>
            </w:pPr>
            <w:r>
              <w:rPr>
                <w:lang w:val="en-US"/>
              </w:rPr>
              <w:t>RTE_NAME_3</w:t>
            </w:r>
          </w:p>
        </w:tc>
        <w:tc>
          <w:tcPr>
            <w:tcW w:w="2397" w:type="pct"/>
            <w:vAlign w:val="center"/>
          </w:tcPr>
          <w:p w14:paraId="32260213" w14:textId="77777777" w:rsidR="00035B34" w:rsidRPr="0008127D" w:rsidRDefault="00035B34" w:rsidP="00035B34">
            <w:pPr>
              <w:pStyle w:val="TableBodyTextMIRB"/>
            </w:pPr>
            <w:r w:rsidRPr="0008127D">
              <w:t>The name of an established route.</w:t>
            </w:r>
          </w:p>
        </w:tc>
      </w:tr>
      <w:tr w:rsidR="00035B34" w:rsidRPr="004C777B" w14:paraId="092472D0" w14:textId="77777777" w:rsidTr="00035B34">
        <w:trPr>
          <w:cantSplit/>
          <w:trHeight w:val="432"/>
        </w:trPr>
        <w:tc>
          <w:tcPr>
            <w:tcW w:w="1111" w:type="pct"/>
            <w:vAlign w:val="center"/>
          </w:tcPr>
          <w:p w14:paraId="2F16A3AA" w14:textId="77777777" w:rsidR="00035B34" w:rsidRPr="00A3555D" w:rsidRDefault="00035B34" w:rsidP="00035B34">
            <w:pPr>
              <w:pStyle w:val="TableColumnNameMIRB"/>
            </w:pPr>
            <w:r w:rsidRPr="00A3555D">
              <w:t>ROUTE_NAME_4</w:t>
            </w:r>
          </w:p>
        </w:tc>
        <w:tc>
          <w:tcPr>
            <w:tcW w:w="593" w:type="pct"/>
            <w:vAlign w:val="center"/>
          </w:tcPr>
          <w:p w14:paraId="12918CB3" w14:textId="77777777" w:rsidR="00035B34" w:rsidRPr="004C777B" w:rsidRDefault="00035B34" w:rsidP="00035B34">
            <w:pPr>
              <w:pStyle w:val="TableBodyTextMIRB"/>
            </w:pPr>
            <w:r>
              <w:rPr>
                <w:lang w:val="en-US"/>
              </w:rPr>
              <w:t>VARCHAR2(50)</w:t>
            </w:r>
          </w:p>
        </w:tc>
        <w:tc>
          <w:tcPr>
            <w:tcW w:w="410" w:type="pct"/>
            <w:vAlign w:val="center"/>
          </w:tcPr>
          <w:p w14:paraId="74CF5DA1" w14:textId="77777777" w:rsidR="00035B34" w:rsidRPr="004C777B" w:rsidRDefault="00035B34" w:rsidP="00035B34">
            <w:pPr>
              <w:pStyle w:val="TableBodyTextMIRB"/>
            </w:pPr>
            <w:r>
              <w:rPr>
                <w:lang w:val="en-US"/>
              </w:rPr>
              <w:t>No</w:t>
            </w:r>
          </w:p>
        </w:tc>
        <w:tc>
          <w:tcPr>
            <w:tcW w:w="489" w:type="pct"/>
            <w:vAlign w:val="center"/>
          </w:tcPr>
          <w:p w14:paraId="5247E8F1" w14:textId="77777777" w:rsidR="00035B34" w:rsidRPr="004C777B" w:rsidRDefault="00035B34" w:rsidP="00035B34">
            <w:pPr>
              <w:pStyle w:val="TableBodyTextMIRB"/>
            </w:pPr>
            <w:r>
              <w:rPr>
                <w:lang w:val="en-US"/>
              </w:rPr>
              <w:t>RTE_NAME_4</w:t>
            </w:r>
          </w:p>
        </w:tc>
        <w:tc>
          <w:tcPr>
            <w:tcW w:w="2397" w:type="pct"/>
            <w:vAlign w:val="center"/>
          </w:tcPr>
          <w:p w14:paraId="2BC03E58" w14:textId="77777777" w:rsidR="00035B34" w:rsidRPr="0008127D" w:rsidRDefault="00035B34" w:rsidP="00035B34">
            <w:pPr>
              <w:pStyle w:val="TableBodyTextMIRB"/>
            </w:pPr>
            <w:r w:rsidRPr="0008127D">
              <w:t>The name of an established route.</w:t>
            </w:r>
          </w:p>
        </w:tc>
      </w:tr>
      <w:tr w:rsidR="00035B34" w:rsidRPr="004C777B" w14:paraId="5F69C7AF" w14:textId="77777777" w:rsidTr="00035B34">
        <w:trPr>
          <w:cantSplit/>
          <w:trHeight w:val="432"/>
        </w:trPr>
        <w:tc>
          <w:tcPr>
            <w:tcW w:w="1111" w:type="pct"/>
            <w:vAlign w:val="center"/>
          </w:tcPr>
          <w:p w14:paraId="56555BEB" w14:textId="77777777" w:rsidR="00035B34" w:rsidRPr="00A3555D" w:rsidRDefault="00035B34" w:rsidP="00035B34">
            <w:pPr>
              <w:pStyle w:val="TableColumnNameMIRB"/>
            </w:pPr>
            <w:r w:rsidRPr="00A3555D">
              <w:t>ROUTE_NUMBER_1</w:t>
            </w:r>
          </w:p>
        </w:tc>
        <w:tc>
          <w:tcPr>
            <w:tcW w:w="593" w:type="pct"/>
            <w:vAlign w:val="center"/>
          </w:tcPr>
          <w:p w14:paraId="23B435B7" w14:textId="77777777" w:rsidR="00035B34" w:rsidRPr="00ED0BAD" w:rsidRDefault="00035B34" w:rsidP="00035B34">
            <w:pPr>
              <w:pStyle w:val="TableBodyTextMIRB"/>
            </w:pPr>
            <w:r w:rsidRPr="00ED0BAD">
              <w:rPr>
                <w:lang w:val="en-US"/>
              </w:rPr>
              <w:t>VARCHAR2(5)</w:t>
            </w:r>
          </w:p>
        </w:tc>
        <w:tc>
          <w:tcPr>
            <w:tcW w:w="410" w:type="pct"/>
            <w:vAlign w:val="center"/>
          </w:tcPr>
          <w:p w14:paraId="537D842C" w14:textId="77777777" w:rsidR="00035B34" w:rsidRPr="00ED0BAD" w:rsidRDefault="00035B34" w:rsidP="00035B34">
            <w:pPr>
              <w:pStyle w:val="TableBodyTextMIRB"/>
            </w:pPr>
            <w:r w:rsidRPr="00ED0BAD">
              <w:t>No</w:t>
            </w:r>
          </w:p>
        </w:tc>
        <w:tc>
          <w:tcPr>
            <w:tcW w:w="489" w:type="pct"/>
            <w:vAlign w:val="center"/>
          </w:tcPr>
          <w:p w14:paraId="11446BE5" w14:textId="77777777" w:rsidR="00035B34" w:rsidRPr="00ED0BAD" w:rsidRDefault="00035B34" w:rsidP="00035B34">
            <w:pPr>
              <w:pStyle w:val="TableBodyTextMIRB"/>
            </w:pPr>
            <w:r w:rsidRPr="00ED0BAD">
              <w:t>RTE_NUM_1</w:t>
            </w:r>
          </w:p>
        </w:tc>
        <w:tc>
          <w:tcPr>
            <w:tcW w:w="2397" w:type="pct"/>
            <w:vAlign w:val="center"/>
          </w:tcPr>
          <w:p w14:paraId="08EBF6DA" w14:textId="77777777" w:rsidR="00035B34" w:rsidRPr="0008127D" w:rsidRDefault="00035B34" w:rsidP="00035B34">
            <w:pPr>
              <w:pStyle w:val="TableBodyTextMIRB"/>
            </w:pPr>
            <w:r w:rsidRPr="0008127D">
              <w:t>The route number represented by a numeric and/or an alphanumeric character associated with a provincial highway, secondary highway, county road or regional road.</w:t>
            </w:r>
          </w:p>
        </w:tc>
      </w:tr>
      <w:tr w:rsidR="00035B34" w:rsidRPr="004C777B" w14:paraId="28B88BC0" w14:textId="77777777" w:rsidTr="00035B34">
        <w:trPr>
          <w:cantSplit/>
          <w:trHeight w:val="432"/>
        </w:trPr>
        <w:tc>
          <w:tcPr>
            <w:tcW w:w="1111" w:type="pct"/>
            <w:vAlign w:val="center"/>
          </w:tcPr>
          <w:p w14:paraId="781E7124" w14:textId="77777777" w:rsidR="00035B34" w:rsidRPr="00A3555D" w:rsidRDefault="00035B34" w:rsidP="00035B34">
            <w:pPr>
              <w:pStyle w:val="TableColumnNameMIRB"/>
            </w:pPr>
            <w:r w:rsidRPr="00A3555D">
              <w:t>ROUTE_NUMBER_2</w:t>
            </w:r>
          </w:p>
        </w:tc>
        <w:tc>
          <w:tcPr>
            <w:tcW w:w="593" w:type="pct"/>
            <w:vAlign w:val="center"/>
          </w:tcPr>
          <w:p w14:paraId="42E779D9" w14:textId="77777777" w:rsidR="00035B34" w:rsidRPr="00ED0BAD" w:rsidRDefault="00035B34" w:rsidP="00035B34">
            <w:pPr>
              <w:pStyle w:val="TableBodyTextMIRB"/>
            </w:pPr>
            <w:r w:rsidRPr="00ED0BAD">
              <w:rPr>
                <w:lang w:val="en-US"/>
              </w:rPr>
              <w:t>VARCHAR2(5)</w:t>
            </w:r>
          </w:p>
        </w:tc>
        <w:tc>
          <w:tcPr>
            <w:tcW w:w="410" w:type="pct"/>
            <w:vAlign w:val="center"/>
          </w:tcPr>
          <w:p w14:paraId="453A58C4" w14:textId="77777777" w:rsidR="00035B34" w:rsidRPr="00ED0BAD" w:rsidRDefault="00035B34" w:rsidP="00035B34">
            <w:pPr>
              <w:pStyle w:val="TableBodyTextMIRB"/>
            </w:pPr>
            <w:r w:rsidRPr="00ED0BAD">
              <w:t>No</w:t>
            </w:r>
          </w:p>
        </w:tc>
        <w:tc>
          <w:tcPr>
            <w:tcW w:w="489" w:type="pct"/>
            <w:vAlign w:val="center"/>
          </w:tcPr>
          <w:p w14:paraId="6A6C365C" w14:textId="77777777" w:rsidR="00035B34" w:rsidRPr="00ED0BAD" w:rsidRDefault="00035B34" w:rsidP="00035B34">
            <w:pPr>
              <w:pStyle w:val="TableBodyTextMIRB"/>
            </w:pPr>
            <w:r w:rsidRPr="00ED0BAD">
              <w:t>RTE_NUM_2</w:t>
            </w:r>
          </w:p>
        </w:tc>
        <w:tc>
          <w:tcPr>
            <w:tcW w:w="2397" w:type="pct"/>
            <w:vAlign w:val="center"/>
          </w:tcPr>
          <w:p w14:paraId="546E5B7C" w14:textId="77777777" w:rsidR="00035B34" w:rsidRPr="0008127D" w:rsidRDefault="00035B34" w:rsidP="00035B34">
            <w:pPr>
              <w:pStyle w:val="TableBodyTextMIRB"/>
            </w:pPr>
            <w:r w:rsidRPr="0008127D">
              <w:t>The route number represented by a numeric and/or an alphanumeric character associated with a provincial highway, secondary highway, county road or regional road.</w:t>
            </w:r>
          </w:p>
        </w:tc>
      </w:tr>
      <w:tr w:rsidR="00035B34" w:rsidRPr="00ED0BAD" w14:paraId="490D9FFD" w14:textId="77777777" w:rsidTr="00035B34">
        <w:trPr>
          <w:cantSplit/>
          <w:trHeight w:val="432"/>
        </w:trPr>
        <w:tc>
          <w:tcPr>
            <w:tcW w:w="1111" w:type="pct"/>
            <w:vAlign w:val="center"/>
          </w:tcPr>
          <w:p w14:paraId="4AD60736" w14:textId="77777777" w:rsidR="00035B34" w:rsidRPr="00A3555D" w:rsidRDefault="00035B34" w:rsidP="00035B34">
            <w:pPr>
              <w:pStyle w:val="TableColumnNameMIRB"/>
            </w:pPr>
            <w:r w:rsidRPr="00A3555D">
              <w:t>ROUTE_NUMBER_3</w:t>
            </w:r>
          </w:p>
        </w:tc>
        <w:tc>
          <w:tcPr>
            <w:tcW w:w="593" w:type="pct"/>
            <w:vAlign w:val="center"/>
          </w:tcPr>
          <w:p w14:paraId="0FDF80E1" w14:textId="77777777" w:rsidR="00035B34" w:rsidRPr="00ED0BAD" w:rsidRDefault="00035B34" w:rsidP="00035B34">
            <w:pPr>
              <w:pStyle w:val="TableBodyTextMIRB"/>
            </w:pPr>
            <w:r w:rsidRPr="00ED0BAD">
              <w:rPr>
                <w:lang w:val="en-US"/>
              </w:rPr>
              <w:t>VARCHAR2(5)</w:t>
            </w:r>
          </w:p>
        </w:tc>
        <w:tc>
          <w:tcPr>
            <w:tcW w:w="410" w:type="pct"/>
            <w:vAlign w:val="center"/>
          </w:tcPr>
          <w:p w14:paraId="0C5FFE8D" w14:textId="77777777" w:rsidR="00035B34" w:rsidRPr="00ED0BAD" w:rsidRDefault="00035B34" w:rsidP="00035B34">
            <w:pPr>
              <w:pStyle w:val="TableBodyTextMIRB"/>
            </w:pPr>
            <w:r w:rsidRPr="00ED0BAD">
              <w:t>No</w:t>
            </w:r>
          </w:p>
        </w:tc>
        <w:tc>
          <w:tcPr>
            <w:tcW w:w="489" w:type="pct"/>
            <w:vAlign w:val="center"/>
          </w:tcPr>
          <w:p w14:paraId="59B50D49" w14:textId="77777777" w:rsidR="00035B34" w:rsidRPr="00ED0BAD" w:rsidRDefault="00035B34" w:rsidP="00035B34">
            <w:pPr>
              <w:pStyle w:val="TableBodyTextMIRB"/>
            </w:pPr>
            <w:r w:rsidRPr="00ED0BAD">
              <w:t>RTE_NUM_3</w:t>
            </w:r>
          </w:p>
        </w:tc>
        <w:tc>
          <w:tcPr>
            <w:tcW w:w="2397" w:type="pct"/>
            <w:vAlign w:val="center"/>
          </w:tcPr>
          <w:p w14:paraId="11CB8DDA" w14:textId="77777777" w:rsidR="00035B34" w:rsidRPr="0008127D" w:rsidRDefault="00035B34" w:rsidP="00035B34">
            <w:pPr>
              <w:pStyle w:val="TableBodyTextMIRB"/>
            </w:pPr>
            <w:r w:rsidRPr="0008127D">
              <w:t>The route number represented by a numeric and/or an alphanumeric character associated with a provincial highway, secondary highway, county road or regional road.</w:t>
            </w:r>
          </w:p>
        </w:tc>
      </w:tr>
      <w:tr w:rsidR="00035B34" w:rsidRPr="00ED0BAD" w14:paraId="77A7ACFA" w14:textId="77777777" w:rsidTr="00035B34">
        <w:trPr>
          <w:cantSplit/>
          <w:trHeight w:val="432"/>
        </w:trPr>
        <w:tc>
          <w:tcPr>
            <w:tcW w:w="1111" w:type="pct"/>
            <w:vAlign w:val="center"/>
          </w:tcPr>
          <w:p w14:paraId="2ABF84CD" w14:textId="77777777" w:rsidR="00035B34" w:rsidRPr="00A3555D" w:rsidRDefault="00035B34" w:rsidP="00035B34">
            <w:pPr>
              <w:pStyle w:val="TableColumnNameMIRB"/>
            </w:pPr>
            <w:r w:rsidRPr="00A3555D">
              <w:lastRenderedPageBreak/>
              <w:t>SHIELD_TYPE</w:t>
            </w:r>
          </w:p>
        </w:tc>
        <w:tc>
          <w:tcPr>
            <w:tcW w:w="593" w:type="pct"/>
            <w:vAlign w:val="center"/>
          </w:tcPr>
          <w:p w14:paraId="105688CA" w14:textId="77777777" w:rsidR="00035B34" w:rsidRPr="004C777B" w:rsidRDefault="00035B34" w:rsidP="00035B34">
            <w:pPr>
              <w:pStyle w:val="TableBodyTextMIRB"/>
            </w:pPr>
            <w:r>
              <w:rPr>
                <w:lang w:val="en-US"/>
              </w:rPr>
              <w:t>VARCHAR2(60)</w:t>
            </w:r>
          </w:p>
        </w:tc>
        <w:tc>
          <w:tcPr>
            <w:tcW w:w="410" w:type="pct"/>
            <w:vAlign w:val="center"/>
          </w:tcPr>
          <w:p w14:paraId="62CA5877" w14:textId="77777777" w:rsidR="00035B34" w:rsidRPr="00976F60" w:rsidRDefault="00035B34" w:rsidP="00035B34">
            <w:pPr>
              <w:pStyle w:val="TableBodyTextMIRB"/>
            </w:pPr>
            <w:r>
              <w:rPr>
                <w:lang w:val="en-US"/>
              </w:rPr>
              <w:t>No</w:t>
            </w:r>
          </w:p>
        </w:tc>
        <w:tc>
          <w:tcPr>
            <w:tcW w:w="489" w:type="pct"/>
            <w:vAlign w:val="center"/>
          </w:tcPr>
          <w:p w14:paraId="07B0B815" w14:textId="77777777" w:rsidR="00035B34" w:rsidRPr="00ED0BAD" w:rsidRDefault="00035B34" w:rsidP="00035B34">
            <w:pPr>
              <w:pStyle w:val="TableBodyTextMIRB"/>
            </w:pPr>
            <w:r>
              <w:rPr>
                <w:lang w:val="en-US"/>
              </w:rPr>
              <w:t>SHIELD_T</w:t>
            </w:r>
          </w:p>
        </w:tc>
        <w:tc>
          <w:tcPr>
            <w:tcW w:w="2397" w:type="pct"/>
            <w:vAlign w:val="center"/>
          </w:tcPr>
          <w:p w14:paraId="2192B1DB" w14:textId="77777777" w:rsidR="00035B34" w:rsidRPr="0008127D" w:rsidRDefault="00035B34" w:rsidP="00035B34">
            <w:pPr>
              <w:pStyle w:val="TableBodyTextMIRB"/>
            </w:pPr>
            <w:r w:rsidRPr="0008127D">
              <w:t>The shield type classified by a route and used for cartographic purposes.</w:t>
            </w:r>
          </w:p>
          <w:p w14:paraId="13BDE931" w14:textId="77777777" w:rsidR="00035B34" w:rsidRPr="0008127D" w:rsidRDefault="00035B34" w:rsidP="00035B34">
            <w:pPr>
              <w:pStyle w:val="TableBodyTextMIRB"/>
            </w:pPr>
            <w:r w:rsidRPr="0008127D">
              <w:t xml:space="preserve">Permissible Values: (See </w:t>
            </w:r>
            <w:hyperlink w:anchor="ShieldType" w:history="1">
              <w:r w:rsidRPr="00B71624">
                <w:rPr>
                  <w:rStyle w:val="HyperlinkMIRBChar"/>
                </w:rPr>
                <w:t>ORN_SHIELD_TYPE_LIST</w:t>
              </w:r>
            </w:hyperlink>
            <w:r w:rsidRPr="0008127D">
              <w:t xml:space="preserve"> lookup table in appendix)</w:t>
            </w:r>
          </w:p>
        </w:tc>
      </w:tr>
      <w:tr w:rsidR="00035B34" w:rsidRPr="00ED0BAD" w14:paraId="2C4CE753" w14:textId="77777777" w:rsidTr="00035B34">
        <w:trPr>
          <w:cantSplit/>
          <w:trHeight w:val="432"/>
        </w:trPr>
        <w:tc>
          <w:tcPr>
            <w:tcW w:w="1111" w:type="pct"/>
            <w:vAlign w:val="center"/>
          </w:tcPr>
          <w:p w14:paraId="76A3EB27" w14:textId="77777777" w:rsidR="00035B34" w:rsidRPr="00A3555D" w:rsidRDefault="00035B34" w:rsidP="00035B34">
            <w:pPr>
              <w:pStyle w:val="TableColumnNameMIRB"/>
            </w:pPr>
            <w:r w:rsidRPr="00A3555D">
              <w:t>LENGTH</w:t>
            </w:r>
          </w:p>
        </w:tc>
        <w:tc>
          <w:tcPr>
            <w:tcW w:w="593" w:type="pct"/>
            <w:vAlign w:val="center"/>
          </w:tcPr>
          <w:p w14:paraId="09812C96" w14:textId="77777777" w:rsidR="00035B34" w:rsidRPr="00DF609D" w:rsidRDefault="00035B34" w:rsidP="00035B34">
            <w:pPr>
              <w:pStyle w:val="TableBodyTextMIRB"/>
            </w:pPr>
            <w:proofErr w:type="gramStart"/>
            <w:r w:rsidRPr="00DF609D">
              <w:t>NUMBER(</w:t>
            </w:r>
            <w:proofErr w:type="gramEnd"/>
            <w:r w:rsidRPr="00DF609D">
              <w:t>9,3)</w:t>
            </w:r>
          </w:p>
        </w:tc>
        <w:tc>
          <w:tcPr>
            <w:tcW w:w="410" w:type="pct"/>
            <w:vAlign w:val="center"/>
          </w:tcPr>
          <w:p w14:paraId="3B981BE2" w14:textId="77777777" w:rsidR="00035B34" w:rsidRPr="00DF609D" w:rsidRDefault="00035B34" w:rsidP="00035B34">
            <w:pPr>
              <w:pStyle w:val="TableBodyTextMIRB"/>
            </w:pPr>
            <w:r w:rsidRPr="00DF609D">
              <w:t>Yes</w:t>
            </w:r>
          </w:p>
        </w:tc>
        <w:tc>
          <w:tcPr>
            <w:tcW w:w="489" w:type="pct"/>
            <w:vAlign w:val="center"/>
          </w:tcPr>
          <w:p w14:paraId="55727914" w14:textId="77777777" w:rsidR="00035B34" w:rsidRPr="00DF609D" w:rsidRDefault="00035B34" w:rsidP="00035B34">
            <w:pPr>
              <w:pStyle w:val="TableBodyTextMIRB"/>
            </w:pPr>
            <w:r w:rsidRPr="00DF609D">
              <w:t>LENGTH</w:t>
            </w:r>
          </w:p>
        </w:tc>
        <w:tc>
          <w:tcPr>
            <w:tcW w:w="2397" w:type="pct"/>
            <w:vAlign w:val="center"/>
          </w:tcPr>
          <w:p w14:paraId="239BD526" w14:textId="77777777" w:rsidR="00035B34" w:rsidRPr="0008127D" w:rsidRDefault="00035B34" w:rsidP="00035B34">
            <w:pPr>
              <w:pStyle w:val="TableBodyTextMIRB"/>
            </w:pPr>
            <w:r w:rsidRPr="0008127D">
              <w:t>The length of the segment in metres.</w:t>
            </w:r>
          </w:p>
        </w:tc>
      </w:tr>
      <w:tr w:rsidR="00035B34" w:rsidRPr="00ED0BAD" w14:paraId="4A93E964" w14:textId="77777777" w:rsidTr="00035B34">
        <w:trPr>
          <w:cantSplit/>
          <w:trHeight w:val="432"/>
        </w:trPr>
        <w:tc>
          <w:tcPr>
            <w:tcW w:w="1111" w:type="pct"/>
            <w:vAlign w:val="center"/>
          </w:tcPr>
          <w:p w14:paraId="1D5330CC" w14:textId="77777777" w:rsidR="00035B34" w:rsidRPr="00A3555D" w:rsidRDefault="00035B34" w:rsidP="00035B34">
            <w:pPr>
              <w:pStyle w:val="TableColumnNameMIRB"/>
            </w:pPr>
            <w:r w:rsidRPr="00A3555D">
              <w:t>GEOMETRY_UPDATE_DATETIME</w:t>
            </w:r>
          </w:p>
        </w:tc>
        <w:tc>
          <w:tcPr>
            <w:tcW w:w="593" w:type="pct"/>
            <w:vAlign w:val="center"/>
          </w:tcPr>
          <w:p w14:paraId="1B83CD31" w14:textId="77777777" w:rsidR="00035B34" w:rsidRPr="00DF609D" w:rsidRDefault="00035B34" w:rsidP="00035B34">
            <w:pPr>
              <w:pStyle w:val="TableBodyTextMIRB"/>
            </w:pPr>
            <w:r w:rsidRPr="00DF609D">
              <w:t>DATE</w:t>
            </w:r>
          </w:p>
        </w:tc>
        <w:tc>
          <w:tcPr>
            <w:tcW w:w="410" w:type="pct"/>
            <w:vAlign w:val="center"/>
          </w:tcPr>
          <w:p w14:paraId="2A63846E" w14:textId="77777777" w:rsidR="00035B34" w:rsidRPr="00DF609D" w:rsidRDefault="00035B34" w:rsidP="00035B34">
            <w:pPr>
              <w:pStyle w:val="TableBodyTextMIRB"/>
            </w:pPr>
            <w:r w:rsidRPr="00DF609D">
              <w:t>No</w:t>
            </w:r>
          </w:p>
        </w:tc>
        <w:tc>
          <w:tcPr>
            <w:tcW w:w="489" w:type="pct"/>
            <w:vAlign w:val="center"/>
          </w:tcPr>
          <w:p w14:paraId="46DC2935" w14:textId="77777777" w:rsidR="00035B34" w:rsidRPr="00DF609D" w:rsidRDefault="00035B34" w:rsidP="00035B34">
            <w:pPr>
              <w:pStyle w:val="TableBodyTextMIRB"/>
            </w:pPr>
            <w:r w:rsidRPr="00DF609D">
              <w:t>GEO_UPD_DT</w:t>
            </w:r>
          </w:p>
        </w:tc>
        <w:tc>
          <w:tcPr>
            <w:tcW w:w="2397" w:type="pct"/>
            <w:vAlign w:val="center"/>
          </w:tcPr>
          <w:p w14:paraId="0725A768" w14:textId="77777777" w:rsidR="00035B34" w:rsidRPr="0008127D" w:rsidRDefault="00035B34" w:rsidP="00035B34">
            <w:pPr>
              <w:pStyle w:val="TableBodyTextMIRB"/>
            </w:pPr>
            <w:r w:rsidRPr="0008127D">
              <w:t>Date/time the geometry was created or last modified in the source database.</w:t>
            </w:r>
          </w:p>
        </w:tc>
      </w:tr>
      <w:tr w:rsidR="00035B34" w:rsidRPr="00ED0BAD" w14:paraId="724A6C08" w14:textId="77777777" w:rsidTr="00035B34">
        <w:trPr>
          <w:cantSplit/>
          <w:trHeight w:val="432"/>
        </w:trPr>
        <w:tc>
          <w:tcPr>
            <w:tcW w:w="1111" w:type="pct"/>
            <w:vAlign w:val="center"/>
          </w:tcPr>
          <w:p w14:paraId="276D8C67" w14:textId="77777777" w:rsidR="00035B34" w:rsidRPr="00A3555D" w:rsidRDefault="00035B34" w:rsidP="00035B34">
            <w:pPr>
              <w:pStyle w:val="TableColumnNameMIRB"/>
            </w:pPr>
            <w:r w:rsidRPr="00A3555D">
              <w:t>EFFECTIVE_DATETIME</w:t>
            </w:r>
          </w:p>
        </w:tc>
        <w:tc>
          <w:tcPr>
            <w:tcW w:w="593" w:type="pct"/>
            <w:vAlign w:val="center"/>
          </w:tcPr>
          <w:p w14:paraId="30B0148D" w14:textId="77777777" w:rsidR="00035B34" w:rsidRPr="00DF609D" w:rsidRDefault="00035B34" w:rsidP="00035B34">
            <w:pPr>
              <w:pStyle w:val="TableBodyTextMIRB"/>
            </w:pPr>
            <w:r w:rsidRPr="00DF609D">
              <w:t>DATE</w:t>
            </w:r>
          </w:p>
        </w:tc>
        <w:tc>
          <w:tcPr>
            <w:tcW w:w="410" w:type="pct"/>
            <w:vAlign w:val="center"/>
          </w:tcPr>
          <w:p w14:paraId="6E11237C" w14:textId="77777777" w:rsidR="00035B34" w:rsidRPr="00DF609D" w:rsidRDefault="00035B34" w:rsidP="00035B34">
            <w:pPr>
              <w:pStyle w:val="TableBodyTextMIRB"/>
            </w:pPr>
            <w:r w:rsidRPr="00DF609D">
              <w:t>Yes</w:t>
            </w:r>
          </w:p>
        </w:tc>
        <w:tc>
          <w:tcPr>
            <w:tcW w:w="489" w:type="pct"/>
            <w:vAlign w:val="center"/>
          </w:tcPr>
          <w:p w14:paraId="228B4A14" w14:textId="77777777" w:rsidR="00035B34" w:rsidRPr="00DF609D" w:rsidRDefault="00035B34" w:rsidP="00035B34">
            <w:pPr>
              <w:pStyle w:val="TableBodyTextMIRB"/>
            </w:pPr>
            <w:r w:rsidRPr="00DF609D">
              <w:t>EFF_DATE</w:t>
            </w:r>
          </w:p>
        </w:tc>
        <w:tc>
          <w:tcPr>
            <w:tcW w:w="2397" w:type="pct"/>
            <w:vAlign w:val="center"/>
          </w:tcPr>
          <w:p w14:paraId="54A5A8D2" w14:textId="77777777" w:rsidR="00035B34" w:rsidRPr="0008127D" w:rsidRDefault="00035B34" w:rsidP="00035B34">
            <w:pPr>
              <w:pStyle w:val="TableBodyTextMIRB"/>
            </w:pPr>
            <w:r w:rsidRPr="0008127D">
              <w:t>Date/time the record was created or last modified in the source database.</w:t>
            </w:r>
          </w:p>
        </w:tc>
      </w:tr>
      <w:tr w:rsidR="00035B34" w:rsidRPr="00ED0BAD" w14:paraId="4C75E1C1" w14:textId="77777777" w:rsidTr="00035B34">
        <w:trPr>
          <w:cantSplit/>
          <w:trHeight w:val="432"/>
        </w:trPr>
        <w:tc>
          <w:tcPr>
            <w:tcW w:w="1111" w:type="pct"/>
            <w:vAlign w:val="center"/>
          </w:tcPr>
          <w:p w14:paraId="2C1F76C1" w14:textId="77777777" w:rsidR="00035B34" w:rsidRPr="00A3555D" w:rsidRDefault="00035B34" w:rsidP="00035B34">
            <w:pPr>
              <w:pStyle w:val="TableColumnNameMIRB"/>
            </w:pPr>
            <w:r w:rsidRPr="00A3555D">
              <w:t>SHAPE</w:t>
            </w:r>
          </w:p>
        </w:tc>
        <w:tc>
          <w:tcPr>
            <w:tcW w:w="593" w:type="pct"/>
            <w:vAlign w:val="center"/>
          </w:tcPr>
          <w:p w14:paraId="4E1B89BA" w14:textId="77777777" w:rsidR="00035B34" w:rsidRPr="00DF609D" w:rsidRDefault="00035B34" w:rsidP="00035B34">
            <w:pPr>
              <w:pStyle w:val="TableBodyTextMIRB"/>
            </w:pPr>
            <w:r w:rsidRPr="00DF609D">
              <w:t>SDO_GEOMETRY</w:t>
            </w:r>
          </w:p>
        </w:tc>
        <w:tc>
          <w:tcPr>
            <w:tcW w:w="410" w:type="pct"/>
            <w:vAlign w:val="center"/>
          </w:tcPr>
          <w:p w14:paraId="117F8694" w14:textId="77777777" w:rsidR="00035B34" w:rsidRPr="00DF609D" w:rsidRDefault="00035B34" w:rsidP="00035B34">
            <w:pPr>
              <w:pStyle w:val="TableBodyTextMIRB"/>
            </w:pPr>
            <w:r w:rsidRPr="00DF609D">
              <w:t>No</w:t>
            </w:r>
          </w:p>
        </w:tc>
        <w:tc>
          <w:tcPr>
            <w:tcW w:w="489" w:type="pct"/>
            <w:vAlign w:val="center"/>
          </w:tcPr>
          <w:p w14:paraId="645AA5B8" w14:textId="77777777" w:rsidR="00035B34" w:rsidRPr="00DF609D" w:rsidRDefault="00035B34" w:rsidP="00035B34">
            <w:pPr>
              <w:pStyle w:val="TableBodyTextMIRB"/>
            </w:pPr>
            <w:r w:rsidRPr="00DF609D">
              <w:t>SHAPE</w:t>
            </w:r>
          </w:p>
        </w:tc>
        <w:tc>
          <w:tcPr>
            <w:tcW w:w="2397" w:type="pct"/>
            <w:vAlign w:val="center"/>
          </w:tcPr>
          <w:p w14:paraId="04946867" w14:textId="77777777" w:rsidR="00035B34" w:rsidRPr="0008127D" w:rsidRDefault="00035B34" w:rsidP="00035B34">
            <w:pPr>
              <w:pStyle w:val="TableBodyTextMIRB"/>
            </w:pPr>
            <w:r w:rsidRPr="0008127D">
              <w:t>Geometry attribute.</w:t>
            </w:r>
          </w:p>
        </w:tc>
      </w:tr>
    </w:tbl>
    <w:p w14:paraId="616274A4" w14:textId="77777777" w:rsidR="00035B34" w:rsidRPr="00681C6C" w:rsidRDefault="00035B34" w:rsidP="00681C6C">
      <w:pPr>
        <w:pStyle w:val="BodyAccessibleTextMIRB"/>
      </w:pPr>
    </w:p>
    <w:p w14:paraId="19219504" w14:textId="77777777" w:rsidR="00681C6C" w:rsidRPr="00681C6C" w:rsidRDefault="00681C6C" w:rsidP="00681C6C">
      <w:pPr>
        <w:pStyle w:val="BodyAccessibleTextMIRB"/>
        <w:sectPr w:rsidR="00681C6C" w:rsidRPr="00681C6C" w:rsidSect="00681C6C">
          <w:pgSz w:w="20160" w:h="12240" w:orient="landscape" w:code="5"/>
          <w:pgMar w:top="1440" w:right="1440" w:bottom="1440" w:left="1440" w:header="432" w:footer="720" w:gutter="0"/>
          <w:cols w:space="720"/>
          <w:docGrid w:linePitch="360"/>
        </w:sectPr>
      </w:pPr>
    </w:p>
    <w:p w14:paraId="385E8156" w14:textId="77777777" w:rsidR="00212EA5" w:rsidRDefault="00212EA5" w:rsidP="002D480B">
      <w:pPr>
        <w:pStyle w:val="Heading1MIRBTopofPage"/>
      </w:pPr>
      <w:bookmarkStart w:id="16" w:name="_Toc2337799"/>
      <w:bookmarkStart w:id="17" w:name="Section6Links"/>
      <w:r>
        <w:lastRenderedPageBreak/>
        <w:t>6. Best Practices</w:t>
      </w:r>
      <w:r w:rsidR="002D480B" w:rsidRPr="002D480B">
        <w:t xml:space="preserve"> and Product Limitations</w:t>
      </w:r>
      <w:bookmarkEnd w:id="16"/>
    </w:p>
    <w:p w14:paraId="1C9493A4" w14:textId="77777777" w:rsidR="00212EA5" w:rsidRDefault="00212EA5" w:rsidP="00212EA5">
      <w:pPr>
        <w:pStyle w:val="Heading2MIRB"/>
        <w:rPr>
          <w:lang w:val="en-US"/>
        </w:rPr>
      </w:pPr>
      <w:bookmarkStart w:id="18" w:name="_Toc2337800"/>
      <w:r>
        <w:rPr>
          <w:lang w:val="en-US"/>
        </w:rPr>
        <w:t>ORN Segment with Address (ORNSEGAD) contains fewer attributes than ORN Road Net Element (ORNELEM)</w:t>
      </w:r>
      <w:bookmarkEnd w:id="18"/>
    </w:p>
    <w:p w14:paraId="0AF0B46D" w14:textId="77777777" w:rsidR="00212EA5" w:rsidRDefault="00212EA5" w:rsidP="00212EA5">
      <w:pPr>
        <w:pStyle w:val="BodyAccessibleTextMIRB"/>
        <w:rPr>
          <w:lang w:val="en-US"/>
        </w:rPr>
      </w:pPr>
      <w:r>
        <w:rPr>
          <w:lang w:val="en-US"/>
        </w:rPr>
        <w:t>ORNSEGAD is a segmented data class derived from ORNELEM and includes fewer attributes. This may create issues when using ORNSEGAD for network analysis or routing purposes. For example, speed limits and blocked passages are not included in ORNSEGAD. If these attributes are required, one could derive them from the ORNELEM data class or cre</w:t>
      </w:r>
      <w:r w:rsidR="000C679A">
        <w:rPr>
          <w:lang w:val="en-US"/>
        </w:rPr>
        <w:t>ate their own as in Appendix D.</w:t>
      </w:r>
    </w:p>
    <w:p w14:paraId="4F4675C4" w14:textId="77777777" w:rsidR="002D480B" w:rsidRDefault="002D480B" w:rsidP="002D480B">
      <w:pPr>
        <w:pStyle w:val="Heading1MIRBTopofPage"/>
      </w:pPr>
      <w:r>
        <w:br w:type="page"/>
      </w:r>
    </w:p>
    <w:p w14:paraId="5D20B492" w14:textId="77777777" w:rsidR="00746045" w:rsidRDefault="002D480B" w:rsidP="00746045">
      <w:pPr>
        <w:pStyle w:val="Heading1MIRBTopofPage"/>
      </w:pPr>
      <w:bookmarkStart w:id="19" w:name="_Toc2337801"/>
      <w:r>
        <w:lastRenderedPageBreak/>
        <w:t>7</w:t>
      </w:r>
      <w:r w:rsidR="00746045">
        <w:t>. Links to Additional Information</w:t>
      </w:r>
      <w:bookmarkEnd w:id="19"/>
    </w:p>
    <w:bookmarkEnd w:id="17"/>
    <w:p w14:paraId="4ABC331C" w14:textId="77777777" w:rsidR="00035B34" w:rsidRPr="00A91055" w:rsidRDefault="00035B34" w:rsidP="00035B34">
      <w:pPr>
        <w:pStyle w:val="BulletsMIRB"/>
        <w:rPr>
          <w:lang w:val="en"/>
        </w:rPr>
      </w:pPr>
      <w:r w:rsidRPr="00A91055">
        <w:rPr>
          <w:lang w:val="en"/>
        </w:rPr>
        <w:t xml:space="preserve">Official LIO Metadata Record for </w:t>
      </w:r>
      <w:hyperlink r:id="rId21" w:history="1">
        <w:r w:rsidRPr="00C5189B">
          <w:rPr>
            <w:rStyle w:val="HyperlinkMIRBChar"/>
          </w:rPr>
          <w:t>ORN Segment with Address</w:t>
        </w:r>
      </w:hyperlink>
      <w:r w:rsidRPr="00A3555D">
        <w:rPr>
          <w:rStyle w:val="BodyAccessibleTextMIRBChar"/>
        </w:rPr>
        <w:t xml:space="preserve"> (</w:t>
      </w:r>
      <w:r w:rsidRPr="00A91055">
        <w:rPr>
          <w:rStyle w:val="BodyAccessibleTextMIRBChar"/>
        </w:rPr>
        <w:t>https://www.javacoeapp.lrc.gov.on.ca/geonetwork/srv/en/main.home?uuid=c7c7202d-942d-47dc-bb15-259eb71f2551</w:t>
      </w:r>
      <w:r>
        <w:rPr>
          <w:rStyle w:val="BodyAccessibleTextMIRBChar"/>
        </w:rPr>
        <w:t>)</w:t>
      </w:r>
    </w:p>
    <w:p w14:paraId="31018C7E" w14:textId="77777777" w:rsidR="00035B34" w:rsidRPr="00A3555D" w:rsidRDefault="00934621" w:rsidP="00035B34">
      <w:pPr>
        <w:pStyle w:val="BulletsMIRB"/>
        <w:rPr>
          <w:rStyle w:val="BodyAccessibleTextMIRBChar"/>
        </w:rPr>
      </w:pPr>
      <w:hyperlink r:id="rId22" w:history="1">
        <w:r w:rsidR="00035B34" w:rsidRPr="00C5189B">
          <w:rPr>
            <w:rStyle w:val="HyperlinkMIRBChar"/>
          </w:rPr>
          <w:t>Land Information Ontario (LIO)</w:t>
        </w:r>
      </w:hyperlink>
      <w:r w:rsidR="00035B34" w:rsidRPr="00A3555D">
        <w:rPr>
          <w:rStyle w:val="BodyAccessibleTextMIRBChar"/>
        </w:rPr>
        <w:t xml:space="preserve"> </w:t>
      </w:r>
      <w:r w:rsidR="00035B34">
        <w:rPr>
          <w:rStyle w:val="BodyAccessibleTextMIRBChar"/>
        </w:rPr>
        <w:t>(</w:t>
      </w:r>
      <w:r w:rsidR="00035B34" w:rsidRPr="00A91055">
        <w:rPr>
          <w:rStyle w:val="BodyAccessibleTextMIRBChar"/>
        </w:rPr>
        <w:t>https://www.ontario.ca/environment-and-energy/land-information-ontario</w:t>
      </w:r>
      <w:r w:rsidR="00035B34">
        <w:rPr>
          <w:rStyle w:val="BodyAccessibleTextMIRBChar"/>
        </w:rPr>
        <w:t>)</w:t>
      </w:r>
    </w:p>
    <w:p w14:paraId="23779704" w14:textId="77777777" w:rsidR="00035B34" w:rsidRPr="00A91055" w:rsidRDefault="00035B34" w:rsidP="00035B34">
      <w:pPr>
        <w:pStyle w:val="BulletsMIRB"/>
        <w:rPr>
          <w:lang w:val="en"/>
        </w:rPr>
      </w:pPr>
      <w:r w:rsidRPr="00A91055">
        <w:rPr>
          <w:lang w:val="en"/>
        </w:rPr>
        <w:t xml:space="preserve">Canadian Federal Government’s </w:t>
      </w:r>
      <w:proofErr w:type="spellStart"/>
      <w:r w:rsidRPr="00A91055">
        <w:rPr>
          <w:lang w:val="en"/>
        </w:rPr>
        <w:t>GeoGratis</w:t>
      </w:r>
      <w:proofErr w:type="spellEnd"/>
      <w:r w:rsidRPr="00A91055">
        <w:rPr>
          <w:lang w:val="en"/>
        </w:rPr>
        <w:t xml:space="preserve">: </w:t>
      </w:r>
      <w:hyperlink r:id="rId23" w:history="1">
        <w:r w:rsidRPr="00C5189B">
          <w:rPr>
            <w:rStyle w:val="HyperlinkMIRBChar"/>
          </w:rPr>
          <w:t>National Road Network</w:t>
        </w:r>
      </w:hyperlink>
      <w:r w:rsidRPr="00A91055">
        <w:rPr>
          <w:lang w:val="en"/>
        </w:rPr>
        <w:t xml:space="preserve"> (http://geogratis.gc.ca/api/en/nrcan-rncan/ess-sst/c0d1f299-179c-47b2-bcd8-da1ba68a8032.html)</w:t>
      </w:r>
    </w:p>
    <w:p w14:paraId="3DE934BE" w14:textId="77777777" w:rsidR="00035B34" w:rsidRPr="00A3555D" w:rsidRDefault="00035B34" w:rsidP="00035B34">
      <w:pPr>
        <w:pStyle w:val="BulletsMIRB"/>
        <w:rPr>
          <w:rStyle w:val="BodyAccessibleTextMIRBChar"/>
          <w:lang w:val="en"/>
        </w:rPr>
      </w:pPr>
      <w:r w:rsidRPr="00A3555D">
        <w:rPr>
          <w:bCs/>
        </w:rPr>
        <w:t>GO-ITS 29</w:t>
      </w:r>
      <w:r w:rsidRPr="00A3555D">
        <w:rPr>
          <w:lang w:val="en"/>
        </w:rPr>
        <w:t xml:space="preserve">: </w:t>
      </w:r>
      <w:hyperlink r:id="rId24" w:history="1">
        <w:r w:rsidRPr="00C5189B">
          <w:rPr>
            <w:rStyle w:val="HyperlinkMIRBChar"/>
          </w:rPr>
          <w:t>Ontario Road Network</w:t>
        </w:r>
      </w:hyperlink>
      <w:r w:rsidRPr="00F07E96">
        <w:rPr>
          <w:rStyle w:val="BodyAccessibleTextMIRBChar"/>
        </w:rPr>
        <w:t xml:space="preserve"> </w:t>
      </w:r>
      <w:r w:rsidRPr="00860808">
        <w:rPr>
          <w:rStyle w:val="BodyAccessibleTextMIRBChar"/>
        </w:rPr>
        <w:t>(</w:t>
      </w:r>
      <w:r w:rsidRPr="00A91055">
        <w:rPr>
          <w:rStyle w:val="BodyAccessibleTextMIRBChar"/>
        </w:rPr>
        <w:t>https://www.ontario.ca/government/go-its-29-ontario-road-network</w:t>
      </w:r>
      <w:r w:rsidRPr="00860808">
        <w:rPr>
          <w:rStyle w:val="BodyAccessibleTextMIRBChar"/>
        </w:rPr>
        <w:t>)</w:t>
      </w:r>
    </w:p>
    <w:p w14:paraId="36993105" w14:textId="77777777" w:rsidR="00035B34" w:rsidRDefault="00035B34" w:rsidP="00A84996">
      <w:pPr>
        <w:pStyle w:val="BulletsMIRB"/>
        <w:numPr>
          <w:ilvl w:val="0"/>
          <w:numId w:val="0"/>
        </w:numPr>
        <w:ind w:left="720" w:hanging="360"/>
      </w:pPr>
    </w:p>
    <w:p w14:paraId="2DFA580C" w14:textId="77777777" w:rsidR="00035B34" w:rsidRPr="00746045" w:rsidRDefault="00035B34" w:rsidP="00A84996">
      <w:pPr>
        <w:pStyle w:val="BulletsMIRB"/>
        <w:numPr>
          <w:ilvl w:val="0"/>
          <w:numId w:val="0"/>
        </w:numPr>
        <w:ind w:left="720" w:hanging="360"/>
        <w:sectPr w:rsidR="00035B34" w:rsidRPr="00746045" w:rsidSect="001E404A">
          <w:pgSz w:w="12240" w:h="15840"/>
          <w:pgMar w:top="1440" w:right="1440" w:bottom="1440" w:left="1440" w:header="432" w:footer="720" w:gutter="0"/>
          <w:cols w:space="720"/>
          <w:docGrid w:linePitch="360"/>
        </w:sectPr>
      </w:pPr>
    </w:p>
    <w:p w14:paraId="781085EB" w14:textId="77777777" w:rsidR="00FC3450" w:rsidRDefault="008C1D79" w:rsidP="00FC3450">
      <w:pPr>
        <w:pStyle w:val="Heading1MIRBTopofPage"/>
      </w:pPr>
      <w:bookmarkStart w:id="20" w:name="_Toc2337802"/>
      <w:bookmarkStart w:id="21" w:name="AppendixA"/>
      <w:r>
        <w:lastRenderedPageBreak/>
        <w:t>APPENDIX A</w:t>
      </w:r>
      <w:bookmarkStart w:id="22" w:name="_Toc416856718"/>
      <w:r w:rsidR="00FC3450">
        <w:t>: LIO Lookup Tables and Values</w:t>
      </w:r>
      <w:bookmarkEnd w:id="22"/>
      <w:bookmarkEnd w:id="20"/>
    </w:p>
    <w:p w14:paraId="2CEE861A" w14:textId="77777777" w:rsidR="00FC3450" w:rsidRDefault="00035B34" w:rsidP="00FC3450">
      <w:pPr>
        <w:pStyle w:val="Heading2MIRB"/>
      </w:pPr>
      <w:bookmarkStart w:id="23" w:name="_Toc409775032"/>
      <w:bookmarkStart w:id="24" w:name="_Toc416856719"/>
      <w:bookmarkStart w:id="25" w:name="_Toc2337803"/>
      <w:bookmarkStart w:id="26" w:name="DirOfTrafficFlow"/>
      <w:bookmarkEnd w:id="21"/>
      <w:r>
        <w:t>ORN_DIR_OF_TRAFFIC_FLOW</w:t>
      </w:r>
      <w:r w:rsidR="00FC3450">
        <w:t>_LIST</w:t>
      </w:r>
      <w:bookmarkEnd w:id="23"/>
      <w:bookmarkEnd w:id="24"/>
      <w:bookmarkEnd w:id="25"/>
    </w:p>
    <w:bookmarkEnd w:id="26"/>
    <w:p w14:paraId="559B657E" w14:textId="77777777" w:rsidR="00035B34" w:rsidRDefault="00035B34" w:rsidP="00035B34">
      <w:pPr>
        <w:pStyle w:val="BodyAccessibleTextMIRB"/>
      </w:pPr>
      <w:r>
        <w:t>List of valid direction of traffic flows.</w:t>
      </w:r>
    </w:p>
    <w:tbl>
      <w:tblPr>
        <w:tblStyle w:val="TableGrid1"/>
        <w:tblW w:w="5000" w:type="pct"/>
        <w:tblLook w:val="04A0" w:firstRow="1" w:lastRow="0" w:firstColumn="1" w:lastColumn="0" w:noHBand="0" w:noVBand="1"/>
        <w:tblCaption w:val="Table: ORN_DIR_OF_TRAFFIC_FLOW_LIST"/>
        <w:tblDescription w:val="The ORN_DIR_OF_TRAFFIC_FLOW_LIST lookup table and attributes."/>
      </w:tblPr>
      <w:tblGrid>
        <w:gridCol w:w="2538"/>
        <w:gridCol w:w="2084"/>
        <w:gridCol w:w="1430"/>
        <w:gridCol w:w="1705"/>
        <w:gridCol w:w="3259"/>
      </w:tblGrid>
      <w:tr w:rsidR="00035B34" w:rsidRPr="00642EC3" w14:paraId="434AF450" w14:textId="77777777" w:rsidTr="00035B34">
        <w:trPr>
          <w:cantSplit/>
          <w:trHeight w:val="432"/>
          <w:tblHeader/>
        </w:trPr>
        <w:tc>
          <w:tcPr>
            <w:tcW w:w="1152" w:type="pct"/>
            <w:vAlign w:val="center"/>
          </w:tcPr>
          <w:p w14:paraId="459168A4" w14:textId="77777777" w:rsidR="00035B34" w:rsidRPr="00642EC3" w:rsidRDefault="00035B34" w:rsidP="00035B34">
            <w:pPr>
              <w:pStyle w:val="TableHeaderRowTextMIRB"/>
            </w:pPr>
            <w:r w:rsidRPr="00642EC3">
              <w:t>Column Name</w:t>
            </w:r>
          </w:p>
        </w:tc>
        <w:tc>
          <w:tcPr>
            <w:tcW w:w="946" w:type="pct"/>
            <w:vAlign w:val="center"/>
          </w:tcPr>
          <w:p w14:paraId="76683B8F" w14:textId="77777777" w:rsidR="00035B34" w:rsidRPr="00642EC3" w:rsidRDefault="00035B34" w:rsidP="00035B34">
            <w:pPr>
              <w:pStyle w:val="TableHeaderRowTextMIRB"/>
            </w:pPr>
            <w:r w:rsidRPr="00642EC3">
              <w:t>Column Type</w:t>
            </w:r>
          </w:p>
        </w:tc>
        <w:tc>
          <w:tcPr>
            <w:tcW w:w="649" w:type="pct"/>
            <w:vAlign w:val="center"/>
          </w:tcPr>
          <w:p w14:paraId="17C1D0F1" w14:textId="77777777" w:rsidR="00035B34" w:rsidRPr="00642EC3" w:rsidRDefault="00035B34" w:rsidP="00035B34">
            <w:pPr>
              <w:pStyle w:val="TableHeaderRowTextMIRB"/>
            </w:pPr>
            <w:r w:rsidRPr="00642EC3">
              <w:t>Mandatory</w:t>
            </w:r>
          </w:p>
        </w:tc>
        <w:tc>
          <w:tcPr>
            <w:tcW w:w="774" w:type="pct"/>
            <w:vAlign w:val="center"/>
          </w:tcPr>
          <w:p w14:paraId="017967ED" w14:textId="77777777" w:rsidR="00035B34" w:rsidRPr="00642EC3" w:rsidRDefault="00035B34" w:rsidP="00035B34">
            <w:pPr>
              <w:pStyle w:val="TableHeaderRowTextMIRB"/>
            </w:pPr>
            <w:r w:rsidRPr="00642EC3">
              <w:t>Short Name</w:t>
            </w:r>
          </w:p>
        </w:tc>
        <w:tc>
          <w:tcPr>
            <w:tcW w:w="1479" w:type="pct"/>
            <w:vAlign w:val="center"/>
          </w:tcPr>
          <w:p w14:paraId="29948F52" w14:textId="77777777" w:rsidR="00035B34" w:rsidRPr="00642EC3" w:rsidRDefault="00035B34" w:rsidP="00035B34">
            <w:pPr>
              <w:pStyle w:val="TableHeaderRowTextMIRB"/>
            </w:pPr>
            <w:r>
              <w:t>Description</w:t>
            </w:r>
          </w:p>
        </w:tc>
      </w:tr>
      <w:tr w:rsidR="00035B34" w:rsidRPr="00642EC3" w14:paraId="03476F17" w14:textId="77777777" w:rsidTr="00035B34">
        <w:trPr>
          <w:cantSplit/>
          <w:trHeight w:val="432"/>
        </w:trPr>
        <w:tc>
          <w:tcPr>
            <w:tcW w:w="1152" w:type="pct"/>
            <w:vAlign w:val="center"/>
          </w:tcPr>
          <w:p w14:paraId="2D8B76E5" w14:textId="77777777" w:rsidR="00035B34" w:rsidRDefault="00035B34" w:rsidP="00035B34">
            <w:pPr>
              <w:pStyle w:val="TableColumnNameMIRB"/>
            </w:pPr>
            <w:r w:rsidRPr="00F63C6F">
              <w:t>DIRECTION_OF_</w:t>
            </w:r>
          </w:p>
          <w:p w14:paraId="5A5CF878" w14:textId="77777777" w:rsidR="00035B34" w:rsidRPr="00F63C6F" w:rsidRDefault="00035B34" w:rsidP="00035B34">
            <w:pPr>
              <w:pStyle w:val="TableColumnNameMIRB"/>
            </w:pPr>
            <w:r w:rsidRPr="00F63C6F">
              <w:t>TRAFFIC_FLOW</w:t>
            </w:r>
          </w:p>
        </w:tc>
        <w:tc>
          <w:tcPr>
            <w:tcW w:w="946" w:type="pct"/>
            <w:vAlign w:val="center"/>
          </w:tcPr>
          <w:p w14:paraId="3BB50629" w14:textId="77777777" w:rsidR="00035B34" w:rsidRPr="00F63C6F" w:rsidRDefault="00035B34" w:rsidP="00035B34">
            <w:pPr>
              <w:pStyle w:val="TableBodyTextMIRB"/>
            </w:pPr>
            <w:r w:rsidRPr="00F63C6F">
              <w:t>VARCHAR2(8)</w:t>
            </w:r>
          </w:p>
        </w:tc>
        <w:tc>
          <w:tcPr>
            <w:tcW w:w="649" w:type="pct"/>
            <w:vAlign w:val="center"/>
          </w:tcPr>
          <w:p w14:paraId="2ABA2252" w14:textId="77777777" w:rsidR="00035B34" w:rsidRPr="00F63C6F" w:rsidRDefault="00035B34" w:rsidP="00035B34">
            <w:pPr>
              <w:pStyle w:val="TableBodyTextMIRB"/>
            </w:pPr>
            <w:r w:rsidRPr="00F63C6F">
              <w:t>Yes</w:t>
            </w:r>
          </w:p>
        </w:tc>
        <w:tc>
          <w:tcPr>
            <w:tcW w:w="774" w:type="pct"/>
            <w:vAlign w:val="center"/>
          </w:tcPr>
          <w:p w14:paraId="41C36BF2" w14:textId="77777777" w:rsidR="00035B34" w:rsidRPr="00F63C6F" w:rsidRDefault="00035B34" w:rsidP="00035B34">
            <w:pPr>
              <w:pStyle w:val="TableBodyTextMIRB"/>
            </w:pPr>
            <w:r w:rsidRPr="00F63C6F">
              <w:t>DIRECTION_</w:t>
            </w:r>
          </w:p>
        </w:tc>
        <w:tc>
          <w:tcPr>
            <w:tcW w:w="1479" w:type="pct"/>
            <w:vAlign w:val="center"/>
          </w:tcPr>
          <w:p w14:paraId="0110F9AF" w14:textId="77777777" w:rsidR="00035B34" w:rsidRPr="00F63C6F" w:rsidRDefault="00035B34" w:rsidP="00035B34">
            <w:pPr>
              <w:pStyle w:val="TableBodyTextMIRB"/>
            </w:pPr>
            <w:r w:rsidRPr="00F63C6F">
              <w:t>The direction(s) of vehicular or motor traffic flow. All road elements must have a direction of traffic flow assigned.</w:t>
            </w:r>
          </w:p>
        </w:tc>
      </w:tr>
      <w:tr w:rsidR="00035B34" w:rsidRPr="00642EC3" w14:paraId="434057D6" w14:textId="77777777" w:rsidTr="00035B34">
        <w:trPr>
          <w:cantSplit/>
          <w:trHeight w:val="432"/>
        </w:trPr>
        <w:tc>
          <w:tcPr>
            <w:tcW w:w="1152" w:type="pct"/>
            <w:vAlign w:val="center"/>
          </w:tcPr>
          <w:p w14:paraId="667D87E4" w14:textId="77777777" w:rsidR="00035B34" w:rsidRDefault="00035B34" w:rsidP="00035B34">
            <w:pPr>
              <w:pStyle w:val="TableColumnNameMIRB"/>
            </w:pPr>
            <w:r w:rsidRPr="00F63C6F">
              <w:t>DIR_OF_TRAFFIC_</w:t>
            </w:r>
          </w:p>
          <w:p w14:paraId="78D3268D" w14:textId="77777777" w:rsidR="00035B34" w:rsidRPr="00F63C6F" w:rsidRDefault="00035B34" w:rsidP="00035B34">
            <w:pPr>
              <w:pStyle w:val="TableColumnNameMIRB"/>
            </w:pPr>
            <w:r w:rsidRPr="00F63C6F">
              <w:t>FLOW_DESCR</w:t>
            </w:r>
          </w:p>
        </w:tc>
        <w:tc>
          <w:tcPr>
            <w:tcW w:w="946" w:type="pct"/>
            <w:vAlign w:val="center"/>
          </w:tcPr>
          <w:p w14:paraId="577AF651" w14:textId="77777777" w:rsidR="00035B34" w:rsidRPr="00F63C6F" w:rsidRDefault="00035B34" w:rsidP="00035B34">
            <w:pPr>
              <w:pStyle w:val="TableBodyTextMIRB"/>
            </w:pPr>
            <w:r w:rsidRPr="00F63C6F">
              <w:t>VARCHAR2(100)</w:t>
            </w:r>
          </w:p>
        </w:tc>
        <w:tc>
          <w:tcPr>
            <w:tcW w:w="649" w:type="pct"/>
            <w:vAlign w:val="center"/>
          </w:tcPr>
          <w:p w14:paraId="23486E73" w14:textId="77777777" w:rsidR="00035B34" w:rsidRPr="00F63C6F" w:rsidRDefault="00035B34" w:rsidP="00035B34">
            <w:pPr>
              <w:pStyle w:val="TableBodyTextMIRB"/>
            </w:pPr>
            <w:r w:rsidRPr="00F63C6F">
              <w:t>Yes</w:t>
            </w:r>
          </w:p>
        </w:tc>
        <w:tc>
          <w:tcPr>
            <w:tcW w:w="774" w:type="pct"/>
            <w:vAlign w:val="center"/>
          </w:tcPr>
          <w:p w14:paraId="2CC1F045" w14:textId="77777777" w:rsidR="00035B34" w:rsidRPr="00F63C6F" w:rsidRDefault="00035B34" w:rsidP="00035B34">
            <w:pPr>
              <w:pStyle w:val="TableBodyTextMIRB"/>
            </w:pPr>
            <w:r w:rsidRPr="00F63C6F">
              <w:t>DESCR</w:t>
            </w:r>
          </w:p>
        </w:tc>
        <w:tc>
          <w:tcPr>
            <w:tcW w:w="1479" w:type="pct"/>
            <w:vAlign w:val="center"/>
          </w:tcPr>
          <w:p w14:paraId="272B4D47" w14:textId="10F221DE" w:rsidR="00035B34" w:rsidRPr="00F63C6F" w:rsidRDefault="008E0361" w:rsidP="00035B34">
            <w:pPr>
              <w:pStyle w:val="TableBodyTextMIRB"/>
            </w:pPr>
            <w:r>
              <w:t>A description of the direction of traffic flow</w:t>
            </w:r>
            <w:r w:rsidR="00934621">
              <w:t>.</w:t>
            </w:r>
          </w:p>
        </w:tc>
      </w:tr>
      <w:tr w:rsidR="00035B34" w:rsidRPr="00642EC3" w14:paraId="03AB4774" w14:textId="77777777" w:rsidTr="00035B34">
        <w:trPr>
          <w:cantSplit/>
          <w:trHeight w:val="432"/>
        </w:trPr>
        <w:tc>
          <w:tcPr>
            <w:tcW w:w="1152" w:type="pct"/>
            <w:vAlign w:val="center"/>
          </w:tcPr>
          <w:p w14:paraId="16768BAE" w14:textId="77777777" w:rsidR="00035B34" w:rsidRDefault="00035B34" w:rsidP="00035B34">
            <w:pPr>
              <w:pStyle w:val="TableColumnNameMIRB"/>
            </w:pPr>
            <w:r w:rsidRPr="00F63C6F">
              <w:t>NRN_DIRECTIONOF</w:t>
            </w:r>
          </w:p>
          <w:p w14:paraId="5CD94B01" w14:textId="77777777" w:rsidR="00035B34" w:rsidRPr="00F63C6F" w:rsidRDefault="00035B34" w:rsidP="00035B34">
            <w:pPr>
              <w:pStyle w:val="TableColumnNameMIRB"/>
            </w:pPr>
            <w:r w:rsidRPr="00F63C6F">
              <w:t>TRAFFICFLOW</w:t>
            </w:r>
          </w:p>
        </w:tc>
        <w:tc>
          <w:tcPr>
            <w:tcW w:w="946" w:type="pct"/>
            <w:vAlign w:val="center"/>
          </w:tcPr>
          <w:p w14:paraId="171F596E" w14:textId="77777777" w:rsidR="00035B34" w:rsidRPr="00F63C6F" w:rsidRDefault="00035B34" w:rsidP="00035B34">
            <w:pPr>
              <w:pStyle w:val="TableBodyTextMIRB"/>
            </w:pPr>
            <w:proofErr w:type="gramStart"/>
            <w:r w:rsidRPr="00F63C6F">
              <w:t>NUMBER(</w:t>
            </w:r>
            <w:proofErr w:type="gramEnd"/>
            <w:r w:rsidRPr="00F63C6F">
              <w:t>3,0)</w:t>
            </w:r>
          </w:p>
        </w:tc>
        <w:tc>
          <w:tcPr>
            <w:tcW w:w="649" w:type="pct"/>
            <w:vAlign w:val="center"/>
          </w:tcPr>
          <w:p w14:paraId="28B6924D" w14:textId="77777777" w:rsidR="00035B34" w:rsidRPr="00F63C6F" w:rsidRDefault="00035B34" w:rsidP="00035B34">
            <w:pPr>
              <w:pStyle w:val="TableBodyTextMIRB"/>
            </w:pPr>
            <w:r w:rsidRPr="00F63C6F">
              <w:t>No</w:t>
            </w:r>
          </w:p>
        </w:tc>
        <w:tc>
          <w:tcPr>
            <w:tcW w:w="774" w:type="pct"/>
            <w:vAlign w:val="center"/>
          </w:tcPr>
          <w:p w14:paraId="7F17566E" w14:textId="77777777" w:rsidR="00035B34" w:rsidRPr="00F63C6F" w:rsidRDefault="00035B34" w:rsidP="00035B34">
            <w:pPr>
              <w:pStyle w:val="TableBodyTextMIRB"/>
            </w:pPr>
            <w:r w:rsidRPr="00F63C6F">
              <w:t>NRN_CODE</w:t>
            </w:r>
          </w:p>
        </w:tc>
        <w:tc>
          <w:tcPr>
            <w:tcW w:w="1479" w:type="pct"/>
            <w:vAlign w:val="center"/>
          </w:tcPr>
          <w:p w14:paraId="3D5BBE96" w14:textId="77777777" w:rsidR="00035B34" w:rsidRPr="00F63C6F" w:rsidRDefault="00035B34" w:rsidP="00035B34">
            <w:pPr>
              <w:pStyle w:val="TableBodyTextMIRB"/>
            </w:pPr>
            <w:r w:rsidRPr="00F63C6F">
              <w:t>Direction of traffic flow assigned to support the National Road Network (NRN).</w:t>
            </w:r>
          </w:p>
        </w:tc>
      </w:tr>
      <w:tr w:rsidR="00035B34" w:rsidRPr="00642EC3" w14:paraId="5A39E284" w14:textId="77777777" w:rsidTr="00035B34">
        <w:trPr>
          <w:cantSplit/>
          <w:trHeight w:val="432"/>
        </w:trPr>
        <w:tc>
          <w:tcPr>
            <w:tcW w:w="1152" w:type="pct"/>
            <w:vAlign w:val="center"/>
          </w:tcPr>
          <w:p w14:paraId="5CE0E124" w14:textId="77777777" w:rsidR="00035B34" w:rsidRDefault="00035B34" w:rsidP="00035B34">
            <w:pPr>
              <w:pStyle w:val="TableColumnNameMIRB"/>
            </w:pPr>
            <w:r w:rsidRPr="00F63C6F">
              <w:t>EFFECTIVE_</w:t>
            </w:r>
          </w:p>
          <w:p w14:paraId="3A29FE2A" w14:textId="77777777" w:rsidR="00035B34" w:rsidRPr="00F63C6F" w:rsidRDefault="00035B34" w:rsidP="00035B34">
            <w:pPr>
              <w:pStyle w:val="TableColumnNameMIRB"/>
            </w:pPr>
            <w:r w:rsidRPr="00F63C6F">
              <w:t>DATETIME</w:t>
            </w:r>
          </w:p>
        </w:tc>
        <w:tc>
          <w:tcPr>
            <w:tcW w:w="946" w:type="pct"/>
            <w:vAlign w:val="center"/>
          </w:tcPr>
          <w:p w14:paraId="78087429" w14:textId="77777777" w:rsidR="00035B34" w:rsidRPr="00F63C6F" w:rsidRDefault="00035B34" w:rsidP="00035B34">
            <w:pPr>
              <w:pStyle w:val="TableBodyTextMIRB"/>
            </w:pPr>
            <w:r w:rsidRPr="00F63C6F">
              <w:t>DATE</w:t>
            </w:r>
          </w:p>
        </w:tc>
        <w:tc>
          <w:tcPr>
            <w:tcW w:w="649" w:type="pct"/>
            <w:vAlign w:val="center"/>
          </w:tcPr>
          <w:p w14:paraId="775D401A" w14:textId="77777777" w:rsidR="00035B34" w:rsidRPr="00F63C6F" w:rsidRDefault="00035B34" w:rsidP="00035B34">
            <w:pPr>
              <w:pStyle w:val="TableBodyTextMIRB"/>
            </w:pPr>
            <w:r w:rsidRPr="00F63C6F">
              <w:t>Yes</w:t>
            </w:r>
          </w:p>
        </w:tc>
        <w:tc>
          <w:tcPr>
            <w:tcW w:w="774" w:type="pct"/>
            <w:vAlign w:val="center"/>
          </w:tcPr>
          <w:p w14:paraId="4F712559" w14:textId="77777777" w:rsidR="00035B34" w:rsidRPr="00F63C6F" w:rsidRDefault="00035B34" w:rsidP="00035B34">
            <w:pPr>
              <w:pStyle w:val="TableBodyTextMIRB"/>
            </w:pPr>
            <w:r w:rsidRPr="00F63C6F">
              <w:t>EFF_DATE</w:t>
            </w:r>
          </w:p>
        </w:tc>
        <w:tc>
          <w:tcPr>
            <w:tcW w:w="1479" w:type="pct"/>
            <w:vAlign w:val="center"/>
          </w:tcPr>
          <w:p w14:paraId="42B2A392" w14:textId="77777777" w:rsidR="00035B34" w:rsidRPr="00F63C6F" w:rsidRDefault="00035B34" w:rsidP="00035B34">
            <w:pPr>
              <w:pStyle w:val="TableBodyTextMIRB"/>
            </w:pPr>
            <w:r w:rsidRPr="00F63C6F">
              <w:t>Date/time the record was created or last modified in the source database.</w:t>
            </w:r>
          </w:p>
        </w:tc>
      </w:tr>
      <w:tr w:rsidR="00035B34" w:rsidRPr="00642EC3" w14:paraId="79BC0FD9" w14:textId="77777777" w:rsidTr="00035B34">
        <w:trPr>
          <w:cantSplit/>
          <w:trHeight w:val="432"/>
        </w:trPr>
        <w:tc>
          <w:tcPr>
            <w:tcW w:w="1152" w:type="pct"/>
            <w:vAlign w:val="center"/>
          </w:tcPr>
          <w:p w14:paraId="79B3D0EB" w14:textId="77777777" w:rsidR="00035B34" w:rsidRPr="00F63C6F" w:rsidRDefault="00035B34" w:rsidP="00035B34">
            <w:pPr>
              <w:pStyle w:val="TableColumnNameMIRB"/>
            </w:pPr>
            <w:r w:rsidRPr="00F63C6F">
              <w:t>EXPIRY_DATETIME</w:t>
            </w:r>
          </w:p>
        </w:tc>
        <w:tc>
          <w:tcPr>
            <w:tcW w:w="946" w:type="pct"/>
            <w:vAlign w:val="center"/>
          </w:tcPr>
          <w:p w14:paraId="0262C7F4" w14:textId="77777777" w:rsidR="00035B34" w:rsidRPr="00F63C6F" w:rsidRDefault="00035B34" w:rsidP="00035B34">
            <w:pPr>
              <w:pStyle w:val="TableBodyTextMIRB"/>
            </w:pPr>
            <w:r w:rsidRPr="00F63C6F">
              <w:t>DATE</w:t>
            </w:r>
          </w:p>
        </w:tc>
        <w:tc>
          <w:tcPr>
            <w:tcW w:w="649" w:type="pct"/>
            <w:vAlign w:val="center"/>
          </w:tcPr>
          <w:p w14:paraId="229D836E" w14:textId="77777777" w:rsidR="00035B34" w:rsidRPr="00F63C6F" w:rsidRDefault="00035B34" w:rsidP="00035B34">
            <w:pPr>
              <w:pStyle w:val="TableBodyTextMIRB"/>
            </w:pPr>
            <w:r w:rsidRPr="00F63C6F">
              <w:t>No</w:t>
            </w:r>
          </w:p>
        </w:tc>
        <w:tc>
          <w:tcPr>
            <w:tcW w:w="774" w:type="pct"/>
            <w:vAlign w:val="center"/>
          </w:tcPr>
          <w:p w14:paraId="0FC7D7C0" w14:textId="77777777" w:rsidR="00035B34" w:rsidRPr="00F63C6F" w:rsidRDefault="00035B34" w:rsidP="00035B34">
            <w:pPr>
              <w:pStyle w:val="TableBodyTextMIRB"/>
            </w:pPr>
            <w:r w:rsidRPr="00F63C6F">
              <w:t>EXP_DATE</w:t>
            </w:r>
          </w:p>
        </w:tc>
        <w:tc>
          <w:tcPr>
            <w:tcW w:w="1479" w:type="pct"/>
            <w:vAlign w:val="center"/>
          </w:tcPr>
          <w:p w14:paraId="00ACA17E" w14:textId="77777777" w:rsidR="00035B34" w:rsidRPr="00F63C6F" w:rsidRDefault="00035B34" w:rsidP="00035B34">
            <w:pPr>
              <w:pStyle w:val="TableBodyTextMIRB"/>
            </w:pPr>
            <w:r w:rsidRPr="00F63C6F">
              <w:t>Date/time that the record was expired from use.</w:t>
            </w:r>
          </w:p>
        </w:tc>
      </w:tr>
    </w:tbl>
    <w:p w14:paraId="3EB8F710" w14:textId="77777777" w:rsidR="00035B34" w:rsidRPr="00DC64EE" w:rsidRDefault="00035B34" w:rsidP="00035B34">
      <w:pPr>
        <w:pStyle w:val="BodyAccessibleTextMIRB"/>
        <w:spacing w:before="240"/>
        <w:jc w:val="center"/>
        <w:rPr>
          <w:b/>
        </w:rPr>
      </w:pPr>
      <w:r w:rsidRPr="00DC64EE">
        <w:rPr>
          <w:b/>
        </w:rPr>
        <w:t>ORN_DIR_OF_TRAFFIC_FLOW_LIST Permissible Values</w:t>
      </w:r>
    </w:p>
    <w:tbl>
      <w:tblPr>
        <w:tblStyle w:val="TableGrid1"/>
        <w:tblW w:w="5000" w:type="pct"/>
        <w:jc w:val="center"/>
        <w:tblLook w:val="04A0" w:firstRow="1" w:lastRow="0" w:firstColumn="1" w:lastColumn="0" w:noHBand="0" w:noVBand="1"/>
        <w:tblCaption w:val="Permissible Values: ORN_DIR_OF_TRAFFIC_FLOW_LIST"/>
        <w:tblDescription w:val="The table lists all allowed values for ORN_DIR_OF_TRAFFIC_FLOW_LIST."/>
      </w:tblPr>
      <w:tblGrid>
        <w:gridCol w:w="2172"/>
        <w:gridCol w:w="4327"/>
        <w:gridCol w:w="2613"/>
        <w:gridCol w:w="1904"/>
      </w:tblGrid>
      <w:tr w:rsidR="00035B34" w:rsidRPr="00642EC3" w14:paraId="43D71D15" w14:textId="77777777" w:rsidTr="00035B34">
        <w:trPr>
          <w:cantSplit/>
          <w:trHeight w:val="432"/>
          <w:tblHeader/>
          <w:jc w:val="center"/>
        </w:trPr>
        <w:tc>
          <w:tcPr>
            <w:tcW w:w="986" w:type="pct"/>
            <w:vAlign w:val="center"/>
          </w:tcPr>
          <w:p w14:paraId="58EAF029" w14:textId="77777777" w:rsidR="00035B34" w:rsidRPr="00642EC3" w:rsidRDefault="00035B34" w:rsidP="00035B34">
            <w:pPr>
              <w:pStyle w:val="TableHeaderRowTextMIRB"/>
            </w:pPr>
            <w:r w:rsidRPr="00642EC3">
              <w:t>DIRECTION OF TRAFFIC FLOW</w:t>
            </w:r>
          </w:p>
        </w:tc>
        <w:tc>
          <w:tcPr>
            <w:tcW w:w="1964" w:type="pct"/>
            <w:vAlign w:val="center"/>
          </w:tcPr>
          <w:p w14:paraId="480C3C72" w14:textId="77777777" w:rsidR="00035B34" w:rsidRPr="00642EC3" w:rsidRDefault="00035B34" w:rsidP="00035B34">
            <w:pPr>
              <w:pStyle w:val="TableHeaderRowTextMIRB"/>
            </w:pPr>
            <w:r w:rsidRPr="00642EC3">
              <w:t>DIR OF TRAFFIC FLOW DESCR</w:t>
            </w:r>
          </w:p>
        </w:tc>
        <w:tc>
          <w:tcPr>
            <w:tcW w:w="1186" w:type="pct"/>
            <w:vAlign w:val="center"/>
          </w:tcPr>
          <w:p w14:paraId="1877BC4E" w14:textId="77777777" w:rsidR="00035B34" w:rsidRDefault="00035B34" w:rsidP="00035B34">
            <w:pPr>
              <w:pStyle w:val="TableHeaderRowTextMIRB"/>
            </w:pPr>
            <w:r w:rsidRPr="00642EC3">
              <w:t>NRN DIRECTIONOF</w:t>
            </w:r>
          </w:p>
          <w:p w14:paraId="447FBC7A" w14:textId="77777777" w:rsidR="00035B34" w:rsidRPr="00642EC3" w:rsidRDefault="00035B34" w:rsidP="00035B34">
            <w:pPr>
              <w:pStyle w:val="TableHeaderRowTextMIRB"/>
            </w:pPr>
            <w:r w:rsidRPr="00642EC3">
              <w:t>TRAFFICFLOW</w:t>
            </w:r>
          </w:p>
        </w:tc>
        <w:tc>
          <w:tcPr>
            <w:tcW w:w="864" w:type="pct"/>
            <w:vAlign w:val="center"/>
          </w:tcPr>
          <w:p w14:paraId="736E5A60" w14:textId="77777777" w:rsidR="00035B34" w:rsidRPr="00642EC3" w:rsidRDefault="00035B34" w:rsidP="00035B34">
            <w:pPr>
              <w:pStyle w:val="TableHeaderRowTextMIRB"/>
            </w:pPr>
            <w:r w:rsidRPr="00642EC3">
              <w:t>EXPIRY</w:t>
            </w:r>
          </w:p>
          <w:p w14:paraId="6B8E0EB5" w14:textId="77777777" w:rsidR="00035B34" w:rsidRPr="00642EC3" w:rsidRDefault="00035B34" w:rsidP="00035B34">
            <w:pPr>
              <w:pStyle w:val="TableHeaderRowTextMIRB"/>
            </w:pPr>
            <w:r w:rsidRPr="00642EC3">
              <w:t>DATETIME</w:t>
            </w:r>
          </w:p>
        </w:tc>
      </w:tr>
      <w:tr w:rsidR="00035B34" w:rsidRPr="00642EC3" w14:paraId="3AC0E741" w14:textId="77777777" w:rsidTr="00035B34">
        <w:trPr>
          <w:cantSplit/>
          <w:trHeight w:val="432"/>
          <w:jc w:val="center"/>
        </w:trPr>
        <w:tc>
          <w:tcPr>
            <w:tcW w:w="986" w:type="pct"/>
            <w:vAlign w:val="center"/>
          </w:tcPr>
          <w:p w14:paraId="2E8374B0" w14:textId="77777777" w:rsidR="00035B34" w:rsidRPr="00642EC3" w:rsidRDefault="00035B34" w:rsidP="00035B34">
            <w:pPr>
              <w:pStyle w:val="TableBodyTextMIRB"/>
            </w:pPr>
            <w:r w:rsidRPr="00642EC3">
              <w:t>Both</w:t>
            </w:r>
          </w:p>
        </w:tc>
        <w:tc>
          <w:tcPr>
            <w:tcW w:w="1964" w:type="pct"/>
            <w:vAlign w:val="center"/>
          </w:tcPr>
          <w:p w14:paraId="04205769" w14:textId="77777777" w:rsidR="00035B34" w:rsidRPr="00642EC3" w:rsidRDefault="00035B34" w:rsidP="00035B34">
            <w:pPr>
              <w:pStyle w:val="TableBodyTextMIRB"/>
            </w:pPr>
            <w:r w:rsidRPr="00642EC3">
              <w:t>Traffic is allowed in both directions.</w:t>
            </w:r>
          </w:p>
        </w:tc>
        <w:tc>
          <w:tcPr>
            <w:tcW w:w="1186" w:type="pct"/>
            <w:vAlign w:val="center"/>
          </w:tcPr>
          <w:p w14:paraId="67C617F5" w14:textId="77777777" w:rsidR="00035B34" w:rsidRPr="00642EC3" w:rsidRDefault="00035B34" w:rsidP="00035B34">
            <w:pPr>
              <w:pStyle w:val="TableBodyTextMIRB"/>
            </w:pPr>
            <w:r w:rsidRPr="00642EC3">
              <w:t>1</w:t>
            </w:r>
          </w:p>
        </w:tc>
        <w:tc>
          <w:tcPr>
            <w:tcW w:w="864" w:type="pct"/>
            <w:vAlign w:val="center"/>
          </w:tcPr>
          <w:p w14:paraId="3591F06A" w14:textId="77777777" w:rsidR="00035B34" w:rsidRPr="00642EC3" w:rsidRDefault="00035B34" w:rsidP="00035B34">
            <w:pPr>
              <w:pStyle w:val="TableBodyTextMIRB"/>
            </w:pPr>
            <w:r w:rsidRPr="004748A8">
              <w:t>Not applicable</w:t>
            </w:r>
          </w:p>
        </w:tc>
      </w:tr>
      <w:tr w:rsidR="00035B34" w:rsidRPr="00642EC3" w14:paraId="71DC59C2" w14:textId="77777777" w:rsidTr="00035B34">
        <w:trPr>
          <w:cantSplit/>
          <w:trHeight w:val="432"/>
          <w:jc w:val="center"/>
        </w:trPr>
        <w:tc>
          <w:tcPr>
            <w:tcW w:w="986" w:type="pct"/>
            <w:vAlign w:val="center"/>
          </w:tcPr>
          <w:p w14:paraId="15746CCD" w14:textId="77777777" w:rsidR="00035B34" w:rsidRPr="00642EC3" w:rsidRDefault="00035B34" w:rsidP="00035B34">
            <w:pPr>
              <w:pStyle w:val="TableBodyTextMIRB"/>
            </w:pPr>
            <w:r w:rsidRPr="00642EC3">
              <w:t>Negative</w:t>
            </w:r>
          </w:p>
        </w:tc>
        <w:tc>
          <w:tcPr>
            <w:tcW w:w="1964" w:type="pct"/>
            <w:vAlign w:val="center"/>
          </w:tcPr>
          <w:p w14:paraId="2E7EB330" w14:textId="77777777" w:rsidR="00035B34" w:rsidRPr="00642EC3" w:rsidRDefault="00035B34" w:rsidP="00035B34">
            <w:pPr>
              <w:pStyle w:val="TableBodyTextMIRB"/>
            </w:pPr>
            <w:r w:rsidRPr="00642EC3">
              <w:t>Traffic is opposite to the direction of the geometry.</w:t>
            </w:r>
          </w:p>
        </w:tc>
        <w:tc>
          <w:tcPr>
            <w:tcW w:w="1186" w:type="pct"/>
            <w:vAlign w:val="center"/>
          </w:tcPr>
          <w:p w14:paraId="4DAD138D" w14:textId="77777777" w:rsidR="00035B34" w:rsidRPr="00642EC3" w:rsidRDefault="00035B34" w:rsidP="00035B34">
            <w:pPr>
              <w:pStyle w:val="TableBodyTextMIRB"/>
            </w:pPr>
            <w:r w:rsidRPr="00642EC3">
              <w:t>3</w:t>
            </w:r>
          </w:p>
        </w:tc>
        <w:tc>
          <w:tcPr>
            <w:tcW w:w="864" w:type="pct"/>
            <w:vAlign w:val="center"/>
          </w:tcPr>
          <w:p w14:paraId="03D3DD45" w14:textId="77777777" w:rsidR="00035B34" w:rsidRPr="00642EC3" w:rsidRDefault="00035B34" w:rsidP="00035B34">
            <w:pPr>
              <w:pStyle w:val="TableBodyTextMIRB"/>
            </w:pPr>
            <w:r w:rsidRPr="004748A8">
              <w:t>Not applicable</w:t>
            </w:r>
          </w:p>
        </w:tc>
      </w:tr>
      <w:tr w:rsidR="00035B34" w:rsidRPr="00642EC3" w14:paraId="239D6221" w14:textId="77777777" w:rsidTr="00035B34">
        <w:trPr>
          <w:cantSplit/>
          <w:trHeight w:val="432"/>
          <w:jc w:val="center"/>
        </w:trPr>
        <w:tc>
          <w:tcPr>
            <w:tcW w:w="986" w:type="pct"/>
            <w:vAlign w:val="center"/>
          </w:tcPr>
          <w:p w14:paraId="2D6C626F" w14:textId="77777777" w:rsidR="00035B34" w:rsidRPr="00642EC3" w:rsidRDefault="00035B34" w:rsidP="00035B34">
            <w:pPr>
              <w:pStyle w:val="TableBodyTextMIRB"/>
            </w:pPr>
            <w:r w:rsidRPr="00642EC3">
              <w:t>Positive</w:t>
            </w:r>
          </w:p>
        </w:tc>
        <w:tc>
          <w:tcPr>
            <w:tcW w:w="1964" w:type="pct"/>
            <w:vAlign w:val="center"/>
          </w:tcPr>
          <w:p w14:paraId="32091903" w14:textId="77777777" w:rsidR="00035B34" w:rsidRPr="00642EC3" w:rsidRDefault="00035B34" w:rsidP="00035B34">
            <w:pPr>
              <w:pStyle w:val="TableBodyTextMIRB"/>
            </w:pPr>
            <w:r w:rsidRPr="00642EC3">
              <w:t>Traffic is in the same direction as the geometry.</w:t>
            </w:r>
          </w:p>
        </w:tc>
        <w:tc>
          <w:tcPr>
            <w:tcW w:w="1186" w:type="pct"/>
            <w:vAlign w:val="center"/>
          </w:tcPr>
          <w:p w14:paraId="22115604" w14:textId="77777777" w:rsidR="00035B34" w:rsidRPr="00642EC3" w:rsidRDefault="00035B34" w:rsidP="00035B34">
            <w:pPr>
              <w:pStyle w:val="TableBodyTextMIRB"/>
            </w:pPr>
            <w:r w:rsidRPr="00642EC3">
              <w:t>2</w:t>
            </w:r>
          </w:p>
        </w:tc>
        <w:tc>
          <w:tcPr>
            <w:tcW w:w="864" w:type="pct"/>
            <w:vAlign w:val="center"/>
          </w:tcPr>
          <w:p w14:paraId="0E1DADB3" w14:textId="77777777" w:rsidR="00035B34" w:rsidRPr="00642EC3" w:rsidRDefault="00035B34" w:rsidP="00035B34">
            <w:pPr>
              <w:pStyle w:val="TableBodyTextMIRB"/>
            </w:pPr>
            <w:r w:rsidRPr="004748A8">
              <w:t>Not applicable</w:t>
            </w:r>
          </w:p>
        </w:tc>
      </w:tr>
    </w:tbl>
    <w:p w14:paraId="67CA4502" w14:textId="77777777" w:rsidR="00035B34" w:rsidRDefault="00035B34" w:rsidP="00035B34">
      <w:pPr>
        <w:pStyle w:val="Heading2MIRB"/>
      </w:pPr>
      <w:bookmarkStart w:id="27" w:name="_Toc2337804"/>
      <w:bookmarkStart w:id="28" w:name="HouseNumStructure"/>
      <w:r>
        <w:t>ORN_HOUSE_NUM_STRUCTURE_LIST</w:t>
      </w:r>
      <w:bookmarkEnd w:id="27"/>
    </w:p>
    <w:bookmarkEnd w:id="28"/>
    <w:p w14:paraId="55C64055" w14:textId="77777777" w:rsidR="00035B34" w:rsidRDefault="00035B34" w:rsidP="00035B34">
      <w:pPr>
        <w:pStyle w:val="BodyAccessibleTextMIRB"/>
      </w:pPr>
      <w:r>
        <w:t>List of valid house number structures.</w:t>
      </w:r>
    </w:p>
    <w:tbl>
      <w:tblPr>
        <w:tblStyle w:val="TableGrid1"/>
        <w:tblW w:w="5000" w:type="pct"/>
        <w:tblLook w:val="04A0" w:firstRow="1" w:lastRow="0" w:firstColumn="1" w:lastColumn="0" w:noHBand="0" w:noVBand="1"/>
        <w:tblCaption w:val="Table: ORN_HOUSE_NUM_STRUCTURE_LIST"/>
        <w:tblDescription w:val="The ORN_HOUSE_NUM_STRUCTURE_LIST lookup table and attributes."/>
      </w:tblPr>
      <w:tblGrid>
        <w:gridCol w:w="2809"/>
        <w:gridCol w:w="2084"/>
        <w:gridCol w:w="1430"/>
        <w:gridCol w:w="1886"/>
        <w:gridCol w:w="2807"/>
      </w:tblGrid>
      <w:tr w:rsidR="00035B34" w:rsidRPr="00642EC3" w14:paraId="4425177A" w14:textId="77777777" w:rsidTr="00035B34">
        <w:trPr>
          <w:cantSplit/>
          <w:trHeight w:val="432"/>
          <w:tblHeader/>
        </w:trPr>
        <w:tc>
          <w:tcPr>
            <w:tcW w:w="1275" w:type="pct"/>
            <w:vAlign w:val="center"/>
          </w:tcPr>
          <w:p w14:paraId="319ED838" w14:textId="77777777" w:rsidR="00035B34" w:rsidRPr="00642EC3" w:rsidRDefault="00035B34" w:rsidP="00035B34">
            <w:pPr>
              <w:pStyle w:val="TableHeaderRowTextMIRB"/>
            </w:pPr>
            <w:r w:rsidRPr="00642EC3">
              <w:t>Column Name</w:t>
            </w:r>
          </w:p>
        </w:tc>
        <w:tc>
          <w:tcPr>
            <w:tcW w:w="946" w:type="pct"/>
            <w:vAlign w:val="center"/>
          </w:tcPr>
          <w:p w14:paraId="35D99FEE" w14:textId="77777777" w:rsidR="00035B34" w:rsidRPr="00642EC3" w:rsidRDefault="00035B34" w:rsidP="00035B34">
            <w:pPr>
              <w:pStyle w:val="TableHeaderRowTextMIRB"/>
            </w:pPr>
            <w:r w:rsidRPr="00642EC3">
              <w:t>Column Type</w:t>
            </w:r>
          </w:p>
        </w:tc>
        <w:tc>
          <w:tcPr>
            <w:tcW w:w="649" w:type="pct"/>
            <w:vAlign w:val="center"/>
          </w:tcPr>
          <w:p w14:paraId="78D94127" w14:textId="77777777" w:rsidR="00035B34" w:rsidRPr="00642EC3" w:rsidRDefault="00035B34" w:rsidP="00035B34">
            <w:pPr>
              <w:pStyle w:val="TableHeaderRowTextMIRB"/>
            </w:pPr>
            <w:r w:rsidRPr="00642EC3">
              <w:t>Mandatory</w:t>
            </w:r>
          </w:p>
        </w:tc>
        <w:tc>
          <w:tcPr>
            <w:tcW w:w="856" w:type="pct"/>
            <w:vAlign w:val="center"/>
          </w:tcPr>
          <w:p w14:paraId="41A57140" w14:textId="77777777" w:rsidR="00035B34" w:rsidRPr="00642EC3" w:rsidRDefault="00035B34" w:rsidP="00035B34">
            <w:pPr>
              <w:pStyle w:val="TableHeaderRowTextMIRB"/>
            </w:pPr>
            <w:r w:rsidRPr="00642EC3">
              <w:t>Short Name</w:t>
            </w:r>
          </w:p>
        </w:tc>
        <w:tc>
          <w:tcPr>
            <w:tcW w:w="1274" w:type="pct"/>
            <w:vAlign w:val="center"/>
          </w:tcPr>
          <w:p w14:paraId="02F6764D" w14:textId="77777777" w:rsidR="00035B34" w:rsidRPr="00642EC3" w:rsidRDefault="00035B34" w:rsidP="00035B34">
            <w:pPr>
              <w:pStyle w:val="TableHeaderRowTextMIRB"/>
            </w:pPr>
            <w:r>
              <w:t>Description</w:t>
            </w:r>
          </w:p>
        </w:tc>
      </w:tr>
      <w:tr w:rsidR="00035B34" w:rsidRPr="00642EC3" w14:paraId="53120646" w14:textId="77777777" w:rsidTr="00035B34">
        <w:trPr>
          <w:cantSplit/>
          <w:trHeight w:val="432"/>
        </w:trPr>
        <w:tc>
          <w:tcPr>
            <w:tcW w:w="1275" w:type="pct"/>
            <w:vAlign w:val="center"/>
          </w:tcPr>
          <w:p w14:paraId="5E02834E" w14:textId="77777777" w:rsidR="00035B34" w:rsidRDefault="00035B34" w:rsidP="00035B34">
            <w:pPr>
              <w:pStyle w:val="TableColumnNameMIRB"/>
            </w:pPr>
            <w:r w:rsidRPr="00F5139E">
              <w:t>HOUSE_NUMBER_</w:t>
            </w:r>
          </w:p>
          <w:p w14:paraId="21742BF8" w14:textId="77777777" w:rsidR="00035B34" w:rsidRPr="00F5139E" w:rsidRDefault="00035B34" w:rsidP="00035B34">
            <w:pPr>
              <w:pStyle w:val="TableColumnNameMIRB"/>
            </w:pPr>
            <w:r w:rsidRPr="00F5139E">
              <w:t>STRUCTURE</w:t>
            </w:r>
          </w:p>
        </w:tc>
        <w:tc>
          <w:tcPr>
            <w:tcW w:w="946" w:type="pct"/>
            <w:vAlign w:val="center"/>
          </w:tcPr>
          <w:p w14:paraId="00C77A67" w14:textId="77777777" w:rsidR="00035B34" w:rsidRPr="00F5139E" w:rsidRDefault="00035B34" w:rsidP="00035B34">
            <w:pPr>
              <w:pStyle w:val="TableBodyTextMIRB"/>
            </w:pPr>
            <w:r w:rsidRPr="00F5139E">
              <w:t>VARCHAR2(10)</w:t>
            </w:r>
          </w:p>
        </w:tc>
        <w:tc>
          <w:tcPr>
            <w:tcW w:w="649" w:type="pct"/>
            <w:vAlign w:val="center"/>
          </w:tcPr>
          <w:p w14:paraId="7FAF6275" w14:textId="77777777" w:rsidR="00035B34" w:rsidRPr="00F5139E" w:rsidRDefault="00035B34" w:rsidP="00035B34">
            <w:pPr>
              <w:pStyle w:val="TableBodyTextMIRB"/>
            </w:pPr>
            <w:r w:rsidRPr="00F5139E">
              <w:t>Yes</w:t>
            </w:r>
          </w:p>
        </w:tc>
        <w:tc>
          <w:tcPr>
            <w:tcW w:w="856" w:type="pct"/>
            <w:vAlign w:val="center"/>
          </w:tcPr>
          <w:p w14:paraId="066126AF" w14:textId="77777777" w:rsidR="00035B34" w:rsidRPr="00F5139E" w:rsidRDefault="00035B34" w:rsidP="00035B34">
            <w:pPr>
              <w:pStyle w:val="TableBodyTextMIRB"/>
            </w:pPr>
            <w:r w:rsidRPr="00F5139E">
              <w:t>NUM_STRUCT</w:t>
            </w:r>
          </w:p>
        </w:tc>
        <w:tc>
          <w:tcPr>
            <w:tcW w:w="1274" w:type="pct"/>
            <w:vAlign w:val="center"/>
          </w:tcPr>
          <w:p w14:paraId="5815B01C" w14:textId="77777777" w:rsidR="00035B34" w:rsidRPr="00F5139E" w:rsidRDefault="00035B34" w:rsidP="00035B34">
            <w:pPr>
              <w:pStyle w:val="TableBodyTextMIRB"/>
            </w:pPr>
            <w:r w:rsidRPr="00F5139E">
              <w:t>The type of house or property numbering system that is applied to the address range.</w:t>
            </w:r>
          </w:p>
        </w:tc>
      </w:tr>
      <w:tr w:rsidR="00035B34" w:rsidRPr="00642EC3" w14:paraId="6FA0500E" w14:textId="77777777" w:rsidTr="00035B34">
        <w:trPr>
          <w:cantSplit/>
          <w:trHeight w:val="432"/>
        </w:trPr>
        <w:tc>
          <w:tcPr>
            <w:tcW w:w="1275" w:type="pct"/>
            <w:vAlign w:val="center"/>
          </w:tcPr>
          <w:p w14:paraId="75879F0B" w14:textId="77777777" w:rsidR="00035B34" w:rsidRDefault="00035B34" w:rsidP="00035B34">
            <w:pPr>
              <w:pStyle w:val="TableColumnNameMIRB"/>
            </w:pPr>
            <w:r w:rsidRPr="00F5139E">
              <w:t>HOUSE_NUMBER_</w:t>
            </w:r>
          </w:p>
          <w:p w14:paraId="6EED4D3F" w14:textId="77777777" w:rsidR="00035B34" w:rsidRPr="00F5139E" w:rsidRDefault="00035B34" w:rsidP="00035B34">
            <w:pPr>
              <w:pStyle w:val="TableColumnNameMIRB"/>
            </w:pPr>
            <w:r w:rsidRPr="00F5139E">
              <w:t>STRUCTURE_DESCR</w:t>
            </w:r>
          </w:p>
        </w:tc>
        <w:tc>
          <w:tcPr>
            <w:tcW w:w="946" w:type="pct"/>
            <w:vAlign w:val="center"/>
          </w:tcPr>
          <w:p w14:paraId="20B96B97" w14:textId="77777777" w:rsidR="00035B34" w:rsidRPr="00F5139E" w:rsidRDefault="00035B34" w:rsidP="00035B34">
            <w:pPr>
              <w:pStyle w:val="TableBodyTextMIRB"/>
            </w:pPr>
            <w:r w:rsidRPr="00F5139E">
              <w:t>VARCHAR2(500)</w:t>
            </w:r>
          </w:p>
        </w:tc>
        <w:tc>
          <w:tcPr>
            <w:tcW w:w="649" w:type="pct"/>
            <w:vAlign w:val="center"/>
          </w:tcPr>
          <w:p w14:paraId="04614385" w14:textId="77777777" w:rsidR="00035B34" w:rsidRPr="00F5139E" w:rsidRDefault="00035B34" w:rsidP="00035B34">
            <w:pPr>
              <w:pStyle w:val="TableBodyTextMIRB"/>
            </w:pPr>
            <w:r w:rsidRPr="00F5139E">
              <w:t>Yes</w:t>
            </w:r>
          </w:p>
        </w:tc>
        <w:tc>
          <w:tcPr>
            <w:tcW w:w="856" w:type="pct"/>
            <w:vAlign w:val="center"/>
          </w:tcPr>
          <w:p w14:paraId="2267F99E" w14:textId="77777777" w:rsidR="00035B34" w:rsidRPr="00F5139E" w:rsidRDefault="00035B34" w:rsidP="00035B34">
            <w:pPr>
              <w:pStyle w:val="TableBodyTextMIRB"/>
            </w:pPr>
            <w:r w:rsidRPr="00F5139E">
              <w:t>NUM_STR_D</w:t>
            </w:r>
          </w:p>
        </w:tc>
        <w:tc>
          <w:tcPr>
            <w:tcW w:w="1274" w:type="pct"/>
            <w:vAlign w:val="center"/>
          </w:tcPr>
          <w:p w14:paraId="09DFF400" w14:textId="77777777" w:rsidR="00035B34" w:rsidRPr="00F5139E" w:rsidRDefault="00035B34" w:rsidP="00035B34">
            <w:pPr>
              <w:pStyle w:val="TableBodyTextMIRB"/>
            </w:pPr>
            <w:r w:rsidRPr="00F5139E">
              <w:t>A description of the house number structure.</w:t>
            </w:r>
          </w:p>
        </w:tc>
      </w:tr>
      <w:tr w:rsidR="00035B34" w:rsidRPr="00642EC3" w14:paraId="0C0D3B4E" w14:textId="77777777" w:rsidTr="00035B34">
        <w:trPr>
          <w:cantSplit/>
          <w:trHeight w:val="432"/>
        </w:trPr>
        <w:tc>
          <w:tcPr>
            <w:tcW w:w="1275" w:type="pct"/>
            <w:vAlign w:val="center"/>
          </w:tcPr>
          <w:p w14:paraId="742C21CB" w14:textId="77777777" w:rsidR="00035B34" w:rsidRDefault="00035B34" w:rsidP="00035B34">
            <w:pPr>
              <w:pStyle w:val="TableColumnNameMIRB"/>
            </w:pPr>
            <w:r w:rsidRPr="00F5139E">
              <w:lastRenderedPageBreak/>
              <w:t>NRN_HOUSENUMBER</w:t>
            </w:r>
          </w:p>
          <w:p w14:paraId="5C195A90" w14:textId="77777777" w:rsidR="00035B34" w:rsidRPr="00F5139E" w:rsidRDefault="00035B34" w:rsidP="00035B34">
            <w:pPr>
              <w:pStyle w:val="TableColumnNameMIRB"/>
            </w:pPr>
            <w:r w:rsidRPr="00F5139E">
              <w:t>STRUCTURE</w:t>
            </w:r>
          </w:p>
        </w:tc>
        <w:tc>
          <w:tcPr>
            <w:tcW w:w="946" w:type="pct"/>
            <w:vAlign w:val="center"/>
          </w:tcPr>
          <w:p w14:paraId="53B41CDB" w14:textId="77777777" w:rsidR="00035B34" w:rsidRPr="00F5139E" w:rsidRDefault="00035B34" w:rsidP="00035B34">
            <w:pPr>
              <w:pStyle w:val="TableBodyTextMIRB"/>
            </w:pPr>
            <w:proofErr w:type="gramStart"/>
            <w:r w:rsidRPr="00F5139E">
              <w:t>NUMBER(</w:t>
            </w:r>
            <w:proofErr w:type="gramEnd"/>
            <w:r w:rsidRPr="00F5139E">
              <w:t>3,0)</w:t>
            </w:r>
          </w:p>
        </w:tc>
        <w:tc>
          <w:tcPr>
            <w:tcW w:w="649" w:type="pct"/>
            <w:vAlign w:val="center"/>
          </w:tcPr>
          <w:p w14:paraId="3FC3CF88" w14:textId="77777777" w:rsidR="00035B34" w:rsidRPr="00F5139E" w:rsidRDefault="00035B34" w:rsidP="00035B34">
            <w:pPr>
              <w:pStyle w:val="TableBodyTextMIRB"/>
            </w:pPr>
            <w:r w:rsidRPr="00F5139E">
              <w:t>No</w:t>
            </w:r>
          </w:p>
        </w:tc>
        <w:tc>
          <w:tcPr>
            <w:tcW w:w="856" w:type="pct"/>
            <w:vAlign w:val="center"/>
          </w:tcPr>
          <w:p w14:paraId="55FD634E" w14:textId="77777777" w:rsidR="00035B34" w:rsidRPr="00F5139E" w:rsidRDefault="00035B34" w:rsidP="00035B34">
            <w:pPr>
              <w:pStyle w:val="TableBodyTextMIRB"/>
            </w:pPr>
            <w:r w:rsidRPr="00F5139E">
              <w:t>NRN_CODE</w:t>
            </w:r>
          </w:p>
        </w:tc>
        <w:tc>
          <w:tcPr>
            <w:tcW w:w="1274" w:type="pct"/>
            <w:vAlign w:val="center"/>
          </w:tcPr>
          <w:p w14:paraId="74D78B70" w14:textId="77777777" w:rsidR="00035B34" w:rsidRPr="00F5139E" w:rsidRDefault="00035B34" w:rsidP="00035B34">
            <w:pPr>
              <w:pStyle w:val="TableBodyTextMIRB"/>
            </w:pPr>
            <w:r w:rsidRPr="00F5139E">
              <w:t>House number structure assigned to support the National Road Network (NRN).</w:t>
            </w:r>
          </w:p>
        </w:tc>
      </w:tr>
      <w:tr w:rsidR="00035B34" w:rsidRPr="00642EC3" w14:paraId="2C4362EC" w14:textId="77777777" w:rsidTr="00035B34">
        <w:trPr>
          <w:cantSplit/>
          <w:trHeight w:val="432"/>
        </w:trPr>
        <w:tc>
          <w:tcPr>
            <w:tcW w:w="1275" w:type="pct"/>
            <w:vAlign w:val="center"/>
          </w:tcPr>
          <w:p w14:paraId="72A8DD4D" w14:textId="77777777" w:rsidR="00035B34" w:rsidRDefault="00035B34" w:rsidP="00035B34">
            <w:pPr>
              <w:pStyle w:val="TableColumnNameMIRB"/>
            </w:pPr>
            <w:r w:rsidRPr="00F5139E">
              <w:t>EFFECTIVE_</w:t>
            </w:r>
          </w:p>
          <w:p w14:paraId="533EB521" w14:textId="77777777" w:rsidR="00035B34" w:rsidRPr="00F5139E" w:rsidRDefault="00035B34" w:rsidP="00035B34">
            <w:pPr>
              <w:pStyle w:val="TableColumnNameMIRB"/>
            </w:pPr>
            <w:r w:rsidRPr="00F5139E">
              <w:t>DATETIME</w:t>
            </w:r>
          </w:p>
        </w:tc>
        <w:tc>
          <w:tcPr>
            <w:tcW w:w="946" w:type="pct"/>
            <w:vAlign w:val="center"/>
          </w:tcPr>
          <w:p w14:paraId="27B78B08" w14:textId="77777777" w:rsidR="00035B34" w:rsidRPr="00F5139E" w:rsidRDefault="00035B34" w:rsidP="00035B34">
            <w:pPr>
              <w:pStyle w:val="TableBodyTextMIRB"/>
            </w:pPr>
            <w:r w:rsidRPr="00F5139E">
              <w:t>DATE</w:t>
            </w:r>
          </w:p>
        </w:tc>
        <w:tc>
          <w:tcPr>
            <w:tcW w:w="649" w:type="pct"/>
            <w:vAlign w:val="center"/>
          </w:tcPr>
          <w:p w14:paraId="475D75CB" w14:textId="77777777" w:rsidR="00035B34" w:rsidRPr="00F5139E" w:rsidRDefault="00035B34" w:rsidP="00035B34">
            <w:pPr>
              <w:pStyle w:val="TableBodyTextMIRB"/>
            </w:pPr>
            <w:r w:rsidRPr="00F5139E">
              <w:t>Yes</w:t>
            </w:r>
          </w:p>
        </w:tc>
        <w:tc>
          <w:tcPr>
            <w:tcW w:w="856" w:type="pct"/>
            <w:vAlign w:val="center"/>
          </w:tcPr>
          <w:p w14:paraId="677CB5F3" w14:textId="77777777" w:rsidR="00035B34" w:rsidRPr="00F5139E" w:rsidRDefault="00035B34" w:rsidP="00035B34">
            <w:pPr>
              <w:pStyle w:val="TableBodyTextMIRB"/>
            </w:pPr>
            <w:r w:rsidRPr="00F5139E">
              <w:t>EFF_DATE</w:t>
            </w:r>
          </w:p>
        </w:tc>
        <w:tc>
          <w:tcPr>
            <w:tcW w:w="1274" w:type="pct"/>
            <w:vAlign w:val="center"/>
          </w:tcPr>
          <w:p w14:paraId="365D16E0" w14:textId="77777777" w:rsidR="00035B34" w:rsidRPr="00F5139E" w:rsidRDefault="00035B34" w:rsidP="00035B34">
            <w:pPr>
              <w:pStyle w:val="TableBodyTextMIRB"/>
            </w:pPr>
            <w:r w:rsidRPr="00F5139E">
              <w:t>Date/time the record was created or last modified in the source database.</w:t>
            </w:r>
          </w:p>
        </w:tc>
      </w:tr>
      <w:tr w:rsidR="00035B34" w:rsidRPr="00642EC3" w14:paraId="5EA8F1A4" w14:textId="77777777" w:rsidTr="00035B34">
        <w:trPr>
          <w:cantSplit/>
          <w:trHeight w:val="432"/>
        </w:trPr>
        <w:tc>
          <w:tcPr>
            <w:tcW w:w="1275" w:type="pct"/>
            <w:vAlign w:val="center"/>
          </w:tcPr>
          <w:p w14:paraId="3036BF84" w14:textId="77777777" w:rsidR="00035B34" w:rsidRPr="00F5139E" w:rsidRDefault="00035B34" w:rsidP="00035B34">
            <w:pPr>
              <w:pStyle w:val="TableColumnNameMIRB"/>
            </w:pPr>
            <w:r w:rsidRPr="00F5139E">
              <w:t>EXPIRY_DATETIME</w:t>
            </w:r>
          </w:p>
        </w:tc>
        <w:tc>
          <w:tcPr>
            <w:tcW w:w="946" w:type="pct"/>
            <w:vAlign w:val="center"/>
          </w:tcPr>
          <w:p w14:paraId="3F5E053E" w14:textId="77777777" w:rsidR="00035B34" w:rsidRPr="00F5139E" w:rsidRDefault="00035B34" w:rsidP="00035B34">
            <w:pPr>
              <w:pStyle w:val="TableBodyTextMIRB"/>
            </w:pPr>
            <w:r w:rsidRPr="00F5139E">
              <w:t>DATE</w:t>
            </w:r>
          </w:p>
        </w:tc>
        <w:tc>
          <w:tcPr>
            <w:tcW w:w="649" w:type="pct"/>
            <w:vAlign w:val="center"/>
          </w:tcPr>
          <w:p w14:paraId="14FBF0A5" w14:textId="77777777" w:rsidR="00035B34" w:rsidRPr="00F5139E" w:rsidRDefault="00035B34" w:rsidP="00035B34">
            <w:pPr>
              <w:pStyle w:val="TableBodyTextMIRB"/>
            </w:pPr>
            <w:r w:rsidRPr="00F5139E">
              <w:t>No</w:t>
            </w:r>
          </w:p>
        </w:tc>
        <w:tc>
          <w:tcPr>
            <w:tcW w:w="856" w:type="pct"/>
            <w:vAlign w:val="center"/>
          </w:tcPr>
          <w:p w14:paraId="204BAA9B" w14:textId="77777777" w:rsidR="00035B34" w:rsidRPr="00F5139E" w:rsidRDefault="00035B34" w:rsidP="00035B34">
            <w:pPr>
              <w:pStyle w:val="TableBodyTextMIRB"/>
            </w:pPr>
            <w:r w:rsidRPr="00F5139E">
              <w:t>EXP_DATE</w:t>
            </w:r>
          </w:p>
        </w:tc>
        <w:tc>
          <w:tcPr>
            <w:tcW w:w="1274" w:type="pct"/>
            <w:vAlign w:val="center"/>
          </w:tcPr>
          <w:p w14:paraId="11DCCCC9" w14:textId="77777777" w:rsidR="00035B34" w:rsidRPr="00F5139E" w:rsidRDefault="00035B34" w:rsidP="00035B34">
            <w:pPr>
              <w:pStyle w:val="TableBodyTextMIRB"/>
            </w:pPr>
            <w:r w:rsidRPr="00F5139E">
              <w:t>Date/time that the record was expired from use.</w:t>
            </w:r>
          </w:p>
        </w:tc>
      </w:tr>
    </w:tbl>
    <w:p w14:paraId="124B0A61" w14:textId="77777777" w:rsidR="00035B34" w:rsidRPr="00407C0E" w:rsidRDefault="00035B34" w:rsidP="00035B34">
      <w:pPr>
        <w:pStyle w:val="BodyAccessibleTextMIRB"/>
        <w:spacing w:before="240"/>
        <w:jc w:val="center"/>
        <w:rPr>
          <w:b/>
        </w:rPr>
      </w:pPr>
      <w:r w:rsidRPr="00407C0E">
        <w:rPr>
          <w:b/>
        </w:rPr>
        <w:t>ORN_HOUSE_NUM_STRUCTURE_LIST Permissible Values</w:t>
      </w:r>
    </w:p>
    <w:tbl>
      <w:tblPr>
        <w:tblStyle w:val="TableGrid1"/>
        <w:tblW w:w="5000" w:type="pct"/>
        <w:jc w:val="center"/>
        <w:tblLayout w:type="fixed"/>
        <w:tblLook w:val="04A0" w:firstRow="1" w:lastRow="0" w:firstColumn="1" w:lastColumn="0" w:noHBand="0" w:noVBand="1"/>
        <w:tblCaption w:val="Permissible Values: ORN_HOUSE_NUM_STRUCTURE_LIST"/>
        <w:tblDescription w:val="The table lists all allowed values for ORN_HOUSE_NUM_STRUCTURE_LIST."/>
      </w:tblPr>
      <w:tblGrid>
        <w:gridCol w:w="1905"/>
        <w:gridCol w:w="5583"/>
        <w:gridCol w:w="1710"/>
        <w:gridCol w:w="1818"/>
      </w:tblGrid>
      <w:tr w:rsidR="00035B34" w:rsidRPr="00642EC3" w14:paraId="26774D99" w14:textId="77777777" w:rsidTr="00035B34">
        <w:trPr>
          <w:cantSplit/>
          <w:trHeight w:val="432"/>
          <w:tblHeader/>
          <w:jc w:val="center"/>
        </w:trPr>
        <w:tc>
          <w:tcPr>
            <w:tcW w:w="865" w:type="pct"/>
            <w:vAlign w:val="center"/>
          </w:tcPr>
          <w:p w14:paraId="63D9F0FF" w14:textId="77777777" w:rsidR="00035B34" w:rsidRPr="00642EC3" w:rsidRDefault="00035B34" w:rsidP="00035B34">
            <w:pPr>
              <w:pStyle w:val="TableHeaderRowTextMIRB"/>
            </w:pPr>
            <w:r w:rsidRPr="00642EC3">
              <w:t>HOUSE NUMBER STRUCTURE</w:t>
            </w:r>
          </w:p>
        </w:tc>
        <w:tc>
          <w:tcPr>
            <w:tcW w:w="2534" w:type="pct"/>
            <w:vAlign w:val="center"/>
          </w:tcPr>
          <w:p w14:paraId="3AFF4499" w14:textId="77777777" w:rsidR="00035B34" w:rsidRPr="00642EC3" w:rsidRDefault="00035B34" w:rsidP="00035B34">
            <w:pPr>
              <w:pStyle w:val="TableHeaderRowTextMIRB"/>
            </w:pPr>
            <w:r w:rsidRPr="00642EC3">
              <w:t>HOUSE NUMBER STRUCTURE DESCR</w:t>
            </w:r>
          </w:p>
        </w:tc>
        <w:tc>
          <w:tcPr>
            <w:tcW w:w="776" w:type="pct"/>
            <w:vAlign w:val="center"/>
          </w:tcPr>
          <w:p w14:paraId="6DF772E0" w14:textId="77777777" w:rsidR="00035B34" w:rsidRPr="00642EC3" w:rsidRDefault="00035B34" w:rsidP="00035B34">
            <w:pPr>
              <w:pStyle w:val="TableHeaderRowTextMIRB"/>
            </w:pPr>
            <w:r w:rsidRPr="00642EC3">
              <w:t>NRN HOUSE</w:t>
            </w:r>
            <w:r>
              <w:t xml:space="preserve"> </w:t>
            </w:r>
            <w:r w:rsidRPr="00642EC3">
              <w:t>NUMBER</w:t>
            </w:r>
            <w:r>
              <w:t xml:space="preserve"> </w:t>
            </w:r>
            <w:r w:rsidRPr="00642EC3">
              <w:t>STRUCTURE</w:t>
            </w:r>
          </w:p>
        </w:tc>
        <w:tc>
          <w:tcPr>
            <w:tcW w:w="825" w:type="pct"/>
            <w:vAlign w:val="center"/>
          </w:tcPr>
          <w:p w14:paraId="48FEFEA6" w14:textId="77777777" w:rsidR="00035B34" w:rsidRPr="00642EC3" w:rsidRDefault="00035B34" w:rsidP="00035B34">
            <w:pPr>
              <w:pStyle w:val="TableHeaderRowTextMIRB"/>
            </w:pPr>
            <w:r w:rsidRPr="00642EC3">
              <w:t>EXPIRY</w:t>
            </w:r>
          </w:p>
          <w:p w14:paraId="797C0922" w14:textId="77777777" w:rsidR="00035B34" w:rsidRPr="00642EC3" w:rsidRDefault="00035B34" w:rsidP="00035B34">
            <w:pPr>
              <w:pStyle w:val="TableHeaderRowTextMIRB"/>
            </w:pPr>
            <w:r w:rsidRPr="00642EC3">
              <w:t>DATETIME</w:t>
            </w:r>
          </w:p>
        </w:tc>
      </w:tr>
      <w:tr w:rsidR="00035B34" w:rsidRPr="00642EC3" w14:paraId="1744BD01" w14:textId="77777777" w:rsidTr="00035B34">
        <w:trPr>
          <w:cantSplit/>
          <w:trHeight w:val="432"/>
          <w:jc w:val="center"/>
        </w:trPr>
        <w:tc>
          <w:tcPr>
            <w:tcW w:w="865" w:type="pct"/>
            <w:vAlign w:val="center"/>
          </w:tcPr>
          <w:p w14:paraId="49E89DF4" w14:textId="77777777" w:rsidR="00035B34" w:rsidRPr="00642EC3" w:rsidRDefault="00035B34" w:rsidP="00035B34">
            <w:pPr>
              <w:pStyle w:val="TableBodyTextMIRB"/>
            </w:pPr>
            <w:r w:rsidRPr="00642EC3">
              <w:t>Even</w:t>
            </w:r>
          </w:p>
        </w:tc>
        <w:tc>
          <w:tcPr>
            <w:tcW w:w="2534" w:type="pct"/>
            <w:vAlign w:val="center"/>
          </w:tcPr>
          <w:p w14:paraId="7C007C65" w14:textId="77777777" w:rsidR="00035B34" w:rsidRPr="00642EC3" w:rsidRDefault="00035B34" w:rsidP="00035B34">
            <w:pPr>
              <w:pStyle w:val="TableBodyTextMIRB"/>
            </w:pPr>
            <w:r w:rsidRPr="00642EC3">
              <w:t>The house numbers appear as even numbers in a sequential sorted order (ascending or descending) when moving from one end of an address information event to the other. Numeric completeness of t</w:t>
            </w:r>
            <w:r>
              <w:t>he series is not a requirement.</w:t>
            </w:r>
          </w:p>
        </w:tc>
        <w:tc>
          <w:tcPr>
            <w:tcW w:w="776" w:type="pct"/>
            <w:vAlign w:val="center"/>
          </w:tcPr>
          <w:p w14:paraId="39B117F7" w14:textId="77777777" w:rsidR="00035B34" w:rsidRPr="00642EC3" w:rsidRDefault="00035B34" w:rsidP="00035B34">
            <w:pPr>
              <w:pStyle w:val="TableBodyTextMIRB"/>
            </w:pPr>
            <w:r w:rsidRPr="00642EC3">
              <w:t>1</w:t>
            </w:r>
          </w:p>
        </w:tc>
        <w:tc>
          <w:tcPr>
            <w:tcW w:w="825" w:type="pct"/>
            <w:vAlign w:val="center"/>
          </w:tcPr>
          <w:p w14:paraId="59F14083" w14:textId="77777777" w:rsidR="00035B34" w:rsidRPr="00642EC3" w:rsidRDefault="00035B34" w:rsidP="00035B34">
            <w:pPr>
              <w:pStyle w:val="TableBodyTextMIRB"/>
            </w:pPr>
            <w:r w:rsidRPr="004748A8">
              <w:t>Not applicable</w:t>
            </w:r>
          </w:p>
        </w:tc>
      </w:tr>
      <w:tr w:rsidR="00035B34" w:rsidRPr="00642EC3" w14:paraId="24C9BEE1" w14:textId="77777777" w:rsidTr="00035B34">
        <w:trPr>
          <w:cantSplit/>
          <w:trHeight w:val="432"/>
          <w:jc w:val="center"/>
        </w:trPr>
        <w:tc>
          <w:tcPr>
            <w:tcW w:w="865" w:type="pct"/>
            <w:vAlign w:val="center"/>
          </w:tcPr>
          <w:p w14:paraId="431399EB" w14:textId="77777777" w:rsidR="00035B34" w:rsidRPr="00642EC3" w:rsidRDefault="00035B34" w:rsidP="00035B34">
            <w:pPr>
              <w:pStyle w:val="TableBodyTextMIRB"/>
            </w:pPr>
            <w:r w:rsidRPr="00642EC3">
              <w:t>Irregular</w:t>
            </w:r>
          </w:p>
        </w:tc>
        <w:tc>
          <w:tcPr>
            <w:tcW w:w="2534" w:type="pct"/>
            <w:vAlign w:val="center"/>
          </w:tcPr>
          <w:p w14:paraId="62049BF1" w14:textId="77777777" w:rsidR="00035B34" w:rsidRPr="00642EC3" w:rsidRDefault="00035B34" w:rsidP="00035B34">
            <w:pPr>
              <w:pStyle w:val="TableBodyTextMIRB"/>
            </w:pPr>
            <w:r w:rsidRPr="00642EC3">
              <w:t>The house numbers do not occur in any sorte</w:t>
            </w:r>
            <w:r>
              <w:t>d order.</w:t>
            </w:r>
          </w:p>
        </w:tc>
        <w:tc>
          <w:tcPr>
            <w:tcW w:w="776" w:type="pct"/>
            <w:vAlign w:val="center"/>
          </w:tcPr>
          <w:p w14:paraId="65DF6901" w14:textId="77777777" w:rsidR="00035B34" w:rsidRPr="00642EC3" w:rsidRDefault="00035B34" w:rsidP="00035B34">
            <w:pPr>
              <w:pStyle w:val="TableBodyTextMIRB"/>
            </w:pPr>
            <w:r w:rsidRPr="00642EC3">
              <w:t>4</w:t>
            </w:r>
          </w:p>
        </w:tc>
        <w:tc>
          <w:tcPr>
            <w:tcW w:w="825" w:type="pct"/>
            <w:vAlign w:val="center"/>
          </w:tcPr>
          <w:p w14:paraId="46CC4040" w14:textId="77777777" w:rsidR="00035B34" w:rsidRPr="00642EC3" w:rsidRDefault="00035B34" w:rsidP="00035B34">
            <w:pPr>
              <w:pStyle w:val="TableBodyTextMIRB"/>
            </w:pPr>
            <w:r w:rsidRPr="004748A8">
              <w:t>Not applicable</w:t>
            </w:r>
          </w:p>
        </w:tc>
      </w:tr>
      <w:tr w:rsidR="00035B34" w:rsidRPr="00642EC3" w14:paraId="4843E215" w14:textId="77777777" w:rsidTr="00035B34">
        <w:trPr>
          <w:cantSplit/>
          <w:trHeight w:val="432"/>
          <w:jc w:val="center"/>
        </w:trPr>
        <w:tc>
          <w:tcPr>
            <w:tcW w:w="865" w:type="pct"/>
            <w:vAlign w:val="center"/>
          </w:tcPr>
          <w:p w14:paraId="6AAC793B" w14:textId="77777777" w:rsidR="00035B34" w:rsidRPr="00642EC3" w:rsidRDefault="00035B34" w:rsidP="00035B34">
            <w:pPr>
              <w:pStyle w:val="TableBodyTextMIRB"/>
            </w:pPr>
            <w:r w:rsidRPr="00642EC3">
              <w:t>Mixed</w:t>
            </w:r>
          </w:p>
        </w:tc>
        <w:tc>
          <w:tcPr>
            <w:tcW w:w="2534" w:type="pct"/>
            <w:vAlign w:val="center"/>
          </w:tcPr>
          <w:p w14:paraId="75B3AED0" w14:textId="77777777" w:rsidR="00035B34" w:rsidRPr="00642EC3" w:rsidRDefault="00035B34" w:rsidP="00035B34">
            <w:pPr>
              <w:pStyle w:val="TableBodyTextMIRB"/>
            </w:pPr>
            <w:r w:rsidRPr="00642EC3">
              <w:t>The house numbers are odd and even on the same side of an address information event in sequential order (</w:t>
            </w:r>
            <w:proofErr w:type="spellStart"/>
            <w:r w:rsidRPr="00642EC3">
              <w:t>asc</w:t>
            </w:r>
            <w:proofErr w:type="spellEnd"/>
            <w:r w:rsidRPr="00642EC3">
              <w:t xml:space="preserve"> or desc) when moving from one end of the address information event to the other. Numeric completeness of the series is not a</w:t>
            </w:r>
            <w:r>
              <w:t xml:space="preserve"> requirement.</w:t>
            </w:r>
          </w:p>
        </w:tc>
        <w:tc>
          <w:tcPr>
            <w:tcW w:w="776" w:type="pct"/>
            <w:vAlign w:val="center"/>
          </w:tcPr>
          <w:p w14:paraId="09464E5D" w14:textId="77777777" w:rsidR="00035B34" w:rsidRPr="00642EC3" w:rsidRDefault="00035B34" w:rsidP="00035B34">
            <w:pPr>
              <w:pStyle w:val="TableBodyTextMIRB"/>
            </w:pPr>
            <w:r w:rsidRPr="00642EC3">
              <w:t>3</w:t>
            </w:r>
          </w:p>
        </w:tc>
        <w:tc>
          <w:tcPr>
            <w:tcW w:w="825" w:type="pct"/>
            <w:vAlign w:val="center"/>
          </w:tcPr>
          <w:p w14:paraId="6938EF5E" w14:textId="77777777" w:rsidR="00035B34" w:rsidRPr="00642EC3" w:rsidRDefault="00035B34" w:rsidP="00035B34">
            <w:pPr>
              <w:pStyle w:val="TableBodyTextMIRB"/>
            </w:pPr>
            <w:r w:rsidRPr="004748A8">
              <w:t>Not applicable</w:t>
            </w:r>
          </w:p>
        </w:tc>
      </w:tr>
      <w:tr w:rsidR="00035B34" w:rsidRPr="00642EC3" w14:paraId="2A05BB67" w14:textId="77777777" w:rsidTr="00035B34">
        <w:trPr>
          <w:cantSplit/>
          <w:trHeight w:val="432"/>
          <w:jc w:val="center"/>
        </w:trPr>
        <w:tc>
          <w:tcPr>
            <w:tcW w:w="865" w:type="pct"/>
            <w:vAlign w:val="center"/>
          </w:tcPr>
          <w:p w14:paraId="6F451FE9" w14:textId="77777777" w:rsidR="00035B34" w:rsidRPr="00642EC3" w:rsidRDefault="00035B34" w:rsidP="00035B34">
            <w:pPr>
              <w:pStyle w:val="TableBodyTextMIRB"/>
            </w:pPr>
            <w:r w:rsidRPr="00642EC3">
              <w:t>None</w:t>
            </w:r>
          </w:p>
        </w:tc>
        <w:tc>
          <w:tcPr>
            <w:tcW w:w="2534" w:type="pct"/>
            <w:vAlign w:val="center"/>
          </w:tcPr>
          <w:p w14:paraId="49E61725" w14:textId="77777777" w:rsidR="00035B34" w:rsidRPr="00642EC3" w:rsidRDefault="00035B34" w:rsidP="00035B34">
            <w:pPr>
              <w:pStyle w:val="TableBodyTextMIRB"/>
            </w:pPr>
            <w:r w:rsidRPr="00642EC3">
              <w:t xml:space="preserve">No house numbers at all. There are no houses (or addressed dwellings) along a </w:t>
            </w:r>
            <w:proofErr w:type="gramStart"/>
            <w:r w:rsidRPr="00642EC3">
              <w:t>particular side</w:t>
            </w:r>
            <w:proofErr w:type="gramEnd"/>
            <w:r w:rsidRPr="00642EC3">
              <w:t xml:space="preserve"> of</w:t>
            </w:r>
            <w:r>
              <w:t xml:space="preserve"> an address information event.</w:t>
            </w:r>
          </w:p>
        </w:tc>
        <w:tc>
          <w:tcPr>
            <w:tcW w:w="776" w:type="pct"/>
            <w:vAlign w:val="center"/>
          </w:tcPr>
          <w:p w14:paraId="1B12B6B1" w14:textId="77777777" w:rsidR="00035B34" w:rsidRPr="00642EC3" w:rsidRDefault="00035B34" w:rsidP="00035B34">
            <w:pPr>
              <w:pStyle w:val="TableBodyTextMIRB"/>
            </w:pPr>
            <w:r w:rsidRPr="00642EC3">
              <w:t>0</w:t>
            </w:r>
          </w:p>
        </w:tc>
        <w:tc>
          <w:tcPr>
            <w:tcW w:w="825" w:type="pct"/>
            <w:vAlign w:val="center"/>
          </w:tcPr>
          <w:p w14:paraId="37F76C62" w14:textId="77777777" w:rsidR="00035B34" w:rsidRPr="00642EC3" w:rsidRDefault="00035B34" w:rsidP="00035B34">
            <w:pPr>
              <w:pStyle w:val="TableBodyTextMIRB"/>
            </w:pPr>
            <w:r w:rsidRPr="004748A8">
              <w:t>Not applicable</w:t>
            </w:r>
          </w:p>
        </w:tc>
      </w:tr>
      <w:tr w:rsidR="00035B34" w:rsidRPr="00642EC3" w14:paraId="7FF9B53A" w14:textId="77777777" w:rsidTr="00035B34">
        <w:trPr>
          <w:cantSplit/>
          <w:trHeight w:val="432"/>
          <w:jc w:val="center"/>
        </w:trPr>
        <w:tc>
          <w:tcPr>
            <w:tcW w:w="865" w:type="pct"/>
            <w:vAlign w:val="center"/>
          </w:tcPr>
          <w:p w14:paraId="38F3230E" w14:textId="77777777" w:rsidR="00035B34" w:rsidRPr="00642EC3" w:rsidRDefault="00035B34" w:rsidP="00035B34">
            <w:pPr>
              <w:pStyle w:val="TableBodyTextMIRB"/>
            </w:pPr>
            <w:r w:rsidRPr="00642EC3">
              <w:t>Odd</w:t>
            </w:r>
          </w:p>
        </w:tc>
        <w:tc>
          <w:tcPr>
            <w:tcW w:w="2534" w:type="pct"/>
            <w:vAlign w:val="center"/>
          </w:tcPr>
          <w:p w14:paraId="6294923F" w14:textId="77777777" w:rsidR="00035B34" w:rsidRPr="00642EC3" w:rsidRDefault="00035B34" w:rsidP="00035B34">
            <w:pPr>
              <w:pStyle w:val="TableBodyTextMIRB"/>
            </w:pPr>
            <w:r w:rsidRPr="00642EC3">
              <w:t>The house numbers appear as odd numbers in a sequential sorted order (ascending or descending) when moving from one end of the address information event to the other. Numeric completeness of the</w:t>
            </w:r>
            <w:r>
              <w:t xml:space="preserve"> series is not a requirement.</w:t>
            </w:r>
          </w:p>
        </w:tc>
        <w:tc>
          <w:tcPr>
            <w:tcW w:w="776" w:type="pct"/>
            <w:vAlign w:val="center"/>
          </w:tcPr>
          <w:p w14:paraId="78BB63A2" w14:textId="77777777" w:rsidR="00035B34" w:rsidRPr="00642EC3" w:rsidRDefault="00035B34" w:rsidP="00035B34">
            <w:pPr>
              <w:pStyle w:val="TableBodyTextMIRB"/>
            </w:pPr>
            <w:r w:rsidRPr="00642EC3">
              <w:t>2</w:t>
            </w:r>
          </w:p>
        </w:tc>
        <w:tc>
          <w:tcPr>
            <w:tcW w:w="825" w:type="pct"/>
            <w:vAlign w:val="center"/>
          </w:tcPr>
          <w:p w14:paraId="47EA3B82" w14:textId="77777777" w:rsidR="00035B34" w:rsidRPr="00642EC3" w:rsidRDefault="00035B34" w:rsidP="00035B34">
            <w:pPr>
              <w:pStyle w:val="TableBodyTextMIRB"/>
            </w:pPr>
            <w:r w:rsidRPr="004748A8">
              <w:t>Not applicable</w:t>
            </w:r>
          </w:p>
        </w:tc>
      </w:tr>
    </w:tbl>
    <w:p w14:paraId="29AA6B75" w14:textId="77777777" w:rsidR="00035B34" w:rsidRPr="00035B34" w:rsidRDefault="00035B34" w:rsidP="00035B34">
      <w:pPr>
        <w:pStyle w:val="BodyAccessibleTextMIRB"/>
      </w:pPr>
      <w:r w:rsidRPr="00035B34">
        <w:br w:type="page"/>
      </w:r>
    </w:p>
    <w:p w14:paraId="09E924E0" w14:textId="77777777" w:rsidR="00035B34" w:rsidRDefault="00035B34" w:rsidP="00035B34">
      <w:pPr>
        <w:pStyle w:val="Heading2MIRB"/>
      </w:pPr>
      <w:bookmarkStart w:id="29" w:name="_Toc2337805"/>
      <w:bookmarkStart w:id="30" w:name="RoadClass"/>
      <w:r>
        <w:lastRenderedPageBreak/>
        <w:t>ORN_ROAD_CLASS_LIST</w:t>
      </w:r>
      <w:bookmarkEnd w:id="29"/>
    </w:p>
    <w:bookmarkEnd w:id="30"/>
    <w:p w14:paraId="50384FC9" w14:textId="77777777" w:rsidR="00035B34" w:rsidRDefault="00035B34" w:rsidP="00035B34">
      <w:pPr>
        <w:pStyle w:val="BodyAccessibleTextMIRB"/>
      </w:pPr>
      <w:r>
        <w:t>List of valid road classes.</w:t>
      </w:r>
    </w:p>
    <w:tbl>
      <w:tblPr>
        <w:tblStyle w:val="TableGrid1"/>
        <w:tblW w:w="5000" w:type="pct"/>
        <w:tblLook w:val="04A0" w:firstRow="1" w:lastRow="0" w:firstColumn="1" w:lastColumn="0" w:noHBand="0" w:noVBand="1"/>
        <w:tblCaption w:val="Table: ORN_ROAD_CLASS_LIST"/>
        <w:tblDescription w:val="The ORN_ROAD_CLASS_LIST lookup table and attributes."/>
      </w:tblPr>
      <w:tblGrid>
        <w:gridCol w:w="2457"/>
        <w:gridCol w:w="2084"/>
        <w:gridCol w:w="1430"/>
        <w:gridCol w:w="1831"/>
        <w:gridCol w:w="3214"/>
      </w:tblGrid>
      <w:tr w:rsidR="00035B34" w:rsidRPr="00642EC3" w14:paraId="7DF802D8" w14:textId="77777777" w:rsidTr="00035B34">
        <w:trPr>
          <w:cantSplit/>
          <w:trHeight w:val="432"/>
          <w:tblHeader/>
        </w:trPr>
        <w:tc>
          <w:tcPr>
            <w:tcW w:w="1115" w:type="pct"/>
            <w:vAlign w:val="center"/>
          </w:tcPr>
          <w:p w14:paraId="1B59A485" w14:textId="77777777" w:rsidR="00035B34" w:rsidRPr="00642EC3" w:rsidRDefault="00035B34" w:rsidP="00035B34">
            <w:pPr>
              <w:pStyle w:val="TableHeaderRowTextMIRB"/>
            </w:pPr>
            <w:r w:rsidRPr="00642EC3">
              <w:t>Column Name</w:t>
            </w:r>
          </w:p>
        </w:tc>
        <w:tc>
          <w:tcPr>
            <w:tcW w:w="946" w:type="pct"/>
            <w:vAlign w:val="center"/>
          </w:tcPr>
          <w:p w14:paraId="59093544" w14:textId="77777777" w:rsidR="00035B34" w:rsidRPr="00642EC3" w:rsidRDefault="00035B34" w:rsidP="00035B34">
            <w:pPr>
              <w:pStyle w:val="TableHeaderRowTextMIRB"/>
            </w:pPr>
            <w:r w:rsidRPr="00642EC3">
              <w:t>Column Type</w:t>
            </w:r>
          </w:p>
        </w:tc>
        <w:tc>
          <w:tcPr>
            <w:tcW w:w="649" w:type="pct"/>
            <w:vAlign w:val="center"/>
          </w:tcPr>
          <w:p w14:paraId="514D5F53" w14:textId="77777777" w:rsidR="00035B34" w:rsidRPr="00642EC3" w:rsidRDefault="00035B34" w:rsidP="00035B34">
            <w:pPr>
              <w:pStyle w:val="TableHeaderRowTextMIRB"/>
            </w:pPr>
            <w:r w:rsidRPr="00642EC3">
              <w:t>Mandatory</w:t>
            </w:r>
          </w:p>
        </w:tc>
        <w:tc>
          <w:tcPr>
            <w:tcW w:w="831" w:type="pct"/>
            <w:vAlign w:val="center"/>
          </w:tcPr>
          <w:p w14:paraId="204EC307" w14:textId="77777777" w:rsidR="00035B34" w:rsidRPr="00642EC3" w:rsidRDefault="00035B34" w:rsidP="00035B34">
            <w:pPr>
              <w:pStyle w:val="TableHeaderRowTextMIRB"/>
            </w:pPr>
            <w:r w:rsidRPr="00642EC3">
              <w:t>Short Name</w:t>
            </w:r>
          </w:p>
        </w:tc>
        <w:tc>
          <w:tcPr>
            <w:tcW w:w="1459" w:type="pct"/>
            <w:vAlign w:val="center"/>
          </w:tcPr>
          <w:p w14:paraId="089CAF26" w14:textId="77777777" w:rsidR="00035B34" w:rsidRPr="00642EC3" w:rsidRDefault="00035B34" w:rsidP="00035B34">
            <w:pPr>
              <w:pStyle w:val="TableHeaderRowTextMIRB"/>
            </w:pPr>
            <w:r>
              <w:t>Description</w:t>
            </w:r>
          </w:p>
        </w:tc>
      </w:tr>
      <w:tr w:rsidR="00035B34" w:rsidRPr="00642EC3" w14:paraId="213B746D" w14:textId="77777777" w:rsidTr="00035B34">
        <w:trPr>
          <w:cantSplit/>
          <w:trHeight w:val="432"/>
        </w:trPr>
        <w:tc>
          <w:tcPr>
            <w:tcW w:w="1115" w:type="pct"/>
            <w:vAlign w:val="center"/>
          </w:tcPr>
          <w:p w14:paraId="2E920198" w14:textId="77777777" w:rsidR="00035B34" w:rsidRPr="00A67ABC" w:rsidRDefault="00035B34" w:rsidP="00035B34">
            <w:pPr>
              <w:pStyle w:val="TableColumnNameMIRB"/>
            </w:pPr>
            <w:r w:rsidRPr="00A67ABC">
              <w:t>ROAD_CLASS</w:t>
            </w:r>
          </w:p>
        </w:tc>
        <w:tc>
          <w:tcPr>
            <w:tcW w:w="946" w:type="pct"/>
            <w:vAlign w:val="center"/>
          </w:tcPr>
          <w:p w14:paraId="3253F811" w14:textId="77777777" w:rsidR="00035B34" w:rsidRPr="00A67ABC" w:rsidRDefault="00035B34" w:rsidP="00035B34">
            <w:pPr>
              <w:pStyle w:val="TableBodyTextMIRB"/>
            </w:pPr>
            <w:r w:rsidRPr="00A67ABC">
              <w:t>VARCHAR2(25)</w:t>
            </w:r>
          </w:p>
        </w:tc>
        <w:tc>
          <w:tcPr>
            <w:tcW w:w="649" w:type="pct"/>
            <w:vAlign w:val="center"/>
          </w:tcPr>
          <w:p w14:paraId="5A606177" w14:textId="77777777" w:rsidR="00035B34" w:rsidRPr="00A67ABC" w:rsidRDefault="00035B34" w:rsidP="00035B34">
            <w:pPr>
              <w:pStyle w:val="TableBodyTextMIRB"/>
            </w:pPr>
            <w:r w:rsidRPr="00A67ABC">
              <w:t>Yes</w:t>
            </w:r>
          </w:p>
        </w:tc>
        <w:tc>
          <w:tcPr>
            <w:tcW w:w="831" w:type="pct"/>
            <w:vAlign w:val="center"/>
          </w:tcPr>
          <w:p w14:paraId="3E880266" w14:textId="77777777" w:rsidR="00035B34" w:rsidRPr="00A67ABC" w:rsidRDefault="00035B34" w:rsidP="00035B34">
            <w:pPr>
              <w:pStyle w:val="TableBodyTextMIRB"/>
            </w:pPr>
            <w:r w:rsidRPr="00A67ABC">
              <w:t>ROAD_CLASS</w:t>
            </w:r>
          </w:p>
        </w:tc>
        <w:tc>
          <w:tcPr>
            <w:tcW w:w="1459" w:type="pct"/>
            <w:vAlign w:val="center"/>
          </w:tcPr>
          <w:p w14:paraId="02D0D9AD" w14:textId="77777777" w:rsidR="00035B34" w:rsidRPr="00A67ABC" w:rsidRDefault="00035B34" w:rsidP="00035B34">
            <w:pPr>
              <w:pStyle w:val="TableBodyTextMIRB"/>
            </w:pPr>
            <w:r>
              <w:t>The classification of a road.</w:t>
            </w:r>
          </w:p>
        </w:tc>
      </w:tr>
      <w:tr w:rsidR="00035B34" w:rsidRPr="00642EC3" w14:paraId="28077A71" w14:textId="77777777" w:rsidTr="00035B34">
        <w:trPr>
          <w:cantSplit/>
          <w:trHeight w:val="432"/>
        </w:trPr>
        <w:tc>
          <w:tcPr>
            <w:tcW w:w="1115" w:type="pct"/>
            <w:vAlign w:val="center"/>
          </w:tcPr>
          <w:p w14:paraId="00EE4462" w14:textId="77777777" w:rsidR="00035B34" w:rsidRDefault="00035B34" w:rsidP="00035B34">
            <w:pPr>
              <w:pStyle w:val="TableColumnNameMIRB"/>
            </w:pPr>
            <w:r w:rsidRPr="00A67ABC">
              <w:t>ROAD_CLASS_</w:t>
            </w:r>
          </w:p>
          <w:p w14:paraId="4FC2125B" w14:textId="77777777" w:rsidR="00035B34" w:rsidRPr="00A67ABC" w:rsidRDefault="00035B34" w:rsidP="00035B34">
            <w:pPr>
              <w:pStyle w:val="TableColumnNameMIRB"/>
            </w:pPr>
            <w:r w:rsidRPr="00A67ABC">
              <w:t>DESCR</w:t>
            </w:r>
          </w:p>
        </w:tc>
        <w:tc>
          <w:tcPr>
            <w:tcW w:w="946" w:type="pct"/>
            <w:vAlign w:val="center"/>
          </w:tcPr>
          <w:p w14:paraId="63471416" w14:textId="77777777" w:rsidR="00035B34" w:rsidRPr="00A67ABC" w:rsidRDefault="00035B34" w:rsidP="00035B34">
            <w:pPr>
              <w:pStyle w:val="TableBodyTextMIRB"/>
            </w:pPr>
            <w:r w:rsidRPr="00A67ABC">
              <w:t>VARCHAR2(250)</w:t>
            </w:r>
          </w:p>
        </w:tc>
        <w:tc>
          <w:tcPr>
            <w:tcW w:w="649" w:type="pct"/>
            <w:vAlign w:val="center"/>
          </w:tcPr>
          <w:p w14:paraId="38DA6BEE" w14:textId="77777777" w:rsidR="00035B34" w:rsidRPr="00A67ABC" w:rsidRDefault="00035B34" w:rsidP="00035B34">
            <w:pPr>
              <w:pStyle w:val="TableBodyTextMIRB"/>
            </w:pPr>
            <w:r w:rsidRPr="00A67ABC">
              <w:t>Yes</w:t>
            </w:r>
          </w:p>
        </w:tc>
        <w:tc>
          <w:tcPr>
            <w:tcW w:w="831" w:type="pct"/>
            <w:vAlign w:val="center"/>
          </w:tcPr>
          <w:p w14:paraId="2E6B5E6E" w14:textId="77777777" w:rsidR="00035B34" w:rsidRPr="00A67ABC" w:rsidRDefault="00035B34" w:rsidP="00035B34">
            <w:pPr>
              <w:pStyle w:val="TableBodyTextMIRB"/>
            </w:pPr>
            <w:r w:rsidRPr="00A67ABC">
              <w:t>ROAD_CLASS</w:t>
            </w:r>
          </w:p>
        </w:tc>
        <w:tc>
          <w:tcPr>
            <w:tcW w:w="1459" w:type="pct"/>
            <w:vAlign w:val="center"/>
          </w:tcPr>
          <w:p w14:paraId="68127B0C" w14:textId="77777777" w:rsidR="00035B34" w:rsidRPr="00A67ABC" w:rsidRDefault="00035B34" w:rsidP="00035B34">
            <w:pPr>
              <w:pStyle w:val="TableBodyTextMIRB"/>
            </w:pPr>
            <w:r w:rsidRPr="00A67ABC">
              <w:t>A description of the road class.</w:t>
            </w:r>
          </w:p>
        </w:tc>
      </w:tr>
      <w:tr w:rsidR="00035B34" w:rsidRPr="00642EC3" w14:paraId="648BD6FD" w14:textId="77777777" w:rsidTr="00035B34">
        <w:trPr>
          <w:cantSplit/>
          <w:trHeight w:val="432"/>
        </w:trPr>
        <w:tc>
          <w:tcPr>
            <w:tcW w:w="1115" w:type="pct"/>
            <w:vAlign w:val="center"/>
          </w:tcPr>
          <w:p w14:paraId="41F0F6ED" w14:textId="77777777" w:rsidR="00035B34" w:rsidRPr="00A67ABC" w:rsidRDefault="00035B34" w:rsidP="00035B34">
            <w:pPr>
              <w:pStyle w:val="TableColumnNameMIRB"/>
            </w:pPr>
            <w:r w:rsidRPr="00A67ABC">
              <w:t>NRN_ROADCLASS</w:t>
            </w:r>
          </w:p>
        </w:tc>
        <w:tc>
          <w:tcPr>
            <w:tcW w:w="946" w:type="pct"/>
            <w:vAlign w:val="center"/>
          </w:tcPr>
          <w:p w14:paraId="543DAC93" w14:textId="77777777" w:rsidR="00035B34" w:rsidRPr="00A67ABC" w:rsidRDefault="00035B34" w:rsidP="00035B34">
            <w:pPr>
              <w:pStyle w:val="TableBodyTextMIRB"/>
            </w:pPr>
            <w:proofErr w:type="gramStart"/>
            <w:r w:rsidRPr="00A67ABC">
              <w:t>NUMBER(</w:t>
            </w:r>
            <w:proofErr w:type="gramEnd"/>
            <w:r w:rsidRPr="00A67ABC">
              <w:t>3,0)</w:t>
            </w:r>
          </w:p>
        </w:tc>
        <w:tc>
          <w:tcPr>
            <w:tcW w:w="649" w:type="pct"/>
            <w:vAlign w:val="center"/>
          </w:tcPr>
          <w:p w14:paraId="5D12725F" w14:textId="77777777" w:rsidR="00035B34" w:rsidRPr="00A67ABC" w:rsidRDefault="00035B34" w:rsidP="00035B34">
            <w:pPr>
              <w:pStyle w:val="TableBodyTextMIRB"/>
            </w:pPr>
            <w:r w:rsidRPr="00A67ABC">
              <w:t>No</w:t>
            </w:r>
          </w:p>
        </w:tc>
        <w:tc>
          <w:tcPr>
            <w:tcW w:w="831" w:type="pct"/>
            <w:vAlign w:val="center"/>
          </w:tcPr>
          <w:p w14:paraId="27BA80BA" w14:textId="77777777" w:rsidR="00035B34" w:rsidRPr="00A67ABC" w:rsidRDefault="00035B34" w:rsidP="00035B34">
            <w:pPr>
              <w:pStyle w:val="TableBodyTextMIRB"/>
            </w:pPr>
            <w:r w:rsidRPr="00A67ABC">
              <w:t>NRN_CODE</w:t>
            </w:r>
          </w:p>
        </w:tc>
        <w:tc>
          <w:tcPr>
            <w:tcW w:w="1459" w:type="pct"/>
            <w:vAlign w:val="center"/>
          </w:tcPr>
          <w:p w14:paraId="38E92DB9" w14:textId="77777777" w:rsidR="00035B34" w:rsidRPr="00A67ABC" w:rsidRDefault="00035B34" w:rsidP="00035B34">
            <w:pPr>
              <w:pStyle w:val="TableBodyTextMIRB"/>
            </w:pPr>
            <w:r w:rsidRPr="00A67ABC">
              <w:t>Road class assigned to support the National Road Network (NRN).</w:t>
            </w:r>
          </w:p>
        </w:tc>
      </w:tr>
      <w:tr w:rsidR="00035B34" w:rsidRPr="00642EC3" w14:paraId="550D6EFF" w14:textId="77777777" w:rsidTr="00035B34">
        <w:trPr>
          <w:cantSplit/>
          <w:trHeight w:val="432"/>
        </w:trPr>
        <w:tc>
          <w:tcPr>
            <w:tcW w:w="1115" w:type="pct"/>
            <w:vAlign w:val="center"/>
          </w:tcPr>
          <w:p w14:paraId="63C39E5F" w14:textId="77777777" w:rsidR="00035B34" w:rsidRDefault="00035B34" w:rsidP="00035B34">
            <w:pPr>
              <w:pStyle w:val="TableColumnNameMIRB"/>
            </w:pPr>
            <w:r w:rsidRPr="00A67ABC">
              <w:t>EFFECTIVE_</w:t>
            </w:r>
          </w:p>
          <w:p w14:paraId="629F8304" w14:textId="77777777" w:rsidR="00035B34" w:rsidRPr="00A67ABC" w:rsidRDefault="00035B34" w:rsidP="00035B34">
            <w:pPr>
              <w:pStyle w:val="TableColumnNameMIRB"/>
            </w:pPr>
            <w:r w:rsidRPr="00A67ABC">
              <w:t>DATETIME</w:t>
            </w:r>
          </w:p>
        </w:tc>
        <w:tc>
          <w:tcPr>
            <w:tcW w:w="946" w:type="pct"/>
            <w:vAlign w:val="center"/>
          </w:tcPr>
          <w:p w14:paraId="1C722EDC" w14:textId="77777777" w:rsidR="00035B34" w:rsidRPr="00A67ABC" w:rsidRDefault="00035B34" w:rsidP="00035B34">
            <w:pPr>
              <w:pStyle w:val="TableBodyTextMIRB"/>
            </w:pPr>
            <w:r w:rsidRPr="00A67ABC">
              <w:t>DATE</w:t>
            </w:r>
          </w:p>
        </w:tc>
        <w:tc>
          <w:tcPr>
            <w:tcW w:w="649" w:type="pct"/>
            <w:vAlign w:val="center"/>
          </w:tcPr>
          <w:p w14:paraId="637C71CE" w14:textId="77777777" w:rsidR="00035B34" w:rsidRPr="00A67ABC" w:rsidRDefault="00035B34" w:rsidP="00035B34">
            <w:pPr>
              <w:pStyle w:val="TableBodyTextMIRB"/>
            </w:pPr>
            <w:r w:rsidRPr="00A67ABC">
              <w:t>Yes</w:t>
            </w:r>
          </w:p>
        </w:tc>
        <w:tc>
          <w:tcPr>
            <w:tcW w:w="831" w:type="pct"/>
            <w:vAlign w:val="center"/>
          </w:tcPr>
          <w:p w14:paraId="3826DB68" w14:textId="77777777" w:rsidR="00035B34" w:rsidRPr="00A67ABC" w:rsidRDefault="00035B34" w:rsidP="00035B34">
            <w:pPr>
              <w:pStyle w:val="TableBodyTextMIRB"/>
            </w:pPr>
            <w:r w:rsidRPr="00A67ABC">
              <w:t>EFF_DATE</w:t>
            </w:r>
          </w:p>
        </w:tc>
        <w:tc>
          <w:tcPr>
            <w:tcW w:w="1459" w:type="pct"/>
            <w:vAlign w:val="center"/>
          </w:tcPr>
          <w:p w14:paraId="45BBEA04" w14:textId="77777777" w:rsidR="00035B34" w:rsidRPr="00A67ABC" w:rsidRDefault="00035B34" w:rsidP="00035B34">
            <w:pPr>
              <w:pStyle w:val="TableBodyTextMIRB"/>
            </w:pPr>
            <w:r w:rsidRPr="00A67ABC">
              <w:t>Date/time the record was created or last modified in the source database.</w:t>
            </w:r>
          </w:p>
        </w:tc>
      </w:tr>
      <w:tr w:rsidR="00035B34" w:rsidRPr="00642EC3" w14:paraId="3DE4AFCC" w14:textId="77777777" w:rsidTr="00035B34">
        <w:trPr>
          <w:cantSplit/>
          <w:trHeight w:val="432"/>
        </w:trPr>
        <w:tc>
          <w:tcPr>
            <w:tcW w:w="1115" w:type="pct"/>
            <w:vAlign w:val="center"/>
          </w:tcPr>
          <w:p w14:paraId="7F681AC7" w14:textId="77777777" w:rsidR="00035B34" w:rsidRPr="00A67ABC" w:rsidRDefault="00035B34" w:rsidP="00035B34">
            <w:pPr>
              <w:pStyle w:val="TableColumnNameMIRB"/>
            </w:pPr>
            <w:r w:rsidRPr="00A67ABC">
              <w:t>EXPIRY_DATETIME</w:t>
            </w:r>
          </w:p>
        </w:tc>
        <w:tc>
          <w:tcPr>
            <w:tcW w:w="946" w:type="pct"/>
            <w:vAlign w:val="center"/>
          </w:tcPr>
          <w:p w14:paraId="57D844F2" w14:textId="77777777" w:rsidR="00035B34" w:rsidRPr="00A67ABC" w:rsidRDefault="00035B34" w:rsidP="00035B34">
            <w:pPr>
              <w:pStyle w:val="TableBodyTextMIRB"/>
            </w:pPr>
            <w:r w:rsidRPr="00A67ABC">
              <w:t>DATE</w:t>
            </w:r>
          </w:p>
        </w:tc>
        <w:tc>
          <w:tcPr>
            <w:tcW w:w="649" w:type="pct"/>
            <w:vAlign w:val="center"/>
          </w:tcPr>
          <w:p w14:paraId="1ED9CD1C" w14:textId="77777777" w:rsidR="00035B34" w:rsidRPr="00A67ABC" w:rsidRDefault="00035B34" w:rsidP="00035B34">
            <w:pPr>
              <w:pStyle w:val="TableBodyTextMIRB"/>
            </w:pPr>
            <w:r w:rsidRPr="00A67ABC">
              <w:t>No</w:t>
            </w:r>
          </w:p>
        </w:tc>
        <w:tc>
          <w:tcPr>
            <w:tcW w:w="831" w:type="pct"/>
            <w:vAlign w:val="center"/>
          </w:tcPr>
          <w:p w14:paraId="249E72CE" w14:textId="77777777" w:rsidR="00035B34" w:rsidRPr="00A67ABC" w:rsidRDefault="00035B34" w:rsidP="00035B34">
            <w:pPr>
              <w:pStyle w:val="TableBodyTextMIRB"/>
            </w:pPr>
            <w:r w:rsidRPr="00A67ABC">
              <w:t>EXP_DATE</w:t>
            </w:r>
          </w:p>
        </w:tc>
        <w:tc>
          <w:tcPr>
            <w:tcW w:w="1459" w:type="pct"/>
            <w:vAlign w:val="center"/>
          </w:tcPr>
          <w:p w14:paraId="6DA7152F" w14:textId="77777777" w:rsidR="00035B34" w:rsidRPr="00A67ABC" w:rsidRDefault="00035B34" w:rsidP="00035B34">
            <w:pPr>
              <w:pStyle w:val="TableBodyTextMIRB"/>
            </w:pPr>
            <w:r w:rsidRPr="00A67ABC">
              <w:t>Date/time that the record was expired from use.</w:t>
            </w:r>
          </w:p>
        </w:tc>
      </w:tr>
    </w:tbl>
    <w:p w14:paraId="09390B8A" w14:textId="77777777" w:rsidR="00035B34" w:rsidRPr="009D009D" w:rsidRDefault="00035B34" w:rsidP="00035B34">
      <w:pPr>
        <w:pStyle w:val="BodyAccessibleTextMIRB"/>
        <w:spacing w:before="240"/>
        <w:jc w:val="center"/>
        <w:rPr>
          <w:b/>
        </w:rPr>
      </w:pPr>
      <w:r w:rsidRPr="009D009D">
        <w:rPr>
          <w:b/>
        </w:rPr>
        <w:t>ORN_ROAD_CLASS_LIST Permissible Values</w:t>
      </w:r>
    </w:p>
    <w:tbl>
      <w:tblPr>
        <w:tblStyle w:val="TableGrid1"/>
        <w:tblW w:w="5000" w:type="pct"/>
        <w:jc w:val="center"/>
        <w:tblLook w:val="04A0" w:firstRow="1" w:lastRow="0" w:firstColumn="1" w:lastColumn="0" w:noHBand="0" w:noVBand="1"/>
        <w:tblCaption w:val="Permissible Values: ORN_ROAD_CLASS_LIST"/>
        <w:tblDescription w:val="The table lists all allowed values for ORN_ROAD_CLASS_LIST."/>
      </w:tblPr>
      <w:tblGrid>
        <w:gridCol w:w="2672"/>
        <w:gridCol w:w="4964"/>
        <w:gridCol w:w="1485"/>
        <w:gridCol w:w="1895"/>
      </w:tblGrid>
      <w:tr w:rsidR="00035B34" w:rsidRPr="00642EC3" w14:paraId="6300B6FE" w14:textId="77777777" w:rsidTr="00035B34">
        <w:trPr>
          <w:cantSplit/>
          <w:tblHeader/>
          <w:jc w:val="center"/>
        </w:trPr>
        <w:tc>
          <w:tcPr>
            <w:tcW w:w="1213" w:type="pct"/>
            <w:vAlign w:val="center"/>
          </w:tcPr>
          <w:p w14:paraId="6C7C6C38" w14:textId="77777777" w:rsidR="00035B34" w:rsidRPr="00642EC3" w:rsidRDefault="00035B34" w:rsidP="00035B34">
            <w:pPr>
              <w:pStyle w:val="TableHeaderRowTextMIRB"/>
            </w:pPr>
            <w:r w:rsidRPr="00642EC3">
              <w:t>ROAD CLASS</w:t>
            </w:r>
          </w:p>
        </w:tc>
        <w:tc>
          <w:tcPr>
            <w:tcW w:w="2253" w:type="pct"/>
            <w:vAlign w:val="center"/>
          </w:tcPr>
          <w:p w14:paraId="7C509E4B" w14:textId="77777777" w:rsidR="00035B34" w:rsidRPr="00642EC3" w:rsidRDefault="00035B34" w:rsidP="00035B34">
            <w:pPr>
              <w:pStyle w:val="TableHeaderRowTextMIRB"/>
            </w:pPr>
            <w:r w:rsidRPr="00642EC3">
              <w:t>ROAD CLASS DESCR</w:t>
            </w:r>
          </w:p>
        </w:tc>
        <w:tc>
          <w:tcPr>
            <w:tcW w:w="674" w:type="pct"/>
            <w:vAlign w:val="center"/>
          </w:tcPr>
          <w:p w14:paraId="3BD5B07D" w14:textId="77777777" w:rsidR="00035B34" w:rsidRDefault="00035B34" w:rsidP="00035B34">
            <w:pPr>
              <w:pStyle w:val="TableHeaderRowTextMIRB"/>
            </w:pPr>
            <w:r w:rsidRPr="00642EC3">
              <w:t>NRN ROAD</w:t>
            </w:r>
          </w:p>
          <w:p w14:paraId="0FE06E06" w14:textId="77777777" w:rsidR="00035B34" w:rsidRPr="00642EC3" w:rsidRDefault="00035B34" w:rsidP="00035B34">
            <w:pPr>
              <w:pStyle w:val="TableHeaderRowTextMIRB"/>
            </w:pPr>
            <w:r w:rsidRPr="00642EC3">
              <w:t>CLASS</w:t>
            </w:r>
          </w:p>
        </w:tc>
        <w:tc>
          <w:tcPr>
            <w:tcW w:w="860" w:type="pct"/>
            <w:vAlign w:val="center"/>
          </w:tcPr>
          <w:p w14:paraId="2FE9A204" w14:textId="77777777" w:rsidR="00035B34" w:rsidRPr="00642EC3" w:rsidRDefault="00035B34" w:rsidP="00035B34">
            <w:pPr>
              <w:pStyle w:val="TableHeaderRowTextMIRB"/>
            </w:pPr>
            <w:r w:rsidRPr="00642EC3">
              <w:t>EXPIRY</w:t>
            </w:r>
          </w:p>
          <w:p w14:paraId="30F93205" w14:textId="77777777" w:rsidR="00035B34" w:rsidRPr="00642EC3" w:rsidRDefault="00035B34" w:rsidP="00035B34">
            <w:pPr>
              <w:pStyle w:val="TableHeaderRowTextMIRB"/>
            </w:pPr>
            <w:r w:rsidRPr="00642EC3">
              <w:t>DATETIME</w:t>
            </w:r>
          </w:p>
        </w:tc>
      </w:tr>
      <w:tr w:rsidR="00035B34" w:rsidRPr="00642EC3" w14:paraId="6D6E4C58" w14:textId="77777777" w:rsidTr="00035B34">
        <w:trPr>
          <w:cantSplit/>
          <w:jc w:val="center"/>
        </w:trPr>
        <w:tc>
          <w:tcPr>
            <w:tcW w:w="1213" w:type="pct"/>
            <w:vAlign w:val="center"/>
          </w:tcPr>
          <w:p w14:paraId="2D790B90" w14:textId="77777777" w:rsidR="00035B34" w:rsidRPr="00642EC3" w:rsidRDefault="00035B34" w:rsidP="00035B34">
            <w:pPr>
              <w:pStyle w:val="TableBodyTextMIRB"/>
            </w:pPr>
            <w:r w:rsidRPr="00642EC3">
              <w:t>Alleyway / Laneway</w:t>
            </w:r>
          </w:p>
        </w:tc>
        <w:tc>
          <w:tcPr>
            <w:tcW w:w="2253" w:type="pct"/>
            <w:vAlign w:val="center"/>
          </w:tcPr>
          <w:p w14:paraId="17BD4C43" w14:textId="77777777" w:rsidR="00035B34" w:rsidRPr="00642EC3" w:rsidRDefault="00035B34" w:rsidP="00035B34">
            <w:pPr>
              <w:pStyle w:val="TableBodyTextMIRB"/>
            </w:pPr>
            <w:r w:rsidRPr="00642EC3">
              <w:t xml:space="preserve">A low speed thoroughfare dedicated to </w:t>
            </w:r>
            <w:proofErr w:type="gramStart"/>
            <w:r w:rsidRPr="00642EC3">
              <w:t>provide</w:t>
            </w:r>
            <w:proofErr w:type="gramEnd"/>
            <w:r w:rsidRPr="00642EC3">
              <w:t xml:space="preserve"> acc</w:t>
            </w:r>
            <w:r>
              <w:t>ess to the rear of properties.</w:t>
            </w:r>
          </w:p>
        </w:tc>
        <w:tc>
          <w:tcPr>
            <w:tcW w:w="674" w:type="pct"/>
            <w:vAlign w:val="center"/>
          </w:tcPr>
          <w:p w14:paraId="54235B9D" w14:textId="77777777" w:rsidR="00035B34" w:rsidRPr="00642EC3" w:rsidRDefault="00035B34" w:rsidP="00035B34">
            <w:pPr>
              <w:pStyle w:val="TableBodyTextMIRB"/>
            </w:pPr>
            <w:r w:rsidRPr="00642EC3">
              <w:t>8</w:t>
            </w:r>
          </w:p>
        </w:tc>
        <w:tc>
          <w:tcPr>
            <w:tcW w:w="860" w:type="pct"/>
            <w:vAlign w:val="center"/>
          </w:tcPr>
          <w:p w14:paraId="6B7E757E" w14:textId="77777777" w:rsidR="00035B34" w:rsidRPr="00642EC3" w:rsidRDefault="00035B34" w:rsidP="00035B34">
            <w:pPr>
              <w:pStyle w:val="TableBodyTextMIRB"/>
            </w:pPr>
            <w:r>
              <w:t>Not applicable</w:t>
            </w:r>
          </w:p>
        </w:tc>
      </w:tr>
      <w:tr w:rsidR="00035B34" w:rsidRPr="00642EC3" w14:paraId="1E736847" w14:textId="77777777" w:rsidTr="00035B34">
        <w:trPr>
          <w:cantSplit/>
          <w:jc w:val="center"/>
        </w:trPr>
        <w:tc>
          <w:tcPr>
            <w:tcW w:w="1213" w:type="pct"/>
            <w:vAlign w:val="center"/>
          </w:tcPr>
          <w:p w14:paraId="3B73C9A0" w14:textId="77777777" w:rsidR="00035B34" w:rsidRPr="00642EC3" w:rsidRDefault="00035B34" w:rsidP="00035B34">
            <w:pPr>
              <w:pStyle w:val="TableBodyTextMIRB"/>
            </w:pPr>
            <w:r w:rsidRPr="00642EC3">
              <w:t>Arterial</w:t>
            </w:r>
          </w:p>
        </w:tc>
        <w:tc>
          <w:tcPr>
            <w:tcW w:w="2253" w:type="pct"/>
            <w:vAlign w:val="center"/>
          </w:tcPr>
          <w:p w14:paraId="640ACA20" w14:textId="77777777" w:rsidR="00035B34" w:rsidRPr="00642EC3" w:rsidRDefault="00035B34" w:rsidP="00035B34">
            <w:pPr>
              <w:pStyle w:val="TableBodyTextMIRB"/>
            </w:pPr>
            <w:r w:rsidRPr="00642EC3">
              <w:t>A major thoroughfare with me</w:t>
            </w:r>
            <w:r>
              <w:t>dium to large traffic capacity</w:t>
            </w:r>
          </w:p>
        </w:tc>
        <w:tc>
          <w:tcPr>
            <w:tcW w:w="674" w:type="pct"/>
            <w:vAlign w:val="center"/>
          </w:tcPr>
          <w:p w14:paraId="0CF92703" w14:textId="77777777" w:rsidR="00035B34" w:rsidRPr="00642EC3" w:rsidRDefault="00035B34" w:rsidP="00035B34">
            <w:pPr>
              <w:pStyle w:val="TableBodyTextMIRB"/>
            </w:pPr>
            <w:r w:rsidRPr="00642EC3">
              <w:t>3</w:t>
            </w:r>
          </w:p>
        </w:tc>
        <w:tc>
          <w:tcPr>
            <w:tcW w:w="860" w:type="pct"/>
            <w:vAlign w:val="center"/>
          </w:tcPr>
          <w:p w14:paraId="4D5A5B75" w14:textId="77777777" w:rsidR="00035B34" w:rsidRPr="00642EC3" w:rsidRDefault="00035B34" w:rsidP="00035B34">
            <w:pPr>
              <w:pStyle w:val="TableBodyTextMIRB"/>
            </w:pPr>
            <w:r>
              <w:t>Not applicable</w:t>
            </w:r>
          </w:p>
        </w:tc>
      </w:tr>
      <w:tr w:rsidR="00035B34" w:rsidRPr="00642EC3" w14:paraId="7EF2E3CA" w14:textId="77777777" w:rsidTr="00035B34">
        <w:trPr>
          <w:cantSplit/>
          <w:jc w:val="center"/>
        </w:trPr>
        <w:tc>
          <w:tcPr>
            <w:tcW w:w="1213" w:type="pct"/>
            <w:vAlign w:val="center"/>
          </w:tcPr>
          <w:p w14:paraId="4C743E4A" w14:textId="77777777" w:rsidR="00035B34" w:rsidRPr="00642EC3" w:rsidRDefault="00035B34" w:rsidP="00035B34">
            <w:pPr>
              <w:pStyle w:val="TableBodyTextMIRB"/>
            </w:pPr>
            <w:r w:rsidRPr="00642EC3">
              <w:t>Collector</w:t>
            </w:r>
          </w:p>
        </w:tc>
        <w:tc>
          <w:tcPr>
            <w:tcW w:w="2253" w:type="pct"/>
            <w:vAlign w:val="center"/>
          </w:tcPr>
          <w:p w14:paraId="22867633" w14:textId="77777777" w:rsidR="00035B34" w:rsidRPr="00642EC3" w:rsidRDefault="00035B34" w:rsidP="00035B34">
            <w:pPr>
              <w:pStyle w:val="TableBodyTextMIRB"/>
            </w:pPr>
            <w:r w:rsidRPr="00642EC3">
              <w:t>A minor thoroughfare mainly used to access properties and to f</w:t>
            </w:r>
            <w:r>
              <w:t>eed traffic with right of way.</w:t>
            </w:r>
          </w:p>
        </w:tc>
        <w:tc>
          <w:tcPr>
            <w:tcW w:w="674" w:type="pct"/>
            <w:vAlign w:val="center"/>
          </w:tcPr>
          <w:p w14:paraId="1B7149C9" w14:textId="77777777" w:rsidR="00035B34" w:rsidRPr="00642EC3" w:rsidRDefault="00035B34" w:rsidP="00035B34">
            <w:pPr>
              <w:pStyle w:val="TableBodyTextMIRB"/>
            </w:pPr>
            <w:r w:rsidRPr="00642EC3">
              <w:t>4</w:t>
            </w:r>
          </w:p>
        </w:tc>
        <w:tc>
          <w:tcPr>
            <w:tcW w:w="860" w:type="pct"/>
            <w:vAlign w:val="center"/>
          </w:tcPr>
          <w:p w14:paraId="642873E4" w14:textId="77777777" w:rsidR="00035B34" w:rsidRPr="00642EC3" w:rsidRDefault="00035B34" w:rsidP="00035B34">
            <w:pPr>
              <w:pStyle w:val="TableBodyTextMIRB"/>
            </w:pPr>
            <w:r>
              <w:t>Not applicable</w:t>
            </w:r>
          </w:p>
        </w:tc>
      </w:tr>
      <w:tr w:rsidR="00035B34" w:rsidRPr="00642EC3" w14:paraId="1B8E3E31" w14:textId="77777777" w:rsidTr="00035B34">
        <w:trPr>
          <w:cantSplit/>
          <w:jc w:val="center"/>
        </w:trPr>
        <w:tc>
          <w:tcPr>
            <w:tcW w:w="1213" w:type="pct"/>
            <w:vAlign w:val="center"/>
          </w:tcPr>
          <w:p w14:paraId="4719C726" w14:textId="77777777" w:rsidR="00035B34" w:rsidRPr="00642EC3" w:rsidRDefault="00035B34" w:rsidP="00035B34">
            <w:pPr>
              <w:pStyle w:val="TableBodyTextMIRB"/>
            </w:pPr>
            <w:r w:rsidRPr="00642EC3">
              <w:t>Expressway / Highway</w:t>
            </w:r>
          </w:p>
        </w:tc>
        <w:tc>
          <w:tcPr>
            <w:tcW w:w="2253" w:type="pct"/>
            <w:vAlign w:val="center"/>
          </w:tcPr>
          <w:p w14:paraId="42F9E5EE" w14:textId="77777777" w:rsidR="00035B34" w:rsidRPr="00642EC3" w:rsidRDefault="00035B34" w:rsidP="00035B34">
            <w:pPr>
              <w:pStyle w:val="TableBodyTextMIRB"/>
            </w:pPr>
            <w:r w:rsidRPr="00642EC3">
              <w:t>A high-speed thoroughfare with a combination of controlled access an</w:t>
            </w:r>
            <w:r>
              <w:t>d intersections at grade level.</w:t>
            </w:r>
          </w:p>
        </w:tc>
        <w:tc>
          <w:tcPr>
            <w:tcW w:w="674" w:type="pct"/>
            <w:vAlign w:val="center"/>
          </w:tcPr>
          <w:p w14:paraId="07F6AF3C" w14:textId="77777777" w:rsidR="00035B34" w:rsidRPr="00642EC3" w:rsidRDefault="00035B34" w:rsidP="00035B34">
            <w:pPr>
              <w:pStyle w:val="TableBodyTextMIRB"/>
            </w:pPr>
            <w:r w:rsidRPr="00642EC3">
              <w:t>2</w:t>
            </w:r>
          </w:p>
        </w:tc>
        <w:tc>
          <w:tcPr>
            <w:tcW w:w="860" w:type="pct"/>
            <w:vAlign w:val="center"/>
          </w:tcPr>
          <w:p w14:paraId="1DAD471F" w14:textId="77777777" w:rsidR="00035B34" w:rsidRPr="00642EC3" w:rsidRDefault="00035B34" w:rsidP="00035B34">
            <w:pPr>
              <w:pStyle w:val="TableBodyTextMIRB"/>
            </w:pPr>
            <w:r>
              <w:t>Not applicable</w:t>
            </w:r>
          </w:p>
        </w:tc>
      </w:tr>
      <w:tr w:rsidR="00035B34" w:rsidRPr="00642EC3" w14:paraId="5EAA18F3" w14:textId="77777777" w:rsidTr="00035B34">
        <w:trPr>
          <w:cantSplit/>
          <w:jc w:val="center"/>
        </w:trPr>
        <w:tc>
          <w:tcPr>
            <w:tcW w:w="1213" w:type="pct"/>
            <w:vAlign w:val="center"/>
          </w:tcPr>
          <w:p w14:paraId="3AF48DAE" w14:textId="77777777" w:rsidR="00035B34" w:rsidRPr="00642EC3" w:rsidRDefault="00035B34" w:rsidP="00035B34">
            <w:pPr>
              <w:pStyle w:val="TableBodyTextMIRB"/>
            </w:pPr>
            <w:r w:rsidRPr="00642EC3">
              <w:t>Freeway</w:t>
            </w:r>
          </w:p>
        </w:tc>
        <w:tc>
          <w:tcPr>
            <w:tcW w:w="2253" w:type="pct"/>
            <w:vAlign w:val="center"/>
          </w:tcPr>
          <w:p w14:paraId="52EC28AC" w14:textId="77777777" w:rsidR="00035B34" w:rsidRPr="00642EC3" w:rsidRDefault="00035B34" w:rsidP="00035B34">
            <w:pPr>
              <w:pStyle w:val="TableBodyTextMIRB"/>
            </w:pPr>
            <w:r w:rsidRPr="00642EC3">
              <w:t xml:space="preserve">An unimpeded, high </w:t>
            </w:r>
            <w:proofErr w:type="gramStart"/>
            <w:r w:rsidRPr="00642EC3">
              <w:t>speed controlled</w:t>
            </w:r>
            <w:proofErr w:type="gramEnd"/>
            <w:r w:rsidRPr="00642EC3">
              <w:t xml:space="preserve"> access thoroughfare for through traffic with typically no at grade intersections, usually with no property access or direct access and which is accessed by a ramp. Pedestrians prohibited.</w:t>
            </w:r>
          </w:p>
        </w:tc>
        <w:tc>
          <w:tcPr>
            <w:tcW w:w="674" w:type="pct"/>
            <w:vAlign w:val="center"/>
          </w:tcPr>
          <w:p w14:paraId="48E12DDE" w14:textId="77777777" w:rsidR="00035B34" w:rsidRPr="00642EC3" w:rsidRDefault="00035B34" w:rsidP="00035B34">
            <w:pPr>
              <w:pStyle w:val="TableBodyTextMIRB"/>
            </w:pPr>
            <w:r w:rsidRPr="00642EC3">
              <w:t>1</w:t>
            </w:r>
          </w:p>
        </w:tc>
        <w:tc>
          <w:tcPr>
            <w:tcW w:w="860" w:type="pct"/>
            <w:vAlign w:val="center"/>
          </w:tcPr>
          <w:p w14:paraId="01A98042" w14:textId="77777777" w:rsidR="00035B34" w:rsidRPr="00642EC3" w:rsidRDefault="00035B34" w:rsidP="00035B34">
            <w:pPr>
              <w:pStyle w:val="TableBodyTextMIRB"/>
            </w:pPr>
            <w:r>
              <w:t>Not applicable</w:t>
            </w:r>
          </w:p>
        </w:tc>
      </w:tr>
      <w:tr w:rsidR="00035B34" w:rsidRPr="00642EC3" w14:paraId="6F7E048B" w14:textId="77777777" w:rsidTr="00035B34">
        <w:trPr>
          <w:cantSplit/>
          <w:jc w:val="center"/>
        </w:trPr>
        <w:tc>
          <w:tcPr>
            <w:tcW w:w="1213" w:type="pct"/>
            <w:vAlign w:val="center"/>
          </w:tcPr>
          <w:p w14:paraId="3E8C0C3A" w14:textId="77777777" w:rsidR="00035B34" w:rsidRPr="00642EC3" w:rsidRDefault="00035B34" w:rsidP="00035B34">
            <w:pPr>
              <w:pStyle w:val="TableBodyTextMIRB"/>
            </w:pPr>
            <w:r w:rsidRPr="00642EC3">
              <w:t>Local / Strata</w:t>
            </w:r>
          </w:p>
        </w:tc>
        <w:tc>
          <w:tcPr>
            <w:tcW w:w="2253" w:type="pct"/>
            <w:vAlign w:val="center"/>
          </w:tcPr>
          <w:p w14:paraId="1DBDEC3B" w14:textId="77777777" w:rsidR="00035B34" w:rsidRPr="00642EC3" w:rsidRDefault="00035B34" w:rsidP="00035B34">
            <w:pPr>
              <w:pStyle w:val="TableBodyTextMIRB"/>
            </w:pPr>
            <w:r w:rsidRPr="00642EC3">
              <w:t xml:space="preserve">A low speed thoroughfare dedicated to </w:t>
            </w:r>
            <w:proofErr w:type="gramStart"/>
            <w:r w:rsidRPr="00642EC3">
              <w:t>provide</w:t>
            </w:r>
            <w:proofErr w:type="gramEnd"/>
            <w:r w:rsidRPr="00642EC3">
              <w:t xml:space="preserve"> access to properties with potential public restriction, trailer parks, First Nations, strata or private estates.</w:t>
            </w:r>
          </w:p>
        </w:tc>
        <w:tc>
          <w:tcPr>
            <w:tcW w:w="674" w:type="pct"/>
            <w:vAlign w:val="center"/>
          </w:tcPr>
          <w:p w14:paraId="1A1C6123" w14:textId="77777777" w:rsidR="00035B34" w:rsidRPr="00642EC3" w:rsidRDefault="00035B34" w:rsidP="00035B34">
            <w:pPr>
              <w:pStyle w:val="TableBodyTextMIRB"/>
            </w:pPr>
            <w:r w:rsidRPr="00642EC3">
              <w:t>6</w:t>
            </w:r>
          </w:p>
        </w:tc>
        <w:tc>
          <w:tcPr>
            <w:tcW w:w="860" w:type="pct"/>
            <w:vAlign w:val="center"/>
          </w:tcPr>
          <w:p w14:paraId="4DC73D0D" w14:textId="77777777" w:rsidR="00035B34" w:rsidRDefault="00035B34" w:rsidP="00035B34">
            <w:r w:rsidRPr="00310552">
              <w:t>Not applicable</w:t>
            </w:r>
          </w:p>
        </w:tc>
      </w:tr>
      <w:tr w:rsidR="00035B34" w:rsidRPr="00642EC3" w14:paraId="23AAF103" w14:textId="77777777" w:rsidTr="00035B34">
        <w:trPr>
          <w:cantSplit/>
          <w:jc w:val="center"/>
        </w:trPr>
        <w:tc>
          <w:tcPr>
            <w:tcW w:w="1213" w:type="pct"/>
            <w:vAlign w:val="center"/>
          </w:tcPr>
          <w:p w14:paraId="50814D1E" w14:textId="77777777" w:rsidR="00035B34" w:rsidRPr="00642EC3" w:rsidRDefault="00035B34" w:rsidP="00035B34">
            <w:pPr>
              <w:pStyle w:val="TableBodyTextMIRB"/>
            </w:pPr>
            <w:r w:rsidRPr="00642EC3">
              <w:t>Local / Street</w:t>
            </w:r>
          </w:p>
        </w:tc>
        <w:tc>
          <w:tcPr>
            <w:tcW w:w="2253" w:type="pct"/>
            <w:vAlign w:val="center"/>
          </w:tcPr>
          <w:p w14:paraId="0B786539" w14:textId="77777777" w:rsidR="00035B34" w:rsidRPr="00642EC3" w:rsidRDefault="00035B34" w:rsidP="00035B34">
            <w:pPr>
              <w:pStyle w:val="TableBodyTextMIRB"/>
            </w:pPr>
            <w:r w:rsidRPr="00642EC3">
              <w:t xml:space="preserve">A low speed thoroughfare dedicated to </w:t>
            </w:r>
            <w:proofErr w:type="gramStart"/>
            <w:r w:rsidRPr="00642EC3">
              <w:t>provide</w:t>
            </w:r>
            <w:proofErr w:type="gramEnd"/>
            <w:r w:rsidRPr="00642EC3">
              <w:t xml:space="preserve"> full access to the front of properties.</w:t>
            </w:r>
          </w:p>
        </w:tc>
        <w:tc>
          <w:tcPr>
            <w:tcW w:w="674" w:type="pct"/>
            <w:vAlign w:val="center"/>
          </w:tcPr>
          <w:p w14:paraId="24CFEFB6" w14:textId="77777777" w:rsidR="00035B34" w:rsidRPr="00642EC3" w:rsidRDefault="00035B34" w:rsidP="00035B34">
            <w:pPr>
              <w:pStyle w:val="TableBodyTextMIRB"/>
            </w:pPr>
            <w:r w:rsidRPr="00642EC3">
              <w:t>5</w:t>
            </w:r>
          </w:p>
        </w:tc>
        <w:tc>
          <w:tcPr>
            <w:tcW w:w="860" w:type="pct"/>
            <w:vAlign w:val="center"/>
          </w:tcPr>
          <w:p w14:paraId="582BCED7" w14:textId="77777777" w:rsidR="00035B34" w:rsidRDefault="00035B34" w:rsidP="00035B34">
            <w:r w:rsidRPr="00310552">
              <w:t>Not applicable</w:t>
            </w:r>
          </w:p>
        </w:tc>
      </w:tr>
      <w:tr w:rsidR="00035B34" w:rsidRPr="00642EC3" w14:paraId="124BBB61" w14:textId="77777777" w:rsidTr="00035B34">
        <w:trPr>
          <w:cantSplit/>
          <w:jc w:val="center"/>
        </w:trPr>
        <w:tc>
          <w:tcPr>
            <w:tcW w:w="1213" w:type="pct"/>
            <w:vAlign w:val="center"/>
          </w:tcPr>
          <w:p w14:paraId="6FECD0EF" w14:textId="77777777" w:rsidR="00035B34" w:rsidRPr="00642EC3" w:rsidRDefault="00035B34" w:rsidP="00035B34">
            <w:pPr>
              <w:pStyle w:val="TableBodyTextMIRB"/>
            </w:pPr>
            <w:r w:rsidRPr="00642EC3">
              <w:t>Local / Unknown</w:t>
            </w:r>
          </w:p>
        </w:tc>
        <w:tc>
          <w:tcPr>
            <w:tcW w:w="2253" w:type="pct"/>
            <w:vAlign w:val="center"/>
          </w:tcPr>
          <w:p w14:paraId="6B1860A6" w14:textId="77777777" w:rsidR="00035B34" w:rsidRPr="00642EC3" w:rsidRDefault="00035B34" w:rsidP="00035B34">
            <w:pPr>
              <w:pStyle w:val="TableBodyTextMIRB"/>
            </w:pPr>
            <w:r w:rsidRPr="00642EC3">
              <w:t xml:space="preserve">A low speed thoroughfare dedicated to </w:t>
            </w:r>
            <w:proofErr w:type="gramStart"/>
            <w:r w:rsidRPr="00642EC3">
              <w:t>provide</w:t>
            </w:r>
            <w:proofErr w:type="gramEnd"/>
            <w:r w:rsidRPr="00642EC3">
              <w:t xml:space="preserve"> access to the front of properties but for which the a</w:t>
            </w:r>
            <w:r>
              <w:t>ccess regulations are unknown.</w:t>
            </w:r>
          </w:p>
        </w:tc>
        <w:tc>
          <w:tcPr>
            <w:tcW w:w="674" w:type="pct"/>
            <w:vAlign w:val="center"/>
          </w:tcPr>
          <w:p w14:paraId="2140BC03" w14:textId="77777777" w:rsidR="00035B34" w:rsidRPr="00642EC3" w:rsidRDefault="00035B34" w:rsidP="00035B34">
            <w:pPr>
              <w:pStyle w:val="TableBodyTextMIRB"/>
            </w:pPr>
            <w:r w:rsidRPr="00642EC3">
              <w:t>7</w:t>
            </w:r>
          </w:p>
        </w:tc>
        <w:tc>
          <w:tcPr>
            <w:tcW w:w="860" w:type="pct"/>
            <w:vAlign w:val="center"/>
          </w:tcPr>
          <w:p w14:paraId="4B7994BC" w14:textId="77777777" w:rsidR="00035B34" w:rsidRDefault="00035B34" w:rsidP="00035B34">
            <w:r w:rsidRPr="00310552">
              <w:t>Not applicable</w:t>
            </w:r>
          </w:p>
        </w:tc>
      </w:tr>
      <w:tr w:rsidR="00035B34" w:rsidRPr="00642EC3" w14:paraId="06104ED8" w14:textId="77777777" w:rsidTr="00035B34">
        <w:trPr>
          <w:cantSplit/>
          <w:jc w:val="center"/>
        </w:trPr>
        <w:tc>
          <w:tcPr>
            <w:tcW w:w="1213" w:type="pct"/>
            <w:vAlign w:val="center"/>
          </w:tcPr>
          <w:p w14:paraId="7E602BDC" w14:textId="77777777" w:rsidR="00035B34" w:rsidRPr="00642EC3" w:rsidRDefault="00035B34" w:rsidP="00035B34">
            <w:pPr>
              <w:pStyle w:val="TableBodyTextMIRB"/>
            </w:pPr>
            <w:r w:rsidRPr="00642EC3">
              <w:lastRenderedPageBreak/>
              <w:t>Ramp</w:t>
            </w:r>
          </w:p>
        </w:tc>
        <w:tc>
          <w:tcPr>
            <w:tcW w:w="2253" w:type="pct"/>
            <w:vAlign w:val="center"/>
          </w:tcPr>
          <w:p w14:paraId="4A7F9CE5" w14:textId="77777777" w:rsidR="00035B34" w:rsidRPr="00642EC3" w:rsidRDefault="00035B34" w:rsidP="00035B34">
            <w:pPr>
              <w:pStyle w:val="TableBodyTextMIRB"/>
            </w:pPr>
            <w:r w:rsidRPr="00642EC3">
              <w:t>A system of interconnecting roadways providing for the controlled movement</w:t>
            </w:r>
            <w:r>
              <w:t xml:space="preserve"> between two or more roadways.</w:t>
            </w:r>
          </w:p>
        </w:tc>
        <w:tc>
          <w:tcPr>
            <w:tcW w:w="674" w:type="pct"/>
            <w:vAlign w:val="center"/>
          </w:tcPr>
          <w:p w14:paraId="1CB2CE57" w14:textId="77777777" w:rsidR="00035B34" w:rsidRPr="00642EC3" w:rsidRDefault="00035B34" w:rsidP="00035B34">
            <w:pPr>
              <w:pStyle w:val="TableBodyTextMIRB"/>
            </w:pPr>
            <w:r w:rsidRPr="00642EC3">
              <w:t>9</w:t>
            </w:r>
          </w:p>
        </w:tc>
        <w:tc>
          <w:tcPr>
            <w:tcW w:w="860" w:type="pct"/>
            <w:vAlign w:val="center"/>
          </w:tcPr>
          <w:p w14:paraId="12A2AE95" w14:textId="77777777" w:rsidR="00035B34" w:rsidRDefault="00035B34" w:rsidP="00035B34">
            <w:r w:rsidRPr="00310552">
              <w:t>Not applicable</w:t>
            </w:r>
          </w:p>
        </w:tc>
      </w:tr>
      <w:tr w:rsidR="00035B34" w:rsidRPr="00642EC3" w14:paraId="2DDCEDFC" w14:textId="77777777" w:rsidTr="00035B34">
        <w:trPr>
          <w:cantSplit/>
          <w:jc w:val="center"/>
        </w:trPr>
        <w:tc>
          <w:tcPr>
            <w:tcW w:w="1213" w:type="pct"/>
            <w:vAlign w:val="center"/>
          </w:tcPr>
          <w:p w14:paraId="3AAD573C" w14:textId="77777777" w:rsidR="00035B34" w:rsidRPr="00642EC3" w:rsidRDefault="00035B34" w:rsidP="00035B34">
            <w:pPr>
              <w:pStyle w:val="TableBodyTextMIRB"/>
            </w:pPr>
            <w:r w:rsidRPr="00642EC3">
              <w:t>Rapid Transit</w:t>
            </w:r>
          </w:p>
        </w:tc>
        <w:tc>
          <w:tcPr>
            <w:tcW w:w="2253" w:type="pct"/>
            <w:vAlign w:val="center"/>
          </w:tcPr>
          <w:p w14:paraId="26F87D6D" w14:textId="77777777" w:rsidR="00035B34" w:rsidRPr="00642EC3" w:rsidRDefault="00035B34" w:rsidP="00035B34">
            <w:pPr>
              <w:pStyle w:val="TableBodyTextMIRB"/>
            </w:pPr>
            <w:r w:rsidRPr="00642EC3">
              <w:t>A thoroughfare restricted 24 hours a day, for the sole use o</w:t>
            </w:r>
            <w:r>
              <w:t>f public transportation buses.</w:t>
            </w:r>
          </w:p>
        </w:tc>
        <w:tc>
          <w:tcPr>
            <w:tcW w:w="674" w:type="pct"/>
            <w:vAlign w:val="center"/>
          </w:tcPr>
          <w:p w14:paraId="25F09644" w14:textId="77777777" w:rsidR="00035B34" w:rsidRPr="00642EC3" w:rsidRDefault="00035B34" w:rsidP="00035B34">
            <w:pPr>
              <w:pStyle w:val="TableBodyTextMIRB"/>
            </w:pPr>
            <w:r w:rsidRPr="00642EC3">
              <w:t>11</w:t>
            </w:r>
          </w:p>
        </w:tc>
        <w:tc>
          <w:tcPr>
            <w:tcW w:w="860" w:type="pct"/>
            <w:vAlign w:val="center"/>
          </w:tcPr>
          <w:p w14:paraId="19C1761D" w14:textId="77777777" w:rsidR="00035B34" w:rsidRDefault="00035B34" w:rsidP="00035B34">
            <w:r w:rsidRPr="00310552">
              <w:t>Not applicable</w:t>
            </w:r>
          </w:p>
        </w:tc>
      </w:tr>
      <w:tr w:rsidR="00035B34" w:rsidRPr="00642EC3" w14:paraId="5CF387B1" w14:textId="77777777" w:rsidTr="00035B34">
        <w:trPr>
          <w:cantSplit/>
          <w:jc w:val="center"/>
        </w:trPr>
        <w:tc>
          <w:tcPr>
            <w:tcW w:w="1213" w:type="pct"/>
            <w:vAlign w:val="center"/>
          </w:tcPr>
          <w:p w14:paraId="0FA29FE9" w14:textId="77777777" w:rsidR="00035B34" w:rsidRPr="00642EC3" w:rsidRDefault="00035B34" w:rsidP="00035B34">
            <w:pPr>
              <w:pStyle w:val="TableBodyTextMIRB"/>
            </w:pPr>
            <w:r w:rsidRPr="00642EC3">
              <w:t>Resource / Recreation</w:t>
            </w:r>
          </w:p>
        </w:tc>
        <w:tc>
          <w:tcPr>
            <w:tcW w:w="2253" w:type="pct"/>
            <w:vAlign w:val="center"/>
          </w:tcPr>
          <w:p w14:paraId="6CDD6C6F" w14:textId="77777777" w:rsidR="00035B34" w:rsidRPr="00642EC3" w:rsidRDefault="00035B34" w:rsidP="00035B34">
            <w:pPr>
              <w:pStyle w:val="TableBodyTextMIRB"/>
            </w:pPr>
            <w:r w:rsidRPr="00642EC3">
              <w:t xml:space="preserve">A narrow passage which has as a primary function access for resources extraction </w:t>
            </w:r>
            <w:proofErr w:type="gramStart"/>
            <w:r w:rsidRPr="00642EC3">
              <w:t>and also</w:t>
            </w:r>
            <w:proofErr w:type="gramEnd"/>
            <w:r w:rsidRPr="00642EC3">
              <w:t xml:space="preserve"> may have a role in providing an access for the publi</w:t>
            </w:r>
            <w:r>
              <w:t>c to back country.</w:t>
            </w:r>
          </w:p>
        </w:tc>
        <w:tc>
          <w:tcPr>
            <w:tcW w:w="674" w:type="pct"/>
            <w:vAlign w:val="center"/>
          </w:tcPr>
          <w:p w14:paraId="0595C069" w14:textId="77777777" w:rsidR="00035B34" w:rsidRPr="00642EC3" w:rsidRDefault="00035B34" w:rsidP="00035B34">
            <w:pPr>
              <w:pStyle w:val="TableBodyTextMIRB"/>
            </w:pPr>
            <w:r w:rsidRPr="00642EC3">
              <w:t>10</w:t>
            </w:r>
          </w:p>
        </w:tc>
        <w:tc>
          <w:tcPr>
            <w:tcW w:w="860" w:type="pct"/>
            <w:vAlign w:val="center"/>
          </w:tcPr>
          <w:p w14:paraId="5D0326C7" w14:textId="77777777" w:rsidR="00035B34" w:rsidRDefault="00035B34" w:rsidP="00035B34">
            <w:r w:rsidRPr="00310552">
              <w:t>Not applicable</w:t>
            </w:r>
          </w:p>
        </w:tc>
      </w:tr>
      <w:tr w:rsidR="00035B34" w:rsidRPr="00642EC3" w14:paraId="0DDE4C8D" w14:textId="77777777" w:rsidTr="00035B34">
        <w:trPr>
          <w:cantSplit/>
          <w:jc w:val="center"/>
        </w:trPr>
        <w:tc>
          <w:tcPr>
            <w:tcW w:w="1213" w:type="pct"/>
            <w:vAlign w:val="center"/>
          </w:tcPr>
          <w:p w14:paraId="05A9849F" w14:textId="77777777" w:rsidR="00035B34" w:rsidRPr="00642EC3" w:rsidRDefault="00035B34" w:rsidP="00035B34">
            <w:pPr>
              <w:pStyle w:val="TableBodyTextMIRB"/>
            </w:pPr>
            <w:r w:rsidRPr="00642EC3">
              <w:t>Service</w:t>
            </w:r>
          </w:p>
        </w:tc>
        <w:tc>
          <w:tcPr>
            <w:tcW w:w="2253" w:type="pct"/>
            <w:vAlign w:val="center"/>
          </w:tcPr>
          <w:p w14:paraId="535169C7" w14:textId="77777777" w:rsidR="00035B34" w:rsidRPr="00642EC3" w:rsidRDefault="00035B34" w:rsidP="00035B34">
            <w:pPr>
              <w:pStyle w:val="TableBodyTextMIRB"/>
            </w:pPr>
            <w:r w:rsidRPr="00642EC3">
              <w:t>A stretch of road permitting vehicles to come to a stop along a Freeway or Highway. These include weigh scales, emergency l</w:t>
            </w:r>
            <w:r>
              <w:t>anes, lookouts and rest areas.</w:t>
            </w:r>
          </w:p>
        </w:tc>
        <w:tc>
          <w:tcPr>
            <w:tcW w:w="674" w:type="pct"/>
            <w:vAlign w:val="center"/>
          </w:tcPr>
          <w:p w14:paraId="7553E2F6" w14:textId="77777777" w:rsidR="00035B34" w:rsidRPr="00642EC3" w:rsidRDefault="00035B34" w:rsidP="00035B34">
            <w:pPr>
              <w:pStyle w:val="TableBodyTextMIRB"/>
            </w:pPr>
            <w:r w:rsidRPr="00642EC3">
              <w:t>12</w:t>
            </w:r>
          </w:p>
        </w:tc>
        <w:tc>
          <w:tcPr>
            <w:tcW w:w="860" w:type="pct"/>
            <w:vAlign w:val="center"/>
          </w:tcPr>
          <w:p w14:paraId="2E36F83F" w14:textId="77777777" w:rsidR="00035B34" w:rsidRDefault="00035B34" w:rsidP="00035B34">
            <w:r w:rsidRPr="00310552">
              <w:t>Not applicable</w:t>
            </w:r>
          </w:p>
        </w:tc>
      </w:tr>
      <w:tr w:rsidR="00035B34" w:rsidRPr="00642EC3" w14:paraId="22EC96E5" w14:textId="77777777" w:rsidTr="00035B34">
        <w:trPr>
          <w:cantSplit/>
          <w:jc w:val="center"/>
        </w:trPr>
        <w:tc>
          <w:tcPr>
            <w:tcW w:w="1213" w:type="pct"/>
            <w:vAlign w:val="center"/>
          </w:tcPr>
          <w:p w14:paraId="242B7186" w14:textId="77777777" w:rsidR="00035B34" w:rsidRPr="00642EC3" w:rsidRDefault="00035B34" w:rsidP="00035B34">
            <w:pPr>
              <w:pStyle w:val="TableBodyTextMIRB"/>
            </w:pPr>
            <w:r w:rsidRPr="00642EC3">
              <w:t>Winter</w:t>
            </w:r>
          </w:p>
        </w:tc>
        <w:tc>
          <w:tcPr>
            <w:tcW w:w="2253" w:type="pct"/>
            <w:vAlign w:val="center"/>
          </w:tcPr>
          <w:p w14:paraId="31AEF347" w14:textId="77777777" w:rsidR="00035B34" w:rsidRPr="00642EC3" w:rsidRDefault="00035B34" w:rsidP="00035B34">
            <w:pPr>
              <w:pStyle w:val="TableBodyTextMIRB"/>
            </w:pPr>
            <w:r w:rsidRPr="00642EC3">
              <w:t>A road that is only useable during the winter months when conditions allow for passage ov</w:t>
            </w:r>
            <w:r>
              <w:t>er lakes, rivers and wetlands.</w:t>
            </w:r>
          </w:p>
        </w:tc>
        <w:tc>
          <w:tcPr>
            <w:tcW w:w="674" w:type="pct"/>
            <w:vAlign w:val="center"/>
          </w:tcPr>
          <w:p w14:paraId="1FB7BD37" w14:textId="77777777" w:rsidR="00035B34" w:rsidRPr="00642EC3" w:rsidRDefault="00035B34" w:rsidP="00035B34">
            <w:pPr>
              <w:pStyle w:val="TableBodyTextMIRB"/>
            </w:pPr>
            <w:r w:rsidRPr="00642EC3">
              <w:t>13</w:t>
            </w:r>
          </w:p>
        </w:tc>
        <w:tc>
          <w:tcPr>
            <w:tcW w:w="860" w:type="pct"/>
            <w:vAlign w:val="center"/>
          </w:tcPr>
          <w:p w14:paraId="66E2B953" w14:textId="77777777" w:rsidR="00035B34" w:rsidRDefault="00035B34" w:rsidP="00035B34">
            <w:r w:rsidRPr="00310552">
              <w:t>Not applicable</w:t>
            </w:r>
          </w:p>
        </w:tc>
      </w:tr>
    </w:tbl>
    <w:p w14:paraId="69659EB0" w14:textId="77777777" w:rsidR="00035B34" w:rsidRDefault="00035B34" w:rsidP="00035B34">
      <w:pPr>
        <w:pStyle w:val="Heading2MIRB"/>
      </w:pPr>
      <w:bookmarkStart w:id="31" w:name="_Toc2337806"/>
      <w:bookmarkStart w:id="32" w:name="RoadElementType"/>
      <w:r>
        <w:t>ORN_ROAD_ELEMENT_TYPE_LIST</w:t>
      </w:r>
      <w:bookmarkEnd w:id="31"/>
    </w:p>
    <w:bookmarkEnd w:id="32"/>
    <w:p w14:paraId="7A85BB6C" w14:textId="77777777" w:rsidR="00035B34" w:rsidRDefault="00035B34" w:rsidP="00035B34">
      <w:pPr>
        <w:pStyle w:val="BodyAccessibleTextMIRB"/>
      </w:pPr>
      <w:r>
        <w:t>List of valid road element types.</w:t>
      </w:r>
    </w:p>
    <w:tbl>
      <w:tblPr>
        <w:tblStyle w:val="TableGrid1"/>
        <w:tblW w:w="5000" w:type="pct"/>
        <w:tblLook w:val="04A0" w:firstRow="1" w:lastRow="0" w:firstColumn="1" w:lastColumn="0" w:noHBand="0" w:noVBand="1"/>
        <w:tblCaption w:val="Table: ORN_ROAD_ELEMENT_TYPE_LIST"/>
        <w:tblDescription w:val="The ORN_ROAD_ELEMENT_TYPE_LIST lookup table and attributes."/>
      </w:tblPr>
      <w:tblGrid>
        <w:gridCol w:w="2457"/>
        <w:gridCol w:w="2084"/>
        <w:gridCol w:w="1430"/>
        <w:gridCol w:w="1778"/>
        <w:gridCol w:w="3267"/>
      </w:tblGrid>
      <w:tr w:rsidR="00035B34" w:rsidRPr="00642EC3" w14:paraId="3DEA7352" w14:textId="77777777" w:rsidTr="00035B34">
        <w:trPr>
          <w:cantSplit/>
          <w:trHeight w:val="432"/>
          <w:tblHeader/>
        </w:trPr>
        <w:tc>
          <w:tcPr>
            <w:tcW w:w="1115" w:type="pct"/>
            <w:vAlign w:val="center"/>
          </w:tcPr>
          <w:p w14:paraId="7774173E" w14:textId="77777777" w:rsidR="00035B34" w:rsidRPr="00642EC3" w:rsidRDefault="00035B34" w:rsidP="00035B34">
            <w:pPr>
              <w:pStyle w:val="TableHeaderRowTextMIRB"/>
            </w:pPr>
            <w:r w:rsidRPr="00642EC3">
              <w:t>Column Name</w:t>
            </w:r>
          </w:p>
        </w:tc>
        <w:tc>
          <w:tcPr>
            <w:tcW w:w="946" w:type="pct"/>
            <w:vAlign w:val="center"/>
          </w:tcPr>
          <w:p w14:paraId="3BAC8CDA" w14:textId="77777777" w:rsidR="00035B34" w:rsidRPr="00642EC3" w:rsidRDefault="00035B34" w:rsidP="00035B34">
            <w:pPr>
              <w:pStyle w:val="TableHeaderRowTextMIRB"/>
            </w:pPr>
            <w:r w:rsidRPr="00642EC3">
              <w:t>Column Type</w:t>
            </w:r>
          </w:p>
        </w:tc>
        <w:tc>
          <w:tcPr>
            <w:tcW w:w="649" w:type="pct"/>
            <w:vAlign w:val="center"/>
          </w:tcPr>
          <w:p w14:paraId="65A44D40" w14:textId="77777777" w:rsidR="00035B34" w:rsidRPr="00642EC3" w:rsidRDefault="00035B34" w:rsidP="00035B34">
            <w:pPr>
              <w:pStyle w:val="TableHeaderRowTextMIRB"/>
            </w:pPr>
            <w:r w:rsidRPr="00642EC3">
              <w:t>Mandatory</w:t>
            </w:r>
          </w:p>
        </w:tc>
        <w:tc>
          <w:tcPr>
            <w:tcW w:w="807" w:type="pct"/>
            <w:vAlign w:val="center"/>
          </w:tcPr>
          <w:p w14:paraId="6B348A15" w14:textId="77777777" w:rsidR="00035B34" w:rsidRPr="00642EC3" w:rsidRDefault="00035B34" w:rsidP="00035B34">
            <w:pPr>
              <w:pStyle w:val="TableHeaderRowTextMIRB"/>
            </w:pPr>
            <w:r w:rsidRPr="00642EC3">
              <w:t>Short Name</w:t>
            </w:r>
          </w:p>
        </w:tc>
        <w:tc>
          <w:tcPr>
            <w:tcW w:w="1483" w:type="pct"/>
            <w:vAlign w:val="center"/>
          </w:tcPr>
          <w:p w14:paraId="59A22ECE" w14:textId="77777777" w:rsidR="00035B34" w:rsidRPr="00642EC3" w:rsidRDefault="00035B34" w:rsidP="00035B34">
            <w:pPr>
              <w:pStyle w:val="TableHeaderRowTextMIRB"/>
            </w:pPr>
            <w:r>
              <w:t>Description</w:t>
            </w:r>
          </w:p>
        </w:tc>
      </w:tr>
      <w:tr w:rsidR="00035B34" w:rsidRPr="00642EC3" w14:paraId="7F9E85D3" w14:textId="77777777" w:rsidTr="00035B34">
        <w:trPr>
          <w:cantSplit/>
          <w:trHeight w:val="432"/>
        </w:trPr>
        <w:tc>
          <w:tcPr>
            <w:tcW w:w="1115" w:type="pct"/>
            <w:vAlign w:val="center"/>
          </w:tcPr>
          <w:p w14:paraId="6656EC80" w14:textId="77777777" w:rsidR="00035B34" w:rsidRDefault="00035B34" w:rsidP="00035B34">
            <w:pPr>
              <w:pStyle w:val="TableColumnNameMIRB"/>
            </w:pPr>
            <w:r w:rsidRPr="00642EC3">
              <w:t>ROAD_ELEMENT_</w:t>
            </w:r>
          </w:p>
          <w:p w14:paraId="2FBBD0EE" w14:textId="77777777" w:rsidR="00035B34" w:rsidRPr="00642EC3" w:rsidRDefault="00035B34" w:rsidP="00035B34">
            <w:pPr>
              <w:pStyle w:val="TableColumnNameMIRB"/>
            </w:pPr>
            <w:r w:rsidRPr="00642EC3">
              <w:t>TYPE</w:t>
            </w:r>
          </w:p>
        </w:tc>
        <w:tc>
          <w:tcPr>
            <w:tcW w:w="946" w:type="pct"/>
            <w:vAlign w:val="center"/>
          </w:tcPr>
          <w:p w14:paraId="534AF98D" w14:textId="77777777" w:rsidR="00035B34" w:rsidRPr="00642EC3" w:rsidRDefault="00035B34" w:rsidP="00035B34">
            <w:pPr>
              <w:pStyle w:val="TableBodyTextMIRB"/>
            </w:pPr>
            <w:r w:rsidRPr="00642EC3">
              <w:t>VARCHAR2(20)</w:t>
            </w:r>
          </w:p>
        </w:tc>
        <w:tc>
          <w:tcPr>
            <w:tcW w:w="649" w:type="pct"/>
            <w:vAlign w:val="center"/>
          </w:tcPr>
          <w:p w14:paraId="7E546DCF" w14:textId="77777777" w:rsidR="00035B34" w:rsidRPr="00642EC3" w:rsidRDefault="00035B34" w:rsidP="00035B34">
            <w:pPr>
              <w:pStyle w:val="TableBodyTextMIRB"/>
            </w:pPr>
            <w:r w:rsidRPr="00642EC3">
              <w:t>Yes</w:t>
            </w:r>
          </w:p>
        </w:tc>
        <w:tc>
          <w:tcPr>
            <w:tcW w:w="807" w:type="pct"/>
            <w:vAlign w:val="center"/>
          </w:tcPr>
          <w:p w14:paraId="0805AB5E" w14:textId="77777777" w:rsidR="00035B34" w:rsidRPr="00642EC3" w:rsidRDefault="00035B34" w:rsidP="00035B34">
            <w:pPr>
              <w:pStyle w:val="TableBodyTextMIRB"/>
            </w:pPr>
            <w:r w:rsidRPr="00642EC3">
              <w:t>ELEM_TYPE</w:t>
            </w:r>
          </w:p>
        </w:tc>
        <w:tc>
          <w:tcPr>
            <w:tcW w:w="1483" w:type="pct"/>
            <w:vAlign w:val="center"/>
          </w:tcPr>
          <w:p w14:paraId="5C8BF0B7" w14:textId="77777777" w:rsidR="00035B34" w:rsidRPr="00642EC3" w:rsidRDefault="00035B34" w:rsidP="00035B34">
            <w:pPr>
              <w:pStyle w:val="TableBodyTextMIRB"/>
            </w:pPr>
            <w:r w:rsidRPr="00642EC3">
              <w:t>An attribute describing the type of roa</w:t>
            </w:r>
            <w:r>
              <w:t>d net element.</w:t>
            </w:r>
          </w:p>
        </w:tc>
      </w:tr>
      <w:tr w:rsidR="00035B34" w:rsidRPr="00642EC3" w14:paraId="0429FD5D" w14:textId="77777777" w:rsidTr="00035B34">
        <w:trPr>
          <w:cantSplit/>
          <w:trHeight w:val="432"/>
        </w:trPr>
        <w:tc>
          <w:tcPr>
            <w:tcW w:w="1115" w:type="pct"/>
            <w:vAlign w:val="center"/>
          </w:tcPr>
          <w:p w14:paraId="7F80FEB0" w14:textId="77777777" w:rsidR="00035B34" w:rsidRDefault="00035B34" w:rsidP="00035B34">
            <w:pPr>
              <w:pStyle w:val="TableColumnNameMIRB"/>
            </w:pPr>
            <w:r w:rsidRPr="00642EC3">
              <w:t>ROAD_ELEMENT_</w:t>
            </w:r>
          </w:p>
          <w:p w14:paraId="12B79CB4" w14:textId="77777777" w:rsidR="00035B34" w:rsidRPr="00642EC3" w:rsidRDefault="00035B34" w:rsidP="00035B34">
            <w:pPr>
              <w:pStyle w:val="TableColumnNameMIRB"/>
            </w:pPr>
            <w:r w:rsidRPr="00642EC3">
              <w:t>TYPE_DESCR</w:t>
            </w:r>
          </w:p>
        </w:tc>
        <w:tc>
          <w:tcPr>
            <w:tcW w:w="946" w:type="pct"/>
            <w:vAlign w:val="center"/>
          </w:tcPr>
          <w:p w14:paraId="2903551F" w14:textId="77777777" w:rsidR="00035B34" w:rsidRPr="00642EC3" w:rsidRDefault="00035B34" w:rsidP="00035B34">
            <w:pPr>
              <w:pStyle w:val="TableBodyTextMIRB"/>
            </w:pPr>
            <w:r w:rsidRPr="00642EC3">
              <w:t>VARCHAR2(750)</w:t>
            </w:r>
          </w:p>
        </w:tc>
        <w:tc>
          <w:tcPr>
            <w:tcW w:w="649" w:type="pct"/>
            <w:vAlign w:val="center"/>
          </w:tcPr>
          <w:p w14:paraId="7FE554C8" w14:textId="77777777" w:rsidR="00035B34" w:rsidRPr="00642EC3" w:rsidRDefault="00035B34" w:rsidP="00035B34">
            <w:pPr>
              <w:pStyle w:val="TableBodyTextMIRB"/>
            </w:pPr>
            <w:r w:rsidRPr="00642EC3">
              <w:t>Yes</w:t>
            </w:r>
          </w:p>
        </w:tc>
        <w:tc>
          <w:tcPr>
            <w:tcW w:w="807" w:type="pct"/>
            <w:vAlign w:val="center"/>
          </w:tcPr>
          <w:p w14:paraId="1BF28AA6" w14:textId="77777777" w:rsidR="00035B34" w:rsidRPr="00642EC3" w:rsidRDefault="00035B34" w:rsidP="00035B34">
            <w:pPr>
              <w:pStyle w:val="TableBodyTextMIRB"/>
            </w:pPr>
            <w:r w:rsidRPr="00642EC3">
              <w:t>ELEM_TYP_D</w:t>
            </w:r>
          </w:p>
        </w:tc>
        <w:tc>
          <w:tcPr>
            <w:tcW w:w="1483" w:type="pct"/>
            <w:vAlign w:val="center"/>
          </w:tcPr>
          <w:p w14:paraId="42BDBDDF" w14:textId="77777777" w:rsidR="00035B34" w:rsidRPr="00642EC3" w:rsidRDefault="00035B34" w:rsidP="00035B34">
            <w:pPr>
              <w:pStyle w:val="TableBodyTextMIRB"/>
            </w:pPr>
            <w:r w:rsidRPr="00642EC3">
              <w:t>A description of the road element type.</w:t>
            </w:r>
          </w:p>
        </w:tc>
      </w:tr>
      <w:tr w:rsidR="00035B34" w:rsidRPr="00642EC3" w14:paraId="2DC01993" w14:textId="77777777" w:rsidTr="00035B34">
        <w:trPr>
          <w:cantSplit/>
          <w:trHeight w:val="432"/>
        </w:trPr>
        <w:tc>
          <w:tcPr>
            <w:tcW w:w="1115" w:type="pct"/>
            <w:vAlign w:val="center"/>
          </w:tcPr>
          <w:p w14:paraId="59E99B18" w14:textId="77777777" w:rsidR="00035B34" w:rsidRDefault="00035B34" w:rsidP="00035B34">
            <w:pPr>
              <w:pStyle w:val="TableColumnNameMIRB"/>
            </w:pPr>
            <w:r w:rsidRPr="00642EC3">
              <w:t>EFFECTIVE_</w:t>
            </w:r>
          </w:p>
          <w:p w14:paraId="71EFDE67" w14:textId="77777777" w:rsidR="00035B34" w:rsidRPr="00642EC3" w:rsidRDefault="00035B34" w:rsidP="00035B34">
            <w:pPr>
              <w:pStyle w:val="TableColumnNameMIRB"/>
            </w:pPr>
            <w:r w:rsidRPr="00642EC3">
              <w:t>DATETIME</w:t>
            </w:r>
          </w:p>
        </w:tc>
        <w:tc>
          <w:tcPr>
            <w:tcW w:w="946" w:type="pct"/>
            <w:vAlign w:val="center"/>
          </w:tcPr>
          <w:p w14:paraId="1A340AD5" w14:textId="77777777" w:rsidR="00035B34" w:rsidRPr="00642EC3" w:rsidRDefault="00035B34" w:rsidP="00035B34">
            <w:pPr>
              <w:pStyle w:val="TableBodyTextMIRB"/>
            </w:pPr>
            <w:r w:rsidRPr="00642EC3">
              <w:t>DATE</w:t>
            </w:r>
          </w:p>
        </w:tc>
        <w:tc>
          <w:tcPr>
            <w:tcW w:w="649" w:type="pct"/>
            <w:vAlign w:val="center"/>
          </w:tcPr>
          <w:p w14:paraId="59905921" w14:textId="77777777" w:rsidR="00035B34" w:rsidRPr="00642EC3" w:rsidRDefault="00035B34" w:rsidP="00035B34">
            <w:pPr>
              <w:pStyle w:val="TableBodyTextMIRB"/>
            </w:pPr>
            <w:r w:rsidRPr="00642EC3">
              <w:t>Yes</w:t>
            </w:r>
          </w:p>
        </w:tc>
        <w:tc>
          <w:tcPr>
            <w:tcW w:w="807" w:type="pct"/>
            <w:vAlign w:val="center"/>
          </w:tcPr>
          <w:p w14:paraId="11B83955" w14:textId="77777777" w:rsidR="00035B34" w:rsidRPr="00642EC3" w:rsidRDefault="00035B34" w:rsidP="00035B34">
            <w:pPr>
              <w:pStyle w:val="TableBodyTextMIRB"/>
            </w:pPr>
            <w:r w:rsidRPr="00642EC3">
              <w:t>EFF_DATE</w:t>
            </w:r>
          </w:p>
        </w:tc>
        <w:tc>
          <w:tcPr>
            <w:tcW w:w="1483" w:type="pct"/>
            <w:vAlign w:val="center"/>
          </w:tcPr>
          <w:p w14:paraId="637C2C65" w14:textId="77777777" w:rsidR="00035B34" w:rsidRPr="00642EC3" w:rsidRDefault="00035B34" w:rsidP="00035B34">
            <w:pPr>
              <w:pStyle w:val="TableBodyTextMIRB"/>
            </w:pPr>
            <w:r w:rsidRPr="00642EC3">
              <w:t>Date/time the record was created or last modified in the source database.</w:t>
            </w:r>
          </w:p>
        </w:tc>
      </w:tr>
      <w:tr w:rsidR="00035B34" w:rsidRPr="00642EC3" w14:paraId="22E7D1A5" w14:textId="77777777" w:rsidTr="00035B34">
        <w:trPr>
          <w:cantSplit/>
          <w:trHeight w:val="432"/>
        </w:trPr>
        <w:tc>
          <w:tcPr>
            <w:tcW w:w="1115" w:type="pct"/>
            <w:vAlign w:val="center"/>
          </w:tcPr>
          <w:p w14:paraId="3DA1F20C" w14:textId="77777777" w:rsidR="00035B34" w:rsidRPr="00642EC3" w:rsidRDefault="00035B34" w:rsidP="00035B34">
            <w:pPr>
              <w:pStyle w:val="TableColumnNameMIRB"/>
            </w:pPr>
            <w:r w:rsidRPr="00642EC3">
              <w:t>EXPIRY_DATETIME</w:t>
            </w:r>
          </w:p>
        </w:tc>
        <w:tc>
          <w:tcPr>
            <w:tcW w:w="946" w:type="pct"/>
            <w:vAlign w:val="center"/>
          </w:tcPr>
          <w:p w14:paraId="08CF8171" w14:textId="77777777" w:rsidR="00035B34" w:rsidRPr="00642EC3" w:rsidRDefault="00035B34" w:rsidP="00035B34">
            <w:pPr>
              <w:pStyle w:val="TableBodyTextMIRB"/>
            </w:pPr>
            <w:r w:rsidRPr="00642EC3">
              <w:t>DATE</w:t>
            </w:r>
          </w:p>
        </w:tc>
        <w:tc>
          <w:tcPr>
            <w:tcW w:w="649" w:type="pct"/>
            <w:vAlign w:val="center"/>
          </w:tcPr>
          <w:p w14:paraId="1BA57FAE" w14:textId="77777777" w:rsidR="00035B34" w:rsidRPr="00642EC3" w:rsidRDefault="00035B34" w:rsidP="00035B34">
            <w:pPr>
              <w:pStyle w:val="TableBodyTextMIRB"/>
            </w:pPr>
            <w:r w:rsidRPr="00642EC3">
              <w:t>No</w:t>
            </w:r>
          </w:p>
        </w:tc>
        <w:tc>
          <w:tcPr>
            <w:tcW w:w="807" w:type="pct"/>
            <w:vAlign w:val="center"/>
          </w:tcPr>
          <w:p w14:paraId="371FEF75" w14:textId="77777777" w:rsidR="00035B34" w:rsidRPr="00642EC3" w:rsidRDefault="00035B34" w:rsidP="00035B34">
            <w:pPr>
              <w:pStyle w:val="TableBodyTextMIRB"/>
            </w:pPr>
            <w:r w:rsidRPr="00642EC3">
              <w:t>EXP_DATE</w:t>
            </w:r>
          </w:p>
        </w:tc>
        <w:tc>
          <w:tcPr>
            <w:tcW w:w="1483" w:type="pct"/>
            <w:vAlign w:val="center"/>
          </w:tcPr>
          <w:p w14:paraId="5F322CA6" w14:textId="77777777" w:rsidR="00035B34" w:rsidRPr="00642EC3" w:rsidRDefault="00035B34" w:rsidP="00035B34">
            <w:pPr>
              <w:pStyle w:val="TableBodyTextMIRB"/>
            </w:pPr>
            <w:r w:rsidRPr="00642EC3">
              <w:t>Date/time that the record was expired from use.</w:t>
            </w:r>
          </w:p>
        </w:tc>
      </w:tr>
    </w:tbl>
    <w:p w14:paraId="32626BA7" w14:textId="77777777" w:rsidR="00035B34" w:rsidRPr="008D6B9F" w:rsidRDefault="00035B34" w:rsidP="00035B34">
      <w:pPr>
        <w:pStyle w:val="BodyAccessibleTextMIRB"/>
        <w:spacing w:before="240"/>
        <w:jc w:val="center"/>
        <w:rPr>
          <w:b/>
        </w:rPr>
      </w:pPr>
      <w:r w:rsidRPr="008D6B9F">
        <w:rPr>
          <w:b/>
        </w:rPr>
        <w:t>ORN_ROAD_ELEMENT_TYPE_LIST Permissible Values</w:t>
      </w:r>
    </w:p>
    <w:tbl>
      <w:tblPr>
        <w:tblStyle w:val="TableGrid1"/>
        <w:tblW w:w="5000" w:type="pct"/>
        <w:jc w:val="center"/>
        <w:tblLook w:val="04A0" w:firstRow="1" w:lastRow="0" w:firstColumn="1" w:lastColumn="0" w:noHBand="0" w:noVBand="1"/>
        <w:tblCaption w:val="Permissible Values: ORN_ROAD_ELEMENT_TYPE_LIST"/>
        <w:tblDescription w:val="The table lists all allowed values for ORN_ROAD_ELEMENT_TYPE_LIST."/>
      </w:tblPr>
      <w:tblGrid>
        <w:gridCol w:w="3168"/>
        <w:gridCol w:w="5847"/>
        <w:gridCol w:w="2001"/>
      </w:tblGrid>
      <w:tr w:rsidR="006101BD" w:rsidRPr="00642EC3" w14:paraId="5462ABEC" w14:textId="77777777" w:rsidTr="006101BD">
        <w:trPr>
          <w:cantSplit/>
          <w:tblHeader/>
          <w:jc w:val="center"/>
        </w:trPr>
        <w:tc>
          <w:tcPr>
            <w:tcW w:w="1438" w:type="pct"/>
            <w:vAlign w:val="center"/>
          </w:tcPr>
          <w:p w14:paraId="04C8AECD" w14:textId="77777777" w:rsidR="006101BD" w:rsidRPr="00642EC3" w:rsidRDefault="006101BD" w:rsidP="006101BD">
            <w:pPr>
              <w:pStyle w:val="TableHeaderRowTextMIRB"/>
            </w:pPr>
            <w:r w:rsidRPr="00642EC3">
              <w:t>ROAD ELEMENT TYPE</w:t>
            </w:r>
          </w:p>
        </w:tc>
        <w:tc>
          <w:tcPr>
            <w:tcW w:w="2654" w:type="pct"/>
            <w:vAlign w:val="center"/>
          </w:tcPr>
          <w:p w14:paraId="21E6ACBD" w14:textId="77777777" w:rsidR="006101BD" w:rsidRPr="00642EC3" w:rsidRDefault="006101BD" w:rsidP="006101BD">
            <w:pPr>
              <w:pStyle w:val="TableHeaderRowTextMIRB"/>
            </w:pPr>
            <w:r w:rsidRPr="00642EC3">
              <w:t>ROAD ELEMENT TYPE DESCR</w:t>
            </w:r>
          </w:p>
        </w:tc>
        <w:tc>
          <w:tcPr>
            <w:tcW w:w="908" w:type="pct"/>
            <w:vAlign w:val="center"/>
          </w:tcPr>
          <w:p w14:paraId="297DA654" w14:textId="77777777" w:rsidR="006101BD" w:rsidRPr="00642EC3" w:rsidRDefault="006101BD" w:rsidP="006101BD">
            <w:pPr>
              <w:pStyle w:val="TableHeaderRowTextMIRB"/>
            </w:pPr>
            <w:r w:rsidRPr="00642EC3">
              <w:t>EXPIRY DATETIME</w:t>
            </w:r>
          </w:p>
        </w:tc>
      </w:tr>
      <w:tr w:rsidR="006101BD" w:rsidRPr="00642EC3" w14:paraId="61D95F37" w14:textId="77777777" w:rsidTr="006101BD">
        <w:trPr>
          <w:cantSplit/>
          <w:jc w:val="center"/>
        </w:trPr>
        <w:tc>
          <w:tcPr>
            <w:tcW w:w="1438" w:type="pct"/>
            <w:vAlign w:val="center"/>
          </w:tcPr>
          <w:p w14:paraId="686A5A8B" w14:textId="77777777" w:rsidR="006101BD" w:rsidRPr="00642EC3" w:rsidRDefault="006101BD" w:rsidP="006101BD">
            <w:pPr>
              <w:pStyle w:val="TableBodyTextMIRB"/>
            </w:pPr>
            <w:r>
              <w:t>FERRY CONNECTION</w:t>
            </w:r>
          </w:p>
        </w:tc>
        <w:tc>
          <w:tcPr>
            <w:tcW w:w="2654" w:type="pct"/>
            <w:vAlign w:val="center"/>
          </w:tcPr>
          <w:p w14:paraId="53207038" w14:textId="77777777" w:rsidR="006101BD" w:rsidRPr="00642EC3" w:rsidRDefault="006101BD" w:rsidP="006101BD">
            <w:pPr>
              <w:pStyle w:val="TableBodyTextMIRB"/>
            </w:pPr>
            <w:r w:rsidRPr="00642EC3">
              <w:t>The approximate route a ferry travels to transport vehicles across water and is linked to a road element by a junction</w:t>
            </w:r>
            <w:r>
              <w:t>.</w:t>
            </w:r>
          </w:p>
        </w:tc>
        <w:tc>
          <w:tcPr>
            <w:tcW w:w="908" w:type="pct"/>
            <w:vAlign w:val="center"/>
          </w:tcPr>
          <w:p w14:paraId="1E7DF980" w14:textId="77777777" w:rsidR="006101BD" w:rsidRPr="00642EC3" w:rsidRDefault="006101BD" w:rsidP="006101BD">
            <w:pPr>
              <w:pStyle w:val="TableBodyTextMIRB"/>
            </w:pPr>
            <w:r>
              <w:t>Not applicable</w:t>
            </w:r>
          </w:p>
        </w:tc>
      </w:tr>
      <w:tr w:rsidR="006101BD" w:rsidRPr="00642EC3" w14:paraId="1A225143" w14:textId="77777777" w:rsidTr="006101BD">
        <w:trPr>
          <w:cantSplit/>
          <w:jc w:val="center"/>
        </w:trPr>
        <w:tc>
          <w:tcPr>
            <w:tcW w:w="1438" w:type="pct"/>
            <w:vAlign w:val="center"/>
          </w:tcPr>
          <w:p w14:paraId="6B26B844" w14:textId="77777777" w:rsidR="006101BD" w:rsidRPr="00642EC3" w:rsidRDefault="006101BD" w:rsidP="006101BD">
            <w:pPr>
              <w:pStyle w:val="TableBodyTextMIRB"/>
            </w:pPr>
            <w:r>
              <w:t>ROAD ELEMENT</w:t>
            </w:r>
          </w:p>
        </w:tc>
        <w:tc>
          <w:tcPr>
            <w:tcW w:w="2654" w:type="pct"/>
            <w:vAlign w:val="center"/>
          </w:tcPr>
          <w:p w14:paraId="4777E923" w14:textId="77777777" w:rsidR="006101BD" w:rsidRPr="00642EC3" w:rsidRDefault="006101BD" w:rsidP="006101BD">
            <w:pPr>
              <w:pStyle w:val="TableBodyTextMIRB"/>
            </w:pPr>
            <w:r w:rsidRPr="00642EC3">
              <w:t>The basic centreline road feature spanning from intersection to intersection, or intersection to end where there is no subsequent intersection with another road</w:t>
            </w:r>
            <w:r>
              <w:t>.</w:t>
            </w:r>
          </w:p>
        </w:tc>
        <w:tc>
          <w:tcPr>
            <w:tcW w:w="908" w:type="pct"/>
            <w:vAlign w:val="center"/>
          </w:tcPr>
          <w:p w14:paraId="5E37B4DC" w14:textId="77777777" w:rsidR="006101BD" w:rsidRPr="00642EC3" w:rsidRDefault="006101BD" w:rsidP="006101BD">
            <w:pPr>
              <w:pStyle w:val="TableBodyTextMIRB"/>
            </w:pPr>
            <w:r>
              <w:t>Not applicable</w:t>
            </w:r>
          </w:p>
        </w:tc>
      </w:tr>
      <w:tr w:rsidR="006101BD" w:rsidRPr="00642EC3" w14:paraId="1C586852" w14:textId="77777777" w:rsidTr="006101BD">
        <w:trPr>
          <w:cantSplit/>
          <w:jc w:val="center"/>
        </w:trPr>
        <w:tc>
          <w:tcPr>
            <w:tcW w:w="1438" w:type="pct"/>
            <w:vAlign w:val="center"/>
          </w:tcPr>
          <w:p w14:paraId="31943C0D" w14:textId="77777777" w:rsidR="006101BD" w:rsidRPr="00642EC3" w:rsidRDefault="006101BD" w:rsidP="006101BD">
            <w:pPr>
              <w:pStyle w:val="TableBodyTextMIRB"/>
            </w:pPr>
            <w:r w:rsidRPr="00642EC3">
              <w:lastRenderedPageBreak/>
              <w:t>VIRTUAL ROAD</w:t>
            </w:r>
          </w:p>
        </w:tc>
        <w:tc>
          <w:tcPr>
            <w:tcW w:w="2654" w:type="pct"/>
            <w:vAlign w:val="center"/>
          </w:tcPr>
          <w:p w14:paraId="1ED087DB" w14:textId="77777777" w:rsidR="006101BD" w:rsidRPr="00642EC3" w:rsidRDefault="006101BD" w:rsidP="006101BD">
            <w:pPr>
              <w:pStyle w:val="TableBodyTextMIRB"/>
            </w:pPr>
            <w:r w:rsidRPr="00642EC3">
              <w:t>A linear feature that is used as an address anchor for Bell 911 address information that is collected for dwellings (i.e. cottages) on islands or shorelines that are not accessible by road. These features are not actual roads and may or may not be connected to the main road network. They may be represented as straight line segments which bisect an island or follow the approximate shoreline of an island. They may also be represented as extensions of the road network crossing over land and water</w:t>
            </w:r>
            <w:r>
              <w:t>.</w:t>
            </w:r>
          </w:p>
        </w:tc>
        <w:tc>
          <w:tcPr>
            <w:tcW w:w="908" w:type="pct"/>
            <w:vAlign w:val="center"/>
          </w:tcPr>
          <w:p w14:paraId="40F89AD3" w14:textId="77777777" w:rsidR="006101BD" w:rsidRPr="00642EC3" w:rsidRDefault="006101BD" w:rsidP="006101BD">
            <w:pPr>
              <w:pStyle w:val="TableBodyTextMIRB"/>
            </w:pPr>
            <w:r>
              <w:t>Not applicable</w:t>
            </w:r>
          </w:p>
        </w:tc>
      </w:tr>
    </w:tbl>
    <w:p w14:paraId="06A6D933" w14:textId="77777777" w:rsidR="00035B34" w:rsidRDefault="006101BD" w:rsidP="006101BD">
      <w:pPr>
        <w:pStyle w:val="Heading2MIRB"/>
      </w:pPr>
      <w:bookmarkStart w:id="33" w:name="_Toc2337807"/>
      <w:bookmarkStart w:id="34" w:name="ShieldType"/>
      <w:r>
        <w:t>ORN_SHIELD_TYPE_LIST</w:t>
      </w:r>
      <w:bookmarkEnd w:id="33"/>
    </w:p>
    <w:bookmarkEnd w:id="34"/>
    <w:p w14:paraId="49E730F9" w14:textId="77777777" w:rsidR="006101BD" w:rsidRPr="00E97848" w:rsidRDefault="006101BD" w:rsidP="006101BD">
      <w:pPr>
        <w:pStyle w:val="BodyAccessibleTextMIRB"/>
      </w:pPr>
      <w:r w:rsidRPr="00E97848">
        <w:t>The shield types that may be assigned to a route by a road authority and is used for cartographic purposes.</w:t>
      </w:r>
    </w:p>
    <w:tbl>
      <w:tblPr>
        <w:tblStyle w:val="TableGrid2"/>
        <w:tblW w:w="5000" w:type="pct"/>
        <w:tblLook w:val="04A0" w:firstRow="1" w:lastRow="0" w:firstColumn="1" w:lastColumn="0" w:noHBand="0" w:noVBand="1"/>
        <w:tblCaption w:val="Table: ORN_SHIELD_TYPE_LIST"/>
        <w:tblDescription w:val="The ORN_SHIELD_TYPE_LIST lookup table and attributes."/>
      </w:tblPr>
      <w:tblGrid>
        <w:gridCol w:w="2457"/>
        <w:gridCol w:w="2084"/>
        <w:gridCol w:w="1430"/>
        <w:gridCol w:w="1696"/>
        <w:gridCol w:w="3349"/>
      </w:tblGrid>
      <w:tr w:rsidR="006101BD" w:rsidRPr="00642EC3" w14:paraId="4F0E6F6B" w14:textId="77777777" w:rsidTr="006101BD">
        <w:trPr>
          <w:tblHeader/>
        </w:trPr>
        <w:tc>
          <w:tcPr>
            <w:tcW w:w="1115" w:type="pct"/>
            <w:vAlign w:val="center"/>
          </w:tcPr>
          <w:p w14:paraId="454EAA2E" w14:textId="77777777" w:rsidR="006101BD" w:rsidRPr="00642EC3" w:rsidRDefault="006101BD" w:rsidP="006101BD">
            <w:pPr>
              <w:pStyle w:val="TableHeaderRowTextMIRB"/>
            </w:pPr>
            <w:r w:rsidRPr="00642EC3">
              <w:t>Column Name</w:t>
            </w:r>
          </w:p>
        </w:tc>
        <w:tc>
          <w:tcPr>
            <w:tcW w:w="946" w:type="pct"/>
            <w:vAlign w:val="center"/>
          </w:tcPr>
          <w:p w14:paraId="75E38BDC" w14:textId="77777777" w:rsidR="006101BD" w:rsidRPr="00642EC3" w:rsidRDefault="006101BD" w:rsidP="006101BD">
            <w:pPr>
              <w:pStyle w:val="TableHeaderRowTextMIRB"/>
            </w:pPr>
            <w:r w:rsidRPr="00642EC3">
              <w:t>Column Type</w:t>
            </w:r>
          </w:p>
        </w:tc>
        <w:tc>
          <w:tcPr>
            <w:tcW w:w="649" w:type="pct"/>
            <w:vAlign w:val="center"/>
          </w:tcPr>
          <w:p w14:paraId="35797F5E" w14:textId="77777777" w:rsidR="006101BD" w:rsidRPr="00642EC3" w:rsidRDefault="006101BD" w:rsidP="006101BD">
            <w:pPr>
              <w:pStyle w:val="TableHeaderRowTextMIRB"/>
            </w:pPr>
            <w:r w:rsidRPr="00642EC3">
              <w:t>Mandatory</w:t>
            </w:r>
          </w:p>
        </w:tc>
        <w:tc>
          <w:tcPr>
            <w:tcW w:w="770" w:type="pct"/>
            <w:vAlign w:val="center"/>
          </w:tcPr>
          <w:p w14:paraId="11180A26" w14:textId="77777777" w:rsidR="006101BD" w:rsidRPr="00642EC3" w:rsidRDefault="006101BD" w:rsidP="006101BD">
            <w:pPr>
              <w:pStyle w:val="TableHeaderRowTextMIRB"/>
            </w:pPr>
            <w:r w:rsidRPr="00642EC3">
              <w:t>Short Name</w:t>
            </w:r>
          </w:p>
        </w:tc>
        <w:tc>
          <w:tcPr>
            <w:tcW w:w="1520" w:type="pct"/>
            <w:vAlign w:val="center"/>
          </w:tcPr>
          <w:p w14:paraId="624A14D7" w14:textId="77777777" w:rsidR="006101BD" w:rsidRPr="00642EC3" w:rsidRDefault="006101BD" w:rsidP="006101BD">
            <w:pPr>
              <w:pStyle w:val="TableHeaderRowTextMIRB"/>
            </w:pPr>
            <w:r>
              <w:t>Description</w:t>
            </w:r>
          </w:p>
        </w:tc>
      </w:tr>
      <w:tr w:rsidR="006101BD" w:rsidRPr="00642EC3" w14:paraId="03A3919A" w14:textId="77777777" w:rsidTr="006101BD">
        <w:trPr>
          <w:trHeight w:val="170"/>
        </w:trPr>
        <w:tc>
          <w:tcPr>
            <w:tcW w:w="1115" w:type="pct"/>
            <w:vAlign w:val="center"/>
          </w:tcPr>
          <w:p w14:paraId="77D54A9D" w14:textId="77777777" w:rsidR="006101BD" w:rsidRPr="00E97848" w:rsidRDefault="006101BD" w:rsidP="006101BD">
            <w:pPr>
              <w:pStyle w:val="TableColumnNameMIRB"/>
            </w:pPr>
            <w:r w:rsidRPr="00E97848">
              <w:t>SHIELD_TYPE</w:t>
            </w:r>
          </w:p>
        </w:tc>
        <w:tc>
          <w:tcPr>
            <w:tcW w:w="946" w:type="pct"/>
            <w:vAlign w:val="center"/>
          </w:tcPr>
          <w:p w14:paraId="4C9C54B5" w14:textId="77777777" w:rsidR="006101BD" w:rsidRPr="00E97848" w:rsidRDefault="006101BD" w:rsidP="006101BD">
            <w:pPr>
              <w:pStyle w:val="TableBodyTextMIRB"/>
            </w:pPr>
            <w:r w:rsidRPr="00E97848">
              <w:t>VARCHAR2(60)</w:t>
            </w:r>
          </w:p>
        </w:tc>
        <w:tc>
          <w:tcPr>
            <w:tcW w:w="649" w:type="pct"/>
            <w:vAlign w:val="center"/>
          </w:tcPr>
          <w:p w14:paraId="246A7E58" w14:textId="77777777" w:rsidR="006101BD" w:rsidRPr="00E97848" w:rsidRDefault="006101BD" w:rsidP="006101BD">
            <w:pPr>
              <w:pStyle w:val="TableBodyTextMIRB"/>
            </w:pPr>
            <w:r w:rsidRPr="00E97848">
              <w:t>Yes</w:t>
            </w:r>
          </w:p>
        </w:tc>
        <w:tc>
          <w:tcPr>
            <w:tcW w:w="770" w:type="pct"/>
            <w:vAlign w:val="center"/>
          </w:tcPr>
          <w:p w14:paraId="247DC099" w14:textId="77777777" w:rsidR="006101BD" w:rsidRPr="00E97848" w:rsidRDefault="006101BD" w:rsidP="006101BD">
            <w:pPr>
              <w:pStyle w:val="TableBodyTextMIRB"/>
            </w:pPr>
            <w:r w:rsidRPr="00E97848">
              <w:t>SHIELD_T</w:t>
            </w:r>
          </w:p>
        </w:tc>
        <w:tc>
          <w:tcPr>
            <w:tcW w:w="1520" w:type="pct"/>
          </w:tcPr>
          <w:p w14:paraId="07528421" w14:textId="77777777" w:rsidR="006101BD" w:rsidRPr="00E97848" w:rsidRDefault="006101BD" w:rsidP="006101BD">
            <w:pPr>
              <w:pStyle w:val="TableBodyTextMIRB"/>
            </w:pPr>
            <w:r w:rsidRPr="00E97848">
              <w:t>The shield type assigned to a route by a road authority.</w:t>
            </w:r>
          </w:p>
        </w:tc>
      </w:tr>
      <w:tr w:rsidR="006101BD" w:rsidRPr="00642EC3" w14:paraId="00566407" w14:textId="77777777" w:rsidTr="006101BD">
        <w:trPr>
          <w:trHeight w:val="170"/>
        </w:trPr>
        <w:tc>
          <w:tcPr>
            <w:tcW w:w="1115" w:type="pct"/>
            <w:vAlign w:val="center"/>
          </w:tcPr>
          <w:p w14:paraId="3515697C" w14:textId="77777777" w:rsidR="006101BD" w:rsidRDefault="006101BD" w:rsidP="006101BD">
            <w:pPr>
              <w:pStyle w:val="TableColumnNameMIRB"/>
            </w:pPr>
            <w:r w:rsidRPr="00E97848">
              <w:t>SHIELD_TYPE_</w:t>
            </w:r>
          </w:p>
          <w:p w14:paraId="117C77CA" w14:textId="77777777" w:rsidR="006101BD" w:rsidRPr="00E97848" w:rsidRDefault="006101BD" w:rsidP="006101BD">
            <w:pPr>
              <w:pStyle w:val="TableColumnNameMIRB"/>
            </w:pPr>
            <w:r w:rsidRPr="00E97848">
              <w:t>DESCR</w:t>
            </w:r>
          </w:p>
        </w:tc>
        <w:tc>
          <w:tcPr>
            <w:tcW w:w="946" w:type="pct"/>
            <w:vAlign w:val="center"/>
          </w:tcPr>
          <w:p w14:paraId="6F0C4DA2" w14:textId="77777777" w:rsidR="006101BD" w:rsidRPr="00E97848" w:rsidRDefault="006101BD" w:rsidP="006101BD">
            <w:pPr>
              <w:pStyle w:val="TableBodyTextMIRB"/>
            </w:pPr>
            <w:r w:rsidRPr="00E97848">
              <w:t>VARCHAR2(750)</w:t>
            </w:r>
          </w:p>
        </w:tc>
        <w:tc>
          <w:tcPr>
            <w:tcW w:w="649" w:type="pct"/>
            <w:vAlign w:val="center"/>
          </w:tcPr>
          <w:p w14:paraId="460B241B" w14:textId="77777777" w:rsidR="006101BD" w:rsidRPr="00E97848" w:rsidRDefault="006101BD" w:rsidP="006101BD">
            <w:pPr>
              <w:pStyle w:val="TableBodyTextMIRB"/>
            </w:pPr>
            <w:r w:rsidRPr="00E97848">
              <w:t>Yes</w:t>
            </w:r>
          </w:p>
        </w:tc>
        <w:tc>
          <w:tcPr>
            <w:tcW w:w="770" w:type="pct"/>
            <w:vAlign w:val="center"/>
          </w:tcPr>
          <w:p w14:paraId="3474FB26" w14:textId="77777777" w:rsidR="006101BD" w:rsidRPr="00E97848" w:rsidRDefault="006101BD" w:rsidP="006101BD">
            <w:pPr>
              <w:pStyle w:val="TableBodyTextMIRB"/>
            </w:pPr>
            <w:r w:rsidRPr="00E97848">
              <w:t>SHIELD_T_D</w:t>
            </w:r>
          </w:p>
        </w:tc>
        <w:tc>
          <w:tcPr>
            <w:tcW w:w="1520" w:type="pct"/>
          </w:tcPr>
          <w:p w14:paraId="06D3A465" w14:textId="77777777" w:rsidR="006101BD" w:rsidRPr="00E97848" w:rsidRDefault="006101BD" w:rsidP="006101BD">
            <w:pPr>
              <w:pStyle w:val="TableBodyTextMIRB"/>
            </w:pPr>
            <w:r w:rsidRPr="00E97848">
              <w:t>A description of the shield type.</w:t>
            </w:r>
          </w:p>
        </w:tc>
      </w:tr>
      <w:tr w:rsidR="006101BD" w:rsidRPr="00642EC3" w14:paraId="2A5E44FD" w14:textId="77777777" w:rsidTr="006101BD">
        <w:trPr>
          <w:trHeight w:val="170"/>
        </w:trPr>
        <w:tc>
          <w:tcPr>
            <w:tcW w:w="1115" w:type="pct"/>
            <w:vAlign w:val="center"/>
          </w:tcPr>
          <w:p w14:paraId="0D480FE7" w14:textId="77777777" w:rsidR="006101BD" w:rsidRDefault="006101BD" w:rsidP="006101BD">
            <w:pPr>
              <w:pStyle w:val="TableColumnNameMIRB"/>
            </w:pPr>
            <w:r w:rsidRPr="00E97848">
              <w:t>EFFECTIVE_</w:t>
            </w:r>
          </w:p>
          <w:p w14:paraId="2096BC9B" w14:textId="77777777" w:rsidR="006101BD" w:rsidRPr="00E97848" w:rsidRDefault="006101BD" w:rsidP="006101BD">
            <w:pPr>
              <w:pStyle w:val="TableColumnNameMIRB"/>
            </w:pPr>
            <w:r w:rsidRPr="00E97848">
              <w:t>DATETIME</w:t>
            </w:r>
          </w:p>
        </w:tc>
        <w:tc>
          <w:tcPr>
            <w:tcW w:w="946" w:type="pct"/>
            <w:vAlign w:val="center"/>
          </w:tcPr>
          <w:p w14:paraId="51CE4430" w14:textId="77777777" w:rsidR="006101BD" w:rsidRPr="00E97848" w:rsidRDefault="006101BD" w:rsidP="006101BD">
            <w:pPr>
              <w:pStyle w:val="TableBodyTextMIRB"/>
            </w:pPr>
            <w:r w:rsidRPr="00E97848">
              <w:t>DATE</w:t>
            </w:r>
          </w:p>
        </w:tc>
        <w:tc>
          <w:tcPr>
            <w:tcW w:w="649" w:type="pct"/>
            <w:vAlign w:val="center"/>
          </w:tcPr>
          <w:p w14:paraId="711AD7BD" w14:textId="77777777" w:rsidR="006101BD" w:rsidRPr="00E97848" w:rsidRDefault="006101BD" w:rsidP="006101BD">
            <w:pPr>
              <w:pStyle w:val="TableBodyTextMIRB"/>
            </w:pPr>
            <w:r w:rsidRPr="00E97848">
              <w:t>Yes</w:t>
            </w:r>
          </w:p>
        </w:tc>
        <w:tc>
          <w:tcPr>
            <w:tcW w:w="770" w:type="pct"/>
            <w:vAlign w:val="center"/>
          </w:tcPr>
          <w:p w14:paraId="2DD35E34" w14:textId="77777777" w:rsidR="006101BD" w:rsidRPr="00E97848" w:rsidRDefault="006101BD" w:rsidP="006101BD">
            <w:pPr>
              <w:pStyle w:val="TableBodyTextMIRB"/>
            </w:pPr>
            <w:r w:rsidRPr="00E97848">
              <w:t>EFF_DATE</w:t>
            </w:r>
          </w:p>
        </w:tc>
        <w:tc>
          <w:tcPr>
            <w:tcW w:w="1520" w:type="pct"/>
          </w:tcPr>
          <w:p w14:paraId="20D1C423" w14:textId="77777777" w:rsidR="006101BD" w:rsidRPr="00E97848" w:rsidRDefault="006101BD" w:rsidP="006101BD">
            <w:pPr>
              <w:pStyle w:val="TableBodyTextMIRB"/>
            </w:pPr>
            <w:r w:rsidRPr="00E97848">
              <w:t>Date/time the record was created or last modified in the source database.</w:t>
            </w:r>
          </w:p>
        </w:tc>
      </w:tr>
      <w:tr w:rsidR="006101BD" w:rsidRPr="00642EC3" w14:paraId="4BD21283" w14:textId="77777777" w:rsidTr="006101BD">
        <w:trPr>
          <w:trHeight w:val="170"/>
        </w:trPr>
        <w:tc>
          <w:tcPr>
            <w:tcW w:w="1115" w:type="pct"/>
            <w:vAlign w:val="center"/>
          </w:tcPr>
          <w:p w14:paraId="7D896251" w14:textId="77777777" w:rsidR="006101BD" w:rsidRPr="00E97848" w:rsidRDefault="006101BD" w:rsidP="006101BD">
            <w:pPr>
              <w:pStyle w:val="TableColumnNameMIRB"/>
            </w:pPr>
            <w:r w:rsidRPr="00E97848">
              <w:t>EXPIRY_DATETIME</w:t>
            </w:r>
          </w:p>
        </w:tc>
        <w:tc>
          <w:tcPr>
            <w:tcW w:w="946" w:type="pct"/>
            <w:vAlign w:val="center"/>
          </w:tcPr>
          <w:p w14:paraId="1A8DB769" w14:textId="77777777" w:rsidR="006101BD" w:rsidRPr="00E97848" w:rsidRDefault="006101BD" w:rsidP="006101BD">
            <w:pPr>
              <w:pStyle w:val="TableBodyTextMIRB"/>
            </w:pPr>
            <w:r w:rsidRPr="00E97848">
              <w:t>DATE</w:t>
            </w:r>
          </w:p>
        </w:tc>
        <w:tc>
          <w:tcPr>
            <w:tcW w:w="649" w:type="pct"/>
            <w:vAlign w:val="center"/>
          </w:tcPr>
          <w:p w14:paraId="49C205E5" w14:textId="77777777" w:rsidR="006101BD" w:rsidRPr="00E97848" w:rsidRDefault="006101BD" w:rsidP="006101BD">
            <w:pPr>
              <w:pStyle w:val="TableBodyTextMIRB"/>
            </w:pPr>
            <w:r w:rsidRPr="00E97848">
              <w:t>No</w:t>
            </w:r>
          </w:p>
        </w:tc>
        <w:tc>
          <w:tcPr>
            <w:tcW w:w="770" w:type="pct"/>
            <w:vAlign w:val="center"/>
          </w:tcPr>
          <w:p w14:paraId="3368F85C" w14:textId="77777777" w:rsidR="006101BD" w:rsidRPr="00E97848" w:rsidRDefault="006101BD" w:rsidP="006101BD">
            <w:pPr>
              <w:pStyle w:val="TableBodyTextMIRB"/>
            </w:pPr>
            <w:r w:rsidRPr="00E97848">
              <w:t>EXP_DATE</w:t>
            </w:r>
          </w:p>
        </w:tc>
        <w:tc>
          <w:tcPr>
            <w:tcW w:w="1520" w:type="pct"/>
          </w:tcPr>
          <w:p w14:paraId="5D0CB6EA" w14:textId="77777777" w:rsidR="006101BD" w:rsidRPr="00E97848" w:rsidRDefault="006101BD" w:rsidP="006101BD">
            <w:pPr>
              <w:pStyle w:val="TableBodyTextMIRB"/>
            </w:pPr>
            <w:r w:rsidRPr="00E97848">
              <w:t>Date/time that the record was expired from use.</w:t>
            </w:r>
          </w:p>
        </w:tc>
      </w:tr>
    </w:tbl>
    <w:p w14:paraId="551D0DD2" w14:textId="77777777" w:rsidR="006101BD" w:rsidRPr="008D6B9F" w:rsidRDefault="006101BD" w:rsidP="006101BD">
      <w:pPr>
        <w:pStyle w:val="BodyAccessibleTextMIRB"/>
        <w:spacing w:before="240"/>
        <w:jc w:val="center"/>
        <w:rPr>
          <w:b/>
        </w:rPr>
      </w:pPr>
      <w:r w:rsidRPr="008D6B9F">
        <w:rPr>
          <w:b/>
        </w:rPr>
        <w:t>ORN_SHIELD_TYPE_LIST Permissible Values</w:t>
      </w:r>
    </w:p>
    <w:tbl>
      <w:tblPr>
        <w:tblStyle w:val="TableGrid1"/>
        <w:tblW w:w="5000" w:type="pct"/>
        <w:jc w:val="center"/>
        <w:tblLook w:val="04A0" w:firstRow="1" w:lastRow="0" w:firstColumn="1" w:lastColumn="0" w:noHBand="0" w:noVBand="1"/>
        <w:tblCaption w:val="Permissible Values: ORN_SHIELD_TYPE_LIST"/>
        <w:tblDescription w:val="The table lists all allowed values for ORN_SHIELD_TYPE_LIST."/>
      </w:tblPr>
      <w:tblGrid>
        <w:gridCol w:w="2589"/>
        <w:gridCol w:w="6671"/>
        <w:gridCol w:w="1756"/>
      </w:tblGrid>
      <w:tr w:rsidR="006101BD" w:rsidRPr="00642EC3" w14:paraId="655338D4" w14:textId="77777777" w:rsidTr="006101BD">
        <w:trPr>
          <w:cantSplit/>
          <w:tblHeader/>
          <w:jc w:val="center"/>
        </w:trPr>
        <w:tc>
          <w:tcPr>
            <w:tcW w:w="1175" w:type="pct"/>
            <w:vAlign w:val="center"/>
          </w:tcPr>
          <w:p w14:paraId="56A81026" w14:textId="77777777" w:rsidR="006101BD" w:rsidRPr="00642EC3" w:rsidRDefault="006101BD" w:rsidP="006101BD">
            <w:pPr>
              <w:pStyle w:val="TableHeaderRowTextMIRB"/>
            </w:pPr>
            <w:r w:rsidRPr="00642EC3">
              <w:t>SHIELD TYPE</w:t>
            </w:r>
          </w:p>
        </w:tc>
        <w:tc>
          <w:tcPr>
            <w:tcW w:w="3028" w:type="pct"/>
            <w:vAlign w:val="center"/>
          </w:tcPr>
          <w:p w14:paraId="08805A00" w14:textId="77777777" w:rsidR="006101BD" w:rsidRPr="00642EC3" w:rsidRDefault="006101BD" w:rsidP="006101BD">
            <w:pPr>
              <w:pStyle w:val="TableHeaderRowTextMIRB"/>
            </w:pPr>
            <w:r w:rsidRPr="00642EC3">
              <w:t>SHIELD TYPE DESCR</w:t>
            </w:r>
          </w:p>
        </w:tc>
        <w:tc>
          <w:tcPr>
            <w:tcW w:w="797" w:type="pct"/>
            <w:vAlign w:val="center"/>
          </w:tcPr>
          <w:p w14:paraId="3F095D75" w14:textId="77777777" w:rsidR="006101BD" w:rsidRPr="00642EC3" w:rsidRDefault="006101BD" w:rsidP="006101BD">
            <w:pPr>
              <w:pStyle w:val="TableHeaderRowTextMIRB"/>
            </w:pPr>
            <w:r w:rsidRPr="00642EC3">
              <w:t>EXPIRY DATETIME</w:t>
            </w:r>
          </w:p>
        </w:tc>
      </w:tr>
      <w:tr w:rsidR="006101BD" w:rsidRPr="00642EC3" w14:paraId="4FC287F6" w14:textId="77777777" w:rsidTr="006101BD">
        <w:trPr>
          <w:cantSplit/>
          <w:jc w:val="center"/>
        </w:trPr>
        <w:tc>
          <w:tcPr>
            <w:tcW w:w="1175" w:type="pct"/>
            <w:vAlign w:val="center"/>
          </w:tcPr>
          <w:p w14:paraId="44B8095D" w14:textId="77777777" w:rsidR="006101BD" w:rsidRPr="00642EC3" w:rsidRDefault="006101BD" w:rsidP="006101BD">
            <w:pPr>
              <w:pStyle w:val="TableBodyTextMIRB"/>
            </w:pPr>
            <w:r w:rsidRPr="00642EC3">
              <w:t>DISTRICT, COUNTY, REGIONAL OR MUNICIPAL ROAD SHIELD</w:t>
            </w:r>
          </w:p>
        </w:tc>
        <w:tc>
          <w:tcPr>
            <w:tcW w:w="3028" w:type="pct"/>
            <w:vAlign w:val="center"/>
          </w:tcPr>
          <w:p w14:paraId="634C0149" w14:textId="77777777" w:rsidR="006101BD" w:rsidRPr="00642EC3" w:rsidRDefault="006101BD" w:rsidP="006101BD">
            <w:pPr>
              <w:pStyle w:val="TableBodyTextMIRB"/>
            </w:pPr>
            <w:r w:rsidRPr="00642EC3">
              <w:t>Upper Tier, Lower Tier or Single Tier Municipal Roa</w:t>
            </w:r>
            <w:r>
              <w:t>ds</w:t>
            </w:r>
          </w:p>
        </w:tc>
        <w:tc>
          <w:tcPr>
            <w:tcW w:w="797" w:type="pct"/>
            <w:vAlign w:val="center"/>
          </w:tcPr>
          <w:p w14:paraId="75DA38D0" w14:textId="77777777" w:rsidR="006101BD" w:rsidRDefault="006101BD" w:rsidP="006101BD">
            <w:r w:rsidRPr="00320997">
              <w:t>Not applicable</w:t>
            </w:r>
          </w:p>
        </w:tc>
      </w:tr>
      <w:tr w:rsidR="006101BD" w:rsidRPr="00642EC3" w14:paraId="3226EA53" w14:textId="77777777" w:rsidTr="006101BD">
        <w:trPr>
          <w:cantSplit/>
          <w:jc w:val="center"/>
        </w:trPr>
        <w:tc>
          <w:tcPr>
            <w:tcW w:w="1175" w:type="pct"/>
            <w:vAlign w:val="center"/>
          </w:tcPr>
          <w:p w14:paraId="74E6C0B4" w14:textId="77777777" w:rsidR="006101BD" w:rsidRPr="00642EC3" w:rsidRDefault="006101BD" w:rsidP="006101BD">
            <w:pPr>
              <w:pStyle w:val="TableBodyTextMIRB"/>
            </w:pPr>
            <w:r w:rsidRPr="00642EC3">
              <w:t>PRIMARY, KINGS OR 400 SERIES HIGHWAY SHIELD</w:t>
            </w:r>
          </w:p>
        </w:tc>
        <w:tc>
          <w:tcPr>
            <w:tcW w:w="3028" w:type="pct"/>
            <w:vAlign w:val="center"/>
          </w:tcPr>
          <w:p w14:paraId="537BBF83" w14:textId="77777777" w:rsidR="006101BD" w:rsidRPr="00642EC3" w:rsidRDefault="006101BD" w:rsidP="006101BD">
            <w:pPr>
              <w:pStyle w:val="TableBodyTextMIRB"/>
            </w:pPr>
            <w:r w:rsidRPr="00642EC3">
              <w:t xml:space="preserve">A network of highways that represents the oldest provincial highways (numbered from </w:t>
            </w:r>
            <w:r>
              <w:t>2</w:t>
            </w:r>
            <w:r w:rsidRPr="00642EC3">
              <w:t xml:space="preserve"> to 148) and which are designed to connect urban centres of 2000 people or more by the shortest possible route. Also includes controlled access 400 series highways (CAH), including the Queen Elizabeth Way (QEW) that have imposed stricter access and adjacent land use controls (numbered 400 </w:t>
            </w:r>
            <w:r>
              <w:t>-</w:t>
            </w:r>
            <w:r w:rsidRPr="00642EC3">
              <w:t xml:space="preserve"> 4</w:t>
            </w:r>
            <w:r>
              <w:t>27).</w:t>
            </w:r>
          </w:p>
        </w:tc>
        <w:tc>
          <w:tcPr>
            <w:tcW w:w="797" w:type="pct"/>
            <w:vAlign w:val="center"/>
          </w:tcPr>
          <w:p w14:paraId="4D6EE3D3" w14:textId="77777777" w:rsidR="006101BD" w:rsidRDefault="006101BD" w:rsidP="006101BD">
            <w:r w:rsidRPr="00320997">
              <w:t>Not applicable</w:t>
            </w:r>
          </w:p>
        </w:tc>
      </w:tr>
      <w:tr w:rsidR="006101BD" w:rsidRPr="00642EC3" w14:paraId="71DF7A1A" w14:textId="77777777" w:rsidTr="006101BD">
        <w:trPr>
          <w:cantSplit/>
          <w:jc w:val="center"/>
        </w:trPr>
        <w:tc>
          <w:tcPr>
            <w:tcW w:w="1175" w:type="pct"/>
            <w:vAlign w:val="center"/>
          </w:tcPr>
          <w:p w14:paraId="19F82F5F" w14:textId="77777777" w:rsidR="006101BD" w:rsidRPr="00642EC3" w:rsidRDefault="006101BD" w:rsidP="006101BD">
            <w:pPr>
              <w:pStyle w:val="TableBodyTextMIRB"/>
            </w:pPr>
            <w:r w:rsidRPr="00642EC3">
              <w:lastRenderedPageBreak/>
              <w:t>SECONDARY HIGHWAY SHIELD</w:t>
            </w:r>
          </w:p>
        </w:tc>
        <w:tc>
          <w:tcPr>
            <w:tcW w:w="3028" w:type="pct"/>
            <w:vAlign w:val="center"/>
          </w:tcPr>
          <w:p w14:paraId="613E1259" w14:textId="77777777" w:rsidR="006101BD" w:rsidRPr="00642EC3" w:rsidRDefault="006101BD" w:rsidP="006101BD">
            <w:pPr>
              <w:pStyle w:val="TableBodyTextMIRB"/>
            </w:pPr>
            <w:r w:rsidRPr="00642EC3">
              <w:t xml:space="preserve">A network of highways (numbered from 502 - 673) which connect smaller urban centres to each other and to the Kings Highway system. These highways often connect major traffic generators like airports, mines, quarries, saw mills, resort areas </w:t>
            </w:r>
            <w:proofErr w:type="spellStart"/>
            <w:r w:rsidRPr="00642EC3">
              <w:t>etc</w:t>
            </w:r>
            <w:proofErr w:type="spellEnd"/>
            <w:r w:rsidRPr="00642EC3">
              <w:t xml:space="preserve"> to the Kings Highway network. They became part of the provincial highway system in the 1950's and 1960's. The Secondary Highway System takes the place of the County or Regional Road systems in those areas of the provin</w:t>
            </w:r>
            <w:r>
              <w:t>ce</w:t>
            </w:r>
            <w:r w:rsidRPr="00642EC3">
              <w:t xml:space="preserve"> without incorporated municipalities or where the tax base was too low to afford a County</w:t>
            </w:r>
            <w:r>
              <w:t xml:space="preserve"> Road system.</w:t>
            </w:r>
          </w:p>
        </w:tc>
        <w:tc>
          <w:tcPr>
            <w:tcW w:w="797" w:type="pct"/>
            <w:vAlign w:val="center"/>
          </w:tcPr>
          <w:p w14:paraId="2552BB12" w14:textId="77777777" w:rsidR="006101BD" w:rsidRDefault="006101BD" w:rsidP="006101BD">
            <w:r w:rsidRPr="00320997">
              <w:t>Not applicable</w:t>
            </w:r>
          </w:p>
        </w:tc>
      </w:tr>
      <w:tr w:rsidR="006101BD" w:rsidRPr="00642EC3" w14:paraId="34A42C82" w14:textId="77777777" w:rsidTr="006101BD">
        <w:trPr>
          <w:cantSplit/>
          <w:jc w:val="center"/>
        </w:trPr>
        <w:tc>
          <w:tcPr>
            <w:tcW w:w="1175" w:type="pct"/>
            <w:vAlign w:val="center"/>
          </w:tcPr>
          <w:p w14:paraId="255C2C1C" w14:textId="77777777" w:rsidR="006101BD" w:rsidRPr="00642EC3" w:rsidRDefault="006101BD" w:rsidP="006101BD">
            <w:pPr>
              <w:pStyle w:val="TableBodyTextMIRB"/>
            </w:pPr>
            <w:r w:rsidRPr="00642EC3">
              <w:t>TERTIARY HIGHWAY SHIELD</w:t>
            </w:r>
          </w:p>
        </w:tc>
        <w:tc>
          <w:tcPr>
            <w:tcW w:w="3028" w:type="pct"/>
            <w:vAlign w:val="center"/>
          </w:tcPr>
          <w:p w14:paraId="5C1500F7" w14:textId="77777777" w:rsidR="006101BD" w:rsidRPr="00642EC3" w:rsidRDefault="006101BD" w:rsidP="006101BD">
            <w:pPr>
              <w:pStyle w:val="TableBodyTextMIRB"/>
            </w:pPr>
            <w:r w:rsidRPr="00642EC3">
              <w:t>Highways which connect remote communities in Northern Ontario to the Secondary or Kings Highway network. Tertiary Highways have provincial highway numbers in the 800 series and were generally established in the 1950's and 1960's. The Ministry of Transport</w:t>
            </w:r>
            <w:r>
              <w:t>ation</w:t>
            </w:r>
            <w:r w:rsidRPr="00642EC3">
              <w:t xml:space="preserve"> (MTO) is not obligated to maintain Tertiary Highways in the winter nor is MTO liable if winter maintenance is not provided. The Lieutenant Governor in Council (LGIC) can also designate a Tertiary Highway as a Resource Road. </w:t>
            </w:r>
            <w:proofErr w:type="gramStart"/>
            <w:r w:rsidRPr="00642EC3">
              <w:t>A number of</w:t>
            </w:r>
            <w:proofErr w:type="gramEnd"/>
            <w:r w:rsidRPr="00642EC3">
              <w:t xml:space="preserve"> the provisions of the Highway Traffic Act that apply to Kings and Secondary Highways do n</w:t>
            </w:r>
            <w:r>
              <w:t>ot apply to Tertiary Highways.</w:t>
            </w:r>
          </w:p>
        </w:tc>
        <w:tc>
          <w:tcPr>
            <w:tcW w:w="797" w:type="pct"/>
            <w:vAlign w:val="center"/>
          </w:tcPr>
          <w:p w14:paraId="2CD2F8EB" w14:textId="77777777" w:rsidR="006101BD" w:rsidRDefault="006101BD" w:rsidP="006101BD">
            <w:r w:rsidRPr="00320997">
              <w:t>Not applicable</w:t>
            </w:r>
          </w:p>
        </w:tc>
      </w:tr>
      <w:tr w:rsidR="006101BD" w:rsidRPr="00642EC3" w14:paraId="1C53B206" w14:textId="77777777" w:rsidTr="006101BD">
        <w:trPr>
          <w:cantSplit/>
          <w:jc w:val="center"/>
        </w:trPr>
        <w:tc>
          <w:tcPr>
            <w:tcW w:w="1175" w:type="pct"/>
            <w:vAlign w:val="center"/>
          </w:tcPr>
          <w:p w14:paraId="194C489A" w14:textId="77777777" w:rsidR="006101BD" w:rsidRPr="00642EC3" w:rsidRDefault="006101BD" w:rsidP="006101BD">
            <w:pPr>
              <w:pStyle w:val="TableBodyTextMIRB"/>
            </w:pPr>
            <w:r w:rsidRPr="00642EC3">
              <w:t>TOLL HIGHWAY SHIELD</w:t>
            </w:r>
          </w:p>
        </w:tc>
        <w:tc>
          <w:tcPr>
            <w:tcW w:w="3028" w:type="pct"/>
            <w:vAlign w:val="center"/>
          </w:tcPr>
          <w:p w14:paraId="1E89F977" w14:textId="77777777" w:rsidR="006101BD" w:rsidRPr="00642EC3" w:rsidRDefault="006101BD" w:rsidP="006101BD">
            <w:pPr>
              <w:pStyle w:val="TableBodyTextMIRB"/>
            </w:pPr>
            <w:r w:rsidRPr="00642EC3">
              <w:t>A controlled access highway which involves the payment of a fee to travel upon. Currently, Ontario only has one toll highway, the 407ETR or Electronic Toll Route, lo</w:t>
            </w:r>
            <w:r>
              <w:t>cated in the golden horseshoe.</w:t>
            </w:r>
          </w:p>
        </w:tc>
        <w:tc>
          <w:tcPr>
            <w:tcW w:w="797" w:type="pct"/>
            <w:vAlign w:val="center"/>
          </w:tcPr>
          <w:p w14:paraId="2E340294" w14:textId="77777777" w:rsidR="006101BD" w:rsidRDefault="006101BD" w:rsidP="006101BD">
            <w:r w:rsidRPr="00320997">
              <w:t>Not applicable</w:t>
            </w:r>
          </w:p>
        </w:tc>
      </w:tr>
    </w:tbl>
    <w:p w14:paraId="51E143E1" w14:textId="77777777" w:rsidR="006101BD" w:rsidRDefault="006101BD" w:rsidP="006101BD">
      <w:pPr>
        <w:pStyle w:val="Heading2MIRB"/>
      </w:pPr>
      <w:bookmarkStart w:id="35" w:name="_Toc2337808"/>
      <w:bookmarkStart w:id="36" w:name="StandardMunicipality"/>
      <w:r>
        <w:t>ORN_STANDARD_MUNICIPALITY_LIST</w:t>
      </w:r>
      <w:bookmarkEnd w:id="35"/>
    </w:p>
    <w:bookmarkEnd w:id="36"/>
    <w:p w14:paraId="49F5F551" w14:textId="77777777" w:rsidR="006101BD" w:rsidRPr="005A2C63" w:rsidRDefault="006101BD" w:rsidP="006101BD">
      <w:pPr>
        <w:pStyle w:val="BodyAccessibleTextMIRB"/>
      </w:pPr>
      <w:r w:rsidRPr="005A2C63">
        <w:t>List of valid standard municipalities.</w:t>
      </w:r>
    </w:p>
    <w:tbl>
      <w:tblPr>
        <w:tblStyle w:val="TableGrid1"/>
        <w:tblW w:w="5000" w:type="pct"/>
        <w:tblLook w:val="04A0" w:firstRow="1" w:lastRow="0" w:firstColumn="1" w:lastColumn="0" w:noHBand="0" w:noVBand="1"/>
        <w:tblCaption w:val="Table: ORN_STANDARD_MUNICIPALITY_LIST"/>
        <w:tblDescription w:val="The ORN_STANDARD_MUNICIPALITY_LIST lookup table and attributes."/>
      </w:tblPr>
      <w:tblGrid>
        <w:gridCol w:w="2457"/>
        <w:gridCol w:w="2084"/>
        <w:gridCol w:w="1430"/>
        <w:gridCol w:w="1617"/>
        <w:gridCol w:w="3428"/>
      </w:tblGrid>
      <w:tr w:rsidR="006101BD" w:rsidRPr="00642EC3" w14:paraId="35C6E929" w14:textId="77777777" w:rsidTr="006101BD">
        <w:trPr>
          <w:cantSplit/>
          <w:trHeight w:val="432"/>
          <w:tblHeader/>
        </w:trPr>
        <w:tc>
          <w:tcPr>
            <w:tcW w:w="1115" w:type="pct"/>
            <w:vAlign w:val="center"/>
          </w:tcPr>
          <w:p w14:paraId="7BD0F173" w14:textId="77777777" w:rsidR="006101BD" w:rsidRPr="00642EC3" w:rsidRDefault="006101BD" w:rsidP="006101BD">
            <w:pPr>
              <w:pStyle w:val="TableHeaderRowTextMIRB"/>
            </w:pPr>
            <w:r w:rsidRPr="00642EC3">
              <w:t>Column Name</w:t>
            </w:r>
          </w:p>
        </w:tc>
        <w:tc>
          <w:tcPr>
            <w:tcW w:w="946" w:type="pct"/>
            <w:vAlign w:val="center"/>
          </w:tcPr>
          <w:p w14:paraId="19CBBE7E" w14:textId="77777777" w:rsidR="006101BD" w:rsidRPr="00642EC3" w:rsidRDefault="006101BD" w:rsidP="006101BD">
            <w:pPr>
              <w:pStyle w:val="TableHeaderRowTextMIRB"/>
            </w:pPr>
            <w:r w:rsidRPr="00642EC3">
              <w:t>Column Type</w:t>
            </w:r>
          </w:p>
        </w:tc>
        <w:tc>
          <w:tcPr>
            <w:tcW w:w="649" w:type="pct"/>
            <w:vAlign w:val="center"/>
          </w:tcPr>
          <w:p w14:paraId="3857A909" w14:textId="77777777" w:rsidR="006101BD" w:rsidRPr="00642EC3" w:rsidRDefault="006101BD" w:rsidP="006101BD">
            <w:pPr>
              <w:pStyle w:val="TableHeaderRowTextMIRB"/>
            </w:pPr>
            <w:r w:rsidRPr="00642EC3">
              <w:t>Mandatory</w:t>
            </w:r>
          </w:p>
        </w:tc>
        <w:tc>
          <w:tcPr>
            <w:tcW w:w="734" w:type="pct"/>
            <w:vAlign w:val="center"/>
          </w:tcPr>
          <w:p w14:paraId="15FCA021" w14:textId="77777777" w:rsidR="006101BD" w:rsidRPr="00642EC3" w:rsidRDefault="006101BD" w:rsidP="006101BD">
            <w:pPr>
              <w:pStyle w:val="TableHeaderRowTextMIRB"/>
            </w:pPr>
            <w:r w:rsidRPr="00642EC3">
              <w:t>Short Name</w:t>
            </w:r>
          </w:p>
        </w:tc>
        <w:tc>
          <w:tcPr>
            <w:tcW w:w="1556" w:type="pct"/>
            <w:vAlign w:val="center"/>
          </w:tcPr>
          <w:p w14:paraId="1797CE02" w14:textId="77777777" w:rsidR="006101BD" w:rsidRPr="00642EC3" w:rsidRDefault="006101BD" w:rsidP="006101BD">
            <w:pPr>
              <w:pStyle w:val="TableHeaderRowTextMIRB"/>
            </w:pPr>
            <w:r>
              <w:t>Description</w:t>
            </w:r>
          </w:p>
        </w:tc>
      </w:tr>
      <w:tr w:rsidR="006101BD" w:rsidRPr="00642EC3" w14:paraId="3BD7B138" w14:textId="77777777" w:rsidTr="006101BD">
        <w:trPr>
          <w:cantSplit/>
          <w:trHeight w:val="432"/>
        </w:trPr>
        <w:tc>
          <w:tcPr>
            <w:tcW w:w="1115" w:type="pct"/>
            <w:vAlign w:val="center"/>
          </w:tcPr>
          <w:p w14:paraId="2AEB99D8" w14:textId="77777777" w:rsidR="006101BD" w:rsidRDefault="006101BD" w:rsidP="006101BD">
            <w:pPr>
              <w:pStyle w:val="TableColumnNameMIRB"/>
            </w:pPr>
            <w:r w:rsidRPr="005A2C63">
              <w:t>STANDARD_</w:t>
            </w:r>
          </w:p>
          <w:p w14:paraId="2B79C60B" w14:textId="77777777" w:rsidR="006101BD" w:rsidRPr="005A2C63" w:rsidRDefault="006101BD" w:rsidP="006101BD">
            <w:pPr>
              <w:pStyle w:val="TableColumnNameMIRB"/>
            </w:pPr>
            <w:r w:rsidRPr="005A2C63">
              <w:t>MUNICIPALITY</w:t>
            </w:r>
          </w:p>
        </w:tc>
        <w:tc>
          <w:tcPr>
            <w:tcW w:w="946" w:type="pct"/>
            <w:vAlign w:val="center"/>
          </w:tcPr>
          <w:p w14:paraId="79AF4DEA" w14:textId="77777777" w:rsidR="006101BD" w:rsidRPr="005A2C63" w:rsidRDefault="006101BD" w:rsidP="006101BD">
            <w:pPr>
              <w:pStyle w:val="TableBodyTextMIRB"/>
            </w:pPr>
            <w:r w:rsidRPr="005A2C63">
              <w:t>VARCHAR2(100)</w:t>
            </w:r>
          </w:p>
        </w:tc>
        <w:tc>
          <w:tcPr>
            <w:tcW w:w="649" w:type="pct"/>
            <w:vAlign w:val="center"/>
          </w:tcPr>
          <w:p w14:paraId="554CF382" w14:textId="77777777" w:rsidR="006101BD" w:rsidRPr="005A2C63" w:rsidRDefault="006101BD" w:rsidP="006101BD">
            <w:pPr>
              <w:pStyle w:val="TableBodyTextMIRB"/>
            </w:pPr>
            <w:r w:rsidRPr="005A2C63">
              <w:t>Yes</w:t>
            </w:r>
          </w:p>
        </w:tc>
        <w:tc>
          <w:tcPr>
            <w:tcW w:w="734" w:type="pct"/>
            <w:vAlign w:val="center"/>
          </w:tcPr>
          <w:p w14:paraId="0426927B" w14:textId="77777777" w:rsidR="006101BD" w:rsidRPr="005A2C63" w:rsidRDefault="006101BD" w:rsidP="006101BD">
            <w:pPr>
              <w:pStyle w:val="TableBodyTextMIRB"/>
            </w:pPr>
            <w:r w:rsidRPr="005A2C63">
              <w:t>STD_MUNIC</w:t>
            </w:r>
          </w:p>
        </w:tc>
        <w:tc>
          <w:tcPr>
            <w:tcW w:w="1556" w:type="pct"/>
            <w:vAlign w:val="center"/>
          </w:tcPr>
          <w:p w14:paraId="56CE1A66" w14:textId="77777777" w:rsidR="006101BD" w:rsidRPr="005A2C63" w:rsidRDefault="006101BD" w:rsidP="006101BD">
            <w:pPr>
              <w:pStyle w:val="TableBodyTextMIRB"/>
            </w:pPr>
            <w:r w:rsidRPr="005A2C63">
              <w:t>Standardized municipality names as maintained by the Ministry of Municipal Affairs and Housing (MMAH), and Official Indian Reserve Names as maintained by the Federal Government.</w:t>
            </w:r>
          </w:p>
        </w:tc>
      </w:tr>
      <w:tr w:rsidR="006101BD" w:rsidRPr="00642EC3" w14:paraId="3E376420" w14:textId="77777777" w:rsidTr="006101BD">
        <w:trPr>
          <w:cantSplit/>
          <w:trHeight w:val="432"/>
        </w:trPr>
        <w:tc>
          <w:tcPr>
            <w:tcW w:w="1115" w:type="pct"/>
            <w:vAlign w:val="center"/>
          </w:tcPr>
          <w:p w14:paraId="5CB675FA" w14:textId="77777777" w:rsidR="006101BD" w:rsidRDefault="006101BD" w:rsidP="006101BD">
            <w:pPr>
              <w:pStyle w:val="TableColumnNameMIRB"/>
            </w:pPr>
            <w:r w:rsidRPr="005A2C63">
              <w:t>EFFECTIVE_</w:t>
            </w:r>
          </w:p>
          <w:p w14:paraId="5ED8E058" w14:textId="77777777" w:rsidR="006101BD" w:rsidRPr="005A2C63" w:rsidRDefault="006101BD" w:rsidP="006101BD">
            <w:pPr>
              <w:pStyle w:val="TableColumnNameMIRB"/>
            </w:pPr>
            <w:r w:rsidRPr="005A2C63">
              <w:t>DATETIME</w:t>
            </w:r>
          </w:p>
        </w:tc>
        <w:tc>
          <w:tcPr>
            <w:tcW w:w="946" w:type="pct"/>
            <w:vAlign w:val="center"/>
          </w:tcPr>
          <w:p w14:paraId="412378B8" w14:textId="77777777" w:rsidR="006101BD" w:rsidRPr="005A2C63" w:rsidRDefault="006101BD" w:rsidP="006101BD">
            <w:pPr>
              <w:pStyle w:val="TableBodyTextMIRB"/>
            </w:pPr>
            <w:r w:rsidRPr="005A2C63">
              <w:t>DATE</w:t>
            </w:r>
          </w:p>
        </w:tc>
        <w:tc>
          <w:tcPr>
            <w:tcW w:w="649" w:type="pct"/>
            <w:vAlign w:val="center"/>
          </w:tcPr>
          <w:p w14:paraId="08DB0224" w14:textId="77777777" w:rsidR="006101BD" w:rsidRPr="005A2C63" w:rsidRDefault="006101BD" w:rsidP="006101BD">
            <w:pPr>
              <w:pStyle w:val="TableBodyTextMIRB"/>
            </w:pPr>
            <w:r w:rsidRPr="005A2C63">
              <w:t>Yes</w:t>
            </w:r>
          </w:p>
        </w:tc>
        <w:tc>
          <w:tcPr>
            <w:tcW w:w="734" w:type="pct"/>
            <w:vAlign w:val="center"/>
          </w:tcPr>
          <w:p w14:paraId="54EDC3A4" w14:textId="77777777" w:rsidR="006101BD" w:rsidRPr="005A2C63" w:rsidRDefault="006101BD" w:rsidP="006101BD">
            <w:pPr>
              <w:pStyle w:val="TableBodyTextMIRB"/>
            </w:pPr>
            <w:r w:rsidRPr="005A2C63">
              <w:t>EFF_DATE</w:t>
            </w:r>
          </w:p>
        </w:tc>
        <w:tc>
          <w:tcPr>
            <w:tcW w:w="1556" w:type="pct"/>
            <w:vAlign w:val="center"/>
          </w:tcPr>
          <w:p w14:paraId="40775CFE" w14:textId="77777777" w:rsidR="006101BD" w:rsidRPr="005A2C63" w:rsidRDefault="006101BD" w:rsidP="006101BD">
            <w:pPr>
              <w:pStyle w:val="TableBodyTextMIRB"/>
            </w:pPr>
            <w:r w:rsidRPr="005A2C63">
              <w:t>Date/time the record was created or last modified in the source database.</w:t>
            </w:r>
          </w:p>
        </w:tc>
      </w:tr>
      <w:tr w:rsidR="006101BD" w:rsidRPr="00642EC3" w14:paraId="766B5DF5" w14:textId="77777777" w:rsidTr="006101BD">
        <w:trPr>
          <w:cantSplit/>
          <w:trHeight w:val="432"/>
        </w:trPr>
        <w:tc>
          <w:tcPr>
            <w:tcW w:w="1115" w:type="pct"/>
            <w:vAlign w:val="center"/>
          </w:tcPr>
          <w:p w14:paraId="6E08F005" w14:textId="77777777" w:rsidR="006101BD" w:rsidRPr="005A2C63" w:rsidRDefault="006101BD" w:rsidP="006101BD">
            <w:pPr>
              <w:pStyle w:val="TableColumnNameMIRB"/>
            </w:pPr>
            <w:r w:rsidRPr="005A2C63">
              <w:t>EXPIRY_DATETIME</w:t>
            </w:r>
          </w:p>
        </w:tc>
        <w:tc>
          <w:tcPr>
            <w:tcW w:w="946" w:type="pct"/>
            <w:vAlign w:val="center"/>
          </w:tcPr>
          <w:p w14:paraId="67ECEC32" w14:textId="77777777" w:rsidR="006101BD" w:rsidRPr="005A2C63" w:rsidRDefault="006101BD" w:rsidP="006101BD">
            <w:pPr>
              <w:pStyle w:val="TableBodyTextMIRB"/>
            </w:pPr>
            <w:r w:rsidRPr="005A2C63">
              <w:t>DATE</w:t>
            </w:r>
          </w:p>
        </w:tc>
        <w:tc>
          <w:tcPr>
            <w:tcW w:w="649" w:type="pct"/>
            <w:vAlign w:val="center"/>
          </w:tcPr>
          <w:p w14:paraId="072E2816" w14:textId="77777777" w:rsidR="006101BD" w:rsidRPr="005A2C63" w:rsidRDefault="006101BD" w:rsidP="006101BD">
            <w:pPr>
              <w:pStyle w:val="TableBodyTextMIRB"/>
            </w:pPr>
            <w:r w:rsidRPr="005A2C63">
              <w:t>No</w:t>
            </w:r>
          </w:p>
        </w:tc>
        <w:tc>
          <w:tcPr>
            <w:tcW w:w="734" w:type="pct"/>
            <w:vAlign w:val="center"/>
          </w:tcPr>
          <w:p w14:paraId="10C49961" w14:textId="77777777" w:rsidR="006101BD" w:rsidRPr="005A2C63" w:rsidRDefault="006101BD" w:rsidP="006101BD">
            <w:pPr>
              <w:pStyle w:val="TableBodyTextMIRB"/>
            </w:pPr>
            <w:r w:rsidRPr="005A2C63">
              <w:t>EXP_DATE</w:t>
            </w:r>
          </w:p>
        </w:tc>
        <w:tc>
          <w:tcPr>
            <w:tcW w:w="1556" w:type="pct"/>
            <w:vAlign w:val="center"/>
          </w:tcPr>
          <w:p w14:paraId="613CD95B" w14:textId="77777777" w:rsidR="006101BD" w:rsidRPr="005A2C63" w:rsidRDefault="006101BD" w:rsidP="006101BD">
            <w:pPr>
              <w:pStyle w:val="TableBodyTextMIRB"/>
            </w:pPr>
            <w:r w:rsidRPr="005A2C63">
              <w:t>Date/time that the record was expired from use.</w:t>
            </w:r>
          </w:p>
        </w:tc>
      </w:tr>
    </w:tbl>
    <w:p w14:paraId="10008169" w14:textId="77777777" w:rsidR="006101BD" w:rsidRDefault="006101BD" w:rsidP="00585B40">
      <w:pPr>
        <w:pStyle w:val="BodyAccessibleTextMIRB"/>
      </w:pPr>
      <w:r>
        <w:br w:type="page"/>
      </w:r>
    </w:p>
    <w:p w14:paraId="7E7140EE" w14:textId="77777777" w:rsidR="006101BD" w:rsidRPr="005D6499" w:rsidRDefault="006101BD" w:rsidP="006101BD">
      <w:pPr>
        <w:pStyle w:val="BodyAccessibleTextMIRB"/>
        <w:spacing w:before="240"/>
        <w:jc w:val="center"/>
        <w:rPr>
          <w:b/>
        </w:rPr>
      </w:pPr>
      <w:r w:rsidRPr="005D6499">
        <w:rPr>
          <w:b/>
        </w:rPr>
        <w:lastRenderedPageBreak/>
        <w:t>ORN_STANDARD_MUNICIPALITY_LIST Permissible Values</w:t>
      </w:r>
    </w:p>
    <w:tbl>
      <w:tblPr>
        <w:tblStyle w:val="TableGrid1"/>
        <w:tblW w:w="5000" w:type="pct"/>
        <w:jc w:val="center"/>
        <w:tblLook w:val="04A0" w:firstRow="1" w:lastRow="0" w:firstColumn="1" w:lastColumn="0" w:noHBand="0" w:noVBand="1"/>
        <w:tblCaption w:val="Permissible Values: ORN_STANDARD_MUNICIPALITY_LIST"/>
        <w:tblDescription w:val="The table lists all allowed values for ORN_STANDARD_MUNICIPALITY_LIST."/>
      </w:tblPr>
      <w:tblGrid>
        <w:gridCol w:w="8451"/>
        <w:gridCol w:w="2565"/>
      </w:tblGrid>
      <w:tr w:rsidR="006101BD" w:rsidRPr="00655002" w14:paraId="6AD1D2D0" w14:textId="77777777" w:rsidTr="006101BD">
        <w:trPr>
          <w:cantSplit/>
          <w:trHeight w:val="300"/>
          <w:tblHeader/>
          <w:jc w:val="center"/>
        </w:trPr>
        <w:tc>
          <w:tcPr>
            <w:tcW w:w="3836" w:type="pct"/>
            <w:vAlign w:val="center"/>
            <w:hideMark/>
          </w:tcPr>
          <w:p w14:paraId="59D4D59B" w14:textId="77777777" w:rsidR="006101BD" w:rsidRPr="00655002" w:rsidRDefault="006101BD" w:rsidP="006101BD">
            <w:pPr>
              <w:pStyle w:val="TableHeaderRowTextMIRB"/>
            </w:pPr>
            <w:r w:rsidRPr="00655002">
              <w:t>STANDARD MUNICIPALITY</w:t>
            </w:r>
          </w:p>
        </w:tc>
        <w:tc>
          <w:tcPr>
            <w:tcW w:w="1164" w:type="pct"/>
            <w:noWrap/>
            <w:vAlign w:val="center"/>
            <w:hideMark/>
          </w:tcPr>
          <w:p w14:paraId="551391EB" w14:textId="77777777" w:rsidR="006101BD" w:rsidRPr="00655002" w:rsidRDefault="006101BD" w:rsidP="006101BD">
            <w:pPr>
              <w:pStyle w:val="TableHeaderRowTextMIRB"/>
            </w:pPr>
            <w:r w:rsidRPr="00655002">
              <w:t>EXPIRY DATETIME</w:t>
            </w:r>
          </w:p>
        </w:tc>
      </w:tr>
      <w:tr w:rsidR="006101BD" w:rsidRPr="00655002" w14:paraId="225F2A4A" w14:textId="77777777" w:rsidTr="006101BD">
        <w:trPr>
          <w:cantSplit/>
          <w:trHeight w:val="300"/>
          <w:jc w:val="center"/>
        </w:trPr>
        <w:tc>
          <w:tcPr>
            <w:tcW w:w="3836" w:type="pct"/>
            <w:vAlign w:val="center"/>
            <w:hideMark/>
          </w:tcPr>
          <w:p w14:paraId="0E916BBA" w14:textId="77777777" w:rsidR="006101BD" w:rsidRPr="00655002" w:rsidRDefault="006101BD" w:rsidP="006101BD">
            <w:pPr>
              <w:pStyle w:val="TableBodyTextMIRB"/>
              <w:rPr>
                <w:rFonts w:eastAsia="Times New Roman"/>
                <w:lang w:eastAsia="en-CA"/>
              </w:rPr>
            </w:pPr>
            <w:r>
              <w:t>Abitibi 70</w:t>
            </w:r>
          </w:p>
        </w:tc>
        <w:tc>
          <w:tcPr>
            <w:tcW w:w="1164" w:type="pct"/>
            <w:noWrap/>
            <w:vAlign w:val="center"/>
            <w:hideMark/>
          </w:tcPr>
          <w:p w14:paraId="7BDE8347" w14:textId="77777777" w:rsidR="006101BD" w:rsidRDefault="006101BD" w:rsidP="006101BD">
            <w:pPr>
              <w:pStyle w:val="TableBodyTextMIRB"/>
            </w:pPr>
            <w:r w:rsidRPr="00377980">
              <w:rPr>
                <w:rFonts w:eastAsia="Times New Roman"/>
                <w:lang w:eastAsia="en-CA"/>
              </w:rPr>
              <w:t>Not applicable</w:t>
            </w:r>
          </w:p>
        </w:tc>
      </w:tr>
      <w:tr w:rsidR="006101BD" w:rsidRPr="00655002" w14:paraId="1CD3BD5E" w14:textId="77777777" w:rsidTr="006101BD">
        <w:trPr>
          <w:cantSplit/>
          <w:trHeight w:val="300"/>
          <w:jc w:val="center"/>
        </w:trPr>
        <w:tc>
          <w:tcPr>
            <w:tcW w:w="3836" w:type="pct"/>
            <w:vAlign w:val="center"/>
            <w:hideMark/>
          </w:tcPr>
          <w:p w14:paraId="37E61726" w14:textId="77777777" w:rsidR="006101BD" w:rsidRPr="00655002" w:rsidRDefault="006101BD" w:rsidP="006101BD">
            <w:pPr>
              <w:pStyle w:val="TableBodyTextMIRB"/>
              <w:rPr>
                <w:rFonts w:eastAsia="Times New Roman"/>
                <w:lang w:eastAsia="en-CA"/>
              </w:rPr>
            </w:pPr>
            <w:r>
              <w:t>Agency 1</w:t>
            </w:r>
          </w:p>
        </w:tc>
        <w:tc>
          <w:tcPr>
            <w:tcW w:w="1164" w:type="pct"/>
            <w:noWrap/>
            <w:vAlign w:val="center"/>
            <w:hideMark/>
          </w:tcPr>
          <w:p w14:paraId="1112E479" w14:textId="77777777" w:rsidR="006101BD" w:rsidRDefault="006101BD" w:rsidP="006101BD">
            <w:pPr>
              <w:pStyle w:val="TableBodyTextMIRB"/>
            </w:pPr>
            <w:r w:rsidRPr="00377980">
              <w:rPr>
                <w:rFonts w:eastAsia="Times New Roman"/>
                <w:lang w:eastAsia="en-CA"/>
              </w:rPr>
              <w:t>Not applicable</w:t>
            </w:r>
          </w:p>
        </w:tc>
      </w:tr>
      <w:tr w:rsidR="006101BD" w:rsidRPr="00655002" w14:paraId="0A7698B6" w14:textId="77777777" w:rsidTr="006101BD">
        <w:trPr>
          <w:cantSplit/>
          <w:trHeight w:val="300"/>
          <w:jc w:val="center"/>
        </w:trPr>
        <w:tc>
          <w:tcPr>
            <w:tcW w:w="3836" w:type="pct"/>
            <w:vAlign w:val="center"/>
            <w:hideMark/>
          </w:tcPr>
          <w:p w14:paraId="02147699" w14:textId="77777777" w:rsidR="006101BD" w:rsidRPr="00655002" w:rsidRDefault="006101BD" w:rsidP="006101BD">
            <w:pPr>
              <w:pStyle w:val="TableBodyTextMIRB"/>
              <w:rPr>
                <w:rFonts w:eastAsia="Times New Roman"/>
                <w:lang w:eastAsia="en-CA"/>
              </w:rPr>
            </w:pPr>
            <w:r>
              <w:t>Agency 30</w:t>
            </w:r>
          </w:p>
        </w:tc>
        <w:tc>
          <w:tcPr>
            <w:tcW w:w="1164" w:type="pct"/>
            <w:noWrap/>
            <w:vAlign w:val="center"/>
            <w:hideMark/>
          </w:tcPr>
          <w:p w14:paraId="66168EF1" w14:textId="77777777" w:rsidR="006101BD" w:rsidRDefault="006101BD" w:rsidP="006101BD">
            <w:pPr>
              <w:pStyle w:val="TableBodyTextMIRB"/>
            </w:pPr>
            <w:r w:rsidRPr="00377980">
              <w:rPr>
                <w:rFonts w:eastAsia="Times New Roman"/>
                <w:lang w:eastAsia="en-CA"/>
              </w:rPr>
              <w:t>Not applicable</w:t>
            </w:r>
          </w:p>
        </w:tc>
      </w:tr>
      <w:tr w:rsidR="006101BD" w:rsidRPr="00655002" w14:paraId="12D4699C" w14:textId="77777777" w:rsidTr="006101BD">
        <w:trPr>
          <w:cantSplit/>
          <w:trHeight w:val="300"/>
          <w:jc w:val="center"/>
        </w:trPr>
        <w:tc>
          <w:tcPr>
            <w:tcW w:w="3836" w:type="pct"/>
            <w:vAlign w:val="center"/>
            <w:hideMark/>
          </w:tcPr>
          <w:p w14:paraId="02CD2A7B" w14:textId="77777777" w:rsidR="006101BD" w:rsidRPr="00655002" w:rsidRDefault="006101BD" w:rsidP="006101BD">
            <w:pPr>
              <w:pStyle w:val="TableBodyTextMIRB"/>
              <w:rPr>
                <w:rFonts w:eastAsia="Times New Roman"/>
                <w:lang w:eastAsia="en-CA"/>
              </w:rPr>
            </w:pPr>
            <w:r>
              <w:t>Akwesasne 59</w:t>
            </w:r>
          </w:p>
        </w:tc>
        <w:tc>
          <w:tcPr>
            <w:tcW w:w="1164" w:type="pct"/>
            <w:noWrap/>
            <w:vAlign w:val="center"/>
            <w:hideMark/>
          </w:tcPr>
          <w:p w14:paraId="13E3522E" w14:textId="77777777" w:rsidR="006101BD" w:rsidRDefault="006101BD" w:rsidP="006101BD">
            <w:pPr>
              <w:pStyle w:val="TableBodyTextMIRB"/>
            </w:pPr>
            <w:r w:rsidRPr="00377980">
              <w:rPr>
                <w:rFonts w:eastAsia="Times New Roman"/>
                <w:lang w:eastAsia="en-CA"/>
              </w:rPr>
              <w:t>Not applicable</w:t>
            </w:r>
          </w:p>
        </w:tc>
      </w:tr>
      <w:tr w:rsidR="006101BD" w:rsidRPr="00655002" w14:paraId="538CA71F" w14:textId="77777777" w:rsidTr="006101BD">
        <w:trPr>
          <w:cantSplit/>
          <w:trHeight w:val="300"/>
          <w:jc w:val="center"/>
        </w:trPr>
        <w:tc>
          <w:tcPr>
            <w:tcW w:w="3836" w:type="pct"/>
            <w:vAlign w:val="center"/>
            <w:hideMark/>
          </w:tcPr>
          <w:p w14:paraId="79E4474E" w14:textId="77777777" w:rsidR="006101BD" w:rsidRPr="00655002" w:rsidRDefault="006101BD" w:rsidP="006101BD">
            <w:pPr>
              <w:pStyle w:val="TableBodyTextMIRB"/>
              <w:rPr>
                <w:rFonts w:eastAsia="Times New Roman"/>
                <w:lang w:eastAsia="en-CA"/>
              </w:rPr>
            </w:pPr>
            <w:proofErr w:type="spellStart"/>
            <w:r>
              <w:t>Alderville</w:t>
            </w:r>
            <w:proofErr w:type="spellEnd"/>
            <w:r>
              <w:t xml:space="preserve"> First Nation</w:t>
            </w:r>
          </w:p>
        </w:tc>
        <w:tc>
          <w:tcPr>
            <w:tcW w:w="1164" w:type="pct"/>
            <w:noWrap/>
            <w:vAlign w:val="center"/>
            <w:hideMark/>
          </w:tcPr>
          <w:p w14:paraId="45908009" w14:textId="77777777" w:rsidR="006101BD" w:rsidRDefault="006101BD" w:rsidP="006101BD">
            <w:pPr>
              <w:pStyle w:val="TableBodyTextMIRB"/>
            </w:pPr>
            <w:r w:rsidRPr="00377980">
              <w:rPr>
                <w:rFonts w:eastAsia="Times New Roman"/>
                <w:lang w:eastAsia="en-CA"/>
              </w:rPr>
              <w:t>Not applicable</w:t>
            </w:r>
          </w:p>
        </w:tc>
      </w:tr>
      <w:tr w:rsidR="006101BD" w:rsidRPr="00655002" w14:paraId="443C7AB4" w14:textId="77777777" w:rsidTr="006101BD">
        <w:trPr>
          <w:cantSplit/>
          <w:trHeight w:val="300"/>
          <w:jc w:val="center"/>
        </w:trPr>
        <w:tc>
          <w:tcPr>
            <w:tcW w:w="3836" w:type="pct"/>
            <w:vAlign w:val="center"/>
            <w:hideMark/>
          </w:tcPr>
          <w:p w14:paraId="55F41F89" w14:textId="77777777" w:rsidR="006101BD" w:rsidRPr="00655002" w:rsidRDefault="006101BD" w:rsidP="006101BD">
            <w:pPr>
              <w:pStyle w:val="TableBodyTextMIRB"/>
              <w:rPr>
                <w:rFonts w:eastAsia="Times New Roman"/>
                <w:lang w:eastAsia="en-CA"/>
              </w:rPr>
            </w:pPr>
            <w:proofErr w:type="spellStart"/>
            <w:r>
              <w:t>Assabaska</w:t>
            </w:r>
            <w:proofErr w:type="spellEnd"/>
          </w:p>
        </w:tc>
        <w:tc>
          <w:tcPr>
            <w:tcW w:w="1164" w:type="pct"/>
            <w:noWrap/>
            <w:vAlign w:val="center"/>
            <w:hideMark/>
          </w:tcPr>
          <w:p w14:paraId="116AAB5B" w14:textId="77777777" w:rsidR="006101BD" w:rsidRDefault="006101BD" w:rsidP="006101BD">
            <w:pPr>
              <w:pStyle w:val="TableBodyTextMIRB"/>
            </w:pPr>
            <w:r w:rsidRPr="00377980">
              <w:rPr>
                <w:rFonts w:eastAsia="Times New Roman"/>
                <w:lang w:eastAsia="en-CA"/>
              </w:rPr>
              <w:t>Not applicable</w:t>
            </w:r>
          </w:p>
        </w:tc>
      </w:tr>
      <w:tr w:rsidR="006101BD" w:rsidRPr="00655002" w14:paraId="16AB2D45" w14:textId="77777777" w:rsidTr="006101BD">
        <w:trPr>
          <w:cantSplit/>
          <w:trHeight w:val="300"/>
          <w:jc w:val="center"/>
        </w:trPr>
        <w:tc>
          <w:tcPr>
            <w:tcW w:w="3836" w:type="pct"/>
            <w:vAlign w:val="center"/>
            <w:hideMark/>
          </w:tcPr>
          <w:p w14:paraId="5F3C3184" w14:textId="77777777" w:rsidR="006101BD" w:rsidRPr="00655002" w:rsidRDefault="006101BD" w:rsidP="006101BD">
            <w:pPr>
              <w:pStyle w:val="TableBodyTextMIRB"/>
              <w:rPr>
                <w:rFonts w:eastAsia="Times New Roman"/>
                <w:lang w:eastAsia="en-CA"/>
              </w:rPr>
            </w:pPr>
            <w:r>
              <w:t>Attawapiskat 91</w:t>
            </w:r>
          </w:p>
        </w:tc>
        <w:tc>
          <w:tcPr>
            <w:tcW w:w="1164" w:type="pct"/>
            <w:noWrap/>
            <w:vAlign w:val="center"/>
            <w:hideMark/>
          </w:tcPr>
          <w:p w14:paraId="234484E6" w14:textId="77777777" w:rsidR="006101BD" w:rsidRDefault="006101BD" w:rsidP="006101BD">
            <w:pPr>
              <w:pStyle w:val="TableBodyTextMIRB"/>
            </w:pPr>
            <w:r w:rsidRPr="00377980">
              <w:rPr>
                <w:rFonts w:eastAsia="Times New Roman"/>
                <w:lang w:eastAsia="en-CA"/>
              </w:rPr>
              <w:t>Not applicable</w:t>
            </w:r>
          </w:p>
        </w:tc>
      </w:tr>
      <w:tr w:rsidR="006101BD" w:rsidRPr="00655002" w14:paraId="5DFE9D48" w14:textId="77777777" w:rsidTr="006101BD">
        <w:trPr>
          <w:cantSplit/>
          <w:trHeight w:val="300"/>
          <w:jc w:val="center"/>
        </w:trPr>
        <w:tc>
          <w:tcPr>
            <w:tcW w:w="3836" w:type="pct"/>
            <w:vAlign w:val="center"/>
            <w:hideMark/>
          </w:tcPr>
          <w:p w14:paraId="3FF46F02" w14:textId="77777777" w:rsidR="006101BD" w:rsidRPr="00655002" w:rsidRDefault="006101BD" w:rsidP="006101BD">
            <w:pPr>
              <w:pStyle w:val="TableBodyTextMIRB"/>
              <w:rPr>
                <w:rFonts w:eastAsia="Times New Roman"/>
                <w:lang w:eastAsia="en-CA"/>
              </w:rPr>
            </w:pPr>
            <w:r>
              <w:t>Attawapiskat 91a</w:t>
            </w:r>
          </w:p>
        </w:tc>
        <w:tc>
          <w:tcPr>
            <w:tcW w:w="1164" w:type="pct"/>
            <w:noWrap/>
            <w:vAlign w:val="center"/>
            <w:hideMark/>
          </w:tcPr>
          <w:p w14:paraId="1F536962" w14:textId="77777777" w:rsidR="006101BD" w:rsidRDefault="006101BD" w:rsidP="006101BD">
            <w:pPr>
              <w:pStyle w:val="TableBodyTextMIRB"/>
            </w:pPr>
            <w:r w:rsidRPr="00377980">
              <w:rPr>
                <w:rFonts w:eastAsia="Times New Roman"/>
                <w:lang w:eastAsia="en-CA"/>
              </w:rPr>
              <w:t>Not applicable</w:t>
            </w:r>
          </w:p>
        </w:tc>
      </w:tr>
      <w:tr w:rsidR="006101BD" w:rsidRPr="00655002" w14:paraId="444E2D60" w14:textId="77777777" w:rsidTr="006101BD">
        <w:trPr>
          <w:cantSplit/>
          <w:trHeight w:val="300"/>
          <w:jc w:val="center"/>
        </w:trPr>
        <w:tc>
          <w:tcPr>
            <w:tcW w:w="3836" w:type="pct"/>
            <w:vAlign w:val="center"/>
            <w:hideMark/>
          </w:tcPr>
          <w:p w14:paraId="0BE4B457" w14:textId="77777777" w:rsidR="006101BD" w:rsidRPr="00655002" w:rsidRDefault="006101BD" w:rsidP="006101BD">
            <w:pPr>
              <w:pStyle w:val="TableBodyTextMIRB"/>
              <w:rPr>
                <w:rFonts w:eastAsia="Times New Roman"/>
                <w:lang w:eastAsia="en-CA"/>
              </w:rPr>
            </w:pPr>
            <w:r>
              <w:t>Bear Island 1</w:t>
            </w:r>
          </w:p>
        </w:tc>
        <w:tc>
          <w:tcPr>
            <w:tcW w:w="1164" w:type="pct"/>
            <w:noWrap/>
            <w:vAlign w:val="center"/>
            <w:hideMark/>
          </w:tcPr>
          <w:p w14:paraId="5FE737A2" w14:textId="77777777" w:rsidR="006101BD" w:rsidRDefault="006101BD" w:rsidP="006101BD">
            <w:pPr>
              <w:pStyle w:val="TableBodyTextMIRB"/>
            </w:pPr>
            <w:r w:rsidRPr="00377980">
              <w:rPr>
                <w:rFonts w:eastAsia="Times New Roman"/>
                <w:lang w:eastAsia="en-CA"/>
              </w:rPr>
              <w:t>Not applicable</w:t>
            </w:r>
          </w:p>
        </w:tc>
      </w:tr>
      <w:tr w:rsidR="006101BD" w:rsidRPr="00655002" w14:paraId="5A92FDE9" w14:textId="77777777" w:rsidTr="006101BD">
        <w:trPr>
          <w:cantSplit/>
          <w:trHeight w:val="300"/>
          <w:jc w:val="center"/>
        </w:trPr>
        <w:tc>
          <w:tcPr>
            <w:tcW w:w="3836" w:type="pct"/>
            <w:vAlign w:val="center"/>
            <w:hideMark/>
          </w:tcPr>
          <w:p w14:paraId="062F8875" w14:textId="77777777" w:rsidR="006101BD" w:rsidRPr="00655002" w:rsidRDefault="006101BD" w:rsidP="006101BD">
            <w:pPr>
              <w:pStyle w:val="TableBodyTextMIRB"/>
              <w:rPr>
                <w:rFonts w:eastAsia="Times New Roman"/>
                <w:lang w:eastAsia="en-CA"/>
              </w:rPr>
            </w:pPr>
            <w:r>
              <w:t>Bearskin Lake</w:t>
            </w:r>
          </w:p>
        </w:tc>
        <w:tc>
          <w:tcPr>
            <w:tcW w:w="1164" w:type="pct"/>
            <w:noWrap/>
            <w:vAlign w:val="center"/>
            <w:hideMark/>
          </w:tcPr>
          <w:p w14:paraId="6892960A" w14:textId="77777777" w:rsidR="006101BD" w:rsidRDefault="006101BD" w:rsidP="006101BD">
            <w:pPr>
              <w:pStyle w:val="TableBodyTextMIRB"/>
            </w:pPr>
            <w:r w:rsidRPr="00377980">
              <w:rPr>
                <w:rFonts w:eastAsia="Times New Roman"/>
                <w:lang w:eastAsia="en-CA"/>
              </w:rPr>
              <w:t>Not applicable</w:t>
            </w:r>
          </w:p>
        </w:tc>
      </w:tr>
      <w:tr w:rsidR="006101BD" w:rsidRPr="00655002" w14:paraId="3409B0FC" w14:textId="77777777" w:rsidTr="006101BD">
        <w:trPr>
          <w:cantSplit/>
          <w:trHeight w:val="300"/>
          <w:jc w:val="center"/>
        </w:trPr>
        <w:tc>
          <w:tcPr>
            <w:tcW w:w="3836" w:type="pct"/>
            <w:vAlign w:val="center"/>
            <w:hideMark/>
          </w:tcPr>
          <w:p w14:paraId="5423AC49" w14:textId="77777777" w:rsidR="006101BD" w:rsidRPr="00655002" w:rsidRDefault="006101BD" w:rsidP="006101BD">
            <w:pPr>
              <w:pStyle w:val="TableBodyTextMIRB"/>
              <w:rPr>
                <w:rFonts w:eastAsia="Times New Roman"/>
                <w:lang w:eastAsia="en-CA"/>
              </w:rPr>
            </w:pPr>
            <w:r>
              <w:t>Big Grassy River 35g</w:t>
            </w:r>
          </w:p>
        </w:tc>
        <w:tc>
          <w:tcPr>
            <w:tcW w:w="1164" w:type="pct"/>
            <w:noWrap/>
            <w:vAlign w:val="center"/>
            <w:hideMark/>
          </w:tcPr>
          <w:p w14:paraId="779541C9" w14:textId="77777777" w:rsidR="006101BD" w:rsidRDefault="006101BD" w:rsidP="006101BD">
            <w:pPr>
              <w:pStyle w:val="TableBodyTextMIRB"/>
            </w:pPr>
            <w:r w:rsidRPr="00377980">
              <w:rPr>
                <w:rFonts w:eastAsia="Times New Roman"/>
                <w:lang w:eastAsia="en-CA"/>
              </w:rPr>
              <w:t>Not applicable</w:t>
            </w:r>
          </w:p>
        </w:tc>
      </w:tr>
      <w:tr w:rsidR="006101BD" w:rsidRPr="00655002" w14:paraId="43F4DC30" w14:textId="77777777" w:rsidTr="006101BD">
        <w:trPr>
          <w:cantSplit/>
          <w:trHeight w:val="300"/>
          <w:jc w:val="center"/>
        </w:trPr>
        <w:tc>
          <w:tcPr>
            <w:tcW w:w="3836" w:type="pct"/>
            <w:vAlign w:val="center"/>
            <w:hideMark/>
          </w:tcPr>
          <w:p w14:paraId="72D77BDA" w14:textId="77777777" w:rsidR="006101BD" w:rsidRPr="00655002" w:rsidRDefault="006101BD" w:rsidP="006101BD">
            <w:pPr>
              <w:pStyle w:val="TableBodyTextMIRB"/>
              <w:rPr>
                <w:rFonts w:eastAsia="Times New Roman"/>
                <w:lang w:eastAsia="en-CA"/>
              </w:rPr>
            </w:pPr>
            <w:r>
              <w:t>Big Island 31d</w:t>
            </w:r>
          </w:p>
        </w:tc>
        <w:tc>
          <w:tcPr>
            <w:tcW w:w="1164" w:type="pct"/>
            <w:noWrap/>
            <w:vAlign w:val="center"/>
            <w:hideMark/>
          </w:tcPr>
          <w:p w14:paraId="4FB73EE6" w14:textId="77777777" w:rsidR="006101BD" w:rsidRDefault="006101BD" w:rsidP="006101BD">
            <w:pPr>
              <w:pStyle w:val="TableBodyTextMIRB"/>
            </w:pPr>
            <w:r w:rsidRPr="00377980">
              <w:rPr>
                <w:rFonts w:eastAsia="Times New Roman"/>
                <w:lang w:eastAsia="en-CA"/>
              </w:rPr>
              <w:t>Not applicable</w:t>
            </w:r>
          </w:p>
        </w:tc>
      </w:tr>
      <w:tr w:rsidR="006101BD" w:rsidRPr="00655002" w14:paraId="098F658E" w14:textId="77777777" w:rsidTr="006101BD">
        <w:trPr>
          <w:cantSplit/>
          <w:trHeight w:val="300"/>
          <w:jc w:val="center"/>
        </w:trPr>
        <w:tc>
          <w:tcPr>
            <w:tcW w:w="3836" w:type="pct"/>
            <w:vAlign w:val="center"/>
            <w:hideMark/>
          </w:tcPr>
          <w:p w14:paraId="23B00717" w14:textId="77777777" w:rsidR="006101BD" w:rsidRPr="00655002" w:rsidRDefault="006101BD" w:rsidP="006101BD">
            <w:pPr>
              <w:pStyle w:val="TableBodyTextMIRB"/>
              <w:rPr>
                <w:rFonts w:eastAsia="Times New Roman"/>
                <w:lang w:eastAsia="en-CA"/>
              </w:rPr>
            </w:pPr>
            <w:r>
              <w:t>Big Island 31e</w:t>
            </w:r>
          </w:p>
        </w:tc>
        <w:tc>
          <w:tcPr>
            <w:tcW w:w="1164" w:type="pct"/>
            <w:noWrap/>
            <w:vAlign w:val="center"/>
            <w:hideMark/>
          </w:tcPr>
          <w:p w14:paraId="330CB52E" w14:textId="77777777" w:rsidR="006101BD" w:rsidRDefault="006101BD" w:rsidP="006101BD">
            <w:pPr>
              <w:pStyle w:val="TableBodyTextMIRB"/>
            </w:pPr>
            <w:r w:rsidRPr="00377980">
              <w:rPr>
                <w:rFonts w:eastAsia="Times New Roman"/>
                <w:lang w:eastAsia="en-CA"/>
              </w:rPr>
              <w:t>Not applicable</w:t>
            </w:r>
          </w:p>
        </w:tc>
      </w:tr>
      <w:tr w:rsidR="006101BD" w:rsidRPr="00655002" w14:paraId="66672AFE" w14:textId="77777777" w:rsidTr="006101BD">
        <w:trPr>
          <w:cantSplit/>
          <w:trHeight w:val="300"/>
          <w:jc w:val="center"/>
        </w:trPr>
        <w:tc>
          <w:tcPr>
            <w:tcW w:w="3836" w:type="pct"/>
            <w:vAlign w:val="center"/>
            <w:hideMark/>
          </w:tcPr>
          <w:p w14:paraId="5D37A2C5" w14:textId="77777777" w:rsidR="006101BD" w:rsidRPr="00655002" w:rsidRDefault="006101BD" w:rsidP="006101BD">
            <w:pPr>
              <w:pStyle w:val="TableBodyTextMIRB"/>
              <w:rPr>
                <w:rFonts w:eastAsia="Times New Roman"/>
                <w:lang w:eastAsia="en-CA"/>
              </w:rPr>
            </w:pPr>
            <w:r>
              <w:t>Big Island 31f</w:t>
            </w:r>
          </w:p>
        </w:tc>
        <w:tc>
          <w:tcPr>
            <w:tcW w:w="1164" w:type="pct"/>
            <w:noWrap/>
            <w:vAlign w:val="center"/>
            <w:hideMark/>
          </w:tcPr>
          <w:p w14:paraId="3A6C4385" w14:textId="77777777" w:rsidR="006101BD" w:rsidRDefault="006101BD" w:rsidP="006101BD">
            <w:pPr>
              <w:pStyle w:val="TableBodyTextMIRB"/>
            </w:pPr>
            <w:r w:rsidRPr="00377980">
              <w:rPr>
                <w:rFonts w:eastAsia="Times New Roman"/>
                <w:lang w:eastAsia="en-CA"/>
              </w:rPr>
              <w:t>Not applicable</w:t>
            </w:r>
          </w:p>
        </w:tc>
      </w:tr>
      <w:tr w:rsidR="006101BD" w:rsidRPr="00655002" w14:paraId="7D99976A" w14:textId="77777777" w:rsidTr="006101BD">
        <w:trPr>
          <w:cantSplit/>
          <w:trHeight w:val="300"/>
          <w:jc w:val="center"/>
        </w:trPr>
        <w:tc>
          <w:tcPr>
            <w:tcW w:w="3836" w:type="pct"/>
            <w:vAlign w:val="center"/>
            <w:hideMark/>
          </w:tcPr>
          <w:p w14:paraId="1EE93EC6" w14:textId="77777777" w:rsidR="006101BD" w:rsidRPr="00655002" w:rsidRDefault="006101BD" w:rsidP="006101BD">
            <w:pPr>
              <w:pStyle w:val="TableBodyTextMIRB"/>
              <w:rPr>
                <w:rFonts w:eastAsia="Times New Roman"/>
                <w:lang w:eastAsia="en-CA"/>
              </w:rPr>
            </w:pPr>
            <w:r>
              <w:t>Big Island 37</w:t>
            </w:r>
          </w:p>
        </w:tc>
        <w:tc>
          <w:tcPr>
            <w:tcW w:w="1164" w:type="pct"/>
            <w:noWrap/>
            <w:vAlign w:val="center"/>
            <w:hideMark/>
          </w:tcPr>
          <w:p w14:paraId="7519E600" w14:textId="77777777" w:rsidR="006101BD" w:rsidRDefault="006101BD" w:rsidP="006101BD">
            <w:pPr>
              <w:pStyle w:val="TableBodyTextMIRB"/>
            </w:pPr>
            <w:r w:rsidRPr="00377980">
              <w:rPr>
                <w:rFonts w:eastAsia="Times New Roman"/>
                <w:lang w:eastAsia="en-CA"/>
              </w:rPr>
              <w:t>Not applicable</w:t>
            </w:r>
          </w:p>
        </w:tc>
      </w:tr>
      <w:tr w:rsidR="006101BD" w:rsidRPr="00655002" w14:paraId="585BDF35" w14:textId="77777777" w:rsidTr="006101BD">
        <w:trPr>
          <w:cantSplit/>
          <w:trHeight w:val="300"/>
          <w:jc w:val="center"/>
        </w:trPr>
        <w:tc>
          <w:tcPr>
            <w:tcW w:w="3836" w:type="pct"/>
            <w:vAlign w:val="center"/>
            <w:hideMark/>
          </w:tcPr>
          <w:p w14:paraId="0852C2CF" w14:textId="77777777" w:rsidR="006101BD" w:rsidRPr="00655002" w:rsidRDefault="006101BD" w:rsidP="006101BD">
            <w:pPr>
              <w:pStyle w:val="TableBodyTextMIRB"/>
              <w:rPr>
                <w:rFonts w:eastAsia="Times New Roman"/>
                <w:lang w:eastAsia="en-CA"/>
              </w:rPr>
            </w:pPr>
            <w:r>
              <w:t>Big Island Mainland 93</w:t>
            </w:r>
          </w:p>
        </w:tc>
        <w:tc>
          <w:tcPr>
            <w:tcW w:w="1164" w:type="pct"/>
            <w:noWrap/>
            <w:vAlign w:val="center"/>
            <w:hideMark/>
          </w:tcPr>
          <w:p w14:paraId="6A083811" w14:textId="77777777" w:rsidR="006101BD" w:rsidRDefault="006101BD" w:rsidP="006101BD">
            <w:pPr>
              <w:pStyle w:val="TableBodyTextMIRB"/>
            </w:pPr>
            <w:r w:rsidRPr="00377980">
              <w:rPr>
                <w:rFonts w:eastAsia="Times New Roman"/>
                <w:lang w:eastAsia="en-CA"/>
              </w:rPr>
              <w:t>Not applicable</w:t>
            </w:r>
          </w:p>
        </w:tc>
      </w:tr>
      <w:tr w:rsidR="006101BD" w:rsidRPr="00655002" w14:paraId="3EC5DB81" w14:textId="77777777" w:rsidTr="006101BD">
        <w:trPr>
          <w:cantSplit/>
          <w:trHeight w:val="300"/>
          <w:jc w:val="center"/>
        </w:trPr>
        <w:tc>
          <w:tcPr>
            <w:tcW w:w="3836" w:type="pct"/>
            <w:vAlign w:val="center"/>
            <w:hideMark/>
          </w:tcPr>
          <w:p w14:paraId="578ED7D5" w14:textId="77777777" w:rsidR="006101BD" w:rsidRPr="00655002" w:rsidRDefault="006101BD" w:rsidP="006101BD">
            <w:pPr>
              <w:pStyle w:val="TableBodyTextMIRB"/>
              <w:rPr>
                <w:rFonts w:eastAsia="Times New Roman"/>
                <w:lang w:eastAsia="en-CA"/>
              </w:rPr>
            </w:pPr>
            <w:r>
              <w:t>Cape Croker Hunting Grounds 60b</w:t>
            </w:r>
          </w:p>
        </w:tc>
        <w:tc>
          <w:tcPr>
            <w:tcW w:w="1164" w:type="pct"/>
            <w:noWrap/>
            <w:vAlign w:val="center"/>
            <w:hideMark/>
          </w:tcPr>
          <w:p w14:paraId="1DFAEF95" w14:textId="77777777" w:rsidR="006101BD" w:rsidRDefault="006101BD" w:rsidP="006101BD">
            <w:pPr>
              <w:pStyle w:val="TableBodyTextMIRB"/>
            </w:pPr>
            <w:r w:rsidRPr="00377980">
              <w:rPr>
                <w:rFonts w:eastAsia="Times New Roman"/>
                <w:lang w:eastAsia="en-CA"/>
              </w:rPr>
              <w:t>Not applicable</w:t>
            </w:r>
          </w:p>
        </w:tc>
      </w:tr>
      <w:tr w:rsidR="006101BD" w:rsidRPr="00655002" w14:paraId="3C285B10" w14:textId="77777777" w:rsidTr="006101BD">
        <w:trPr>
          <w:cantSplit/>
          <w:trHeight w:val="300"/>
          <w:jc w:val="center"/>
        </w:trPr>
        <w:tc>
          <w:tcPr>
            <w:tcW w:w="3836" w:type="pct"/>
            <w:vAlign w:val="center"/>
            <w:hideMark/>
          </w:tcPr>
          <w:p w14:paraId="4782BC6E" w14:textId="77777777" w:rsidR="006101BD" w:rsidRPr="00655002" w:rsidRDefault="006101BD" w:rsidP="006101BD">
            <w:pPr>
              <w:pStyle w:val="TableBodyTextMIRB"/>
              <w:rPr>
                <w:rFonts w:eastAsia="Times New Roman"/>
                <w:lang w:eastAsia="en-CA"/>
              </w:rPr>
            </w:pPr>
            <w:r>
              <w:t>Cat Lake 63c</w:t>
            </w:r>
          </w:p>
        </w:tc>
        <w:tc>
          <w:tcPr>
            <w:tcW w:w="1164" w:type="pct"/>
            <w:noWrap/>
            <w:vAlign w:val="center"/>
            <w:hideMark/>
          </w:tcPr>
          <w:p w14:paraId="7D839642" w14:textId="77777777" w:rsidR="006101BD" w:rsidRDefault="006101BD" w:rsidP="006101BD">
            <w:pPr>
              <w:pStyle w:val="TableBodyTextMIRB"/>
            </w:pPr>
            <w:r w:rsidRPr="00377980">
              <w:rPr>
                <w:rFonts w:eastAsia="Times New Roman"/>
                <w:lang w:eastAsia="en-CA"/>
              </w:rPr>
              <w:t>Not applicable</w:t>
            </w:r>
          </w:p>
        </w:tc>
      </w:tr>
      <w:tr w:rsidR="006101BD" w:rsidRPr="00655002" w14:paraId="6A435362" w14:textId="77777777" w:rsidTr="006101BD">
        <w:trPr>
          <w:cantSplit/>
          <w:trHeight w:val="300"/>
          <w:jc w:val="center"/>
        </w:trPr>
        <w:tc>
          <w:tcPr>
            <w:tcW w:w="3836" w:type="pct"/>
            <w:vAlign w:val="center"/>
            <w:hideMark/>
          </w:tcPr>
          <w:p w14:paraId="733A3CAA" w14:textId="77777777" w:rsidR="006101BD" w:rsidRPr="00655002" w:rsidRDefault="006101BD" w:rsidP="006101BD">
            <w:pPr>
              <w:pStyle w:val="TableBodyTextMIRB"/>
              <w:rPr>
                <w:rFonts w:eastAsia="Times New Roman"/>
                <w:lang w:eastAsia="en-CA"/>
              </w:rPr>
            </w:pPr>
            <w:proofErr w:type="spellStart"/>
            <w:r>
              <w:t>Cfb</w:t>
            </w:r>
            <w:proofErr w:type="spellEnd"/>
            <w:r>
              <w:t xml:space="preserve"> Borden</w:t>
            </w:r>
          </w:p>
        </w:tc>
        <w:tc>
          <w:tcPr>
            <w:tcW w:w="1164" w:type="pct"/>
            <w:noWrap/>
            <w:vAlign w:val="center"/>
            <w:hideMark/>
          </w:tcPr>
          <w:p w14:paraId="1C364D61" w14:textId="77777777" w:rsidR="006101BD" w:rsidRDefault="006101BD" w:rsidP="006101BD">
            <w:pPr>
              <w:pStyle w:val="TableBodyTextMIRB"/>
            </w:pPr>
            <w:r w:rsidRPr="00377980">
              <w:rPr>
                <w:rFonts w:eastAsia="Times New Roman"/>
                <w:lang w:eastAsia="en-CA"/>
              </w:rPr>
              <w:t>Not applicable</w:t>
            </w:r>
          </w:p>
        </w:tc>
      </w:tr>
      <w:tr w:rsidR="006101BD" w:rsidRPr="00655002" w14:paraId="5F555078" w14:textId="77777777" w:rsidTr="006101BD">
        <w:trPr>
          <w:cantSplit/>
          <w:trHeight w:val="300"/>
          <w:jc w:val="center"/>
        </w:trPr>
        <w:tc>
          <w:tcPr>
            <w:tcW w:w="3836" w:type="pct"/>
            <w:vAlign w:val="center"/>
            <w:hideMark/>
          </w:tcPr>
          <w:p w14:paraId="33E2CBF1" w14:textId="77777777" w:rsidR="006101BD" w:rsidRPr="00655002" w:rsidRDefault="006101BD" w:rsidP="006101BD">
            <w:pPr>
              <w:pStyle w:val="TableBodyTextMIRB"/>
              <w:rPr>
                <w:rFonts w:eastAsia="Times New Roman"/>
                <w:lang w:eastAsia="en-CA"/>
              </w:rPr>
            </w:pPr>
            <w:proofErr w:type="spellStart"/>
            <w:r>
              <w:t>Chapleau</w:t>
            </w:r>
            <w:proofErr w:type="spellEnd"/>
            <w:r>
              <w:t xml:space="preserve"> 61</w:t>
            </w:r>
          </w:p>
        </w:tc>
        <w:tc>
          <w:tcPr>
            <w:tcW w:w="1164" w:type="pct"/>
            <w:noWrap/>
            <w:vAlign w:val="center"/>
            <w:hideMark/>
          </w:tcPr>
          <w:p w14:paraId="1EB6A143" w14:textId="77777777" w:rsidR="006101BD" w:rsidRDefault="006101BD" w:rsidP="006101BD">
            <w:pPr>
              <w:pStyle w:val="TableBodyTextMIRB"/>
            </w:pPr>
            <w:r w:rsidRPr="00377980">
              <w:rPr>
                <w:rFonts w:eastAsia="Times New Roman"/>
                <w:lang w:eastAsia="en-CA"/>
              </w:rPr>
              <w:t>Not applicable</w:t>
            </w:r>
          </w:p>
        </w:tc>
      </w:tr>
      <w:tr w:rsidR="006101BD" w:rsidRPr="00655002" w14:paraId="48343448" w14:textId="77777777" w:rsidTr="006101BD">
        <w:trPr>
          <w:cantSplit/>
          <w:trHeight w:val="300"/>
          <w:jc w:val="center"/>
        </w:trPr>
        <w:tc>
          <w:tcPr>
            <w:tcW w:w="3836" w:type="pct"/>
            <w:vAlign w:val="center"/>
            <w:hideMark/>
          </w:tcPr>
          <w:p w14:paraId="66FCF038" w14:textId="77777777" w:rsidR="006101BD" w:rsidRPr="00655002" w:rsidRDefault="006101BD" w:rsidP="006101BD">
            <w:pPr>
              <w:pStyle w:val="TableBodyTextMIRB"/>
              <w:rPr>
                <w:rFonts w:eastAsia="Times New Roman"/>
                <w:lang w:eastAsia="en-CA"/>
              </w:rPr>
            </w:pPr>
            <w:proofErr w:type="spellStart"/>
            <w:r>
              <w:t>Chapleau</w:t>
            </w:r>
            <w:proofErr w:type="spellEnd"/>
            <w:r>
              <w:t xml:space="preserve"> 61a</w:t>
            </w:r>
          </w:p>
        </w:tc>
        <w:tc>
          <w:tcPr>
            <w:tcW w:w="1164" w:type="pct"/>
            <w:noWrap/>
            <w:vAlign w:val="center"/>
            <w:hideMark/>
          </w:tcPr>
          <w:p w14:paraId="10989260" w14:textId="77777777" w:rsidR="006101BD" w:rsidRDefault="006101BD" w:rsidP="006101BD">
            <w:pPr>
              <w:pStyle w:val="TableBodyTextMIRB"/>
            </w:pPr>
            <w:r w:rsidRPr="00377980">
              <w:rPr>
                <w:rFonts w:eastAsia="Times New Roman"/>
                <w:lang w:eastAsia="en-CA"/>
              </w:rPr>
              <w:t>Not applicable</w:t>
            </w:r>
          </w:p>
        </w:tc>
      </w:tr>
      <w:tr w:rsidR="006101BD" w:rsidRPr="00655002" w14:paraId="47F1834B" w14:textId="77777777" w:rsidTr="006101BD">
        <w:trPr>
          <w:cantSplit/>
          <w:trHeight w:val="300"/>
          <w:jc w:val="center"/>
        </w:trPr>
        <w:tc>
          <w:tcPr>
            <w:tcW w:w="3836" w:type="pct"/>
            <w:vAlign w:val="center"/>
            <w:hideMark/>
          </w:tcPr>
          <w:p w14:paraId="15C68BF8" w14:textId="77777777" w:rsidR="006101BD" w:rsidRPr="00655002" w:rsidRDefault="006101BD" w:rsidP="006101BD">
            <w:pPr>
              <w:pStyle w:val="TableBodyTextMIRB"/>
              <w:rPr>
                <w:rFonts w:eastAsia="Times New Roman"/>
                <w:lang w:eastAsia="en-CA"/>
              </w:rPr>
            </w:pPr>
            <w:proofErr w:type="spellStart"/>
            <w:r>
              <w:t>Chapleau</w:t>
            </w:r>
            <w:proofErr w:type="spellEnd"/>
            <w:r>
              <w:t xml:space="preserve"> 74</w:t>
            </w:r>
          </w:p>
        </w:tc>
        <w:tc>
          <w:tcPr>
            <w:tcW w:w="1164" w:type="pct"/>
            <w:noWrap/>
            <w:vAlign w:val="center"/>
            <w:hideMark/>
          </w:tcPr>
          <w:p w14:paraId="7CF46C73" w14:textId="77777777" w:rsidR="006101BD" w:rsidRDefault="006101BD" w:rsidP="006101BD">
            <w:pPr>
              <w:pStyle w:val="TableBodyTextMIRB"/>
            </w:pPr>
            <w:r w:rsidRPr="00377980">
              <w:rPr>
                <w:rFonts w:eastAsia="Times New Roman"/>
                <w:lang w:eastAsia="en-CA"/>
              </w:rPr>
              <w:t>Not applicable</w:t>
            </w:r>
          </w:p>
        </w:tc>
      </w:tr>
      <w:tr w:rsidR="006101BD" w:rsidRPr="00655002" w14:paraId="5A11CDE6" w14:textId="77777777" w:rsidTr="006101BD">
        <w:trPr>
          <w:cantSplit/>
          <w:trHeight w:val="300"/>
          <w:jc w:val="center"/>
        </w:trPr>
        <w:tc>
          <w:tcPr>
            <w:tcW w:w="3836" w:type="pct"/>
            <w:vAlign w:val="center"/>
            <w:hideMark/>
          </w:tcPr>
          <w:p w14:paraId="1746B67B" w14:textId="77777777" w:rsidR="006101BD" w:rsidRPr="00655002" w:rsidRDefault="006101BD" w:rsidP="006101BD">
            <w:pPr>
              <w:pStyle w:val="TableBodyTextMIRB"/>
              <w:rPr>
                <w:rFonts w:eastAsia="Times New Roman"/>
                <w:lang w:eastAsia="en-CA"/>
              </w:rPr>
            </w:pPr>
            <w:proofErr w:type="spellStart"/>
            <w:r>
              <w:t>Chapleau</w:t>
            </w:r>
            <w:proofErr w:type="spellEnd"/>
            <w:r>
              <w:t xml:space="preserve"> 74a</w:t>
            </w:r>
          </w:p>
        </w:tc>
        <w:tc>
          <w:tcPr>
            <w:tcW w:w="1164" w:type="pct"/>
            <w:noWrap/>
            <w:vAlign w:val="center"/>
            <w:hideMark/>
          </w:tcPr>
          <w:p w14:paraId="0ED3452F" w14:textId="77777777" w:rsidR="006101BD" w:rsidRDefault="006101BD" w:rsidP="006101BD">
            <w:pPr>
              <w:pStyle w:val="TableBodyTextMIRB"/>
            </w:pPr>
            <w:r w:rsidRPr="00377980">
              <w:rPr>
                <w:rFonts w:eastAsia="Times New Roman"/>
                <w:lang w:eastAsia="en-CA"/>
              </w:rPr>
              <w:t>Not applicable</w:t>
            </w:r>
          </w:p>
        </w:tc>
      </w:tr>
      <w:tr w:rsidR="006101BD" w:rsidRPr="00655002" w14:paraId="67548CF7" w14:textId="77777777" w:rsidTr="006101BD">
        <w:trPr>
          <w:cantSplit/>
          <w:trHeight w:val="300"/>
          <w:jc w:val="center"/>
        </w:trPr>
        <w:tc>
          <w:tcPr>
            <w:tcW w:w="3836" w:type="pct"/>
            <w:vAlign w:val="center"/>
            <w:hideMark/>
          </w:tcPr>
          <w:p w14:paraId="7814E8BD" w14:textId="77777777" w:rsidR="006101BD" w:rsidRPr="00655002" w:rsidRDefault="006101BD" w:rsidP="006101BD">
            <w:pPr>
              <w:pStyle w:val="TableBodyTextMIRB"/>
              <w:rPr>
                <w:rFonts w:eastAsia="Times New Roman"/>
                <w:lang w:eastAsia="en-CA"/>
              </w:rPr>
            </w:pPr>
            <w:proofErr w:type="spellStart"/>
            <w:r>
              <w:t>Chapleau</w:t>
            </w:r>
            <w:proofErr w:type="spellEnd"/>
            <w:r>
              <w:t xml:space="preserve"> 75</w:t>
            </w:r>
          </w:p>
        </w:tc>
        <w:tc>
          <w:tcPr>
            <w:tcW w:w="1164" w:type="pct"/>
            <w:noWrap/>
            <w:vAlign w:val="center"/>
            <w:hideMark/>
          </w:tcPr>
          <w:p w14:paraId="553181FC" w14:textId="77777777" w:rsidR="006101BD" w:rsidRDefault="006101BD" w:rsidP="006101BD">
            <w:pPr>
              <w:pStyle w:val="TableBodyTextMIRB"/>
            </w:pPr>
            <w:r w:rsidRPr="00377980">
              <w:rPr>
                <w:rFonts w:eastAsia="Times New Roman"/>
                <w:lang w:eastAsia="en-CA"/>
              </w:rPr>
              <w:t>Not applicable</w:t>
            </w:r>
          </w:p>
        </w:tc>
      </w:tr>
      <w:tr w:rsidR="006101BD" w:rsidRPr="00655002" w14:paraId="0FF7A9D3" w14:textId="77777777" w:rsidTr="006101BD">
        <w:trPr>
          <w:cantSplit/>
          <w:trHeight w:val="300"/>
          <w:jc w:val="center"/>
        </w:trPr>
        <w:tc>
          <w:tcPr>
            <w:tcW w:w="3836" w:type="pct"/>
            <w:vAlign w:val="center"/>
            <w:hideMark/>
          </w:tcPr>
          <w:p w14:paraId="31B0D991" w14:textId="77777777" w:rsidR="006101BD" w:rsidRPr="00655002" w:rsidRDefault="006101BD" w:rsidP="006101BD">
            <w:pPr>
              <w:pStyle w:val="TableBodyTextMIRB"/>
              <w:rPr>
                <w:rFonts w:eastAsia="Times New Roman"/>
                <w:lang w:eastAsia="en-CA"/>
              </w:rPr>
            </w:pPr>
            <w:proofErr w:type="spellStart"/>
            <w:r>
              <w:t>Chapleau</w:t>
            </w:r>
            <w:proofErr w:type="spellEnd"/>
            <w:r>
              <w:t xml:space="preserve"> Cree Fox Lake</w:t>
            </w:r>
          </w:p>
        </w:tc>
        <w:tc>
          <w:tcPr>
            <w:tcW w:w="1164" w:type="pct"/>
            <w:noWrap/>
            <w:vAlign w:val="center"/>
            <w:hideMark/>
          </w:tcPr>
          <w:p w14:paraId="6897507D" w14:textId="77777777" w:rsidR="006101BD" w:rsidRDefault="006101BD" w:rsidP="006101BD">
            <w:pPr>
              <w:pStyle w:val="TableBodyTextMIRB"/>
            </w:pPr>
            <w:r w:rsidRPr="00377980">
              <w:rPr>
                <w:rFonts w:eastAsia="Times New Roman"/>
                <w:lang w:eastAsia="en-CA"/>
              </w:rPr>
              <w:t>Not applicable</w:t>
            </w:r>
          </w:p>
        </w:tc>
      </w:tr>
      <w:tr w:rsidR="006101BD" w:rsidRPr="00655002" w14:paraId="1C0C9239" w14:textId="77777777" w:rsidTr="006101BD">
        <w:trPr>
          <w:cantSplit/>
          <w:trHeight w:val="300"/>
          <w:jc w:val="center"/>
        </w:trPr>
        <w:tc>
          <w:tcPr>
            <w:tcW w:w="3836" w:type="pct"/>
            <w:vAlign w:val="center"/>
            <w:hideMark/>
          </w:tcPr>
          <w:p w14:paraId="2B3AB209" w14:textId="77777777" w:rsidR="006101BD" w:rsidRPr="00655002" w:rsidRDefault="006101BD" w:rsidP="006101BD">
            <w:pPr>
              <w:pStyle w:val="TableBodyTextMIRB"/>
              <w:rPr>
                <w:rFonts w:eastAsia="Times New Roman"/>
                <w:lang w:eastAsia="en-CA"/>
              </w:rPr>
            </w:pPr>
            <w:r>
              <w:t>Chief's Point 28</w:t>
            </w:r>
          </w:p>
        </w:tc>
        <w:tc>
          <w:tcPr>
            <w:tcW w:w="1164" w:type="pct"/>
            <w:noWrap/>
            <w:vAlign w:val="center"/>
            <w:hideMark/>
          </w:tcPr>
          <w:p w14:paraId="05CCC775" w14:textId="77777777" w:rsidR="006101BD" w:rsidRDefault="006101BD" w:rsidP="006101BD">
            <w:pPr>
              <w:pStyle w:val="TableBodyTextMIRB"/>
            </w:pPr>
            <w:r w:rsidRPr="00377980">
              <w:rPr>
                <w:rFonts w:eastAsia="Times New Roman"/>
                <w:lang w:eastAsia="en-CA"/>
              </w:rPr>
              <w:t>Not applicable</w:t>
            </w:r>
          </w:p>
        </w:tc>
      </w:tr>
      <w:tr w:rsidR="006101BD" w:rsidRPr="00655002" w14:paraId="1F77F4EB" w14:textId="77777777" w:rsidTr="006101BD">
        <w:trPr>
          <w:cantSplit/>
          <w:trHeight w:val="300"/>
          <w:jc w:val="center"/>
        </w:trPr>
        <w:tc>
          <w:tcPr>
            <w:tcW w:w="3836" w:type="pct"/>
            <w:vAlign w:val="center"/>
            <w:hideMark/>
          </w:tcPr>
          <w:p w14:paraId="29524975" w14:textId="77777777" w:rsidR="006101BD" w:rsidRPr="00655002" w:rsidRDefault="006101BD" w:rsidP="006101BD">
            <w:pPr>
              <w:pStyle w:val="TableBodyTextMIRB"/>
              <w:rPr>
                <w:rFonts w:eastAsia="Times New Roman"/>
                <w:lang w:eastAsia="en-CA"/>
              </w:rPr>
            </w:pPr>
            <w:r>
              <w:t>Chippewa Island</w:t>
            </w:r>
          </w:p>
        </w:tc>
        <w:tc>
          <w:tcPr>
            <w:tcW w:w="1164" w:type="pct"/>
            <w:noWrap/>
            <w:vAlign w:val="center"/>
            <w:hideMark/>
          </w:tcPr>
          <w:p w14:paraId="54D8E28C" w14:textId="77777777" w:rsidR="006101BD" w:rsidRDefault="006101BD" w:rsidP="006101BD">
            <w:pPr>
              <w:pStyle w:val="TableBodyTextMIRB"/>
            </w:pPr>
            <w:r w:rsidRPr="00377980">
              <w:rPr>
                <w:rFonts w:eastAsia="Times New Roman"/>
                <w:lang w:eastAsia="en-CA"/>
              </w:rPr>
              <w:t>Not applicable</w:t>
            </w:r>
          </w:p>
        </w:tc>
      </w:tr>
      <w:tr w:rsidR="006101BD" w:rsidRPr="00655002" w14:paraId="5947BDED" w14:textId="77777777" w:rsidTr="006101BD">
        <w:trPr>
          <w:cantSplit/>
          <w:trHeight w:val="300"/>
          <w:jc w:val="center"/>
        </w:trPr>
        <w:tc>
          <w:tcPr>
            <w:tcW w:w="3836" w:type="pct"/>
            <w:vAlign w:val="center"/>
            <w:hideMark/>
          </w:tcPr>
          <w:p w14:paraId="57FBAFF7" w14:textId="77777777" w:rsidR="006101BD" w:rsidRPr="00655002" w:rsidRDefault="006101BD" w:rsidP="006101BD">
            <w:pPr>
              <w:pStyle w:val="TableBodyTextMIRB"/>
              <w:rPr>
                <w:rFonts w:eastAsia="Times New Roman"/>
                <w:lang w:eastAsia="en-CA"/>
              </w:rPr>
            </w:pPr>
            <w:r>
              <w:t>Chippewas of Georgina Island First Nation</w:t>
            </w:r>
          </w:p>
        </w:tc>
        <w:tc>
          <w:tcPr>
            <w:tcW w:w="1164" w:type="pct"/>
            <w:noWrap/>
            <w:vAlign w:val="center"/>
            <w:hideMark/>
          </w:tcPr>
          <w:p w14:paraId="6D9A7357" w14:textId="77777777" w:rsidR="006101BD" w:rsidRDefault="006101BD" w:rsidP="006101BD">
            <w:pPr>
              <w:pStyle w:val="TableBodyTextMIRB"/>
            </w:pPr>
            <w:r w:rsidRPr="00377980">
              <w:rPr>
                <w:rFonts w:eastAsia="Times New Roman"/>
                <w:lang w:eastAsia="en-CA"/>
              </w:rPr>
              <w:t>Not applicable</w:t>
            </w:r>
          </w:p>
        </w:tc>
      </w:tr>
      <w:tr w:rsidR="006101BD" w:rsidRPr="00655002" w14:paraId="2D7A7E70" w14:textId="77777777" w:rsidTr="006101BD">
        <w:trPr>
          <w:cantSplit/>
          <w:trHeight w:val="300"/>
          <w:jc w:val="center"/>
        </w:trPr>
        <w:tc>
          <w:tcPr>
            <w:tcW w:w="3836" w:type="pct"/>
            <w:vAlign w:val="center"/>
            <w:hideMark/>
          </w:tcPr>
          <w:p w14:paraId="304E078A" w14:textId="77777777" w:rsidR="006101BD" w:rsidRPr="00655002" w:rsidRDefault="006101BD" w:rsidP="006101BD">
            <w:pPr>
              <w:pStyle w:val="TableBodyTextMIRB"/>
              <w:rPr>
                <w:rFonts w:eastAsia="Times New Roman"/>
                <w:lang w:eastAsia="en-CA"/>
              </w:rPr>
            </w:pPr>
            <w:r>
              <w:t>Chippewas of Georgina Island First Nation 33a</w:t>
            </w:r>
          </w:p>
        </w:tc>
        <w:tc>
          <w:tcPr>
            <w:tcW w:w="1164" w:type="pct"/>
            <w:noWrap/>
            <w:vAlign w:val="center"/>
            <w:hideMark/>
          </w:tcPr>
          <w:p w14:paraId="3C83F5D3" w14:textId="77777777" w:rsidR="006101BD" w:rsidRDefault="006101BD" w:rsidP="006101BD">
            <w:pPr>
              <w:pStyle w:val="TableBodyTextMIRB"/>
            </w:pPr>
            <w:r w:rsidRPr="00377980">
              <w:rPr>
                <w:rFonts w:eastAsia="Times New Roman"/>
                <w:lang w:eastAsia="en-CA"/>
              </w:rPr>
              <w:t>Not applicable</w:t>
            </w:r>
          </w:p>
        </w:tc>
      </w:tr>
      <w:tr w:rsidR="006101BD" w:rsidRPr="00655002" w14:paraId="4D02B871" w14:textId="77777777" w:rsidTr="006101BD">
        <w:trPr>
          <w:cantSplit/>
          <w:trHeight w:val="300"/>
          <w:jc w:val="center"/>
        </w:trPr>
        <w:tc>
          <w:tcPr>
            <w:tcW w:w="3836" w:type="pct"/>
            <w:vAlign w:val="center"/>
            <w:hideMark/>
          </w:tcPr>
          <w:p w14:paraId="4F515FE9" w14:textId="77777777" w:rsidR="006101BD" w:rsidRPr="00655002" w:rsidRDefault="006101BD" w:rsidP="006101BD">
            <w:pPr>
              <w:pStyle w:val="TableBodyTextMIRB"/>
              <w:rPr>
                <w:rFonts w:eastAsia="Times New Roman"/>
                <w:lang w:eastAsia="en-CA"/>
              </w:rPr>
            </w:pPr>
            <w:r>
              <w:t>Chippewas of the Thames First Nation 42</w:t>
            </w:r>
          </w:p>
        </w:tc>
        <w:tc>
          <w:tcPr>
            <w:tcW w:w="1164" w:type="pct"/>
            <w:noWrap/>
            <w:vAlign w:val="center"/>
            <w:hideMark/>
          </w:tcPr>
          <w:p w14:paraId="7FD94395" w14:textId="77777777" w:rsidR="006101BD" w:rsidRDefault="006101BD" w:rsidP="006101BD">
            <w:pPr>
              <w:pStyle w:val="TableBodyTextMIRB"/>
            </w:pPr>
            <w:r w:rsidRPr="00377980">
              <w:rPr>
                <w:rFonts w:eastAsia="Times New Roman"/>
                <w:lang w:eastAsia="en-CA"/>
              </w:rPr>
              <w:t>Not applicable</w:t>
            </w:r>
          </w:p>
        </w:tc>
      </w:tr>
      <w:tr w:rsidR="006101BD" w:rsidRPr="00655002" w14:paraId="3DDBA3AD" w14:textId="77777777" w:rsidTr="006101BD">
        <w:trPr>
          <w:cantSplit/>
          <w:trHeight w:val="300"/>
          <w:jc w:val="center"/>
        </w:trPr>
        <w:tc>
          <w:tcPr>
            <w:tcW w:w="3836" w:type="pct"/>
            <w:vAlign w:val="center"/>
            <w:hideMark/>
          </w:tcPr>
          <w:p w14:paraId="7C6AB711" w14:textId="77777777" w:rsidR="006101BD" w:rsidRPr="00655002" w:rsidRDefault="006101BD" w:rsidP="006101BD">
            <w:pPr>
              <w:pStyle w:val="TableBodyTextMIRB"/>
              <w:rPr>
                <w:rFonts w:eastAsia="Times New Roman"/>
                <w:lang w:eastAsia="en-CA"/>
              </w:rPr>
            </w:pPr>
            <w:r>
              <w:t>Christian Island 30</w:t>
            </w:r>
          </w:p>
        </w:tc>
        <w:tc>
          <w:tcPr>
            <w:tcW w:w="1164" w:type="pct"/>
            <w:noWrap/>
            <w:vAlign w:val="center"/>
            <w:hideMark/>
          </w:tcPr>
          <w:p w14:paraId="24FDF639" w14:textId="77777777" w:rsidR="006101BD" w:rsidRDefault="006101BD" w:rsidP="006101BD">
            <w:pPr>
              <w:pStyle w:val="TableBodyTextMIRB"/>
            </w:pPr>
            <w:r w:rsidRPr="00377980">
              <w:rPr>
                <w:rFonts w:eastAsia="Times New Roman"/>
                <w:lang w:eastAsia="en-CA"/>
              </w:rPr>
              <w:t>Not applicable</w:t>
            </w:r>
          </w:p>
        </w:tc>
      </w:tr>
      <w:tr w:rsidR="006101BD" w:rsidRPr="00655002" w14:paraId="560854CB" w14:textId="77777777" w:rsidTr="006101BD">
        <w:trPr>
          <w:cantSplit/>
          <w:trHeight w:val="300"/>
          <w:jc w:val="center"/>
        </w:trPr>
        <w:tc>
          <w:tcPr>
            <w:tcW w:w="3836" w:type="pct"/>
            <w:vAlign w:val="center"/>
            <w:hideMark/>
          </w:tcPr>
          <w:p w14:paraId="2E22FBD1" w14:textId="77777777" w:rsidR="006101BD" w:rsidRPr="00655002" w:rsidRDefault="006101BD" w:rsidP="006101BD">
            <w:pPr>
              <w:pStyle w:val="TableBodyTextMIRB"/>
              <w:rPr>
                <w:rFonts w:eastAsia="Times New Roman"/>
                <w:lang w:eastAsia="en-CA"/>
              </w:rPr>
            </w:pPr>
            <w:r>
              <w:t>Christian Island 30a</w:t>
            </w:r>
          </w:p>
        </w:tc>
        <w:tc>
          <w:tcPr>
            <w:tcW w:w="1164" w:type="pct"/>
            <w:noWrap/>
            <w:vAlign w:val="center"/>
            <w:hideMark/>
          </w:tcPr>
          <w:p w14:paraId="0F233DD9" w14:textId="77777777" w:rsidR="006101BD" w:rsidRDefault="006101BD" w:rsidP="006101BD">
            <w:pPr>
              <w:pStyle w:val="TableBodyTextMIRB"/>
            </w:pPr>
            <w:r w:rsidRPr="00377980">
              <w:rPr>
                <w:rFonts w:eastAsia="Times New Roman"/>
                <w:lang w:eastAsia="en-CA"/>
              </w:rPr>
              <w:t>Not applicable</w:t>
            </w:r>
          </w:p>
        </w:tc>
      </w:tr>
      <w:tr w:rsidR="006101BD" w:rsidRPr="00655002" w14:paraId="51B18848" w14:textId="77777777" w:rsidTr="006101BD">
        <w:trPr>
          <w:cantSplit/>
          <w:trHeight w:val="300"/>
          <w:jc w:val="center"/>
        </w:trPr>
        <w:tc>
          <w:tcPr>
            <w:tcW w:w="3836" w:type="pct"/>
            <w:vAlign w:val="center"/>
            <w:hideMark/>
          </w:tcPr>
          <w:p w14:paraId="18A9DAF9" w14:textId="77777777" w:rsidR="006101BD" w:rsidRPr="00655002" w:rsidRDefault="006101BD" w:rsidP="006101BD">
            <w:pPr>
              <w:pStyle w:val="TableBodyTextMIRB"/>
              <w:rPr>
                <w:rFonts w:eastAsia="Times New Roman"/>
                <w:lang w:eastAsia="en-CA"/>
              </w:rPr>
            </w:pPr>
            <w:r>
              <w:t>City of Barrie</w:t>
            </w:r>
          </w:p>
        </w:tc>
        <w:tc>
          <w:tcPr>
            <w:tcW w:w="1164" w:type="pct"/>
            <w:noWrap/>
            <w:vAlign w:val="center"/>
            <w:hideMark/>
          </w:tcPr>
          <w:p w14:paraId="47423329" w14:textId="77777777" w:rsidR="006101BD" w:rsidRDefault="006101BD" w:rsidP="006101BD">
            <w:pPr>
              <w:pStyle w:val="TableBodyTextMIRB"/>
            </w:pPr>
            <w:r w:rsidRPr="00377980">
              <w:rPr>
                <w:rFonts w:eastAsia="Times New Roman"/>
                <w:lang w:eastAsia="en-CA"/>
              </w:rPr>
              <w:t>Not applicable</w:t>
            </w:r>
          </w:p>
        </w:tc>
      </w:tr>
      <w:tr w:rsidR="006101BD" w:rsidRPr="00655002" w14:paraId="19365F2B" w14:textId="77777777" w:rsidTr="006101BD">
        <w:trPr>
          <w:cantSplit/>
          <w:trHeight w:val="300"/>
          <w:jc w:val="center"/>
        </w:trPr>
        <w:tc>
          <w:tcPr>
            <w:tcW w:w="3836" w:type="pct"/>
            <w:vAlign w:val="center"/>
            <w:hideMark/>
          </w:tcPr>
          <w:p w14:paraId="22C60A93" w14:textId="77777777" w:rsidR="006101BD" w:rsidRPr="00655002" w:rsidRDefault="006101BD" w:rsidP="006101BD">
            <w:pPr>
              <w:pStyle w:val="TableBodyTextMIRB"/>
              <w:rPr>
                <w:rFonts w:eastAsia="Times New Roman"/>
                <w:lang w:eastAsia="en-CA"/>
              </w:rPr>
            </w:pPr>
            <w:r>
              <w:t>City of Belleville</w:t>
            </w:r>
          </w:p>
        </w:tc>
        <w:tc>
          <w:tcPr>
            <w:tcW w:w="1164" w:type="pct"/>
            <w:noWrap/>
            <w:vAlign w:val="center"/>
            <w:hideMark/>
          </w:tcPr>
          <w:p w14:paraId="229069C5" w14:textId="77777777" w:rsidR="006101BD" w:rsidRDefault="006101BD" w:rsidP="006101BD">
            <w:pPr>
              <w:pStyle w:val="TableBodyTextMIRB"/>
            </w:pPr>
            <w:r w:rsidRPr="00377980">
              <w:rPr>
                <w:rFonts w:eastAsia="Times New Roman"/>
                <w:lang w:eastAsia="en-CA"/>
              </w:rPr>
              <w:t>Not applicable</w:t>
            </w:r>
          </w:p>
        </w:tc>
      </w:tr>
      <w:tr w:rsidR="006101BD" w:rsidRPr="00655002" w14:paraId="063F5CDC" w14:textId="77777777" w:rsidTr="006101BD">
        <w:trPr>
          <w:cantSplit/>
          <w:trHeight w:val="300"/>
          <w:jc w:val="center"/>
        </w:trPr>
        <w:tc>
          <w:tcPr>
            <w:tcW w:w="3836" w:type="pct"/>
            <w:vAlign w:val="center"/>
            <w:hideMark/>
          </w:tcPr>
          <w:p w14:paraId="55EDBBBA" w14:textId="77777777" w:rsidR="006101BD" w:rsidRPr="00655002" w:rsidRDefault="006101BD" w:rsidP="006101BD">
            <w:pPr>
              <w:pStyle w:val="TableBodyTextMIRB"/>
              <w:rPr>
                <w:rFonts w:eastAsia="Times New Roman"/>
                <w:lang w:eastAsia="en-CA"/>
              </w:rPr>
            </w:pPr>
            <w:r>
              <w:t>City of Brampton</w:t>
            </w:r>
          </w:p>
        </w:tc>
        <w:tc>
          <w:tcPr>
            <w:tcW w:w="1164" w:type="pct"/>
            <w:noWrap/>
            <w:vAlign w:val="center"/>
            <w:hideMark/>
          </w:tcPr>
          <w:p w14:paraId="1C47B6DF" w14:textId="77777777" w:rsidR="006101BD" w:rsidRDefault="006101BD" w:rsidP="006101BD">
            <w:pPr>
              <w:pStyle w:val="TableBodyTextMIRB"/>
            </w:pPr>
            <w:r w:rsidRPr="00377980">
              <w:rPr>
                <w:rFonts w:eastAsia="Times New Roman"/>
                <w:lang w:eastAsia="en-CA"/>
              </w:rPr>
              <w:t>Not applicable</w:t>
            </w:r>
          </w:p>
        </w:tc>
      </w:tr>
      <w:tr w:rsidR="006101BD" w:rsidRPr="00655002" w14:paraId="247969A3" w14:textId="77777777" w:rsidTr="006101BD">
        <w:trPr>
          <w:cantSplit/>
          <w:trHeight w:val="300"/>
          <w:jc w:val="center"/>
        </w:trPr>
        <w:tc>
          <w:tcPr>
            <w:tcW w:w="3836" w:type="pct"/>
            <w:vAlign w:val="center"/>
            <w:hideMark/>
          </w:tcPr>
          <w:p w14:paraId="47DA2137" w14:textId="77777777" w:rsidR="006101BD" w:rsidRPr="00655002" w:rsidRDefault="006101BD" w:rsidP="006101BD">
            <w:pPr>
              <w:pStyle w:val="TableBodyTextMIRB"/>
              <w:rPr>
                <w:rFonts w:eastAsia="Times New Roman"/>
                <w:lang w:eastAsia="en-CA"/>
              </w:rPr>
            </w:pPr>
            <w:r>
              <w:t>City of Brantford</w:t>
            </w:r>
          </w:p>
        </w:tc>
        <w:tc>
          <w:tcPr>
            <w:tcW w:w="1164" w:type="pct"/>
            <w:noWrap/>
            <w:vAlign w:val="center"/>
            <w:hideMark/>
          </w:tcPr>
          <w:p w14:paraId="163904CA" w14:textId="77777777" w:rsidR="006101BD" w:rsidRDefault="006101BD" w:rsidP="006101BD">
            <w:pPr>
              <w:pStyle w:val="TableBodyTextMIRB"/>
            </w:pPr>
            <w:r w:rsidRPr="00377980">
              <w:rPr>
                <w:rFonts w:eastAsia="Times New Roman"/>
                <w:lang w:eastAsia="en-CA"/>
              </w:rPr>
              <w:t>Not applicable</w:t>
            </w:r>
          </w:p>
        </w:tc>
      </w:tr>
      <w:tr w:rsidR="006101BD" w:rsidRPr="00655002" w14:paraId="651AC32D" w14:textId="77777777" w:rsidTr="006101BD">
        <w:trPr>
          <w:cantSplit/>
          <w:trHeight w:val="300"/>
          <w:jc w:val="center"/>
        </w:trPr>
        <w:tc>
          <w:tcPr>
            <w:tcW w:w="3836" w:type="pct"/>
            <w:vAlign w:val="center"/>
            <w:hideMark/>
          </w:tcPr>
          <w:p w14:paraId="60D66B27" w14:textId="77777777" w:rsidR="006101BD" w:rsidRPr="00655002" w:rsidRDefault="006101BD" w:rsidP="006101BD">
            <w:pPr>
              <w:pStyle w:val="TableBodyTextMIRB"/>
              <w:rPr>
                <w:rFonts w:eastAsia="Times New Roman"/>
                <w:lang w:eastAsia="en-CA"/>
              </w:rPr>
            </w:pPr>
            <w:r>
              <w:t>City of Brockville</w:t>
            </w:r>
          </w:p>
        </w:tc>
        <w:tc>
          <w:tcPr>
            <w:tcW w:w="1164" w:type="pct"/>
            <w:noWrap/>
            <w:vAlign w:val="center"/>
            <w:hideMark/>
          </w:tcPr>
          <w:p w14:paraId="1CD9A850" w14:textId="77777777" w:rsidR="006101BD" w:rsidRDefault="006101BD" w:rsidP="006101BD">
            <w:pPr>
              <w:pStyle w:val="TableBodyTextMIRB"/>
            </w:pPr>
            <w:r w:rsidRPr="00377980">
              <w:rPr>
                <w:rFonts w:eastAsia="Times New Roman"/>
                <w:lang w:eastAsia="en-CA"/>
              </w:rPr>
              <w:t>Not applicable</w:t>
            </w:r>
          </w:p>
        </w:tc>
      </w:tr>
      <w:tr w:rsidR="006101BD" w:rsidRPr="00655002" w14:paraId="15F12317" w14:textId="77777777" w:rsidTr="006101BD">
        <w:trPr>
          <w:cantSplit/>
          <w:trHeight w:val="300"/>
          <w:jc w:val="center"/>
        </w:trPr>
        <w:tc>
          <w:tcPr>
            <w:tcW w:w="3836" w:type="pct"/>
            <w:vAlign w:val="center"/>
            <w:hideMark/>
          </w:tcPr>
          <w:p w14:paraId="4EBE8571" w14:textId="77777777" w:rsidR="006101BD" w:rsidRPr="00655002" w:rsidRDefault="006101BD" w:rsidP="006101BD">
            <w:pPr>
              <w:pStyle w:val="TableBodyTextMIRB"/>
              <w:rPr>
                <w:rFonts w:eastAsia="Times New Roman"/>
                <w:lang w:eastAsia="en-CA"/>
              </w:rPr>
            </w:pPr>
            <w:r>
              <w:t>City of Burlington</w:t>
            </w:r>
          </w:p>
        </w:tc>
        <w:tc>
          <w:tcPr>
            <w:tcW w:w="1164" w:type="pct"/>
            <w:noWrap/>
            <w:vAlign w:val="center"/>
            <w:hideMark/>
          </w:tcPr>
          <w:p w14:paraId="7E120FB2" w14:textId="77777777" w:rsidR="006101BD" w:rsidRDefault="006101BD" w:rsidP="006101BD">
            <w:pPr>
              <w:pStyle w:val="TableBodyTextMIRB"/>
            </w:pPr>
            <w:r w:rsidRPr="00377980">
              <w:rPr>
                <w:rFonts w:eastAsia="Times New Roman"/>
                <w:lang w:eastAsia="en-CA"/>
              </w:rPr>
              <w:t>Not applicable</w:t>
            </w:r>
          </w:p>
        </w:tc>
      </w:tr>
      <w:tr w:rsidR="006101BD" w:rsidRPr="00655002" w14:paraId="3B209770" w14:textId="77777777" w:rsidTr="006101BD">
        <w:trPr>
          <w:cantSplit/>
          <w:trHeight w:val="300"/>
          <w:jc w:val="center"/>
        </w:trPr>
        <w:tc>
          <w:tcPr>
            <w:tcW w:w="3836" w:type="pct"/>
            <w:vAlign w:val="center"/>
            <w:hideMark/>
          </w:tcPr>
          <w:p w14:paraId="5EDBF3E8" w14:textId="77777777" w:rsidR="006101BD" w:rsidRPr="00655002" w:rsidRDefault="006101BD" w:rsidP="006101BD">
            <w:pPr>
              <w:pStyle w:val="TableBodyTextMIRB"/>
              <w:rPr>
                <w:rFonts w:eastAsia="Times New Roman"/>
                <w:lang w:eastAsia="en-CA"/>
              </w:rPr>
            </w:pPr>
            <w:r>
              <w:t>City of Cambridge</w:t>
            </w:r>
          </w:p>
        </w:tc>
        <w:tc>
          <w:tcPr>
            <w:tcW w:w="1164" w:type="pct"/>
            <w:noWrap/>
            <w:vAlign w:val="center"/>
            <w:hideMark/>
          </w:tcPr>
          <w:p w14:paraId="37290138" w14:textId="77777777" w:rsidR="006101BD" w:rsidRDefault="006101BD" w:rsidP="006101BD">
            <w:pPr>
              <w:pStyle w:val="TableBodyTextMIRB"/>
            </w:pPr>
            <w:r w:rsidRPr="00377980">
              <w:rPr>
                <w:rFonts w:eastAsia="Times New Roman"/>
                <w:lang w:eastAsia="en-CA"/>
              </w:rPr>
              <w:t>Not applicable</w:t>
            </w:r>
          </w:p>
        </w:tc>
      </w:tr>
      <w:tr w:rsidR="006101BD" w:rsidRPr="00655002" w14:paraId="6DE25174" w14:textId="77777777" w:rsidTr="006101BD">
        <w:trPr>
          <w:cantSplit/>
          <w:trHeight w:val="300"/>
          <w:jc w:val="center"/>
        </w:trPr>
        <w:tc>
          <w:tcPr>
            <w:tcW w:w="3836" w:type="pct"/>
            <w:vAlign w:val="center"/>
            <w:hideMark/>
          </w:tcPr>
          <w:p w14:paraId="6C5E7236" w14:textId="77777777" w:rsidR="006101BD" w:rsidRPr="00655002" w:rsidRDefault="006101BD" w:rsidP="006101BD">
            <w:pPr>
              <w:pStyle w:val="TableBodyTextMIRB"/>
              <w:rPr>
                <w:rFonts w:eastAsia="Times New Roman"/>
                <w:lang w:eastAsia="en-CA"/>
              </w:rPr>
            </w:pPr>
            <w:r>
              <w:t>City of Clarence-Rockland</w:t>
            </w:r>
          </w:p>
        </w:tc>
        <w:tc>
          <w:tcPr>
            <w:tcW w:w="1164" w:type="pct"/>
            <w:noWrap/>
            <w:vAlign w:val="center"/>
            <w:hideMark/>
          </w:tcPr>
          <w:p w14:paraId="7E50693D" w14:textId="77777777" w:rsidR="006101BD" w:rsidRDefault="006101BD" w:rsidP="006101BD">
            <w:pPr>
              <w:pStyle w:val="TableBodyTextMIRB"/>
            </w:pPr>
            <w:r w:rsidRPr="00377980">
              <w:rPr>
                <w:rFonts w:eastAsia="Times New Roman"/>
                <w:lang w:eastAsia="en-CA"/>
              </w:rPr>
              <w:t>Not applicable</w:t>
            </w:r>
          </w:p>
        </w:tc>
      </w:tr>
      <w:tr w:rsidR="006101BD" w:rsidRPr="00655002" w14:paraId="6B0B7213" w14:textId="77777777" w:rsidTr="006101BD">
        <w:trPr>
          <w:cantSplit/>
          <w:trHeight w:val="300"/>
          <w:jc w:val="center"/>
        </w:trPr>
        <w:tc>
          <w:tcPr>
            <w:tcW w:w="3836" w:type="pct"/>
            <w:vAlign w:val="center"/>
            <w:hideMark/>
          </w:tcPr>
          <w:p w14:paraId="1E5BB891" w14:textId="77777777" w:rsidR="006101BD" w:rsidRPr="00655002" w:rsidRDefault="006101BD" w:rsidP="006101BD">
            <w:pPr>
              <w:pStyle w:val="TableBodyTextMIRB"/>
              <w:rPr>
                <w:rFonts w:eastAsia="Times New Roman"/>
                <w:lang w:eastAsia="en-CA"/>
              </w:rPr>
            </w:pPr>
            <w:r>
              <w:t>City of Cornwall</w:t>
            </w:r>
          </w:p>
        </w:tc>
        <w:tc>
          <w:tcPr>
            <w:tcW w:w="1164" w:type="pct"/>
            <w:noWrap/>
            <w:vAlign w:val="center"/>
            <w:hideMark/>
          </w:tcPr>
          <w:p w14:paraId="3FC45C08" w14:textId="77777777" w:rsidR="006101BD" w:rsidRDefault="006101BD" w:rsidP="006101BD">
            <w:pPr>
              <w:pStyle w:val="TableBodyTextMIRB"/>
            </w:pPr>
            <w:r w:rsidRPr="00377980">
              <w:rPr>
                <w:rFonts w:eastAsia="Times New Roman"/>
                <w:lang w:eastAsia="en-CA"/>
              </w:rPr>
              <w:t>Not applicable</w:t>
            </w:r>
          </w:p>
        </w:tc>
      </w:tr>
      <w:tr w:rsidR="006101BD" w:rsidRPr="00655002" w14:paraId="37A3CD28" w14:textId="77777777" w:rsidTr="006101BD">
        <w:trPr>
          <w:cantSplit/>
          <w:trHeight w:val="300"/>
          <w:jc w:val="center"/>
        </w:trPr>
        <w:tc>
          <w:tcPr>
            <w:tcW w:w="3836" w:type="pct"/>
            <w:vAlign w:val="center"/>
            <w:hideMark/>
          </w:tcPr>
          <w:p w14:paraId="31243492" w14:textId="77777777" w:rsidR="006101BD" w:rsidRPr="00655002" w:rsidRDefault="006101BD" w:rsidP="006101BD">
            <w:pPr>
              <w:pStyle w:val="TableBodyTextMIRB"/>
              <w:rPr>
                <w:rFonts w:eastAsia="Times New Roman"/>
                <w:lang w:eastAsia="en-CA"/>
              </w:rPr>
            </w:pPr>
            <w:r>
              <w:lastRenderedPageBreak/>
              <w:t>City of Dryden</w:t>
            </w:r>
          </w:p>
        </w:tc>
        <w:tc>
          <w:tcPr>
            <w:tcW w:w="1164" w:type="pct"/>
            <w:noWrap/>
            <w:vAlign w:val="center"/>
            <w:hideMark/>
          </w:tcPr>
          <w:p w14:paraId="55018DA5" w14:textId="77777777" w:rsidR="006101BD" w:rsidRDefault="006101BD" w:rsidP="006101BD">
            <w:pPr>
              <w:pStyle w:val="TableBodyTextMIRB"/>
            </w:pPr>
            <w:r w:rsidRPr="00377980">
              <w:rPr>
                <w:rFonts w:eastAsia="Times New Roman"/>
                <w:lang w:eastAsia="en-CA"/>
              </w:rPr>
              <w:t>Not applicable</w:t>
            </w:r>
          </w:p>
        </w:tc>
      </w:tr>
      <w:tr w:rsidR="006101BD" w:rsidRPr="00655002" w14:paraId="1DB20C86" w14:textId="77777777" w:rsidTr="006101BD">
        <w:trPr>
          <w:cantSplit/>
          <w:trHeight w:val="300"/>
          <w:jc w:val="center"/>
        </w:trPr>
        <w:tc>
          <w:tcPr>
            <w:tcW w:w="3836" w:type="pct"/>
            <w:vAlign w:val="center"/>
            <w:hideMark/>
          </w:tcPr>
          <w:p w14:paraId="220245AF" w14:textId="77777777" w:rsidR="006101BD" w:rsidRPr="00655002" w:rsidRDefault="006101BD" w:rsidP="006101BD">
            <w:pPr>
              <w:pStyle w:val="TableBodyTextMIRB"/>
              <w:rPr>
                <w:rFonts w:eastAsia="Times New Roman"/>
                <w:lang w:eastAsia="en-CA"/>
              </w:rPr>
            </w:pPr>
            <w:r>
              <w:t>City of Elliot Lake</w:t>
            </w:r>
          </w:p>
        </w:tc>
        <w:tc>
          <w:tcPr>
            <w:tcW w:w="1164" w:type="pct"/>
            <w:noWrap/>
            <w:vAlign w:val="center"/>
            <w:hideMark/>
          </w:tcPr>
          <w:p w14:paraId="4C380F5C" w14:textId="77777777" w:rsidR="006101BD" w:rsidRDefault="006101BD" w:rsidP="006101BD">
            <w:pPr>
              <w:pStyle w:val="TableBodyTextMIRB"/>
            </w:pPr>
            <w:r w:rsidRPr="00377980">
              <w:rPr>
                <w:rFonts w:eastAsia="Times New Roman"/>
                <w:lang w:eastAsia="en-CA"/>
              </w:rPr>
              <w:t>Not applicable</w:t>
            </w:r>
          </w:p>
        </w:tc>
      </w:tr>
      <w:tr w:rsidR="006101BD" w:rsidRPr="00655002" w14:paraId="5C84488C" w14:textId="77777777" w:rsidTr="006101BD">
        <w:trPr>
          <w:cantSplit/>
          <w:trHeight w:val="300"/>
          <w:jc w:val="center"/>
        </w:trPr>
        <w:tc>
          <w:tcPr>
            <w:tcW w:w="3836" w:type="pct"/>
            <w:vAlign w:val="center"/>
            <w:hideMark/>
          </w:tcPr>
          <w:p w14:paraId="52972AD3" w14:textId="77777777" w:rsidR="006101BD" w:rsidRPr="00655002" w:rsidRDefault="006101BD" w:rsidP="006101BD">
            <w:pPr>
              <w:pStyle w:val="TableBodyTextMIRB"/>
              <w:rPr>
                <w:rFonts w:eastAsia="Times New Roman"/>
                <w:lang w:eastAsia="en-CA"/>
              </w:rPr>
            </w:pPr>
            <w:r>
              <w:t>City of Greater Sudbury</w:t>
            </w:r>
          </w:p>
        </w:tc>
        <w:tc>
          <w:tcPr>
            <w:tcW w:w="1164" w:type="pct"/>
            <w:noWrap/>
            <w:vAlign w:val="center"/>
            <w:hideMark/>
          </w:tcPr>
          <w:p w14:paraId="0C52B8B2" w14:textId="77777777" w:rsidR="006101BD" w:rsidRDefault="006101BD" w:rsidP="006101BD">
            <w:pPr>
              <w:pStyle w:val="TableBodyTextMIRB"/>
            </w:pPr>
            <w:r w:rsidRPr="00377980">
              <w:rPr>
                <w:rFonts w:eastAsia="Times New Roman"/>
                <w:lang w:eastAsia="en-CA"/>
              </w:rPr>
              <w:t>Not applicable</w:t>
            </w:r>
          </w:p>
        </w:tc>
      </w:tr>
      <w:tr w:rsidR="006101BD" w:rsidRPr="00655002" w14:paraId="389310B6" w14:textId="77777777" w:rsidTr="006101BD">
        <w:trPr>
          <w:cantSplit/>
          <w:trHeight w:val="300"/>
          <w:jc w:val="center"/>
        </w:trPr>
        <w:tc>
          <w:tcPr>
            <w:tcW w:w="3836" w:type="pct"/>
            <w:vAlign w:val="center"/>
            <w:hideMark/>
          </w:tcPr>
          <w:p w14:paraId="59E0126D" w14:textId="77777777" w:rsidR="006101BD" w:rsidRPr="00655002" w:rsidRDefault="006101BD" w:rsidP="006101BD">
            <w:pPr>
              <w:pStyle w:val="TableBodyTextMIRB"/>
              <w:rPr>
                <w:rFonts w:eastAsia="Times New Roman"/>
                <w:lang w:eastAsia="en-CA"/>
              </w:rPr>
            </w:pPr>
            <w:r>
              <w:t>City of Guelph</w:t>
            </w:r>
          </w:p>
        </w:tc>
        <w:tc>
          <w:tcPr>
            <w:tcW w:w="1164" w:type="pct"/>
            <w:noWrap/>
            <w:vAlign w:val="center"/>
            <w:hideMark/>
          </w:tcPr>
          <w:p w14:paraId="042FCB33" w14:textId="77777777" w:rsidR="006101BD" w:rsidRDefault="006101BD" w:rsidP="006101BD">
            <w:pPr>
              <w:pStyle w:val="TableBodyTextMIRB"/>
            </w:pPr>
            <w:r w:rsidRPr="00377980">
              <w:rPr>
                <w:rFonts w:eastAsia="Times New Roman"/>
                <w:lang w:eastAsia="en-CA"/>
              </w:rPr>
              <w:t>Not applicable</w:t>
            </w:r>
          </w:p>
        </w:tc>
      </w:tr>
      <w:tr w:rsidR="006101BD" w:rsidRPr="00655002" w14:paraId="47CE25A9" w14:textId="77777777" w:rsidTr="006101BD">
        <w:trPr>
          <w:cantSplit/>
          <w:trHeight w:val="300"/>
          <w:jc w:val="center"/>
        </w:trPr>
        <w:tc>
          <w:tcPr>
            <w:tcW w:w="3836" w:type="pct"/>
            <w:vAlign w:val="center"/>
            <w:hideMark/>
          </w:tcPr>
          <w:p w14:paraId="7CF4DDE5" w14:textId="77777777" w:rsidR="006101BD" w:rsidRPr="00655002" w:rsidRDefault="006101BD" w:rsidP="006101BD">
            <w:pPr>
              <w:pStyle w:val="TableBodyTextMIRB"/>
              <w:rPr>
                <w:rFonts w:eastAsia="Times New Roman"/>
                <w:lang w:eastAsia="en-CA"/>
              </w:rPr>
            </w:pPr>
            <w:r>
              <w:t>City of Hamilton</w:t>
            </w:r>
          </w:p>
        </w:tc>
        <w:tc>
          <w:tcPr>
            <w:tcW w:w="1164" w:type="pct"/>
            <w:noWrap/>
            <w:vAlign w:val="center"/>
            <w:hideMark/>
          </w:tcPr>
          <w:p w14:paraId="58F19AD8" w14:textId="77777777" w:rsidR="006101BD" w:rsidRDefault="006101BD" w:rsidP="006101BD">
            <w:pPr>
              <w:pStyle w:val="TableBodyTextMIRB"/>
            </w:pPr>
            <w:r w:rsidRPr="00377980">
              <w:rPr>
                <w:rFonts w:eastAsia="Times New Roman"/>
                <w:lang w:eastAsia="en-CA"/>
              </w:rPr>
              <w:t>Not applicable</w:t>
            </w:r>
          </w:p>
        </w:tc>
      </w:tr>
      <w:tr w:rsidR="006101BD" w:rsidRPr="00655002" w14:paraId="14E35A93" w14:textId="77777777" w:rsidTr="006101BD">
        <w:trPr>
          <w:cantSplit/>
          <w:trHeight w:val="300"/>
          <w:jc w:val="center"/>
        </w:trPr>
        <w:tc>
          <w:tcPr>
            <w:tcW w:w="3836" w:type="pct"/>
            <w:vAlign w:val="center"/>
            <w:hideMark/>
          </w:tcPr>
          <w:p w14:paraId="4A87B264" w14:textId="77777777" w:rsidR="006101BD" w:rsidRPr="00655002" w:rsidRDefault="006101BD" w:rsidP="006101BD">
            <w:pPr>
              <w:pStyle w:val="TableBodyTextMIRB"/>
              <w:rPr>
                <w:rFonts w:eastAsia="Times New Roman"/>
                <w:lang w:eastAsia="en-CA"/>
              </w:rPr>
            </w:pPr>
            <w:r>
              <w:t>City of Kawartha Lakes</w:t>
            </w:r>
          </w:p>
        </w:tc>
        <w:tc>
          <w:tcPr>
            <w:tcW w:w="1164" w:type="pct"/>
            <w:noWrap/>
            <w:vAlign w:val="center"/>
            <w:hideMark/>
          </w:tcPr>
          <w:p w14:paraId="52D372AE" w14:textId="77777777" w:rsidR="006101BD" w:rsidRDefault="006101BD" w:rsidP="006101BD">
            <w:pPr>
              <w:pStyle w:val="TableBodyTextMIRB"/>
            </w:pPr>
            <w:r w:rsidRPr="00377980">
              <w:rPr>
                <w:rFonts w:eastAsia="Times New Roman"/>
                <w:lang w:eastAsia="en-CA"/>
              </w:rPr>
              <w:t>Not applicable</w:t>
            </w:r>
          </w:p>
        </w:tc>
      </w:tr>
      <w:tr w:rsidR="006101BD" w:rsidRPr="00655002" w14:paraId="5159D062" w14:textId="77777777" w:rsidTr="006101BD">
        <w:trPr>
          <w:cantSplit/>
          <w:trHeight w:val="300"/>
          <w:jc w:val="center"/>
        </w:trPr>
        <w:tc>
          <w:tcPr>
            <w:tcW w:w="3836" w:type="pct"/>
            <w:vAlign w:val="center"/>
            <w:hideMark/>
          </w:tcPr>
          <w:p w14:paraId="71167950" w14:textId="77777777" w:rsidR="006101BD" w:rsidRPr="00655002" w:rsidRDefault="006101BD" w:rsidP="006101BD">
            <w:pPr>
              <w:pStyle w:val="TableBodyTextMIRB"/>
              <w:rPr>
                <w:rFonts w:eastAsia="Times New Roman"/>
                <w:lang w:eastAsia="en-CA"/>
              </w:rPr>
            </w:pPr>
            <w:r>
              <w:t>City of Kenora</w:t>
            </w:r>
          </w:p>
        </w:tc>
        <w:tc>
          <w:tcPr>
            <w:tcW w:w="1164" w:type="pct"/>
            <w:noWrap/>
            <w:vAlign w:val="center"/>
            <w:hideMark/>
          </w:tcPr>
          <w:p w14:paraId="0638EFF2" w14:textId="77777777" w:rsidR="006101BD" w:rsidRDefault="006101BD" w:rsidP="006101BD">
            <w:pPr>
              <w:pStyle w:val="TableBodyTextMIRB"/>
            </w:pPr>
            <w:r w:rsidRPr="00377980">
              <w:rPr>
                <w:rFonts w:eastAsia="Times New Roman"/>
                <w:lang w:eastAsia="en-CA"/>
              </w:rPr>
              <w:t>Not applicable</w:t>
            </w:r>
          </w:p>
        </w:tc>
      </w:tr>
      <w:tr w:rsidR="006101BD" w:rsidRPr="00655002" w14:paraId="1B515FDA" w14:textId="77777777" w:rsidTr="006101BD">
        <w:trPr>
          <w:cantSplit/>
          <w:trHeight w:val="300"/>
          <w:jc w:val="center"/>
        </w:trPr>
        <w:tc>
          <w:tcPr>
            <w:tcW w:w="3836" w:type="pct"/>
            <w:vAlign w:val="center"/>
            <w:hideMark/>
          </w:tcPr>
          <w:p w14:paraId="7D9C25A7" w14:textId="77777777" w:rsidR="006101BD" w:rsidRPr="00655002" w:rsidRDefault="006101BD" w:rsidP="006101BD">
            <w:pPr>
              <w:pStyle w:val="TableBodyTextMIRB"/>
              <w:rPr>
                <w:rFonts w:eastAsia="Times New Roman"/>
                <w:lang w:eastAsia="en-CA"/>
              </w:rPr>
            </w:pPr>
            <w:r>
              <w:t>City of Kingston</w:t>
            </w:r>
          </w:p>
        </w:tc>
        <w:tc>
          <w:tcPr>
            <w:tcW w:w="1164" w:type="pct"/>
            <w:noWrap/>
            <w:vAlign w:val="center"/>
            <w:hideMark/>
          </w:tcPr>
          <w:p w14:paraId="6A5D60A4" w14:textId="77777777" w:rsidR="006101BD" w:rsidRDefault="006101BD" w:rsidP="006101BD">
            <w:pPr>
              <w:pStyle w:val="TableBodyTextMIRB"/>
            </w:pPr>
            <w:r w:rsidRPr="00377980">
              <w:rPr>
                <w:rFonts w:eastAsia="Times New Roman"/>
                <w:lang w:eastAsia="en-CA"/>
              </w:rPr>
              <w:t>Not applicable</w:t>
            </w:r>
          </w:p>
        </w:tc>
      </w:tr>
      <w:tr w:rsidR="006101BD" w:rsidRPr="00655002" w14:paraId="61C56892" w14:textId="77777777" w:rsidTr="006101BD">
        <w:trPr>
          <w:cantSplit/>
          <w:trHeight w:val="300"/>
          <w:jc w:val="center"/>
        </w:trPr>
        <w:tc>
          <w:tcPr>
            <w:tcW w:w="3836" w:type="pct"/>
            <w:vAlign w:val="center"/>
            <w:hideMark/>
          </w:tcPr>
          <w:p w14:paraId="1BD6F3BB" w14:textId="77777777" w:rsidR="006101BD" w:rsidRPr="00655002" w:rsidRDefault="006101BD" w:rsidP="006101BD">
            <w:pPr>
              <w:pStyle w:val="TableBodyTextMIRB"/>
              <w:rPr>
                <w:rFonts w:eastAsia="Times New Roman"/>
                <w:lang w:eastAsia="en-CA"/>
              </w:rPr>
            </w:pPr>
            <w:r>
              <w:t>City of Kitchener</w:t>
            </w:r>
          </w:p>
        </w:tc>
        <w:tc>
          <w:tcPr>
            <w:tcW w:w="1164" w:type="pct"/>
            <w:noWrap/>
            <w:vAlign w:val="center"/>
            <w:hideMark/>
          </w:tcPr>
          <w:p w14:paraId="205115FE" w14:textId="77777777" w:rsidR="006101BD" w:rsidRDefault="006101BD" w:rsidP="006101BD">
            <w:pPr>
              <w:pStyle w:val="TableBodyTextMIRB"/>
            </w:pPr>
            <w:r w:rsidRPr="00377980">
              <w:rPr>
                <w:rFonts w:eastAsia="Times New Roman"/>
                <w:lang w:eastAsia="en-CA"/>
              </w:rPr>
              <w:t>Not applicable</w:t>
            </w:r>
          </w:p>
        </w:tc>
      </w:tr>
      <w:tr w:rsidR="006101BD" w:rsidRPr="00655002" w14:paraId="28322DB1" w14:textId="77777777" w:rsidTr="006101BD">
        <w:trPr>
          <w:cantSplit/>
          <w:trHeight w:val="300"/>
          <w:jc w:val="center"/>
        </w:trPr>
        <w:tc>
          <w:tcPr>
            <w:tcW w:w="3836" w:type="pct"/>
            <w:vAlign w:val="center"/>
            <w:hideMark/>
          </w:tcPr>
          <w:p w14:paraId="6D4984D3" w14:textId="77777777" w:rsidR="006101BD" w:rsidRPr="00655002" w:rsidRDefault="006101BD" w:rsidP="006101BD">
            <w:pPr>
              <w:pStyle w:val="TableBodyTextMIRB"/>
              <w:rPr>
                <w:rFonts w:eastAsia="Times New Roman"/>
                <w:lang w:eastAsia="en-CA"/>
              </w:rPr>
            </w:pPr>
            <w:r>
              <w:t>City of London</w:t>
            </w:r>
          </w:p>
        </w:tc>
        <w:tc>
          <w:tcPr>
            <w:tcW w:w="1164" w:type="pct"/>
            <w:noWrap/>
            <w:vAlign w:val="center"/>
            <w:hideMark/>
          </w:tcPr>
          <w:p w14:paraId="3879800C" w14:textId="77777777" w:rsidR="006101BD" w:rsidRDefault="006101BD" w:rsidP="006101BD">
            <w:pPr>
              <w:pStyle w:val="TableBodyTextMIRB"/>
            </w:pPr>
            <w:r w:rsidRPr="00377980">
              <w:rPr>
                <w:rFonts w:eastAsia="Times New Roman"/>
                <w:lang w:eastAsia="en-CA"/>
              </w:rPr>
              <w:t>Not applicable</w:t>
            </w:r>
          </w:p>
        </w:tc>
      </w:tr>
      <w:tr w:rsidR="006101BD" w:rsidRPr="00655002" w14:paraId="76D826DF" w14:textId="77777777" w:rsidTr="006101BD">
        <w:trPr>
          <w:cantSplit/>
          <w:trHeight w:val="300"/>
          <w:jc w:val="center"/>
        </w:trPr>
        <w:tc>
          <w:tcPr>
            <w:tcW w:w="3836" w:type="pct"/>
            <w:vAlign w:val="center"/>
            <w:hideMark/>
          </w:tcPr>
          <w:p w14:paraId="280FB745" w14:textId="77777777" w:rsidR="006101BD" w:rsidRPr="00655002" w:rsidRDefault="006101BD" w:rsidP="006101BD">
            <w:pPr>
              <w:pStyle w:val="TableBodyTextMIRB"/>
              <w:rPr>
                <w:rFonts w:eastAsia="Times New Roman"/>
                <w:lang w:eastAsia="en-CA"/>
              </w:rPr>
            </w:pPr>
            <w:r>
              <w:t>City of Markham</w:t>
            </w:r>
          </w:p>
        </w:tc>
        <w:tc>
          <w:tcPr>
            <w:tcW w:w="1164" w:type="pct"/>
            <w:noWrap/>
            <w:vAlign w:val="center"/>
            <w:hideMark/>
          </w:tcPr>
          <w:p w14:paraId="7DF68EFB" w14:textId="77777777" w:rsidR="006101BD" w:rsidRDefault="006101BD" w:rsidP="006101BD">
            <w:pPr>
              <w:pStyle w:val="TableBodyTextMIRB"/>
            </w:pPr>
            <w:r w:rsidRPr="00377980">
              <w:rPr>
                <w:rFonts w:eastAsia="Times New Roman"/>
                <w:lang w:eastAsia="en-CA"/>
              </w:rPr>
              <w:t>Not applicable</w:t>
            </w:r>
          </w:p>
        </w:tc>
      </w:tr>
      <w:tr w:rsidR="006101BD" w:rsidRPr="00655002" w14:paraId="685F228A" w14:textId="77777777" w:rsidTr="006101BD">
        <w:trPr>
          <w:cantSplit/>
          <w:trHeight w:val="300"/>
          <w:jc w:val="center"/>
        </w:trPr>
        <w:tc>
          <w:tcPr>
            <w:tcW w:w="3836" w:type="pct"/>
            <w:vAlign w:val="center"/>
            <w:hideMark/>
          </w:tcPr>
          <w:p w14:paraId="5D58243C" w14:textId="77777777" w:rsidR="006101BD" w:rsidRPr="00655002" w:rsidRDefault="006101BD" w:rsidP="006101BD">
            <w:pPr>
              <w:pStyle w:val="TableBodyTextMIRB"/>
              <w:rPr>
                <w:rFonts w:eastAsia="Times New Roman"/>
                <w:lang w:eastAsia="en-CA"/>
              </w:rPr>
            </w:pPr>
            <w:r>
              <w:t>City of Mississauga</w:t>
            </w:r>
          </w:p>
        </w:tc>
        <w:tc>
          <w:tcPr>
            <w:tcW w:w="1164" w:type="pct"/>
            <w:noWrap/>
            <w:vAlign w:val="center"/>
            <w:hideMark/>
          </w:tcPr>
          <w:p w14:paraId="1972E8F1" w14:textId="77777777" w:rsidR="006101BD" w:rsidRDefault="006101BD" w:rsidP="006101BD">
            <w:pPr>
              <w:pStyle w:val="TableBodyTextMIRB"/>
            </w:pPr>
            <w:r w:rsidRPr="00377980">
              <w:rPr>
                <w:rFonts w:eastAsia="Times New Roman"/>
                <w:lang w:eastAsia="en-CA"/>
              </w:rPr>
              <w:t>Not applicable</w:t>
            </w:r>
          </w:p>
        </w:tc>
      </w:tr>
      <w:tr w:rsidR="006101BD" w:rsidRPr="00655002" w14:paraId="4336FA7D" w14:textId="77777777" w:rsidTr="006101BD">
        <w:trPr>
          <w:cantSplit/>
          <w:trHeight w:val="300"/>
          <w:jc w:val="center"/>
        </w:trPr>
        <w:tc>
          <w:tcPr>
            <w:tcW w:w="3836" w:type="pct"/>
            <w:vAlign w:val="center"/>
            <w:hideMark/>
          </w:tcPr>
          <w:p w14:paraId="24BD02CB" w14:textId="77777777" w:rsidR="006101BD" w:rsidRPr="00655002" w:rsidRDefault="006101BD" w:rsidP="006101BD">
            <w:pPr>
              <w:pStyle w:val="TableBodyTextMIRB"/>
              <w:rPr>
                <w:rFonts w:eastAsia="Times New Roman"/>
                <w:lang w:eastAsia="en-CA"/>
              </w:rPr>
            </w:pPr>
            <w:r>
              <w:t>City of Niagara Falls</w:t>
            </w:r>
          </w:p>
        </w:tc>
        <w:tc>
          <w:tcPr>
            <w:tcW w:w="1164" w:type="pct"/>
            <w:noWrap/>
            <w:vAlign w:val="center"/>
            <w:hideMark/>
          </w:tcPr>
          <w:p w14:paraId="0220E67D" w14:textId="77777777" w:rsidR="006101BD" w:rsidRDefault="006101BD" w:rsidP="006101BD">
            <w:pPr>
              <w:pStyle w:val="TableBodyTextMIRB"/>
            </w:pPr>
            <w:r w:rsidRPr="00377980">
              <w:rPr>
                <w:rFonts w:eastAsia="Times New Roman"/>
                <w:lang w:eastAsia="en-CA"/>
              </w:rPr>
              <w:t>Not applicable</w:t>
            </w:r>
          </w:p>
        </w:tc>
      </w:tr>
      <w:tr w:rsidR="006101BD" w:rsidRPr="00655002" w14:paraId="48D2F5D8" w14:textId="77777777" w:rsidTr="006101BD">
        <w:trPr>
          <w:cantSplit/>
          <w:trHeight w:val="300"/>
          <w:jc w:val="center"/>
        </w:trPr>
        <w:tc>
          <w:tcPr>
            <w:tcW w:w="3836" w:type="pct"/>
            <w:vAlign w:val="center"/>
            <w:hideMark/>
          </w:tcPr>
          <w:p w14:paraId="2F346647" w14:textId="77777777" w:rsidR="006101BD" w:rsidRPr="00655002" w:rsidRDefault="006101BD" w:rsidP="006101BD">
            <w:pPr>
              <w:pStyle w:val="TableBodyTextMIRB"/>
              <w:rPr>
                <w:rFonts w:eastAsia="Times New Roman"/>
                <w:lang w:eastAsia="en-CA"/>
              </w:rPr>
            </w:pPr>
            <w:r>
              <w:t>City of North Bay</w:t>
            </w:r>
          </w:p>
        </w:tc>
        <w:tc>
          <w:tcPr>
            <w:tcW w:w="1164" w:type="pct"/>
            <w:noWrap/>
            <w:vAlign w:val="center"/>
            <w:hideMark/>
          </w:tcPr>
          <w:p w14:paraId="08448C9C" w14:textId="77777777" w:rsidR="006101BD" w:rsidRDefault="006101BD" w:rsidP="006101BD">
            <w:pPr>
              <w:pStyle w:val="TableBodyTextMIRB"/>
            </w:pPr>
            <w:r w:rsidRPr="00377980">
              <w:rPr>
                <w:rFonts w:eastAsia="Times New Roman"/>
                <w:lang w:eastAsia="en-CA"/>
              </w:rPr>
              <w:t>Not applicable</w:t>
            </w:r>
          </w:p>
        </w:tc>
      </w:tr>
      <w:tr w:rsidR="006101BD" w:rsidRPr="00655002" w14:paraId="3FE36BC1" w14:textId="77777777" w:rsidTr="006101BD">
        <w:trPr>
          <w:cantSplit/>
          <w:trHeight w:val="300"/>
          <w:jc w:val="center"/>
        </w:trPr>
        <w:tc>
          <w:tcPr>
            <w:tcW w:w="3836" w:type="pct"/>
            <w:vAlign w:val="center"/>
            <w:hideMark/>
          </w:tcPr>
          <w:p w14:paraId="602E29A5" w14:textId="77777777" w:rsidR="006101BD" w:rsidRPr="00655002" w:rsidRDefault="006101BD" w:rsidP="006101BD">
            <w:pPr>
              <w:pStyle w:val="TableBodyTextMIRB"/>
              <w:rPr>
                <w:rFonts w:eastAsia="Times New Roman"/>
                <w:lang w:eastAsia="en-CA"/>
              </w:rPr>
            </w:pPr>
            <w:r>
              <w:t>City of Orillia</w:t>
            </w:r>
          </w:p>
        </w:tc>
        <w:tc>
          <w:tcPr>
            <w:tcW w:w="1164" w:type="pct"/>
            <w:noWrap/>
            <w:vAlign w:val="center"/>
            <w:hideMark/>
          </w:tcPr>
          <w:p w14:paraId="66009866" w14:textId="77777777" w:rsidR="006101BD" w:rsidRDefault="006101BD" w:rsidP="006101BD">
            <w:pPr>
              <w:pStyle w:val="TableBodyTextMIRB"/>
            </w:pPr>
            <w:r w:rsidRPr="00377980">
              <w:rPr>
                <w:rFonts w:eastAsia="Times New Roman"/>
                <w:lang w:eastAsia="en-CA"/>
              </w:rPr>
              <w:t>Not applicable</w:t>
            </w:r>
          </w:p>
        </w:tc>
      </w:tr>
      <w:tr w:rsidR="006101BD" w:rsidRPr="00655002" w14:paraId="417267B2" w14:textId="77777777" w:rsidTr="006101BD">
        <w:trPr>
          <w:cantSplit/>
          <w:trHeight w:val="300"/>
          <w:jc w:val="center"/>
        </w:trPr>
        <w:tc>
          <w:tcPr>
            <w:tcW w:w="3836" w:type="pct"/>
            <w:vAlign w:val="center"/>
            <w:hideMark/>
          </w:tcPr>
          <w:p w14:paraId="12A997C5" w14:textId="77777777" w:rsidR="006101BD" w:rsidRPr="00655002" w:rsidRDefault="006101BD" w:rsidP="006101BD">
            <w:pPr>
              <w:pStyle w:val="TableBodyTextMIRB"/>
              <w:rPr>
                <w:rFonts w:eastAsia="Times New Roman"/>
                <w:lang w:eastAsia="en-CA"/>
              </w:rPr>
            </w:pPr>
            <w:r>
              <w:t>City of Oshawa</w:t>
            </w:r>
          </w:p>
        </w:tc>
        <w:tc>
          <w:tcPr>
            <w:tcW w:w="1164" w:type="pct"/>
            <w:noWrap/>
            <w:vAlign w:val="center"/>
            <w:hideMark/>
          </w:tcPr>
          <w:p w14:paraId="0F300D14" w14:textId="77777777" w:rsidR="006101BD" w:rsidRDefault="006101BD" w:rsidP="006101BD">
            <w:pPr>
              <w:pStyle w:val="TableBodyTextMIRB"/>
            </w:pPr>
            <w:r w:rsidRPr="00377980">
              <w:rPr>
                <w:rFonts w:eastAsia="Times New Roman"/>
                <w:lang w:eastAsia="en-CA"/>
              </w:rPr>
              <w:t>Not applicable</w:t>
            </w:r>
          </w:p>
        </w:tc>
      </w:tr>
      <w:tr w:rsidR="006101BD" w:rsidRPr="00655002" w14:paraId="0516DB5E" w14:textId="77777777" w:rsidTr="006101BD">
        <w:trPr>
          <w:cantSplit/>
          <w:trHeight w:val="300"/>
          <w:jc w:val="center"/>
        </w:trPr>
        <w:tc>
          <w:tcPr>
            <w:tcW w:w="3836" w:type="pct"/>
            <w:vAlign w:val="center"/>
            <w:hideMark/>
          </w:tcPr>
          <w:p w14:paraId="5D00F0AD" w14:textId="77777777" w:rsidR="006101BD" w:rsidRPr="00655002" w:rsidRDefault="006101BD" w:rsidP="006101BD">
            <w:pPr>
              <w:pStyle w:val="TableBodyTextMIRB"/>
              <w:rPr>
                <w:rFonts w:eastAsia="Times New Roman"/>
                <w:lang w:eastAsia="en-CA"/>
              </w:rPr>
            </w:pPr>
            <w:r>
              <w:t>City of Ottawa</w:t>
            </w:r>
          </w:p>
        </w:tc>
        <w:tc>
          <w:tcPr>
            <w:tcW w:w="1164" w:type="pct"/>
            <w:noWrap/>
            <w:vAlign w:val="center"/>
            <w:hideMark/>
          </w:tcPr>
          <w:p w14:paraId="081E14F6" w14:textId="77777777" w:rsidR="006101BD" w:rsidRDefault="006101BD" w:rsidP="006101BD">
            <w:pPr>
              <w:pStyle w:val="TableBodyTextMIRB"/>
            </w:pPr>
            <w:r w:rsidRPr="00377980">
              <w:rPr>
                <w:rFonts w:eastAsia="Times New Roman"/>
                <w:lang w:eastAsia="en-CA"/>
              </w:rPr>
              <w:t>Not applicable</w:t>
            </w:r>
          </w:p>
        </w:tc>
      </w:tr>
      <w:tr w:rsidR="006101BD" w:rsidRPr="00655002" w14:paraId="72DF6575" w14:textId="77777777" w:rsidTr="006101BD">
        <w:trPr>
          <w:cantSplit/>
          <w:trHeight w:val="300"/>
          <w:jc w:val="center"/>
        </w:trPr>
        <w:tc>
          <w:tcPr>
            <w:tcW w:w="3836" w:type="pct"/>
            <w:vAlign w:val="center"/>
            <w:hideMark/>
          </w:tcPr>
          <w:p w14:paraId="58EA48E3" w14:textId="77777777" w:rsidR="006101BD" w:rsidRPr="00655002" w:rsidRDefault="006101BD" w:rsidP="006101BD">
            <w:pPr>
              <w:pStyle w:val="TableBodyTextMIRB"/>
              <w:rPr>
                <w:rFonts w:eastAsia="Times New Roman"/>
                <w:lang w:eastAsia="en-CA"/>
              </w:rPr>
            </w:pPr>
            <w:r>
              <w:t>City of Owen Sound</w:t>
            </w:r>
          </w:p>
        </w:tc>
        <w:tc>
          <w:tcPr>
            <w:tcW w:w="1164" w:type="pct"/>
            <w:noWrap/>
            <w:vAlign w:val="center"/>
            <w:hideMark/>
          </w:tcPr>
          <w:p w14:paraId="2EFB1EF5" w14:textId="77777777" w:rsidR="006101BD" w:rsidRDefault="006101BD" w:rsidP="006101BD">
            <w:pPr>
              <w:pStyle w:val="TableBodyTextMIRB"/>
            </w:pPr>
            <w:r w:rsidRPr="00377980">
              <w:rPr>
                <w:rFonts w:eastAsia="Times New Roman"/>
                <w:lang w:eastAsia="en-CA"/>
              </w:rPr>
              <w:t>Not applicable</w:t>
            </w:r>
          </w:p>
        </w:tc>
      </w:tr>
      <w:tr w:rsidR="006101BD" w:rsidRPr="00655002" w14:paraId="40485E98" w14:textId="77777777" w:rsidTr="006101BD">
        <w:trPr>
          <w:cantSplit/>
          <w:trHeight w:val="300"/>
          <w:jc w:val="center"/>
        </w:trPr>
        <w:tc>
          <w:tcPr>
            <w:tcW w:w="3836" w:type="pct"/>
            <w:vAlign w:val="center"/>
            <w:hideMark/>
          </w:tcPr>
          <w:p w14:paraId="7F442C24" w14:textId="77777777" w:rsidR="006101BD" w:rsidRPr="00655002" w:rsidRDefault="006101BD" w:rsidP="006101BD">
            <w:pPr>
              <w:pStyle w:val="TableBodyTextMIRB"/>
              <w:rPr>
                <w:rFonts w:eastAsia="Times New Roman"/>
                <w:lang w:eastAsia="en-CA"/>
              </w:rPr>
            </w:pPr>
            <w:r>
              <w:t>City of Pembroke</w:t>
            </w:r>
          </w:p>
        </w:tc>
        <w:tc>
          <w:tcPr>
            <w:tcW w:w="1164" w:type="pct"/>
            <w:noWrap/>
            <w:vAlign w:val="center"/>
            <w:hideMark/>
          </w:tcPr>
          <w:p w14:paraId="755E5DFB" w14:textId="77777777" w:rsidR="006101BD" w:rsidRDefault="006101BD" w:rsidP="006101BD">
            <w:pPr>
              <w:pStyle w:val="TableBodyTextMIRB"/>
            </w:pPr>
            <w:r w:rsidRPr="00377980">
              <w:rPr>
                <w:rFonts w:eastAsia="Times New Roman"/>
                <w:lang w:eastAsia="en-CA"/>
              </w:rPr>
              <w:t>Not applicable</w:t>
            </w:r>
          </w:p>
        </w:tc>
      </w:tr>
      <w:tr w:rsidR="006101BD" w:rsidRPr="00655002" w14:paraId="46736856" w14:textId="77777777" w:rsidTr="006101BD">
        <w:trPr>
          <w:cantSplit/>
          <w:trHeight w:val="300"/>
          <w:jc w:val="center"/>
        </w:trPr>
        <w:tc>
          <w:tcPr>
            <w:tcW w:w="3836" w:type="pct"/>
            <w:vAlign w:val="center"/>
            <w:hideMark/>
          </w:tcPr>
          <w:p w14:paraId="3361C32A" w14:textId="77777777" w:rsidR="006101BD" w:rsidRPr="00655002" w:rsidRDefault="006101BD" w:rsidP="006101BD">
            <w:pPr>
              <w:pStyle w:val="TableBodyTextMIRB"/>
              <w:rPr>
                <w:rFonts w:eastAsia="Times New Roman"/>
                <w:lang w:eastAsia="en-CA"/>
              </w:rPr>
            </w:pPr>
            <w:r>
              <w:t>City of Peterborough</w:t>
            </w:r>
          </w:p>
        </w:tc>
        <w:tc>
          <w:tcPr>
            <w:tcW w:w="1164" w:type="pct"/>
            <w:noWrap/>
            <w:vAlign w:val="center"/>
            <w:hideMark/>
          </w:tcPr>
          <w:p w14:paraId="4888E2D9" w14:textId="77777777" w:rsidR="006101BD" w:rsidRDefault="006101BD" w:rsidP="006101BD">
            <w:pPr>
              <w:pStyle w:val="TableBodyTextMIRB"/>
            </w:pPr>
            <w:r w:rsidRPr="00377980">
              <w:rPr>
                <w:rFonts w:eastAsia="Times New Roman"/>
                <w:lang w:eastAsia="en-CA"/>
              </w:rPr>
              <w:t>Not applicable</w:t>
            </w:r>
          </w:p>
        </w:tc>
      </w:tr>
      <w:tr w:rsidR="006101BD" w:rsidRPr="00655002" w14:paraId="237CAAC2" w14:textId="77777777" w:rsidTr="006101BD">
        <w:trPr>
          <w:cantSplit/>
          <w:trHeight w:val="300"/>
          <w:jc w:val="center"/>
        </w:trPr>
        <w:tc>
          <w:tcPr>
            <w:tcW w:w="3836" w:type="pct"/>
            <w:vAlign w:val="center"/>
            <w:hideMark/>
          </w:tcPr>
          <w:p w14:paraId="54768C59" w14:textId="77777777" w:rsidR="006101BD" w:rsidRPr="00655002" w:rsidRDefault="006101BD" w:rsidP="006101BD">
            <w:pPr>
              <w:pStyle w:val="TableBodyTextMIRB"/>
              <w:rPr>
                <w:rFonts w:eastAsia="Times New Roman"/>
                <w:lang w:eastAsia="en-CA"/>
              </w:rPr>
            </w:pPr>
            <w:r>
              <w:t>City of Pickering</w:t>
            </w:r>
          </w:p>
        </w:tc>
        <w:tc>
          <w:tcPr>
            <w:tcW w:w="1164" w:type="pct"/>
            <w:noWrap/>
            <w:vAlign w:val="center"/>
            <w:hideMark/>
          </w:tcPr>
          <w:p w14:paraId="62F31BC1" w14:textId="77777777" w:rsidR="006101BD" w:rsidRDefault="006101BD" w:rsidP="006101BD">
            <w:pPr>
              <w:pStyle w:val="TableBodyTextMIRB"/>
            </w:pPr>
            <w:r w:rsidRPr="00377980">
              <w:rPr>
                <w:rFonts w:eastAsia="Times New Roman"/>
                <w:lang w:eastAsia="en-CA"/>
              </w:rPr>
              <w:t>Not applicable</w:t>
            </w:r>
          </w:p>
        </w:tc>
      </w:tr>
      <w:tr w:rsidR="006101BD" w:rsidRPr="00655002" w14:paraId="50D5EF5F" w14:textId="77777777" w:rsidTr="006101BD">
        <w:trPr>
          <w:cantSplit/>
          <w:trHeight w:val="300"/>
          <w:jc w:val="center"/>
        </w:trPr>
        <w:tc>
          <w:tcPr>
            <w:tcW w:w="3836" w:type="pct"/>
            <w:vAlign w:val="center"/>
            <w:hideMark/>
          </w:tcPr>
          <w:p w14:paraId="00AFA0AF" w14:textId="77777777" w:rsidR="006101BD" w:rsidRPr="00655002" w:rsidRDefault="006101BD" w:rsidP="006101BD">
            <w:pPr>
              <w:pStyle w:val="TableBodyTextMIRB"/>
              <w:rPr>
                <w:rFonts w:eastAsia="Times New Roman"/>
                <w:lang w:eastAsia="en-CA"/>
              </w:rPr>
            </w:pPr>
            <w:r>
              <w:t>City of Port Colborne</w:t>
            </w:r>
          </w:p>
        </w:tc>
        <w:tc>
          <w:tcPr>
            <w:tcW w:w="1164" w:type="pct"/>
            <w:noWrap/>
            <w:vAlign w:val="center"/>
            <w:hideMark/>
          </w:tcPr>
          <w:p w14:paraId="6CB402A2" w14:textId="77777777" w:rsidR="006101BD" w:rsidRDefault="006101BD" w:rsidP="006101BD">
            <w:pPr>
              <w:pStyle w:val="TableBodyTextMIRB"/>
            </w:pPr>
            <w:r w:rsidRPr="00377980">
              <w:rPr>
                <w:rFonts w:eastAsia="Times New Roman"/>
                <w:lang w:eastAsia="en-CA"/>
              </w:rPr>
              <w:t>Not applicable</w:t>
            </w:r>
          </w:p>
        </w:tc>
      </w:tr>
      <w:tr w:rsidR="006101BD" w:rsidRPr="00655002" w14:paraId="5C005E12" w14:textId="77777777" w:rsidTr="006101BD">
        <w:trPr>
          <w:cantSplit/>
          <w:trHeight w:val="300"/>
          <w:jc w:val="center"/>
        </w:trPr>
        <w:tc>
          <w:tcPr>
            <w:tcW w:w="3836" w:type="pct"/>
            <w:vAlign w:val="center"/>
            <w:hideMark/>
          </w:tcPr>
          <w:p w14:paraId="3A4CF1E5" w14:textId="77777777" w:rsidR="006101BD" w:rsidRPr="00655002" w:rsidRDefault="006101BD" w:rsidP="006101BD">
            <w:pPr>
              <w:pStyle w:val="TableBodyTextMIRB"/>
              <w:rPr>
                <w:rFonts w:eastAsia="Times New Roman"/>
                <w:lang w:eastAsia="en-CA"/>
              </w:rPr>
            </w:pPr>
            <w:r>
              <w:t>City of Quinte West</w:t>
            </w:r>
          </w:p>
        </w:tc>
        <w:tc>
          <w:tcPr>
            <w:tcW w:w="1164" w:type="pct"/>
            <w:noWrap/>
            <w:vAlign w:val="center"/>
            <w:hideMark/>
          </w:tcPr>
          <w:p w14:paraId="34E8A4A0" w14:textId="77777777" w:rsidR="006101BD" w:rsidRDefault="006101BD" w:rsidP="006101BD">
            <w:pPr>
              <w:pStyle w:val="TableBodyTextMIRB"/>
            </w:pPr>
            <w:r w:rsidRPr="00377980">
              <w:rPr>
                <w:rFonts w:eastAsia="Times New Roman"/>
                <w:lang w:eastAsia="en-CA"/>
              </w:rPr>
              <w:t>Not applicable</w:t>
            </w:r>
          </w:p>
        </w:tc>
      </w:tr>
      <w:tr w:rsidR="006101BD" w:rsidRPr="00655002" w14:paraId="04A3E0AA" w14:textId="77777777" w:rsidTr="006101BD">
        <w:trPr>
          <w:cantSplit/>
          <w:trHeight w:val="300"/>
          <w:jc w:val="center"/>
        </w:trPr>
        <w:tc>
          <w:tcPr>
            <w:tcW w:w="3836" w:type="pct"/>
            <w:vAlign w:val="center"/>
            <w:hideMark/>
          </w:tcPr>
          <w:p w14:paraId="1525D17A" w14:textId="77777777" w:rsidR="006101BD" w:rsidRPr="00655002" w:rsidRDefault="006101BD" w:rsidP="006101BD">
            <w:pPr>
              <w:pStyle w:val="TableBodyTextMIRB"/>
              <w:rPr>
                <w:rFonts w:eastAsia="Times New Roman"/>
                <w:lang w:eastAsia="en-CA"/>
              </w:rPr>
            </w:pPr>
            <w:r>
              <w:t>City of Sarnia</w:t>
            </w:r>
          </w:p>
        </w:tc>
        <w:tc>
          <w:tcPr>
            <w:tcW w:w="1164" w:type="pct"/>
            <w:noWrap/>
            <w:vAlign w:val="center"/>
            <w:hideMark/>
          </w:tcPr>
          <w:p w14:paraId="66E1EF3D" w14:textId="77777777" w:rsidR="006101BD" w:rsidRDefault="006101BD" w:rsidP="006101BD">
            <w:pPr>
              <w:pStyle w:val="TableBodyTextMIRB"/>
            </w:pPr>
            <w:r w:rsidRPr="00377980">
              <w:rPr>
                <w:rFonts w:eastAsia="Times New Roman"/>
                <w:lang w:eastAsia="en-CA"/>
              </w:rPr>
              <w:t>Not applicable</w:t>
            </w:r>
          </w:p>
        </w:tc>
      </w:tr>
      <w:tr w:rsidR="006101BD" w:rsidRPr="00655002" w14:paraId="5CF5CAFA" w14:textId="77777777" w:rsidTr="006101BD">
        <w:trPr>
          <w:cantSplit/>
          <w:trHeight w:val="300"/>
          <w:jc w:val="center"/>
        </w:trPr>
        <w:tc>
          <w:tcPr>
            <w:tcW w:w="3836" w:type="pct"/>
            <w:vAlign w:val="center"/>
            <w:hideMark/>
          </w:tcPr>
          <w:p w14:paraId="1DEE83A5" w14:textId="77777777" w:rsidR="006101BD" w:rsidRPr="00655002" w:rsidRDefault="006101BD" w:rsidP="006101BD">
            <w:pPr>
              <w:pStyle w:val="TableBodyTextMIRB"/>
              <w:rPr>
                <w:rFonts w:eastAsia="Times New Roman"/>
                <w:lang w:eastAsia="en-CA"/>
              </w:rPr>
            </w:pPr>
            <w:r>
              <w:t>City of Sault Ste. Marie</w:t>
            </w:r>
          </w:p>
        </w:tc>
        <w:tc>
          <w:tcPr>
            <w:tcW w:w="1164" w:type="pct"/>
            <w:noWrap/>
            <w:vAlign w:val="center"/>
            <w:hideMark/>
          </w:tcPr>
          <w:p w14:paraId="623D1905" w14:textId="77777777" w:rsidR="006101BD" w:rsidRDefault="006101BD" w:rsidP="006101BD">
            <w:pPr>
              <w:pStyle w:val="TableBodyTextMIRB"/>
            </w:pPr>
            <w:r w:rsidRPr="00377980">
              <w:rPr>
                <w:rFonts w:eastAsia="Times New Roman"/>
                <w:lang w:eastAsia="en-CA"/>
              </w:rPr>
              <w:t>Not applicable</w:t>
            </w:r>
          </w:p>
        </w:tc>
      </w:tr>
      <w:tr w:rsidR="006101BD" w:rsidRPr="00655002" w14:paraId="4A935187" w14:textId="77777777" w:rsidTr="006101BD">
        <w:trPr>
          <w:cantSplit/>
          <w:trHeight w:val="300"/>
          <w:jc w:val="center"/>
        </w:trPr>
        <w:tc>
          <w:tcPr>
            <w:tcW w:w="3836" w:type="pct"/>
            <w:vAlign w:val="center"/>
            <w:hideMark/>
          </w:tcPr>
          <w:p w14:paraId="5C78C3D1" w14:textId="77777777" w:rsidR="006101BD" w:rsidRPr="00655002" w:rsidRDefault="006101BD" w:rsidP="006101BD">
            <w:pPr>
              <w:pStyle w:val="TableBodyTextMIRB"/>
              <w:rPr>
                <w:rFonts w:eastAsia="Times New Roman"/>
                <w:lang w:eastAsia="en-CA"/>
              </w:rPr>
            </w:pPr>
            <w:r>
              <w:t>City of St. Catharines</w:t>
            </w:r>
          </w:p>
        </w:tc>
        <w:tc>
          <w:tcPr>
            <w:tcW w:w="1164" w:type="pct"/>
            <w:noWrap/>
            <w:vAlign w:val="center"/>
            <w:hideMark/>
          </w:tcPr>
          <w:p w14:paraId="1FFD1174" w14:textId="77777777" w:rsidR="006101BD" w:rsidRDefault="006101BD" w:rsidP="006101BD">
            <w:pPr>
              <w:pStyle w:val="TableBodyTextMIRB"/>
            </w:pPr>
            <w:r w:rsidRPr="00377980">
              <w:rPr>
                <w:rFonts w:eastAsia="Times New Roman"/>
                <w:lang w:eastAsia="en-CA"/>
              </w:rPr>
              <w:t>Not applicable</w:t>
            </w:r>
          </w:p>
        </w:tc>
      </w:tr>
      <w:tr w:rsidR="006101BD" w:rsidRPr="00655002" w14:paraId="37A5510A" w14:textId="77777777" w:rsidTr="006101BD">
        <w:trPr>
          <w:cantSplit/>
          <w:trHeight w:val="300"/>
          <w:jc w:val="center"/>
        </w:trPr>
        <w:tc>
          <w:tcPr>
            <w:tcW w:w="3836" w:type="pct"/>
            <w:vAlign w:val="center"/>
            <w:hideMark/>
          </w:tcPr>
          <w:p w14:paraId="10AB7F56" w14:textId="77777777" w:rsidR="006101BD" w:rsidRPr="00655002" w:rsidRDefault="006101BD" w:rsidP="006101BD">
            <w:pPr>
              <w:pStyle w:val="TableBodyTextMIRB"/>
              <w:rPr>
                <w:rFonts w:eastAsia="Times New Roman"/>
                <w:lang w:eastAsia="en-CA"/>
              </w:rPr>
            </w:pPr>
            <w:r>
              <w:t>City of St. Thomas</w:t>
            </w:r>
          </w:p>
        </w:tc>
        <w:tc>
          <w:tcPr>
            <w:tcW w:w="1164" w:type="pct"/>
            <w:noWrap/>
            <w:vAlign w:val="center"/>
            <w:hideMark/>
          </w:tcPr>
          <w:p w14:paraId="1E40D12C" w14:textId="77777777" w:rsidR="006101BD" w:rsidRDefault="006101BD" w:rsidP="006101BD">
            <w:pPr>
              <w:pStyle w:val="TableBodyTextMIRB"/>
            </w:pPr>
            <w:r w:rsidRPr="00377980">
              <w:rPr>
                <w:rFonts w:eastAsia="Times New Roman"/>
                <w:lang w:eastAsia="en-CA"/>
              </w:rPr>
              <w:t>Not applicable</w:t>
            </w:r>
          </w:p>
        </w:tc>
      </w:tr>
      <w:tr w:rsidR="006101BD" w:rsidRPr="00655002" w14:paraId="4B8C4869" w14:textId="77777777" w:rsidTr="006101BD">
        <w:trPr>
          <w:cantSplit/>
          <w:trHeight w:val="300"/>
          <w:jc w:val="center"/>
        </w:trPr>
        <w:tc>
          <w:tcPr>
            <w:tcW w:w="3836" w:type="pct"/>
            <w:vAlign w:val="center"/>
            <w:hideMark/>
          </w:tcPr>
          <w:p w14:paraId="5C22AE1E" w14:textId="77777777" w:rsidR="006101BD" w:rsidRPr="00655002" w:rsidRDefault="006101BD" w:rsidP="006101BD">
            <w:pPr>
              <w:pStyle w:val="TableBodyTextMIRB"/>
              <w:rPr>
                <w:rFonts w:eastAsia="Times New Roman"/>
                <w:lang w:eastAsia="en-CA"/>
              </w:rPr>
            </w:pPr>
            <w:r>
              <w:t>City of Stratford</w:t>
            </w:r>
          </w:p>
        </w:tc>
        <w:tc>
          <w:tcPr>
            <w:tcW w:w="1164" w:type="pct"/>
            <w:noWrap/>
            <w:vAlign w:val="center"/>
            <w:hideMark/>
          </w:tcPr>
          <w:p w14:paraId="397EABA9" w14:textId="77777777" w:rsidR="006101BD" w:rsidRDefault="006101BD" w:rsidP="006101BD">
            <w:pPr>
              <w:pStyle w:val="TableBodyTextMIRB"/>
            </w:pPr>
            <w:r w:rsidRPr="00377980">
              <w:rPr>
                <w:rFonts w:eastAsia="Times New Roman"/>
                <w:lang w:eastAsia="en-CA"/>
              </w:rPr>
              <w:t>Not applicable</w:t>
            </w:r>
          </w:p>
        </w:tc>
      </w:tr>
      <w:tr w:rsidR="006101BD" w:rsidRPr="00655002" w14:paraId="68B99E6E" w14:textId="77777777" w:rsidTr="006101BD">
        <w:trPr>
          <w:cantSplit/>
          <w:trHeight w:val="300"/>
          <w:jc w:val="center"/>
        </w:trPr>
        <w:tc>
          <w:tcPr>
            <w:tcW w:w="3836" w:type="pct"/>
            <w:vAlign w:val="center"/>
            <w:hideMark/>
          </w:tcPr>
          <w:p w14:paraId="5FC2D210" w14:textId="77777777" w:rsidR="006101BD" w:rsidRPr="00655002" w:rsidRDefault="006101BD" w:rsidP="006101BD">
            <w:pPr>
              <w:pStyle w:val="TableBodyTextMIRB"/>
              <w:rPr>
                <w:rFonts w:eastAsia="Times New Roman"/>
                <w:lang w:eastAsia="en-CA"/>
              </w:rPr>
            </w:pPr>
            <w:r>
              <w:t>City of Temiskaming Shores</w:t>
            </w:r>
          </w:p>
        </w:tc>
        <w:tc>
          <w:tcPr>
            <w:tcW w:w="1164" w:type="pct"/>
            <w:noWrap/>
            <w:vAlign w:val="center"/>
            <w:hideMark/>
          </w:tcPr>
          <w:p w14:paraId="50019B8F" w14:textId="77777777" w:rsidR="006101BD" w:rsidRDefault="006101BD" w:rsidP="006101BD">
            <w:pPr>
              <w:pStyle w:val="TableBodyTextMIRB"/>
            </w:pPr>
            <w:r w:rsidRPr="00377980">
              <w:rPr>
                <w:rFonts w:eastAsia="Times New Roman"/>
                <w:lang w:eastAsia="en-CA"/>
              </w:rPr>
              <w:t>Not applicable</w:t>
            </w:r>
          </w:p>
        </w:tc>
      </w:tr>
      <w:tr w:rsidR="006101BD" w:rsidRPr="00655002" w14:paraId="7080F23A" w14:textId="77777777" w:rsidTr="006101BD">
        <w:trPr>
          <w:cantSplit/>
          <w:trHeight w:val="300"/>
          <w:jc w:val="center"/>
        </w:trPr>
        <w:tc>
          <w:tcPr>
            <w:tcW w:w="3836" w:type="pct"/>
            <w:vAlign w:val="center"/>
            <w:hideMark/>
          </w:tcPr>
          <w:p w14:paraId="33FFC7DD" w14:textId="77777777" w:rsidR="006101BD" w:rsidRPr="00655002" w:rsidRDefault="006101BD" w:rsidP="006101BD">
            <w:pPr>
              <w:pStyle w:val="TableBodyTextMIRB"/>
              <w:rPr>
                <w:rFonts w:eastAsia="Times New Roman"/>
                <w:lang w:eastAsia="en-CA"/>
              </w:rPr>
            </w:pPr>
            <w:r>
              <w:t>City of Thorold</w:t>
            </w:r>
          </w:p>
        </w:tc>
        <w:tc>
          <w:tcPr>
            <w:tcW w:w="1164" w:type="pct"/>
            <w:noWrap/>
            <w:vAlign w:val="center"/>
            <w:hideMark/>
          </w:tcPr>
          <w:p w14:paraId="76A34452" w14:textId="77777777" w:rsidR="006101BD" w:rsidRDefault="006101BD" w:rsidP="006101BD">
            <w:pPr>
              <w:pStyle w:val="TableBodyTextMIRB"/>
            </w:pPr>
            <w:r w:rsidRPr="00377980">
              <w:rPr>
                <w:rFonts w:eastAsia="Times New Roman"/>
                <w:lang w:eastAsia="en-CA"/>
              </w:rPr>
              <w:t>Not applicable</w:t>
            </w:r>
          </w:p>
        </w:tc>
      </w:tr>
      <w:tr w:rsidR="006101BD" w:rsidRPr="00655002" w14:paraId="663D2560" w14:textId="77777777" w:rsidTr="006101BD">
        <w:trPr>
          <w:cantSplit/>
          <w:trHeight w:val="300"/>
          <w:jc w:val="center"/>
        </w:trPr>
        <w:tc>
          <w:tcPr>
            <w:tcW w:w="3836" w:type="pct"/>
            <w:vAlign w:val="center"/>
            <w:hideMark/>
          </w:tcPr>
          <w:p w14:paraId="1DD97F67" w14:textId="77777777" w:rsidR="006101BD" w:rsidRPr="00655002" w:rsidRDefault="006101BD" w:rsidP="006101BD">
            <w:pPr>
              <w:pStyle w:val="TableBodyTextMIRB"/>
              <w:rPr>
                <w:rFonts w:eastAsia="Times New Roman"/>
                <w:lang w:eastAsia="en-CA"/>
              </w:rPr>
            </w:pPr>
            <w:r>
              <w:t>City of Thunder Bay</w:t>
            </w:r>
          </w:p>
        </w:tc>
        <w:tc>
          <w:tcPr>
            <w:tcW w:w="1164" w:type="pct"/>
            <w:noWrap/>
            <w:vAlign w:val="center"/>
            <w:hideMark/>
          </w:tcPr>
          <w:p w14:paraId="3BF94E49" w14:textId="77777777" w:rsidR="006101BD" w:rsidRDefault="006101BD" w:rsidP="006101BD">
            <w:pPr>
              <w:pStyle w:val="TableBodyTextMIRB"/>
            </w:pPr>
            <w:r w:rsidRPr="00377980">
              <w:rPr>
                <w:rFonts w:eastAsia="Times New Roman"/>
                <w:lang w:eastAsia="en-CA"/>
              </w:rPr>
              <w:t>Not applicable</w:t>
            </w:r>
          </w:p>
        </w:tc>
      </w:tr>
      <w:tr w:rsidR="006101BD" w:rsidRPr="00655002" w14:paraId="6F73BAFB" w14:textId="77777777" w:rsidTr="006101BD">
        <w:trPr>
          <w:cantSplit/>
          <w:trHeight w:val="300"/>
          <w:jc w:val="center"/>
        </w:trPr>
        <w:tc>
          <w:tcPr>
            <w:tcW w:w="3836" w:type="pct"/>
            <w:vAlign w:val="center"/>
            <w:hideMark/>
          </w:tcPr>
          <w:p w14:paraId="52CFD26E" w14:textId="77777777" w:rsidR="006101BD" w:rsidRPr="00655002" w:rsidRDefault="006101BD" w:rsidP="006101BD">
            <w:pPr>
              <w:pStyle w:val="TableBodyTextMIRB"/>
              <w:rPr>
                <w:rFonts w:eastAsia="Times New Roman"/>
                <w:lang w:eastAsia="en-CA"/>
              </w:rPr>
            </w:pPr>
            <w:r>
              <w:t>City of Timmins</w:t>
            </w:r>
          </w:p>
        </w:tc>
        <w:tc>
          <w:tcPr>
            <w:tcW w:w="1164" w:type="pct"/>
            <w:noWrap/>
            <w:vAlign w:val="center"/>
            <w:hideMark/>
          </w:tcPr>
          <w:p w14:paraId="09C897C9" w14:textId="77777777" w:rsidR="006101BD" w:rsidRDefault="006101BD" w:rsidP="006101BD">
            <w:pPr>
              <w:pStyle w:val="TableBodyTextMIRB"/>
            </w:pPr>
            <w:r w:rsidRPr="00377980">
              <w:rPr>
                <w:rFonts w:eastAsia="Times New Roman"/>
                <w:lang w:eastAsia="en-CA"/>
              </w:rPr>
              <w:t>Not applicable</w:t>
            </w:r>
          </w:p>
        </w:tc>
      </w:tr>
      <w:tr w:rsidR="006101BD" w:rsidRPr="00655002" w14:paraId="2855FB52" w14:textId="77777777" w:rsidTr="006101BD">
        <w:trPr>
          <w:cantSplit/>
          <w:trHeight w:val="300"/>
          <w:jc w:val="center"/>
        </w:trPr>
        <w:tc>
          <w:tcPr>
            <w:tcW w:w="3836" w:type="pct"/>
            <w:vAlign w:val="center"/>
            <w:hideMark/>
          </w:tcPr>
          <w:p w14:paraId="45D91B88" w14:textId="77777777" w:rsidR="006101BD" w:rsidRPr="00655002" w:rsidRDefault="006101BD" w:rsidP="006101BD">
            <w:pPr>
              <w:pStyle w:val="TableBodyTextMIRB"/>
              <w:rPr>
                <w:rFonts w:eastAsia="Times New Roman"/>
                <w:lang w:eastAsia="en-CA"/>
              </w:rPr>
            </w:pPr>
            <w:r>
              <w:t>City of Toronto</w:t>
            </w:r>
          </w:p>
        </w:tc>
        <w:tc>
          <w:tcPr>
            <w:tcW w:w="1164" w:type="pct"/>
            <w:noWrap/>
            <w:vAlign w:val="center"/>
            <w:hideMark/>
          </w:tcPr>
          <w:p w14:paraId="3501FD0F" w14:textId="77777777" w:rsidR="006101BD" w:rsidRDefault="006101BD" w:rsidP="006101BD">
            <w:pPr>
              <w:pStyle w:val="TableBodyTextMIRB"/>
            </w:pPr>
            <w:r w:rsidRPr="00377980">
              <w:rPr>
                <w:rFonts w:eastAsia="Times New Roman"/>
                <w:lang w:eastAsia="en-CA"/>
              </w:rPr>
              <w:t>Not applicable</w:t>
            </w:r>
          </w:p>
        </w:tc>
      </w:tr>
      <w:tr w:rsidR="006101BD" w:rsidRPr="00655002" w14:paraId="79E9F42F" w14:textId="77777777" w:rsidTr="006101BD">
        <w:trPr>
          <w:cantSplit/>
          <w:trHeight w:val="300"/>
          <w:jc w:val="center"/>
        </w:trPr>
        <w:tc>
          <w:tcPr>
            <w:tcW w:w="3836" w:type="pct"/>
            <w:vAlign w:val="center"/>
            <w:hideMark/>
          </w:tcPr>
          <w:p w14:paraId="05974E96" w14:textId="77777777" w:rsidR="006101BD" w:rsidRPr="00655002" w:rsidRDefault="006101BD" w:rsidP="006101BD">
            <w:pPr>
              <w:pStyle w:val="TableBodyTextMIRB"/>
              <w:rPr>
                <w:rFonts w:eastAsia="Times New Roman"/>
                <w:lang w:eastAsia="en-CA"/>
              </w:rPr>
            </w:pPr>
            <w:r>
              <w:t>City of Vaughan</w:t>
            </w:r>
          </w:p>
        </w:tc>
        <w:tc>
          <w:tcPr>
            <w:tcW w:w="1164" w:type="pct"/>
            <w:noWrap/>
            <w:vAlign w:val="center"/>
            <w:hideMark/>
          </w:tcPr>
          <w:p w14:paraId="18AE8325" w14:textId="77777777" w:rsidR="006101BD" w:rsidRDefault="006101BD" w:rsidP="006101BD">
            <w:pPr>
              <w:pStyle w:val="TableBodyTextMIRB"/>
            </w:pPr>
            <w:r w:rsidRPr="00377980">
              <w:rPr>
                <w:rFonts w:eastAsia="Times New Roman"/>
                <w:lang w:eastAsia="en-CA"/>
              </w:rPr>
              <w:t>Not applicable</w:t>
            </w:r>
          </w:p>
        </w:tc>
      </w:tr>
      <w:tr w:rsidR="006101BD" w:rsidRPr="00655002" w14:paraId="700352D9" w14:textId="77777777" w:rsidTr="006101BD">
        <w:trPr>
          <w:cantSplit/>
          <w:trHeight w:val="300"/>
          <w:jc w:val="center"/>
        </w:trPr>
        <w:tc>
          <w:tcPr>
            <w:tcW w:w="3836" w:type="pct"/>
            <w:vAlign w:val="center"/>
            <w:hideMark/>
          </w:tcPr>
          <w:p w14:paraId="1F49B5CC" w14:textId="77777777" w:rsidR="006101BD" w:rsidRPr="00655002" w:rsidRDefault="006101BD" w:rsidP="006101BD">
            <w:pPr>
              <w:pStyle w:val="TableBodyTextMIRB"/>
              <w:rPr>
                <w:rFonts w:eastAsia="Times New Roman"/>
                <w:lang w:eastAsia="en-CA"/>
              </w:rPr>
            </w:pPr>
            <w:r>
              <w:t>City of Waterloo</w:t>
            </w:r>
          </w:p>
        </w:tc>
        <w:tc>
          <w:tcPr>
            <w:tcW w:w="1164" w:type="pct"/>
            <w:noWrap/>
            <w:vAlign w:val="center"/>
            <w:hideMark/>
          </w:tcPr>
          <w:p w14:paraId="69D01D5C" w14:textId="77777777" w:rsidR="006101BD" w:rsidRDefault="006101BD" w:rsidP="006101BD">
            <w:pPr>
              <w:pStyle w:val="TableBodyTextMIRB"/>
            </w:pPr>
            <w:r w:rsidRPr="00377980">
              <w:rPr>
                <w:rFonts w:eastAsia="Times New Roman"/>
                <w:lang w:eastAsia="en-CA"/>
              </w:rPr>
              <w:t>Not applicable</w:t>
            </w:r>
          </w:p>
        </w:tc>
      </w:tr>
      <w:tr w:rsidR="006101BD" w:rsidRPr="00655002" w14:paraId="4292A934" w14:textId="77777777" w:rsidTr="006101BD">
        <w:trPr>
          <w:cantSplit/>
          <w:trHeight w:val="300"/>
          <w:jc w:val="center"/>
        </w:trPr>
        <w:tc>
          <w:tcPr>
            <w:tcW w:w="3836" w:type="pct"/>
            <w:vAlign w:val="center"/>
            <w:hideMark/>
          </w:tcPr>
          <w:p w14:paraId="4A8E3569" w14:textId="77777777" w:rsidR="006101BD" w:rsidRPr="00655002" w:rsidRDefault="006101BD" w:rsidP="006101BD">
            <w:pPr>
              <w:pStyle w:val="TableBodyTextMIRB"/>
              <w:rPr>
                <w:rFonts w:eastAsia="Times New Roman"/>
                <w:lang w:eastAsia="en-CA"/>
              </w:rPr>
            </w:pPr>
            <w:r>
              <w:t xml:space="preserve">City of </w:t>
            </w:r>
            <w:proofErr w:type="spellStart"/>
            <w:r>
              <w:t>Welland</w:t>
            </w:r>
            <w:proofErr w:type="spellEnd"/>
          </w:p>
        </w:tc>
        <w:tc>
          <w:tcPr>
            <w:tcW w:w="1164" w:type="pct"/>
            <w:noWrap/>
            <w:vAlign w:val="center"/>
            <w:hideMark/>
          </w:tcPr>
          <w:p w14:paraId="4CA3CA3F" w14:textId="77777777" w:rsidR="006101BD" w:rsidRDefault="006101BD" w:rsidP="006101BD">
            <w:pPr>
              <w:pStyle w:val="TableBodyTextMIRB"/>
            </w:pPr>
            <w:r w:rsidRPr="00377980">
              <w:rPr>
                <w:rFonts w:eastAsia="Times New Roman"/>
                <w:lang w:eastAsia="en-CA"/>
              </w:rPr>
              <w:t>Not applicable</w:t>
            </w:r>
          </w:p>
        </w:tc>
      </w:tr>
      <w:tr w:rsidR="006101BD" w:rsidRPr="00655002" w14:paraId="344731B4" w14:textId="77777777" w:rsidTr="006101BD">
        <w:trPr>
          <w:cantSplit/>
          <w:trHeight w:val="300"/>
          <w:jc w:val="center"/>
        </w:trPr>
        <w:tc>
          <w:tcPr>
            <w:tcW w:w="3836" w:type="pct"/>
            <w:vAlign w:val="center"/>
            <w:hideMark/>
          </w:tcPr>
          <w:p w14:paraId="0F721353" w14:textId="77777777" w:rsidR="006101BD" w:rsidRPr="00655002" w:rsidRDefault="006101BD" w:rsidP="006101BD">
            <w:pPr>
              <w:pStyle w:val="TableBodyTextMIRB"/>
              <w:rPr>
                <w:rFonts w:eastAsia="Times New Roman"/>
                <w:lang w:eastAsia="en-CA"/>
              </w:rPr>
            </w:pPr>
            <w:r>
              <w:t>City of Windsor</w:t>
            </w:r>
          </w:p>
        </w:tc>
        <w:tc>
          <w:tcPr>
            <w:tcW w:w="1164" w:type="pct"/>
            <w:noWrap/>
            <w:vAlign w:val="center"/>
            <w:hideMark/>
          </w:tcPr>
          <w:p w14:paraId="265C0C0E" w14:textId="77777777" w:rsidR="006101BD" w:rsidRDefault="006101BD" w:rsidP="006101BD">
            <w:pPr>
              <w:pStyle w:val="TableBodyTextMIRB"/>
            </w:pPr>
            <w:r w:rsidRPr="00377980">
              <w:rPr>
                <w:rFonts w:eastAsia="Times New Roman"/>
                <w:lang w:eastAsia="en-CA"/>
              </w:rPr>
              <w:t>Not applicable</w:t>
            </w:r>
          </w:p>
        </w:tc>
      </w:tr>
      <w:tr w:rsidR="006101BD" w:rsidRPr="00655002" w14:paraId="344FBF27" w14:textId="77777777" w:rsidTr="006101BD">
        <w:trPr>
          <w:cantSplit/>
          <w:trHeight w:val="300"/>
          <w:jc w:val="center"/>
        </w:trPr>
        <w:tc>
          <w:tcPr>
            <w:tcW w:w="3836" w:type="pct"/>
            <w:vAlign w:val="center"/>
            <w:hideMark/>
          </w:tcPr>
          <w:p w14:paraId="2A4A9E35" w14:textId="77777777" w:rsidR="006101BD" w:rsidRPr="00655002" w:rsidRDefault="006101BD" w:rsidP="006101BD">
            <w:pPr>
              <w:pStyle w:val="TableBodyTextMIRB"/>
              <w:rPr>
                <w:rFonts w:eastAsia="Times New Roman"/>
                <w:lang w:eastAsia="en-CA"/>
              </w:rPr>
            </w:pPr>
            <w:r>
              <w:t>City of Woodstock</w:t>
            </w:r>
          </w:p>
        </w:tc>
        <w:tc>
          <w:tcPr>
            <w:tcW w:w="1164" w:type="pct"/>
            <w:noWrap/>
            <w:vAlign w:val="center"/>
            <w:hideMark/>
          </w:tcPr>
          <w:p w14:paraId="0BA42C9A" w14:textId="77777777" w:rsidR="006101BD" w:rsidRDefault="006101BD" w:rsidP="006101BD">
            <w:pPr>
              <w:pStyle w:val="TableBodyTextMIRB"/>
            </w:pPr>
            <w:r w:rsidRPr="00377980">
              <w:rPr>
                <w:rFonts w:eastAsia="Times New Roman"/>
                <w:lang w:eastAsia="en-CA"/>
              </w:rPr>
              <w:t>Not applicable</w:t>
            </w:r>
          </w:p>
        </w:tc>
      </w:tr>
      <w:tr w:rsidR="006101BD" w:rsidRPr="00655002" w14:paraId="126E9128" w14:textId="77777777" w:rsidTr="006101BD">
        <w:trPr>
          <w:cantSplit/>
          <w:trHeight w:val="300"/>
          <w:jc w:val="center"/>
        </w:trPr>
        <w:tc>
          <w:tcPr>
            <w:tcW w:w="3836" w:type="pct"/>
            <w:vAlign w:val="center"/>
            <w:hideMark/>
          </w:tcPr>
          <w:p w14:paraId="7264FF46" w14:textId="77777777" w:rsidR="006101BD" w:rsidRPr="00655002" w:rsidRDefault="006101BD" w:rsidP="006101BD">
            <w:pPr>
              <w:pStyle w:val="TableBodyTextMIRB"/>
              <w:rPr>
                <w:rFonts w:eastAsia="Times New Roman"/>
                <w:lang w:eastAsia="en-CA"/>
              </w:rPr>
            </w:pPr>
            <w:r>
              <w:t>Constance Lake 92</w:t>
            </w:r>
          </w:p>
        </w:tc>
        <w:tc>
          <w:tcPr>
            <w:tcW w:w="1164" w:type="pct"/>
            <w:noWrap/>
            <w:vAlign w:val="center"/>
            <w:hideMark/>
          </w:tcPr>
          <w:p w14:paraId="27A224E8" w14:textId="77777777" w:rsidR="006101BD" w:rsidRDefault="006101BD" w:rsidP="006101BD">
            <w:pPr>
              <w:pStyle w:val="TableBodyTextMIRB"/>
            </w:pPr>
            <w:r w:rsidRPr="00377980">
              <w:rPr>
                <w:rFonts w:eastAsia="Times New Roman"/>
                <w:lang w:eastAsia="en-CA"/>
              </w:rPr>
              <w:t>Not applicable</w:t>
            </w:r>
          </w:p>
        </w:tc>
      </w:tr>
      <w:tr w:rsidR="006101BD" w:rsidRPr="00655002" w14:paraId="45E214FD" w14:textId="77777777" w:rsidTr="006101BD">
        <w:trPr>
          <w:cantSplit/>
          <w:trHeight w:val="300"/>
          <w:jc w:val="center"/>
        </w:trPr>
        <w:tc>
          <w:tcPr>
            <w:tcW w:w="3836" w:type="pct"/>
            <w:vAlign w:val="center"/>
          </w:tcPr>
          <w:p w14:paraId="36C359D6" w14:textId="77777777" w:rsidR="006101BD" w:rsidRPr="00C25177" w:rsidRDefault="006101BD" w:rsidP="006101BD">
            <w:pPr>
              <w:pStyle w:val="TableBodyTextMIRB"/>
              <w:rPr>
                <w:rFonts w:cs="Arial"/>
              </w:rPr>
            </w:pPr>
            <w:r>
              <w:t>Corporation of the Municipality of Mississippi Mills</w:t>
            </w:r>
          </w:p>
        </w:tc>
        <w:tc>
          <w:tcPr>
            <w:tcW w:w="1164" w:type="pct"/>
            <w:noWrap/>
            <w:vAlign w:val="center"/>
          </w:tcPr>
          <w:p w14:paraId="7F5A4A51" w14:textId="77777777" w:rsidR="006101BD" w:rsidRPr="00377980" w:rsidRDefault="006101BD" w:rsidP="006101BD">
            <w:pPr>
              <w:pStyle w:val="TableBodyTextMIRB"/>
              <w:rPr>
                <w:rFonts w:eastAsia="Times New Roman"/>
                <w:lang w:eastAsia="en-CA"/>
              </w:rPr>
            </w:pPr>
            <w:r w:rsidRPr="00377980">
              <w:rPr>
                <w:rFonts w:eastAsia="Times New Roman"/>
                <w:lang w:eastAsia="en-CA"/>
              </w:rPr>
              <w:t>Not applicable</w:t>
            </w:r>
          </w:p>
        </w:tc>
      </w:tr>
      <w:tr w:rsidR="006101BD" w:rsidRPr="00655002" w14:paraId="1BCC5950" w14:textId="77777777" w:rsidTr="006101BD">
        <w:trPr>
          <w:cantSplit/>
          <w:trHeight w:val="300"/>
          <w:jc w:val="center"/>
        </w:trPr>
        <w:tc>
          <w:tcPr>
            <w:tcW w:w="3836" w:type="pct"/>
            <w:vAlign w:val="center"/>
            <w:hideMark/>
          </w:tcPr>
          <w:p w14:paraId="0D4C08A7" w14:textId="77777777" w:rsidR="006101BD" w:rsidRPr="00655002" w:rsidRDefault="006101BD" w:rsidP="006101BD">
            <w:pPr>
              <w:pStyle w:val="TableBodyTextMIRB"/>
              <w:rPr>
                <w:rFonts w:eastAsia="Times New Roman"/>
                <w:lang w:eastAsia="en-CA"/>
              </w:rPr>
            </w:pPr>
            <w:r>
              <w:t>Couchiching 16a</w:t>
            </w:r>
          </w:p>
        </w:tc>
        <w:tc>
          <w:tcPr>
            <w:tcW w:w="1164" w:type="pct"/>
            <w:noWrap/>
            <w:vAlign w:val="center"/>
            <w:hideMark/>
          </w:tcPr>
          <w:p w14:paraId="38F4A0DF" w14:textId="77777777" w:rsidR="006101BD" w:rsidRDefault="006101BD" w:rsidP="006101BD">
            <w:pPr>
              <w:pStyle w:val="TableBodyTextMIRB"/>
            </w:pPr>
            <w:r w:rsidRPr="00377980">
              <w:rPr>
                <w:rFonts w:eastAsia="Times New Roman"/>
                <w:lang w:eastAsia="en-CA"/>
              </w:rPr>
              <w:t>Not applicable</w:t>
            </w:r>
          </w:p>
        </w:tc>
      </w:tr>
      <w:tr w:rsidR="006101BD" w:rsidRPr="00655002" w14:paraId="6BBB44A1" w14:textId="77777777" w:rsidTr="006101BD">
        <w:trPr>
          <w:cantSplit/>
          <w:trHeight w:val="300"/>
          <w:jc w:val="center"/>
        </w:trPr>
        <w:tc>
          <w:tcPr>
            <w:tcW w:w="3836" w:type="pct"/>
            <w:vAlign w:val="center"/>
            <w:hideMark/>
          </w:tcPr>
          <w:p w14:paraId="098B24C9" w14:textId="77777777" w:rsidR="006101BD" w:rsidRPr="00655002" w:rsidRDefault="006101BD" w:rsidP="006101BD">
            <w:pPr>
              <w:pStyle w:val="TableBodyTextMIRB"/>
              <w:rPr>
                <w:rFonts w:eastAsia="Times New Roman"/>
                <w:lang w:eastAsia="en-CA"/>
              </w:rPr>
            </w:pPr>
            <w:r>
              <w:t>County of Brant</w:t>
            </w:r>
          </w:p>
        </w:tc>
        <w:tc>
          <w:tcPr>
            <w:tcW w:w="1164" w:type="pct"/>
            <w:noWrap/>
            <w:vAlign w:val="center"/>
            <w:hideMark/>
          </w:tcPr>
          <w:p w14:paraId="3A0EFAE0" w14:textId="77777777" w:rsidR="006101BD" w:rsidRDefault="006101BD" w:rsidP="006101BD">
            <w:pPr>
              <w:pStyle w:val="TableBodyTextMIRB"/>
            </w:pPr>
            <w:r w:rsidRPr="00377980">
              <w:rPr>
                <w:rFonts w:eastAsia="Times New Roman"/>
                <w:lang w:eastAsia="en-CA"/>
              </w:rPr>
              <w:t>Not applicable</w:t>
            </w:r>
          </w:p>
        </w:tc>
      </w:tr>
      <w:tr w:rsidR="006101BD" w:rsidRPr="00655002" w14:paraId="0783499F" w14:textId="77777777" w:rsidTr="006101BD">
        <w:trPr>
          <w:cantSplit/>
          <w:trHeight w:val="300"/>
          <w:jc w:val="center"/>
        </w:trPr>
        <w:tc>
          <w:tcPr>
            <w:tcW w:w="3836" w:type="pct"/>
            <w:vAlign w:val="center"/>
            <w:hideMark/>
          </w:tcPr>
          <w:p w14:paraId="0A44CBDA" w14:textId="77777777" w:rsidR="006101BD" w:rsidRPr="00655002" w:rsidRDefault="006101BD" w:rsidP="006101BD">
            <w:pPr>
              <w:pStyle w:val="TableBodyTextMIRB"/>
              <w:rPr>
                <w:rFonts w:eastAsia="Times New Roman"/>
                <w:lang w:eastAsia="en-CA"/>
              </w:rPr>
            </w:pPr>
            <w:r>
              <w:t>County of Prince Edward County</w:t>
            </w:r>
          </w:p>
        </w:tc>
        <w:tc>
          <w:tcPr>
            <w:tcW w:w="1164" w:type="pct"/>
            <w:noWrap/>
            <w:vAlign w:val="center"/>
            <w:hideMark/>
          </w:tcPr>
          <w:p w14:paraId="0C4D2B50" w14:textId="77777777" w:rsidR="006101BD" w:rsidRDefault="006101BD" w:rsidP="006101BD">
            <w:pPr>
              <w:pStyle w:val="TableBodyTextMIRB"/>
            </w:pPr>
            <w:r w:rsidRPr="00377980">
              <w:rPr>
                <w:rFonts w:eastAsia="Times New Roman"/>
                <w:lang w:eastAsia="en-CA"/>
              </w:rPr>
              <w:t>Not applicable</w:t>
            </w:r>
          </w:p>
        </w:tc>
      </w:tr>
      <w:tr w:rsidR="006101BD" w:rsidRPr="00655002" w14:paraId="1412D948" w14:textId="77777777" w:rsidTr="006101BD">
        <w:trPr>
          <w:cantSplit/>
          <w:trHeight w:val="300"/>
          <w:jc w:val="center"/>
        </w:trPr>
        <w:tc>
          <w:tcPr>
            <w:tcW w:w="3836" w:type="pct"/>
            <w:vAlign w:val="center"/>
            <w:hideMark/>
          </w:tcPr>
          <w:p w14:paraId="52AC1D05" w14:textId="77777777" w:rsidR="006101BD" w:rsidRPr="00655002" w:rsidRDefault="006101BD" w:rsidP="006101BD">
            <w:pPr>
              <w:pStyle w:val="TableBodyTextMIRB"/>
              <w:rPr>
                <w:rFonts w:eastAsia="Times New Roman"/>
                <w:lang w:eastAsia="en-CA"/>
              </w:rPr>
            </w:pPr>
            <w:r>
              <w:lastRenderedPageBreak/>
              <w:t>Curve Lake 35a</w:t>
            </w:r>
          </w:p>
        </w:tc>
        <w:tc>
          <w:tcPr>
            <w:tcW w:w="1164" w:type="pct"/>
            <w:noWrap/>
            <w:vAlign w:val="center"/>
            <w:hideMark/>
          </w:tcPr>
          <w:p w14:paraId="2FE234DD" w14:textId="77777777" w:rsidR="006101BD" w:rsidRDefault="006101BD" w:rsidP="006101BD">
            <w:pPr>
              <w:pStyle w:val="TableBodyTextMIRB"/>
            </w:pPr>
            <w:r w:rsidRPr="00377980">
              <w:rPr>
                <w:rFonts w:eastAsia="Times New Roman"/>
                <w:lang w:eastAsia="en-CA"/>
              </w:rPr>
              <w:t>Not applicable</w:t>
            </w:r>
          </w:p>
        </w:tc>
      </w:tr>
      <w:tr w:rsidR="006101BD" w:rsidRPr="00655002" w14:paraId="6790A085" w14:textId="77777777" w:rsidTr="006101BD">
        <w:trPr>
          <w:cantSplit/>
          <w:trHeight w:val="300"/>
          <w:jc w:val="center"/>
        </w:trPr>
        <w:tc>
          <w:tcPr>
            <w:tcW w:w="3836" w:type="pct"/>
            <w:vAlign w:val="center"/>
            <w:hideMark/>
          </w:tcPr>
          <w:p w14:paraId="32264E36" w14:textId="77777777" w:rsidR="006101BD" w:rsidRPr="00655002" w:rsidRDefault="006101BD" w:rsidP="006101BD">
            <w:pPr>
              <w:pStyle w:val="TableBodyTextMIRB"/>
              <w:rPr>
                <w:rFonts w:eastAsia="Times New Roman"/>
                <w:lang w:eastAsia="en-CA"/>
              </w:rPr>
            </w:pPr>
            <w:r>
              <w:t>Curve Lake First Nation 35</w:t>
            </w:r>
          </w:p>
        </w:tc>
        <w:tc>
          <w:tcPr>
            <w:tcW w:w="1164" w:type="pct"/>
            <w:noWrap/>
            <w:vAlign w:val="center"/>
            <w:hideMark/>
          </w:tcPr>
          <w:p w14:paraId="02934A28" w14:textId="77777777" w:rsidR="006101BD" w:rsidRDefault="006101BD" w:rsidP="006101BD">
            <w:pPr>
              <w:pStyle w:val="TableBodyTextMIRB"/>
            </w:pPr>
            <w:r w:rsidRPr="00377980">
              <w:rPr>
                <w:rFonts w:eastAsia="Times New Roman"/>
                <w:lang w:eastAsia="en-CA"/>
              </w:rPr>
              <w:t>Not applicable</w:t>
            </w:r>
          </w:p>
        </w:tc>
      </w:tr>
      <w:tr w:rsidR="006101BD" w:rsidRPr="00655002" w14:paraId="0F8279CD" w14:textId="77777777" w:rsidTr="006101BD">
        <w:trPr>
          <w:cantSplit/>
          <w:trHeight w:val="300"/>
          <w:jc w:val="center"/>
        </w:trPr>
        <w:tc>
          <w:tcPr>
            <w:tcW w:w="3836" w:type="pct"/>
            <w:vAlign w:val="center"/>
            <w:hideMark/>
          </w:tcPr>
          <w:p w14:paraId="326AECCE" w14:textId="77777777" w:rsidR="006101BD" w:rsidRPr="00655002" w:rsidRDefault="006101BD" w:rsidP="006101BD">
            <w:pPr>
              <w:pStyle w:val="TableBodyTextMIRB"/>
              <w:rPr>
                <w:rFonts w:eastAsia="Times New Roman"/>
                <w:lang w:eastAsia="en-CA"/>
              </w:rPr>
            </w:pPr>
            <w:r>
              <w:t>Deer Lake</w:t>
            </w:r>
          </w:p>
        </w:tc>
        <w:tc>
          <w:tcPr>
            <w:tcW w:w="1164" w:type="pct"/>
            <w:noWrap/>
            <w:vAlign w:val="center"/>
            <w:hideMark/>
          </w:tcPr>
          <w:p w14:paraId="4B0B6730" w14:textId="77777777" w:rsidR="006101BD" w:rsidRDefault="006101BD" w:rsidP="006101BD">
            <w:pPr>
              <w:pStyle w:val="TableBodyTextMIRB"/>
            </w:pPr>
            <w:r w:rsidRPr="00377980">
              <w:rPr>
                <w:rFonts w:eastAsia="Times New Roman"/>
                <w:lang w:eastAsia="en-CA"/>
              </w:rPr>
              <w:t>Not applicable</w:t>
            </w:r>
          </w:p>
        </w:tc>
      </w:tr>
      <w:tr w:rsidR="006101BD" w:rsidRPr="00655002" w14:paraId="7BA8BC83" w14:textId="77777777" w:rsidTr="006101BD">
        <w:trPr>
          <w:cantSplit/>
          <w:trHeight w:val="300"/>
          <w:jc w:val="center"/>
        </w:trPr>
        <w:tc>
          <w:tcPr>
            <w:tcW w:w="3836" w:type="pct"/>
            <w:vAlign w:val="center"/>
            <w:hideMark/>
          </w:tcPr>
          <w:p w14:paraId="1B876D64" w14:textId="77777777" w:rsidR="006101BD" w:rsidRPr="00655002" w:rsidRDefault="006101BD" w:rsidP="006101BD">
            <w:pPr>
              <w:pStyle w:val="TableBodyTextMIRB"/>
              <w:rPr>
                <w:rFonts w:eastAsia="Times New Roman"/>
                <w:lang w:eastAsia="en-CA"/>
              </w:rPr>
            </w:pPr>
            <w:r>
              <w:t>District of Algoma</w:t>
            </w:r>
          </w:p>
        </w:tc>
        <w:tc>
          <w:tcPr>
            <w:tcW w:w="1164" w:type="pct"/>
            <w:noWrap/>
            <w:vAlign w:val="center"/>
            <w:hideMark/>
          </w:tcPr>
          <w:p w14:paraId="357C467B" w14:textId="77777777" w:rsidR="006101BD" w:rsidRDefault="006101BD" w:rsidP="006101BD">
            <w:pPr>
              <w:pStyle w:val="TableBodyTextMIRB"/>
            </w:pPr>
            <w:r w:rsidRPr="00377980">
              <w:rPr>
                <w:rFonts w:eastAsia="Times New Roman"/>
                <w:lang w:eastAsia="en-CA"/>
              </w:rPr>
              <w:t>Not applicable</w:t>
            </w:r>
          </w:p>
        </w:tc>
      </w:tr>
      <w:tr w:rsidR="006101BD" w:rsidRPr="00655002" w14:paraId="4F624C2E" w14:textId="77777777" w:rsidTr="006101BD">
        <w:trPr>
          <w:cantSplit/>
          <w:trHeight w:val="300"/>
          <w:jc w:val="center"/>
        </w:trPr>
        <w:tc>
          <w:tcPr>
            <w:tcW w:w="3836" w:type="pct"/>
            <w:vAlign w:val="center"/>
            <w:hideMark/>
          </w:tcPr>
          <w:p w14:paraId="1354FA02" w14:textId="77777777" w:rsidR="006101BD" w:rsidRPr="00655002" w:rsidRDefault="006101BD" w:rsidP="006101BD">
            <w:pPr>
              <w:pStyle w:val="TableBodyTextMIRB"/>
              <w:rPr>
                <w:rFonts w:eastAsia="Times New Roman"/>
                <w:lang w:eastAsia="en-CA"/>
              </w:rPr>
            </w:pPr>
            <w:r>
              <w:t>District of Cochrane</w:t>
            </w:r>
          </w:p>
        </w:tc>
        <w:tc>
          <w:tcPr>
            <w:tcW w:w="1164" w:type="pct"/>
            <w:noWrap/>
            <w:vAlign w:val="center"/>
            <w:hideMark/>
          </w:tcPr>
          <w:p w14:paraId="3E07E17D" w14:textId="77777777" w:rsidR="006101BD" w:rsidRDefault="006101BD" w:rsidP="006101BD">
            <w:pPr>
              <w:pStyle w:val="TableBodyTextMIRB"/>
            </w:pPr>
            <w:r w:rsidRPr="00377980">
              <w:rPr>
                <w:rFonts w:eastAsia="Times New Roman"/>
                <w:lang w:eastAsia="en-CA"/>
              </w:rPr>
              <w:t>Not applicable</w:t>
            </w:r>
          </w:p>
        </w:tc>
      </w:tr>
      <w:tr w:rsidR="006101BD" w:rsidRPr="00655002" w14:paraId="72F5766C" w14:textId="77777777" w:rsidTr="006101BD">
        <w:trPr>
          <w:cantSplit/>
          <w:trHeight w:val="300"/>
          <w:jc w:val="center"/>
        </w:trPr>
        <w:tc>
          <w:tcPr>
            <w:tcW w:w="3836" w:type="pct"/>
            <w:vAlign w:val="center"/>
            <w:hideMark/>
          </w:tcPr>
          <w:p w14:paraId="09115D67" w14:textId="77777777" w:rsidR="006101BD" w:rsidRPr="00655002" w:rsidRDefault="006101BD" w:rsidP="006101BD">
            <w:pPr>
              <w:pStyle w:val="TableBodyTextMIRB"/>
              <w:rPr>
                <w:rFonts w:eastAsia="Times New Roman"/>
                <w:lang w:eastAsia="en-CA"/>
              </w:rPr>
            </w:pPr>
            <w:r>
              <w:t>District of Kenora</w:t>
            </w:r>
          </w:p>
        </w:tc>
        <w:tc>
          <w:tcPr>
            <w:tcW w:w="1164" w:type="pct"/>
            <w:noWrap/>
            <w:vAlign w:val="center"/>
            <w:hideMark/>
          </w:tcPr>
          <w:p w14:paraId="7A38DFFA" w14:textId="77777777" w:rsidR="006101BD" w:rsidRDefault="006101BD" w:rsidP="006101BD">
            <w:pPr>
              <w:pStyle w:val="TableBodyTextMIRB"/>
            </w:pPr>
            <w:r w:rsidRPr="00377980">
              <w:rPr>
                <w:rFonts w:eastAsia="Times New Roman"/>
                <w:lang w:eastAsia="en-CA"/>
              </w:rPr>
              <w:t>Not applicable</w:t>
            </w:r>
          </w:p>
        </w:tc>
      </w:tr>
      <w:tr w:rsidR="006101BD" w:rsidRPr="00655002" w14:paraId="07398DC0" w14:textId="77777777" w:rsidTr="006101BD">
        <w:trPr>
          <w:cantSplit/>
          <w:trHeight w:val="300"/>
          <w:jc w:val="center"/>
        </w:trPr>
        <w:tc>
          <w:tcPr>
            <w:tcW w:w="3836" w:type="pct"/>
            <w:vAlign w:val="center"/>
            <w:hideMark/>
          </w:tcPr>
          <w:p w14:paraId="4DCD1022" w14:textId="77777777" w:rsidR="006101BD" w:rsidRPr="00655002" w:rsidRDefault="006101BD" w:rsidP="006101BD">
            <w:pPr>
              <w:pStyle w:val="TableBodyTextMIRB"/>
              <w:rPr>
                <w:rFonts w:eastAsia="Times New Roman"/>
                <w:lang w:eastAsia="en-CA"/>
              </w:rPr>
            </w:pPr>
            <w:r>
              <w:t>District of Manitoulin</w:t>
            </w:r>
          </w:p>
        </w:tc>
        <w:tc>
          <w:tcPr>
            <w:tcW w:w="1164" w:type="pct"/>
            <w:noWrap/>
            <w:vAlign w:val="center"/>
            <w:hideMark/>
          </w:tcPr>
          <w:p w14:paraId="4EF0CEC7" w14:textId="77777777" w:rsidR="006101BD" w:rsidRDefault="006101BD" w:rsidP="006101BD">
            <w:pPr>
              <w:pStyle w:val="TableBodyTextMIRB"/>
            </w:pPr>
            <w:r w:rsidRPr="00377980">
              <w:rPr>
                <w:rFonts w:eastAsia="Times New Roman"/>
                <w:lang w:eastAsia="en-CA"/>
              </w:rPr>
              <w:t>Not applicable</w:t>
            </w:r>
          </w:p>
        </w:tc>
      </w:tr>
      <w:tr w:rsidR="006101BD" w:rsidRPr="00655002" w14:paraId="4131E5B1" w14:textId="77777777" w:rsidTr="006101BD">
        <w:trPr>
          <w:cantSplit/>
          <w:trHeight w:val="300"/>
          <w:jc w:val="center"/>
        </w:trPr>
        <w:tc>
          <w:tcPr>
            <w:tcW w:w="3836" w:type="pct"/>
            <w:vAlign w:val="center"/>
            <w:hideMark/>
          </w:tcPr>
          <w:p w14:paraId="45FFAFFA" w14:textId="77777777" w:rsidR="006101BD" w:rsidRPr="00655002" w:rsidRDefault="006101BD" w:rsidP="006101BD">
            <w:pPr>
              <w:pStyle w:val="TableBodyTextMIRB"/>
              <w:rPr>
                <w:rFonts w:eastAsia="Times New Roman"/>
                <w:lang w:eastAsia="en-CA"/>
              </w:rPr>
            </w:pPr>
            <w:r>
              <w:t>District of Nipissing</w:t>
            </w:r>
          </w:p>
        </w:tc>
        <w:tc>
          <w:tcPr>
            <w:tcW w:w="1164" w:type="pct"/>
            <w:noWrap/>
            <w:vAlign w:val="center"/>
            <w:hideMark/>
          </w:tcPr>
          <w:p w14:paraId="7D0EF09E" w14:textId="77777777" w:rsidR="006101BD" w:rsidRDefault="006101BD" w:rsidP="006101BD">
            <w:pPr>
              <w:pStyle w:val="TableBodyTextMIRB"/>
            </w:pPr>
            <w:r w:rsidRPr="00377980">
              <w:rPr>
                <w:rFonts w:eastAsia="Times New Roman"/>
                <w:lang w:eastAsia="en-CA"/>
              </w:rPr>
              <w:t>Not applicable</w:t>
            </w:r>
          </w:p>
        </w:tc>
      </w:tr>
      <w:tr w:rsidR="006101BD" w:rsidRPr="00655002" w14:paraId="41AD1F66" w14:textId="77777777" w:rsidTr="006101BD">
        <w:trPr>
          <w:cantSplit/>
          <w:trHeight w:val="300"/>
          <w:jc w:val="center"/>
        </w:trPr>
        <w:tc>
          <w:tcPr>
            <w:tcW w:w="3836" w:type="pct"/>
            <w:vAlign w:val="center"/>
            <w:hideMark/>
          </w:tcPr>
          <w:p w14:paraId="3245A0BA" w14:textId="77777777" w:rsidR="006101BD" w:rsidRPr="00655002" w:rsidRDefault="006101BD" w:rsidP="006101BD">
            <w:pPr>
              <w:pStyle w:val="TableBodyTextMIRB"/>
              <w:rPr>
                <w:rFonts w:eastAsia="Times New Roman"/>
                <w:lang w:eastAsia="en-CA"/>
              </w:rPr>
            </w:pPr>
            <w:r>
              <w:t>District of Parry Sound</w:t>
            </w:r>
          </w:p>
        </w:tc>
        <w:tc>
          <w:tcPr>
            <w:tcW w:w="1164" w:type="pct"/>
            <w:noWrap/>
            <w:vAlign w:val="center"/>
            <w:hideMark/>
          </w:tcPr>
          <w:p w14:paraId="3433C8DA" w14:textId="77777777" w:rsidR="006101BD" w:rsidRDefault="006101BD" w:rsidP="006101BD">
            <w:pPr>
              <w:pStyle w:val="TableBodyTextMIRB"/>
            </w:pPr>
            <w:r w:rsidRPr="00377980">
              <w:rPr>
                <w:rFonts w:eastAsia="Times New Roman"/>
                <w:lang w:eastAsia="en-CA"/>
              </w:rPr>
              <w:t>Not applicable</w:t>
            </w:r>
          </w:p>
        </w:tc>
      </w:tr>
      <w:tr w:rsidR="006101BD" w:rsidRPr="00655002" w14:paraId="1BE81FE0" w14:textId="77777777" w:rsidTr="006101BD">
        <w:trPr>
          <w:cantSplit/>
          <w:trHeight w:val="300"/>
          <w:jc w:val="center"/>
        </w:trPr>
        <w:tc>
          <w:tcPr>
            <w:tcW w:w="3836" w:type="pct"/>
            <w:vAlign w:val="center"/>
            <w:hideMark/>
          </w:tcPr>
          <w:p w14:paraId="299A5B7B" w14:textId="77777777" w:rsidR="006101BD" w:rsidRPr="00655002" w:rsidRDefault="006101BD" w:rsidP="006101BD">
            <w:pPr>
              <w:pStyle w:val="TableBodyTextMIRB"/>
              <w:rPr>
                <w:rFonts w:eastAsia="Times New Roman"/>
                <w:lang w:eastAsia="en-CA"/>
              </w:rPr>
            </w:pPr>
            <w:r>
              <w:t>District of Rainy River</w:t>
            </w:r>
          </w:p>
        </w:tc>
        <w:tc>
          <w:tcPr>
            <w:tcW w:w="1164" w:type="pct"/>
            <w:noWrap/>
            <w:vAlign w:val="center"/>
            <w:hideMark/>
          </w:tcPr>
          <w:p w14:paraId="21B445D7" w14:textId="77777777" w:rsidR="006101BD" w:rsidRDefault="006101BD" w:rsidP="006101BD">
            <w:pPr>
              <w:pStyle w:val="TableBodyTextMIRB"/>
            </w:pPr>
            <w:r w:rsidRPr="00377980">
              <w:rPr>
                <w:rFonts w:eastAsia="Times New Roman"/>
                <w:lang w:eastAsia="en-CA"/>
              </w:rPr>
              <w:t>Not applicable</w:t>
            </w:r>
          </w:p>
        </w:tc>
      </w:tr>
      <w:tr w:rsidR="006101BD" w:rsidRPr="00655002" w14:paraId="5B402203" w14:textId="77777777" w:rsidTr="006101BD">
        <w:trPr>
          <w:cantSplit/>
          <w:trHeight w:val="300"/>
          <w:jc w:val="center"/>
        </w:trPr>
        <w:tc>
          <w:tcPr>
            <w:tcW w:w="3836" w:type="pct"/>
            <w:vAlign w:val="center"/>
            <w:hideMark/>
          </w:tcPr>
          <w:p w14:paraId="331B94E4" w14:textId="77777777" w:rsidR="006101BD" w:rsidRPr="00655002" w:rsidRDefault="006101BD" w:rsidP="006101BD">
            <w:pPr>
              <w:pStyle w:val="TableBodyTextMIRB"/>
              <w:rPr>
                <w:rFonts w:eastAsia="Times New Roman"/>
                <w:lang w:eastAsia="en-CA"/>
              </w:rPr>
            </w:pPr>
            <w:r>
              <w:t>District of Sudbury</w:t>
            </w:r>
          </w:p>
        </w:tc>
        <w:tc>
          <w:tcPr>
            <w:tcW w:w="1164" w:type="pct"/>
            <w:noWrap/>
            <w:vAlign w:val="center"/>
            <w:hideMark/>
          </w:tcPr>
          <w:p w14:paraId="442BB15D" w14:textId="77777777" w:rsidR="006101BD" w:rsidRDefault="006101BD" w:rsidP="006101BD">
            <w:pPr>
              <w:pStyle w:val="TableBodyTextMIRB"/>
            </w:pPr>
            <w:r w:rsidRPr="00377980">
              <w:rPr>
                <w:rFonts w:eastAsia="Times New Roman"/>
                <w:lang w:eastAsia="en-CA"/>
              </w:rPr>
              <w:t>Not applicable</w:t>
            </w:r>
          </w:p>
        </w:tc>
      </w:tr>
      <w:tr w:rsidR="006101BD" w:rsidRPr="00655002" w14:paraId="4B4A4B8C" w14:textId="77777777" w:rsidTr="006101BD">
        <w:trPr>
          <w:cantSplit/>
          <w:trHeight w:val="300"/>
          <w:jc w:val="center"/>
        </w:trPr>
        <w:tc>
          <w:tcPr>
            <w:tcW w:w="3836" w:type="pct"/>
            <w:vAlign w:val="center"/>
            <w:hideMark/>
          </w:tcPr>
          <w:p w14:paraId="4665B624" w14:textId="77777777" w:rsidR="006101BD" w:rsidRPr="00655002" w:rsidRDefault="006101BD" w:rsidP="006101BD">
            <w:pPr>
              <w:pStyle w:val="TableBodyTextMIRB"/>
              <w:rPr>
                <w:rFonts w:eastAsia="Times New Roman"/>
                <w:lang w:eastAsia="en-CA"/>
              </w:rPr>
            </w:pPr>
            <w:r>
              <w:t>District of Thunder Bay</w:t>
            </w:r>
          </w:p>
        </w:tc>
        <w:tc>
          <w:tcPr>
            <w:tcW w:w="1164" w:type="pct"/>
            <w:noWrap/>
            <w:vAlign w:val="center"/>
            <w:hideMark/>
          </w:tcPr>
          <w:p w14:paraId="47094FE1" w14:textId="77777777" w:rsidR="006101BD" w:rsidRDefault="006101BD" w:rsidP="006101BD">
            <w:pPr>
              <w:pStyle w:val="TableBodyTextMIRB"/>
            </w:pPr>
            <w:r w:rsidRPr="00377980">
              <w:rPr>
                <w:rFonts w:eastAsia="Times New Roman"/>
                <w:lang w:eastAsia="en-CA"/>
              </w:rPr>
              <w:t>Not applicable</w:t>
            </w:r>
          </w:p>
        </w:tc>
      </w:tr>
      <w:tr w:rsidR="006101BD" w:rsidRPr="00655002" w14:paraId="7CE9557F" w14:textId="77777777" w:rsidTr="006101BD">
        <w:trPr>
          <w:cantSplit/>
          <w:trHeight w:val="300"/>
          <w:jc w:val="center"/>
        </w:trPr>
        <w:tc>
          <w:tcPr>
            <w:tcW w:w="3836" w:type="pct"/>
            <w:vAlign w:val="center"/>
            <w:hideMark/>
          </w:tcPr>
          <w:p w14:paraId="7C410768" w14:textId="77777777" w:rsidR="006101BD" w:rsidRPr="00655002" w:rsidRDefault="006101BD" w:rsidP="006101BD">
            <w:pPr>
              <w:pStyle w:val="TableBodyTextMIRB"/>
              <w:rPr>
                <w:rFonts w:eastAsia="Times New Roman"/>
                <w:lang w:eastAsia="en-CA"/>
              </w:rPr>
            </w:pPr>
            <w:r>
              <w:t>District of Timiskaming</w:t>
            </w:r>
          </w:p>
        </w:tc>
        <w:tc>
          <w:tcPr>
            <w:tcW w:w="1164" w:type="pct"/>
            <w:noWrap/>
            <w:vAlign w:val="center"/>
            <w:hideMark/>
          </w:tcPr>
          <w:p w14:paraId="65C620E8" w14:textId="77777777" w:rsidR="006101BD" w:rsidRDefault="006101BD" w:rsidP="006101BD">
            <w:pPr>
              <w:pStyle w:val="TableBodyTextMIRB"/>
            </w:pPr>
            <w:r w:rsidRPr="00377980">
              <w:rPr>
                <w:rFonts w:eastAsia="Times New Roman"/>
                <w:lang w:eastAsia="en-CA"/>
              </w:rPr>
              <w:t>Not applicable</w:t>
            </w:r>
          </w:p>
        </w:tc>
      </w:tr>
      <w:tr w:rsidR="006101BD" w:rsidRPr="00655002" w14:paraId="2BD82936" w14:textId="77777777" w:rsidTr="006101BD">
        <w:trPr>
          <w:cantSplit/>
          <w:trHeight w:val="300"/>
          <w:jc w:val="center"/>
        </w:trPr>
        <w:tc>
          <w:tcPr>
            <w:tcW w:w="3836" w:type="pct"/>
            <w:vAlign w:val="center"/>
            <w:hideMark/>
          </w:tcPr>
          <w:p w14:paraId="1E81D496" w14:textId="77777777" w:rsidR="006101BD" w:rsidRPr="00655002" w:rsidRDefault="006101BD" w:rsidP="006101BD">
            <w:pPr>
              <w:pStyle w:val="TableBodyTextMIRB"/>
              <w:rPr>
                <w:rFonts w:eastAsia="Times New Roman"/>
                <w:lang w:eastAsia="en-CA"/>
              </w:rPr>
            </w:pPr>
            <w:proofErr w:type="spellStart"/>
            <w:r>
              <w:t>Dokis</w:t>
            </w:r>
            <w:proofErr w:type="spellEnd"/>
            <w:r>
              <w:t xml:space="preserve"> 9</w:t>
            </w:r>
          </w:p>
        </w:tc>
        <w:tc>
          <w:tcPr>
            <w:tcW w:w="1164" w:type="pct"/>
            <w:noWrap/>
            <w:vAlign w:val="center"/>
            <w:hideMark/>
          </w:tcPr>
          <w:p w14:paraId="75C5443F" w14:textId="77777777" w:rsidR="006101BD" w:rsidRDefault="006101BD" w:rsidP="006101BD">
            <w:pPr>
              <w:pStyle w:val="TableBodyTextMIRB"/>
            </w:pPr>
            <w:r w:rsidRPr="00377980">
              <w:rPr>
                <w:rFonts w:eastAsia="Times New Roman"/>
                <w:lang w:eastAsia="en-CA"/>
              </w:rPr>
              <w:t>Not applicable</w:t>
            </w:r>
          </w:p>
        </w:tc>
      </w:tr>
      <w:tr w:rsidR="006101BD" w:rsidRPr="00655002" w14:paraId="4646FBFC" w14:textId="77777777" w:rsidTr="006101BD">
        <w:trPr>
          <w:cantSplit/>
          <w:trHeight w:val="300"/>
          <w:jc w:val="center"/>
        </w:trPr>
        <w:tc>
          <w:tcPr>
            <w:tcW w:w="3836" w:type="pct"/>
            <w:vAlign w:val="center"/>
            <w:hideMark/>
          </w:tcPr>
          <w:p w14:paraId="1EB1CE11" w14:textId="77777777" w:rsidR="006101BD" w:rsidRPr="00655002" w:rsidRDefault="006101BD" w:rsidP="006101BD">
            <w:pPr>
              <w:pStyle w:val="TableBodyTextMIRB"/>
              <w:rPr>
                <w:rFonts w:eastAsia="Times New Roman"/>
                <w:lang w:eastAsia="en-CA"/>
              </w:rPr>
            </w:pPr>
            <w:r>
              <w:t>Duck Lake 76b</w:t>
            </w:r>
          </w:p>
        </w:tc>
        <w:tc>
          <w:tcPr>
            <w:tcW w:w="1164" w:type="pct"/>
            <w:noWrap/>
            <w:vAlign w:val="center"/>
            <w:hideMark/>
          </w:tcPr>
          <w:p w14:paraId="263B26AA" w14:textId="77777777" w:rsidR="006101BD" w:rsidRDefault="006101BD" w:rsidP="006101BD">
            <w:pPr>
              <w:pStyle w:val="TableBodyTextMIRB"/>
            </w:pPr>
            <w:r w:rsidRPr="00377980">
              <w:rPr>
                <w:rFonts w:eastAsia="Times New Roman"/>
                <w:lang w:eastAsia="en-CA"/>
              </w:rPr>
              <w:t>Not applicable</w:t>
            </w:r>
          </w:p>
        </w:tc>
      </w:tr>
      <w:tr w:rsidR="006101BD" w:rsidRPr="00655002" w14:paraId="2D4625CD" w14:textId="77777777" w:rsidTr="006101BD">
        <w:trPr>
          <w:cantSplit/>
          <w:trHeight w:val="300"/>
          <w:jc w:val="center"/>
        </w:trPr>
        <w:tc>
          <w:tcPr>
            <w:tcW w:w="3836" w:type="pct"/>
            <w:vAlign w:val="center"/>
            <w:hideMark/>
          </w:tcPr>
          <w:p w14:paraId="2C3DBD2D" w14:textId="77777777" w:rsidR="006101BD" w:rsidRPr="00655002" w:rsidRDefault="006101BD" w:rsidP="006101BD">
            <w:pPr>
              <w:pStyle w:val="TableBodyTextMIRB"/>
              <w:rPr>
                <w:rFonts w:eastAsia="Times New Roman"/>
                <w:lang w:eastAsia="en-CA"/>
              </w:rPr>
            </w:pPr>
            <w:r>
              <w:t>Eagle Lake 27</w:t>
            </w:r>
          </w:p>
        </w:tc>
        <w:tc>
          <w:tcPr>
            <w:tcW w:w="1164" w:type="pct"/>
            <w:noWrap/>
            <w:vAlign w:val="center"/>
            <w:hideMark/>
          </w:tcPr>
          <w:p w14:paraId="578F3DE4" w14:textId="77777777" w:rsidR="006101BD" w:rsidRDefault="006101BD" w:rsidP="006101BD">
            <w:pPr>
              <w:pStyle w:val="TableBodyTextMIRB"/>
            </w:pPr>
            <w:r w:rsidRPr="00377980">
              <w:rPr>
                <w:rFonts w:eastAsia="Times New Roman"/>
                <w:lang w:eastAsia="en-CA"/>
              </w:rPr>
              <w:t>Not applicable</w:t>
            </w:r>
          </w:p>
        </w:tc>
      </w:tr>
      <w:tr w:rsidR="006101BD" w:rsidRPr="00655002" w14:paraId="59DDD2A6" w14:textId="77777777" w:rsidTr="006101BD">
        <w:trPr>
          <w:cantSplit/>
          <w:trHeight w:val="300"/>
          <w:jc w:val="center"/>
        </w:trPr>
        <w:tc>
          <w:tcPr>
            <w:tcW w:w="3836" w:type="pct"/>
            <w:vAlign w:val="center"/>
            <w:hideMark/>
          </w:tcPr>
          <w:p w14:paraId="7724F85E" w14:textId="77777777" w:rsidR="006101BD" w:rsidRPr="00655002" w:rsidRDefault="006101BD" w:rsidP="006101BD">
            <w:pPr>
              <w:pStyle w:val="TableBodyTextMIRB"/>
              <w:rPr>
                <w:rFonts w:eastAsia="Times New Roman"/>
                <w:lang w:eastAsia="en-CA"/>
              </w:rPr>
            </w:pPr>
            <w:r>
              <w:t>English River 21</w:t>
            </w:r>
          </w:p>
        </w:tc>
        <w:tc>
          <w:tcPr>
            <w:tcW w:w="1164" w:type="pct"/>
            <w:noWrap/>
            <w:vAlign w:val="center"/>
            <w:hideMark/>
          </w:tcPr>
          <w:p w14:paraId="6059389D" w14:textId="77777777" w:rsidR="006101BD" w:rsidRDefault="006101BD" w:rsidP="006101BD">
            <w:pPr>
              <w:pStyle w:val="TableBodyTextMIRB"/>
            </w:pPr>
            <w:r w:rsidRPr="00377980">
              <w:rPr>
                <w:rFonts w:eastAsia="Times New Roman"/>
                <w:lang w:eastAsia="en-CA"/>
              </w:rPr>
              <w:t>Not applicable</w:t>
            </w:r>
          </w:p>
        </w:tc>
      </w:tr>
      <w:tr w:rsidR="006101BD" w:rsidRPr="00655002" w14:paraId="1F1C9DBB" w14:textId="77777777" w:rsidTr="006101BD">
        <w:trPr>
          <w:cantSplit/>
          <w:trHeight w:val="300"/>
          <w:jc w:val="center"/>
        </w:trPr>
        <w:tc>
          <w:tcPr>
            <w:tcW w:w="3836" w:type="pct"/>
            <w:vAlign w:val="center"/>
            <w:hideMark/>
          </w:tcPr>
          <w:p w14:paraId="2DE70E8F" w14:textId="77777777" w:rsidR="006101BD" w:rsidRPr="00655002" w:rsidRDefault="006101BD" w:rsidP="006101BD">
            <w:pPr>
              <w:pStyle w:val="TableBodyTextMIRB"/>
              <w:rPr>
                <w:rFonts w:eastAsia="Times New Roman"/>
                <w:lang w:eastAsia="en-CA"/>
              </w:rPr>
            </w:pPr>
            <w:r>
              <w:t>English River 66</w:t>
            </w:r>
          </w:p>
        </w:tc>
        <w:tc>
          <w:tcPr>
            <w:tcW w:w="1164" w:type="pct"/>
            <w:noWrap/>
            <w:vAlign w:val="center"/>
            <w:hideMark/>
          </w:tcPr>
          <w:p w14:paraId="14265F24" w14:textId="77777777" w:rsidR="006101BD" w:rsidRDefault="006101BD" w:rsidP="006101BD">
            <w:pPr>
              <w:pStyle w:val="TableBodyTextMIRB"/>
            </w:pPr>
            <w:r w:rsidRPr="00377980">
              <w:rPr>
                <w:rFonts w:eastAsia="Times New Roman"/>
                <w:lang w:eastAsia="en-CA"/>
              </w:rPr>
              <w:t>Not applicable</w:t>
            </w:r>
          </w:p>
        </w:tc>
      </w:tr>
      <w:tr w:rsidR="006101BD" w:rsidRPr="00655002" w14:paraId="08F24B42" w14:textId="77777777" w:rsidTr="006101BD">
        <w:trPr>
          <w:cantSplit/>
          <w:trHeight w:val="300"/>
          <w:jc w:val="center"/>
        </w:trPr>
        <w:tc>
          <w:tcPr>
            <w:tcW w:w="3836" w:type="pct"/>
            <w:vAlign w:val="center"/>
            <w:hideMark/>
          </w:tcPr>
          <w:p w14:paraId="27DBC482" w14:textId="77777777" w:rsidR="006101BD" w:rsidRPr="00655002" w:rsidRDefault="006101BD" w:rsidP="006101BD">
            <w:pPr>
              <w:pStyle w:val="TableBodyTextMIRB"/>
              <w:rPr>
                <w:rFonts w:eastAsia="Times New Roman"/>
                <w:lang w:eastAsia="en-CA"/>
              </w:rPr>
            </w:pPr>
            <w:r>
              <w:t>Factory Island 1</w:t>
            </w:r>
          </w:p>
        </w:tc>
        <w:tc>
          <w:tcPr>
            <w:tcW w:w="1164" w:type="pct"/>
            <w:noWrap/>
            <w:vAlign w:val="center"/>
            <w:hideMark/>
          </w:tcPr>
          <w:p w14:paraId="350E8432" w14:textId="77777777" w:rsidR="006101BD" w:rsidRDefault="006101BD" w:rsidP="006101BD">
            <w:pPr>
              <w:pStyle w:val="TableBodyTextMIRB"/>
            </w:pPr>
            <w:r w:rsidRPr="00377980">
              <w:rPr>
                <w:rFonts w:eastAsia="Times New Roman"/>
                <w:lang w:eastAsia="en-CA"/>
              </w:rPr>
              <w:t>Not applicable</w:t>
            </w:r>
          </w:p>
        </w:tc>
      </w:tr>
      <w:tr w:rsidR="006101BD" w:rsidRPr="00655002" w14:paraId="5E215D97" w14:textId="77777777" w:rsidTr="006101BD">
        <w:trPr>
          <w:cantSplit/>
          <w:trHeight w:val="300"/>
          <w:jc w:val="center"/>
        </w:trPr>
        <w:tc>
          <w:tcPr>
            <w:tcW w:w="3836" w:type="pct"/>
            <w:vAlign w:val="center"/>
            <w:hideMark/>
          </w:tcPr>
          <w:p w14:paraId="523DD554" w14:textId="77777777" w:rsidR="006101BD" w:rsidRPr="00655002" w:rsidRDefault="006101BD" w:rsidP="006101BD">
            <w:pPr>
              <w:pStyle w:val="TableBodyTextMIRB"/>
              <w:rPr>
                <w:rFonts w:eastAsia="Times New Roman"/>
                <w:lang w:eastAsia="en-CA"/>
              </w:rPr>
            </w:pPr>
            <w:r>
              <w:t>Flying Post 73</w:t>
            </w:r>
          </w:p>
        </w:tc>
        <w:tc>
          <w:tcPr>
            <w:tcW w:w="1164" w:type="pct"/>
            <w:noWrap/>
            <w:vAlign w:val="center"/>
            <w:hideMark/>
          </w:tcPr>
          <w:p w14:paraId="292DD3C1" w14:textId="77777777" w:rsidR="006101BD" w:rsidRDefault="006101BD" w:rsidP="006101BD">
            <w:pPr>
              <w:pStyle w:val="TableBodyTextMIRB"/>
            </w:pPr>
            <w:r w:rsidRPr="00377980">
              <w:rPr>
                <w:rFonts w:eastAsia="Times New Roman"/>
                <w:lang w:eastAsia="en-CA"/>
              </w:rPr>
              <w:t>Not applicable</w:t>
            </w:r>
          </w:p>
        </w:tc>
      </w:tr>
      <w:tr w:rsidR="006101BD" w:rsidRPr="00655002" w14:paraId="62F2C2CC" w14:textId="77777777" w:rsidTr="006101BD">
        <w:trPr>
          <w:cantSplit/>
          <w:trHeight w:val="300"/>
          <w:jc w:val="center"/>
        </w:trPr>
        <w:tc>
          <w:tcPr>
            <w:tcW w:w="3836" w:type="pct"/>
            <w:vAlign w:val="center"/>
            <w:hideMark/>
          </w:tcPr>
          <w:p w14:paraId="411058D3" w14:textId="77777777" w:rsidR="006101BD" w:rsidRPr="00655002" w:rsidRDefault="006101BD" w:rsidP="006101BD">
            <w:pPr>
              <w:pStyle w:val="TableBodyTextMIRB"/>
              <w:rPr>
                <w:rFonts w:eastAsia="Times New Roman"/>
                <w:lang w:eastAsia="en-CA"/>
              </w:rPr>
            </w:pPr>
            <w:r>
              <w:t>Fort Albany 67</w:t>
            </w:r>
          </w:p>
        </w:tc>
        <w:tc>
          <w:tcPr>
            <w:tcW w:w="1164" w:type="pct"/>
            <w:noWrap/>
            <w:vAlign w:val="center"/>
            <w:hideMark/>
          </w:tcPr>
          <w:p w14:paraId="2B2C70DE" w14:textId="77777777" w:rsidR="006101BD" w:rsidRDefault="006101BD" w:rsidP="006101BD">
            <w:pPr>
              <w:pStyle w:val="TableBodyTextMIRB"/>
            </w:pPr>
            <w:r w:rsidRPr="00377980">
              <w:rPr>
                <w:rFonts w:eastAsia="Times New Roman"/>
                <w:lang w:eastAsia="en-CA"/>
              </w:rPr>
              <w:t>Not applicable</w:t>
            </w:r>
          </w:p>
        </w:tc>
      </w:tr>
      <w:tr w:rsidR="006101BD" w:rsidRPr="00655002" w14:paraId="00C30C6A" w14:textId="77777777" w:rsidTr="006101BD">
        <w:trPr>
          <w:cantSplit/>
          <w:trHeight w:val="300"/>
          <w:jc w:val="center"/>
        </w:trPr>
        <w:tc>
          <w:tcPr>
            <w:tcW w:w="3836" w:type="pct"/>
            <w:vAlign w:val="center"/>
            <w:hideMark/>
          </w:tcPr>
          <w:p w14:paraId="1627F742" w14:textId="77777777" w:rsidR="006101BD" w:rsidRPr="00655002" w:rsidRDefault="006101BD" w:rsidP="006101BD">
            <w:pPr>
              <w:pStyle w:val="TableBodyTextMIRB"/>
              <w:rPr>
                <w:rFonts w:eastAsia="Times New Roman"/>
                <w:lang w:eastAsia="en-CA"/>
              </w:rPr>
            </w:pPr>
            <w:r>
              <w:t>Fort Hope 64</w:t>
            </w:r>
          </w:p>
        </w:tc>
        <w:tc>
          <w:tcPr>
            <w:tcW w:w="1164" w:type="pct"/>
            <w:noWrap/>
            <w:vAlign w:val="center"/>
            <w:hideMark/>
          </w:tcPr>
          <w:p w14:paraId="16456F14" w14:textId="77777777" w:rsidR="006101BD" w:rsidRDefault="006101BD" w:rsidP="006101BD">
            <w:pPr>
              <w:pStyle w:val="TableBodyTextMIRB"/>
            </w:pPr>
            <w:r w:rsidRPr="00377980">
              <w:rPr>
                <w:rFonts w:eastAsia="Times New Roman"/>
                <w:lang w:eastAsia="en-CA"/>
              </w:rPr>
              <w:t>Not applicable</w:t>
            </w:r>
          </w:p>
        </w:tc>
      </w:tr>
      <w:tr w:rsidR="006101BD" w:rsidRPr="00655002" w14:paraId="7F9AB5D1" w14:textId="77777777" w:rsidTr="006101BD">
        <w:trPr>
          <w:cantSplit/>
          <w:trHeight w:val="300"/>
          <w:jc w:val="center"/>
        </w:trPr>
        <w:tc>
          <w:tcPr>
            <w:tcW w:w="3836" w:type="pct"/>
            <w:vAlign w:val="center"/>
            <w:hideMark/>
          </w:tcPr>
          <w:p w14:paraId="55BFF02F" w14:textId="77777777" w:rsidR="006101BD" w:rsidRPr="00655002" w:rsidRDefault="006101BD" w:rsidP="006101BD">
            <w:pPr>
              <w:pStyle w:val="TableBodyTextMIRB"/>
              <w:rPr>
                <w:rFonts w:eastAsia="Times New Roman"/>
                <w:lang w:eastAsia="en-CA"/>
              </w:rPr>
            </w:pPr>
            <w:r>
              <w:t>Fort Severn 89</w:t>
            </w:r>
          </w:p>
        </w:tc>
        <w:tc>
          <w:tcPr>
            <w:tcW w:w="1164" w:type="pct"/>
            <w:noWrap/>
            <w:vAlign w:val="center"/>
            <w:hideMark/>
          </w:tcPr>
          <w:p w14:paraId="3F6E2553" w14:textId="77777777" w:rsidR="006101BD" w:rsidRDefault="006101BD" w:rsidP="006101BD">
            <w:pPr>
              <w:pStyle w:val="TableBodyTextMIRB"/>
            </w:pPr>
            <w:r w:rsidRPr="00377980">
              <w:rPr>
                <w:rFonts w:eastAsia="Times New Roman"/>
                <w:lang w:eastAsia="en-CA"/>
              </w:rPr>
              <w:t>Not applicable</w:t>
            </w:r>
          </w:p>
        </w:tc>
      </w:tr>
      <w:tr w:rsidR="006101BD" w:rsidRPr="00655002" w14:paraId="5A149484" w14:textId="77777777" w:rsidTr="006101BD">
        <w:trPr>
          <w:cantSplit/>
          <w:trHeight w:val="300"/>
          <w:jc w:val="center"/>
        </w:trPr>
        <w:tc>
          <w:tcPr>
            <w:tcW w:w="3836" w:type="pct"/>
            <w:vAlign w:val="center"/>
            <w:hideMark/>
          </w:tcPr>
          <w:p w14:paraId="6D3E1CDE" w14:textId="77777777" w:rsidR="006101BD" w:rsidRPr="00655002" w:rsidRDefault="006101BD" w:rsidP="006101BD">
            <w:pPr>
              <w:pStyle w:val="TableBodyTextMIRB"/>
              <w:rPr>
                <w:rFonts w:eastAsia="Times New Roman"/>
                <w:lang w:eastAsia="en-CA"/>
              </w:rPr>
            </w:pPr>
            <w:r>
              <w:t>Fort William 52</w:t>
            </w:r>
          </w:p>
        </w:tc>
        <w:tc>
          <w:tcPr>
            <w:tcW w:w="1164" w:type="pct"/>
            <w:noWrap/>
            <w:vAlign w:val="center"/>
            <w:hideMark/>
          </w:tcPr>
          <w:p w14:paraId="02E659ED" w14:textId="77777777" w:rsidR="006101BD" w:rsidRDefault="006101BD" w:rsidP="006101BD">
            <w:pPr>
              <w:pStyle w:val="TableBodyTextMIRB"/>
            </w:pPr>
            <w:r w:rsidRPr="00377980">
              <w:rPr>
                <w:rFonts w:eastAsia="Times New Roman"/>
                <w:lang w:eastAsia="en-CA"/>
              </w:rPr>
              <w:t>Not applicable</w:t>
            </w:r>
          </w:p>
        </w:tc>
      </w:tr>
      <w:tr w:rsidR="006101BD" w:rsidRPr="00655002" w14:paraId="489B8043" w14:textId="77777777" w:rsidTr="006101BD">
        <w:trPr>
          <w:cantSplit/>
          <w:trHeight w:val="300"/>
          <w:jc w:val="center"/>
        </w:trPr>
        <w:tc>
          <w:tcPr>
            <w:tcW w:w="3836" w:type="pct"/>
            <w:vAlign w:val="center"/>
            <w:hideMark/>
          </w:tcPr>
          <w:p w14:paraId="6292675E" w14:textId="77777777" w:rsidR="006101BD" w:rsidRPr="00655002" w:rsidRDefault="006101BD" w:rsidP="006101BD">
            <w:pPr>
              <w:pStyle w:val="TableBodyTextMIRB"/>
              <w:rPr>
                <w:rFonts w:eastAsia="Times New Roman"/>
                <w:lang w:eastAsia="en-CA"/>
              </w:rPr>
            </w:pPr>
            <w:r>
              <w:t>French River 13</w:t>
            </w:r>
          </w:p>
        </w:tc>
        <w:tc>
          <w:tcPr>
            <w:tcW w:w="1164" w:type="pct"/>
            <w:noWrap/>
            <w:vAlign w:val="center"/>
            <w:hideMark/>
          </w:tcPr>
          <w:p w14:paraId="259462B5" w14:textId="77777777" w:rsidR="006101BD" w:rsidRDefault="006101BD" w:rsidP="006101BD">
            <w:pPr>
              <w:pStyle w:val="TableBodyTextMIRB"/>
            </w:pPr>
            <w:r w:rsidRPr="00377980">
              <w:rPr>
                <w:rFonts w:eastAsia="Times New Roman"/>
                <w:lang w:eastAsia="en-CA"/>
              </w:rPr>
              <w:t>Not applicable</w:t>
            </w:r>
          </w:p>
        </w:tc>
      </w:tr>
      <w:tr w:rsidR="006101BD" w:rsidRPr="00655002" w14:paraId="3FE50941" w14:textId="77777777" w:rsidTr="006101BD">
        <w:trPr>
          <w:cantSplit/>
          <w:trHeight w:val="300"/>
          <w:jc w:val="center"/>
        </w:trPr>
        <w:tc>
          <w:tcPr>
            <w:tcW w:w="3836" w:type="pct"/>
            <w:vAlign w:val="center"/>
            <w:hideMark/>
          </w:tcPr>
          <w:p w14:paraId="10946143" w14:textId="77777777" w:rsidR="006101BD" w:rsidRPr="00655002" w:rsidRDefault="006101BD" w:rsidP="006101BD">
            <w:pPr>
              <w:pStyle w:val="TableBodyTextMIRB"/>
              <w:rPr>
                <w:rFonts w:eastAsia="Times New Roman"/>
                <w:lang w:eastAsia="en-CA"/>
              </w:rPr>
            </w:pPr>
            <w:r>
              <w:t>Garden River 14</w:t>
            </w:r>
          </w:p>
        </w:tc>
        <w:tc>
          <w:tcPr>
            <w:tcW w:w="1164" w:type="pct"/>
            <w:noWrap/>
            <w:vAlign w:val="center"/>
            <w:hideMark/>
          </w:tcPr>
          <w:p w14:paraId="2763EF6E" w14:textId="77777777" w:rsidR="006101BD" w:rsidRDefault="006101BD" w:rsidP="006101BD">
            <w:pPr>
              <w:pStyle w:val="TableBodyTextMIRB"/>
            </w:pPr>
            <w:r w:rsidRPr="00377980">
              <w:rPr>
                <w:rFonts w:eastAsia="Times New Roman"/>
                <w:lang w:eastAsia="en-CA"/>
              </w:rPr>
              <w:t>Not applicable</w:t>
            </w:r>
          </w:p>
        </w:tc>
      </w:tr>
      <w:tr w:rsidR="006101BD" w:rsidRPr="00655002" w14:paraId="6DFE4A3D" w14:textId="77777777" w:rsidTr="006101BD">
        <w:trPr>
          <w:cantSplit/>
          <w:trHeight w:val="300"/>
          <w:jc w:val="center"/>
        </w:trPr>
        <w:tc>
          <w:tcPr>
            <w:tcW w:w="3836" w:type="pct"/>
            <w:vAlign w:val="center"/>
            <w:hideMark/>
          </w:tcPr>
          <w:p w14:paraId="50A0E897" w14:textId="77777777" w:rsidR="006101BD" w:rsidRPr="00655002" w:rsidRDefault="006101BD" w:rsidP="006101BD">
            <w:pPr>
              <w:pStyle w:val="TableBodyTextMIRB"/>
              <w:rPr>
                <w:rFonts w:eastAsia="Times New Roman"/>
                <w:lang w:eastAsia="en-CA"/>
              </w:rPr>
            </w:pPr>
            <w:proofErr w:type="spellStart"/>
            <w:r>
              <w:t>Ginoogaming</w:t>
            </w:r>
            <w:proofErr w:type="spellEnd"/>
            <w:r>
              <w:t xml:space="preserve"> First Nation</w:t>
            </w:r>
          </w:p>
        </w:tc>
        <w:tc>
          <w:tcPr>
            <w:tcW w:w="1164" w:type="pct"/>
            <w:noWrap/>
            <w:vAlign w:val="center"/>
            <w:hideMark/>
          </w:tcPr>
          <w:p w14:paraId="4807CADD" w14:textId="77777777" w:rsidR="006101BD" w:rsidRDefault="006101BD" w:rsidP="006101BD">
            <w:pPr>
              <w:pStyle w:val="TableBodyTextMIRB"/>
            </w:pPr>
            <w:r w:rsidRPr="00377980">
              <w:rPr>
                <w:rFonts w:eastAsia="Times New Roman"/>
                <w:lang w:eastAsia="en-CA"/>
              </w:rPr>
              <w:t>Not applicable</w:t>
            </w:r>
          </w:p>
        </w:tc>
      </w:tr>
      <w:tr w:rsidR="006101BD" w:rsidRPr="00655002" w14:paraId="3FC152FB" w14:textId="77777777" w:rsidTr="006101BD">
        <w:trPr>
          <w:cantSplit/>
          <w:trHeight w:val="300"/>
          <w:jc w:val="center"/>
        </w:trPr>
        <w:tc>
          <w:tcPr>
            <w:tcW w:w="3836" w:type="pct"/>
            <w:vAlign w:val="center"/>
            <w:hideMark/>
          </w:tcPr>
          <w:p w14:paraId="4F72EAB7" w14:textId="77777777" w:rsidR="006101BD" w:rsidRPr="00655002" w:rsidRDefault="006101BD" w:rsidP="006101BD">
            <w:pPr>
              <w:pStyle w:val="TableBodyTextMIRB"/>
              <w:rPr>
                <w:rFonts w:eastAsia="Times New Roman"/>
                <w:lang w:eastAsia="en-CA"/>
              </w:rPr>
            </w:pPr>
            <w:r>
              <w:t>Glebe Farm 40b</w:t>
            </w:r>
          </w:p>
        </w:tc>
        <w:tc>
          <w:tcPr>
            <w:tcW w:w="1164" w:type="pct"/>
            <w:noWrap/>
            <w:vAlign w:val="center"/>
            <w:hideMark/>
          </w:tcPr>
          <w:p w14:paraId="06A33F55" w14:textId="77777777" w:rsidR="006101BD" w:rsidRDefault="006101BD" w:rsidP="006101BD">
            <w:pPr>
              <w:pStyle w:val="TableBodyTextMIRB"/>
            </w:pPr>
            <w:r w:rsidRPr="00377980">
              <w:rPr>
                <w:rFonts w:eastAsia="Times New Roman"/>
                <w:lang w:eastAsia="en-CA"/>
              </w:rPr>
              <w:t>Not applicable</w:t>
            </w:r>
          </w:p>
        </w:tc>
      </w:tr>
      <w:tr w:rsidR="006101BD" w:rsidRPr="00655002" w14:paraId="0596635E" w14:textId="77777777" w:rsidTr="006101BD">
        <w:trPr>
          <w:cantSplit/>
          <w:trHeight w:val="300"/>
          <w:jc w:val="center"/>
        </w:trPr>
        <w:tc>
          <w:tcPr>
            <w:tcW w:w="3836" w:type="pct"/>
            <w:vAlign w:val="center"/>
            <w:hideMark/>
          </w:tcPr>
          <w:p w14:paraId="76993C60" w14:textId="77777777" w:rsidR="006101BD" w:rsidRPr="00655002" w:rsidRDefault="006101BD" w:rsidP="006101BD">
            <w:pPr>
              <w:pStyle w:val="TableBodyTextMIRB"/>
              <w:rPr>
                <w:rFonts w:eastAsia="Times New Roman"/>
                <w:lang w:eastAsia="en-CA"/>
              </w:rPr>
            </w:pPr>
            <w:proofErr w:type="spellStart"/>
            <w:r>
              <w:t>Goulais</w:t>
            </w:r>
            <w:proofErr w:type="spellEnd"/>
            <w:r>
              <w:t xml:space="preserve"> Bay 15a</w:t>
            </w:r>
          </w:p>
        </w:tc>
        <w:tc>
          <w:tcPr>
            <w:tcW w:w="1164" w:type="pct"/>
            <w:noWrap/>
            <w:vAlign w:val="center"/>
            <w:hideMark/>
          </w:tcPr>
          <w:p w14:paraId="6FAE1CDE" w14:textId="77777777" w:rsidR="006101BD" w:rsidRDefault="006101BD" w:rsidP="006101BD">
            <w:pPr>
              <w:pStyle w:val="TableBodyTextMIRB"/>
            </w:pPr>
            <w:r w:rsidRPr="00377980">
              <w:rPr>
                <w:rFonts w:eastAsia="Times New Roman"/>
                <w:lang w:eastAsia="en-CA"/>
              </w:rPr>
              <w:t>Not applicable</w:t>
            </w:r>
          </w:p>
        </w:tc>
      </w:tr>
      <w:tr w:rsidR="006101BD" w:rsidRPr="00655002" w14:paraId="5293C566" w14:textId="77777777" w:rsidTr="006101BD">
        <w:trPr>
          <w:cantSplit/>
          <w:trHeight w:val="300"/>
          <w:jc w:val="center"/>
        </w:trPr>
        <w:tc>
          <w:tcPr>
            <w:tcW w:w="3836" w:type="pct"/>
            <w:vAlign w:val="center"/>
            <w:hideMark/>
          </w:tcPr>
          <w:p w14:paraId="756EC438" w14:textId="77777777" w:rsidR="006101BD" w:rsidRPr="00655002" w:rsidRDefault="006101BD" w:rsidP="006101BD">
            <w:pPr>
              <w:pStyle w:val="TableBodyTextMIRB"/>
              <w:rPr>
                <w:rFonts w:eastAsia="Times New Roman"/>
                <w:lang w:eastAsia="en-CA"/>
              </w:rPr>
            </w:pPr>
            <w:r>
              <w:t>Gros Cap 49</w:t>
            </w:r>
          </w:p>
        </w:tc>
        <w:tc>
          <w:tcPr>
            <w:tcW w:w="1164" w:type="pct"/>
            <w:noWrap/>
            <w:vAlign w:val="center"/>
            <w:hideMark/>
          </w:tcPr>
          <w:p w14:paraId="356A8597" w14:textId="77777777" w:rsidR="006101BD" w:rsidRDefault="006101BD" w:rsidP="006101BD">
            <w:pPr>
              <w:pStyle w:val="TableBodyTextMIRB"/>
            </w:pPr>
            <w:r w:rsidRPr="00377980">
              <w:rPr>
                <w:rFonts w:eastAsia="Times New Roman"/>
                <w:lang w:eastAsia="en-CA"/>
              </w:rPr>
              <w:t>Not applicable</w:t>
            </w:r>
          </w:p>
        </w:tc>
      </w:tr>
      <w:tr w:rsidR="006101BD" w:rsidRPr="00655002" w14:paraId="10DEF50C" w14:textId="77777777" w:rsidTr="006101BD">
        <w:trPr>
          <w:cantSplit/>
          <w:trHeight w:val="300"/>
          <w:jc w:val="center"/>
        </w:trPr>
        <w:tc>
          <w:tcPr>
            <w:tcW w:w="3836" w:type="pct"/>
            <w:vAlign w:val="center"/>
            <w:hideMark/>
          </w:tcPr>
          <w:p w14:paraId="0A08C834" w14:textId="77777777" w:rsidR="006101BD" w:rsidRPr="00655002" w:rsidRDefault="006101BD" w:rsidP="006101BD">
            <w:pPr>
              <w:pStyle w:val="TableBodyTextMIRB"/>
              <w:rPr>
                <w:rFonts w:eastAsia="Times New Roman"/>
                <w:lang w:eastAsia="en-CA"/>
              </w:rPr>
            </w:pPr>
            <w:r>
              <w:t>Gros Cap Indian Village 49a</w:t>
            </w:r>
          </w:p>
        </w:tc>
        <w:tc>
          <w:tcPr>
            <w:tcW w:w="1164" w:type="pct"/>
            <w:noWrap/>
            <w:vAlign w:val="center"/>
            <w:hideMark/>
          </w:tcPr>
          <w:p w14:paraId="0DF526D2" w14:textId="77777777" w:rsidR="006101BD" w:rsidRDefault="006101BD" w:rsidP="006101BD">
            <w:pPr>
              <w:pStyle w:val="TableBodyTextMIRB"/>
            </w:pPr>
            <w:r w:rsidRPr="00377980">
              <w:rPr>
                <w:rFonts w:eastAsia="Times New Roman"/>
                <w:lang w:eastAsia="en-CA"/>
              </w:rPr>
              <w:t>Not applicable</w:t>
            </w:r>
          </w:p>
        </w:tc>
      </w:tr>
      <w:tr w:rsidR="006101BD" w:rsidRPr="00655002" w14:paraId="1A6D7FA8" w14:textId="77777777" w:rsidTr="006101BD">
        <w:trPr>
          <w:cantSplit/>
          <w:trHeight w:val="300"/>
          <w:jc w:val="center"/>
        </w:trPr>
        <w:tc>
          <w:tcPr>
            <w:tcW w:w="3836" w:type="pct"/>
            <w:vAlign w:val="center"/>
            <w:hideMark/>
          </w:tcPr>
          <w:p w14:paraId="546B8E06" w14:textId="77777777" w:rsidR="006101BD" w:rsidRPr="00655002" w:rsidRDefault="006101BD" w:rsidP="006101BD">
            <w:pPr>
              <w:pStyle w:val="TableBodyTextMIRB"/>
              <w:rPr>
                <w:rFonts w:eastAsia="Times New Roman"/>
                <w:lang w:eastAsia="en-CA"/>
              </w:rPr>
            </w:pPr>
            <w:r>
              <w:t>Gull River 55</w:t>
            </w:r>
          </w:p>
        </w:tc>
        <w:tc>
          <w:tcPr>
            <w:tcW w:w="1164" w:type="pct"/>
            <w:noWrap/>
            <w:vAlign w:val="center"/>
            <w:hideMark/>
          </w:tcPr>
          <w:p w14:paraId="3D344CA7" w14:textId="77777777" w:rsidR="006101BD" w:rsidRDefault="006101BD" w:rsidP="006101BD">
            <w:pPr>
              <w:pStyle w:val="TableBodyTextMIRB"/>
            </w:pPr>
            <w:r w:rsidRPr="00377980">
              <w:rPr>
                <w:rFonts w:eastAsia="Times New Roman"/>
                <w:lang w:eastAsia="en-CA"/>
              </w:rPr>
              <w:t>Not applicable</w:t>
            </w:r>
          </w:p>
        </w:tc>
      </w:tr>
      <w:tr w:rsidR="006101BD" w:rsidRPr="00655002" w14:paraId="254162BB" w14:textId="77777777" w:rsidTr="006101BD">
        <w:trPr>
          <w:cantSplit/>
          <w:trHeight w:val="300"/>
          <w:jc w:val="center"/>
        </w:trPr>
        <w:tc>
          <w:tcPr>
            <w:tcW w:w="3836" w:type="pct"/>
            <w:vAlign w:val="center"/>
            <w:hideMark/>
          </w:tcPr>
          <w:p w14:paraId="75C71377" w14:textId="77777777" w:rsidR="006101BD" w:rsidRPr="00655002" w:rsidRDefault="006101BD" w:rsidP="006101BD">
            <w:pPr>
              <w:pStyle w:val="TableBodyTextMIRB"/>
              <w:rPr>
                <w:rFonts w:eastAsia="Times New Roman"/>
                <w:lang w:eastAsia="en-CA"/>
              </w:rPr>
            </w:pPr>
            <w:r>
              <w:t>Haldimand County</w:t>
            </w:r>
          </w:p>
        </w:tc>
        <w:tc>
          <w:tcPr>
            <w:tcW w:w="1164" w:type="pct"/>
            <w:noWrap/>
            <w:vAlign w:val="center"/>
            <w:hideMark/>
          </w:tcPr>
          <w:p w14:paraId="7142A859" w14:textId="77777777" w:rsidR="006101BD" w:rsidRDefault="006101BD" w:rsidP="006101BD">
            <w:pPr>
              <w:pStyle w:val="TableBodyTextMIRB"/>
            </w:pPr>
            <w:r w:rsidRPr="00377980">
              <w:rPr>
                <w:rFonts w:eastAsia="Times New Roman"/>
                <w:lang w:eastAsia="en-CA"/>
              </w:rPr>
              <w:t>Not applicable</w:t>
            </w:r>
          </w:p>
        </w:tc>
      </w:tr>
      <w:tr w:rsidR="006101BD" w:rsidRPr="00655002" w14:paraId="20321186" w14:textId="77777777" w:rsidTr="006101BD">
        <w:trPr>
          <w:cantSplit/>
          <w:trHeight w:val="300"/>
          <w:jc w:val="center"/>
        </w:trPr>
        <w:tc>
          <w:tcPr>
            <w:tcW w:w="3836" w:type="pct"/>
            <w:vAlign w:val="center"/>
            <w:hideMark/>
          </w:tcPr>
          <w:p w14:paraId="58757846" w14:textId="77777777" w:rsidR="006101BD" w:rsidRPr="00655002" w:rsidRDefault="006101BD" w:rsidP="006101BD">
            <w:pPr>
              <w:pStyle w:val="TableBodyTextMIRB"/>
              <w:rPr>
                <w:rFonts w:eastAsia="Times New Roman"/>
                <w:lang w:eastAsia="en-CA"/>
              </w:rPr>
            </w:pPr>
            <w:proofErr w:type="spellStart"/>
            <w:r>
              <w:t>Henvey</w:t>
            </w:r>
            <w:proofErr w:type="spellEnd"/>
            <w:r>
              <w:t xml:space="preserve"> Inlet 2</w:t>
            </w:r>
          </w:p>
        </w:tc>
        <w:tc>
          <w:tcPr>
            <w:tcW w:w="1164" w:type="pct"/>
            <w:noWrap/>
            <w:vAlign w:val="center"/>
            <w:hideMark/>
          </w:tcPr>
          <w:p w14:paraId="2D93F531" w14:textId="77777777" w:rsidR="006101BD" w:rsidRDefault="006101BD" w:rsidP="006101BD">
            <w:pPr>
              <w:pStyle w:val="TableBodyTextMIRB"/>
            </w:pPr>
            <w:r w:rsidRPr="00377980">
              <w:rPr>
                <w:rFonts w:eastAsia="Times New Roman"/>
                <w:lang w:eastAsia="en-CA"/>
              </w:rPr>
              <w:t>Not applicable</w:t>
            </w:r>
          </w:p>
        </w:tc>
      </w:tr>
      <w:tr w:rsidR="006101BD" w:rsidRPr="00655002" w14:paraId="6A21DF2E" w14:textId="77777777" w:rsidTr="006101BD">
        <w:trPr>
          <w:cantSplit/>
          <w:trHeight w:val="300"/>
          <w:jc w:val="center"/>
        </w:trPr>
        <w:tc>
          <w:tcPr>
            <w:tcW w:w="3836" w:type="pct"/>
            <w:vAlign w:val="center"/>
            <w:hideMark/>
          </w:tcPr>
          <w:p w14:paraId="3BD7086A" w14:textId="77777777" w:rsidR="006101BD" w:rsidRPr="00655002" w:rsidRDefault="006101BD" w:rsidP="006101BD">
            <w:pPr>
              <w:pStyle w:val="TableBodyTextMIRB"/>
              <w:rPr>
                <w:rFonts w:eastAsia="Times New Roman"/>
                <w:lang w:eastAsia="en-CA"/>
              </w:rPr>
            </w:pPr>
            <w:r>
              <w:t>Hiawatha First Nation 36</w:t>
            </w:r>
          </w:p>
        </w:tc>
        <w:tc>
          <w:tcPr>
            <w:tcW w:w="1164" w:type="pct"/>
            <w:noWrap/>
            <w:vAlign w:val="center"/>
            <w:hideMark/>
          </w:tcPr>
          <w:p w14:paraId="436A8FF7" w14:textId="77777777" w:rsidR="006101BD" w:rsidRDefault="006101BD" w:rsidP="006101BD">
            <w:pPr>
              <w:pStyle w:val="TableBodyTextMIRB"/>
            </w:pPr>
            <w:r w:rsidRPr="00377980">
              <w:rPr>
                <w:rFonts w:eastAsia="Times New Roman"/>
                <w:lang w:eastAsia="en-CA"/>
              </w:rPr>
              <w:t>Not applicable</w:t>
            </w:r>
          </w:p>
        </w:tc>
      </w:tr>
      <w:tr w:rsidR="006101BD" w:rsidRPr="00655002" w14:paraId="173F75FE" w14:textId="77777777" w:rsidTr="006101BD">
        <w:trPr>
          <w:cantSplit/>
          <w:trHeight w:val="300"/>
          <w:jc w:val="center"/>
        </w:trPr>
        <w:tc>
          <w:tcPr>
            <w:tcW w:w="3836" w:type="pct"/>
            <w:vAlign w:val="center"/>
            <w:hideMark/>
          </w:tcPr>
          <w:p w14:paraId="307BC97E" w14:textId="77777777" w:rsidR="006101BD" w:rsidRPr="00655002" w:rsidRDefault="006101BD" w:rsidP="006101BD">
            <w:pPr>
              <w:pStyle w:val="TableBodyTextMIRB"/>
              <w:rPr>
                <w:rFonts w:eastAsia="Times New Roman"/>
                <w:lang w:eastAsia="en-CA"/>
              </w:rPr>
            </w:pPr>
            <w:r>
              <w:t>Indian River 1</w:t>
            </w:r>
          </w:p>
        </w:tc>
        <w:tc>
          <w:tcPr>
            <w:tcW w:w="1164" w:type="pct"/>
            <w:noWrap/>
            <w:vAlign w:val="center"/>
            <w:hideMark/>
          </w:tcPr>
          <w:p w14:paraId="17EDC230" w14:textId="77777777" w:rsidR="006101BD" w:rsidRDefault="006101BD" w:rsidP="006101BD">
            <w:pPr>
              <w:pStyle w:val="TableBodyTextMIRB"/>
            </w:pPr>
            <w:r w:rsidRPr="00377980">
              <w:rPr>
                <w:rFonts w:eastAsia="Times New Roman"/>
                <w:lang w:eastAsia="en-CA"/>
              </w:rPr>
              <w:t>Not applicable</w:t>
            </w:r>
          </w:p>
        </w:tc>
      </w:tr>
      <w:tr w:rsidR="006101BD" w:rsidRPr="00655002" w14:paraId="773F64B2" w14:textId="77777777" w:rsidTr="006101BD">
        <w:trPr>
          <w:cantSplit/>
          <w:trHeight w:val="300"/>
          <w:jc w:val="center"/>
        </w:trPr>
        <w:tc>
          <w:tcPr>
            <w:tcW w:w="3836" w:type="pct"/>
            <w:vAlign w:val="center"/>
            <w:hideMark/>
          </w:tcPr>
          <w:p w14:paraId="789E60D8" w14:textId="77777777" w:rsidR="006101BD" w:rsidRPr="00655002" w:rsidRDefault="006101BD" w:rsidP="006101BD">
            <w:pPr>
              <w:pStyle w:val="TableBodyTextMIRB"/>
              <w:rPr>
                <w:rFonts w:eastAsia="Times New Roman"/>
                <w:lang w:eastAsia="en-CA"/>
              </w:rPr>
            </w:pPr>
            <w:r>
              <w:t xml:space="preserve">Islands </w:t>
            </w:r>
            <w:proofErr w:type="gramStart"/>
            <w:r>
              <w:t>In</w:t>
            </w:r>
            <w:proofErr w:type="gramEnd"/>
            <w:r>
              <w:t xml:space="preserve"> the Trent Waters 36a</w:t>
            </w:r>
          </w:p>
        </w:tc>
        <w:tc>
          <w:tcPr>
            <w:tcW w:w="1164" w:type="pct"/>
            <w:noWrap/>
            <w:vAlign w:val="center"/>
            <w:hideMark/>
          </w:tcPr>
          <w:p w14:paraId="6EF63AEC" w14:textId="77777777" w:rsidR="006101BD" w:rsidRDefault="006101BD" w:rsidP="006101BD">
            <w:pPr>
              <w:pStyle w:val="TableBodyTextMIRB"/>
            </w:pPr>
            <w:r w:rsidRPr="00377980">
              <w:rPr>
                <w:rFonts w:eastAsia="Times New Roman"/>
                <w:lang w:eastAsia="en-CA"/>
              </w:rPr>
              <w:t>Not applicable</w:t>
            </w:r>
          </w:p>
        </w:tc>
      </w:tr>
      <w:tr w:rsidR="006101BD" w:rsidRPr="00655002" w14:paraId="3C4036A2" w14:textId="77777777" w:rsidTr="006101BD">
        <w:trPr>
          <w:cantSplit/>
          <w:trHeight w:val="300"/>
          <w:jc w:val="center"/>
        </w:trPr>
        <w:tc>
          <w:tcPr>
            <w:tcW w:w="3836" w:type="pct"/>
            <w:vAlign w:val="center"/>
            <w:hideMark/>
          </w:tcPr>
          <w:p w14:paraId="5606EF55" w14:textId="77777777" w:rsidR="006101BD" w:rsidRPr="00655002" w:rsidRDefault="006101BD" w:rsidP="006101BD">
            <w:pPr>
              <w:pStyle w:val="TableBodyTextMIRB"/>
              <w:rPr>
                <w:rFonts w:eastAsia="Times New Roman"/>
                <w:lang w:eastAsia="en-CA"/>
              </w:rPr>
            </w:pPr>
            <w:proofErr w:type="spellStart"/>
            <w:r>
              <w:t>Kasabonika</w:t>
            </w:r>
            <w:proofErr w:type="spellEnd"/>
            <w:r>
              <w:t xml:space="preserve"> Lake</w:t>
            </w:r>
          </w:p>
        </w:tc>
        <w:tc>
          <w:tcPr>
            <w:tcW w:w="1164" w:type="pct"/>
            <w:noWrap/>
            <w:vAlign w:val="center"/>
            <w:hideMark/>
          </w:tcPr>
          <w:p w14:paraId="631874A8" w14:textId="77777777" w:rsidR="006101BD" w:rsidRDefault="006101BD" w:rsidP="006101BD">
            <w:pPr>
              <w:pStyle w:val="TableBodyTextMIRB"/>
            </w:pPr>
            <w:r w:rsidRPr="00377980">
              <w:rPr>
                <w:rFonts w:eastAsia="Times New Roman"/>
                <w:lang w:eastAsia="en-CA"/>
              </w:rPr>
              <w:t>Not applicable</w:t>
            </w:r>
          </w:p>
        </w:tc>
      </w:tr>
      <w:tr w:rsidR="006101BD" w:rsidRPr="00655002" w14:paraId="748679C9" w14:textId="77777777" w:rsidTr="006101BD">
        <w:trPr>
          <w:cantSplit/>
          <w:trHeight w:val="300"/>
          <w:jc w:val="center"/>
        </w:trPr>
        <w:tc>
          <w:tcPr>
            <w:tcW w:w="3836" w:type="pct"/>
            <w:vAlign w:val="center"/>
            <w:hideMark/>
          </w:tcPr>
          <w:p w14:paraId="067CCA62" w14:textId="77777777" w:rsidR="006101BD" w:rsidRPr="00655002" w:rsidRDefault="006101BD" w:rsidP="006101BD">
            <w:pPr>
              <w:pStyle w:val="TableBodyTextMIRB"/>
              <w:rPr>
                <w:rFonts w:eastAsia="Times New Roman"/>
                <w:lang w:eastAsia="en-CA"/>
              </w:rPr>
            </w:pPr>
            <w:proofErr w:type="spellStart"/>
            <w:r>
              <w:t>Keewaywin</w:t>
            </w:r>
            <w:proofErr w:type="spellEnd"/>
          </w:p>
        </w:tc>
        <w:tc>
          <w:tcPr>
            <w:tcW w:w="1164" w:type="pct"/>
            <w:noWrap/>
            <w:vAlign w:val="center"/>
            <w:hideMark/>
          </w:tcPr>
          <w:p w14:paraId="7C6CC9CB" w14:textId="77777777" w:rsidR="006101BD" w:rsidRDefault="006101BD" w:rsidP="006101BD">
            <w:pPr>
              <w:pStyle w:val="TableBodyTextMIRB"/>
            </w:pPr>
            <w:r w:rsidRPr="00377980">
              <w:rPr>
                <w:rFonts w:eastAsia="Times New Roman"/>
                <w:lang w:eastAsia="en-CA"/>
              </w:rPr>
              <w:t>Not applicable</w:t>
            </w:r>
          </w:p>
        </w:tc>
      </w:tr>
      <w:tr w:rsidR="006101BD" w:rsidRPr="00655002" w14:paraId="14CA8A09" w14:textId="77777777" w:rsidTr="006101BD">
        <w:trPr>
          <w:cantSplit/>
          <w:trHeight w:val="300"/>
          <w:jc w:val="center"/>
        </w:trPr>
        <w:tc>
          <w:tcPr>
            <w:tcW w:w="3836" w:type="pct"/>
            <w:vAlign w:val="center"/>
            <w:hideMark/>
          </w:tcPr>
          <w:p w14:paraId="65FB1CC3" w14:textId="77777777" w:rsidR="006101BD" w:rsidRPr="00655002" w:rsidRDefault="006101BD" w:rsidP="006101BD">
            <w:pPr>
              <w:pStyle w:val="TableBodyTextMIRB"/>
              <w:rPr>
                <w:rFonts w:eastAsia="Times New Roman"/>
                <w:lang w:eastAsia="en-CA"/>
              </w:rPr>
            </w:pPr>
            <w:r>
              <w:t>Kenora 38b</w:t>
            </w:r>
          </w:p>
        </w:tc>
        <w:tc>
          <w:tcPr>
            <w:tcW w:w="1164" w:type="pct"/>
            <w:noWrap/>
            <w:vAlign w:val="center"/>
            <w:hideMark/>
          </w:tcPr>
          <w:p w14:paraId="6D8B51B5" w14:textId="77777777" w:rsidR="006101BD" w:rsidRDefault="006101BD" w:rsidP="006101BD">
            <w:pPr>
              <w:pStyle w:val="TableBodyTextMIRB"/>
            </w:pPr>
            <w:r w:rsidRPr="00377980">
              <w:rPr>
                <w:rFonts w:eastAsia="Times New Roman"/>
                <w:lang w:eastAsia="en-CA"/>
              </w:rPr>
              <w:t>Not applicable</w:t>
            </w:r>
          </w:p>
        </w:tc>
      </w:tr>
      <w:tr w:rsidR="006101BD" w:rsidRPr="00655002" w14:paraId="25902C7B" w14:textId="77777777" w:rsidTr="006101BD">
        <w:trPr>
          <w:cantSplit/>
          <w:trHeight w:val="300"/>
          <w:jc w:val="center"/>
        </w:trPr>
        <w:tc>
          <w:tcPr>
            <w:tcW w:w="3836" w:type="pct"/>
            <w:vAlign w:val="center"/>
            <w:hideMark/>
          </w:tcPr>
          <w:p w14:paraId="391E49B8" w14:textId="77777777" w:rsidR="006101BD" w:rsidRPr="00655002" w:rsidRDefault="006101BD" w:rsidP="006101BD">
            <w:pPr>
              <w:pStyle w:val="TableBodyTextMIRB"/>
              <w:rPr>
                <w:rFonts w:eastAsia="Times New Roman"/>
                <w:lang w:eastAsia="en-CA"/>
              </w:rPr>
            </w:pPr>
            <w:r>
              <w:t>Kettle Point 44</w:t>
            </w:r>
          </w:p>
        </w:tc>
        <w:tc>
          <w:tcPr>
            <w:tcW w:w="1164" w:type="pct"/>
            <w:noWrap/>
            <w:vAlign w:val="center"/>
            <w:hideMark/>
          </w:tcPr>
          <w:p w14:paraId="59FEF880" w14:textId="77777777" w:rsidR="006101BD" w:rsidRDefault="006101BD" w:rsidP="006101BD">
            <w:pPr>
              <w:pStyle w:val="TableBodyTextMIRB"/>
            </w:pPr>
            <w:r w:rsidRPr="00377980">
              <w:rPr>
                <w:rFonts w:eastAsia="Times New Roman"/>
                <w:lang w:eastAsia="en-CA"/>
              </w:rPr>
              <w:t>Not applicable</w:t>
            </w:r>
          </w:p>
        </w:tc>
      </w:tr>
      <w:tr w:rsidR="006101BD" w:rsidRPr="00655002" w14:paraId="7D419625" w14:textId="77777777" w:rsidTr="006101BD">
        <w:trPr>
          <w:cantSplit/>
          <w:trHeight w:val="300"/>
          <w:jc w:val="center"/>
        </w:trPr>
        <w:tc>
          <w:tcPr>
            <w:tcW w:w="3836" w:type="pct"/>
            <w:vAlign w:val="center"/>
            <w:hideMark/>
          </w:tcPr>
          <w:p w14:paraId="27072654" w14:textId="77777777" w:rsidR="006101BD" w:rsidRPr="00655002" w:rsidRDefault="006101BD" w:rsidP="006101BD">
            <w:pPr>
              <w:pStyle w:val="TableBodyTextMIRB"/>
              <w:rPr>
                <w:rFonts w:eastAsia="Times New Roman"/>
                <w:lang w:eastAsia="en-CA"/>
              </w:rPr>
            </w:pPr>
            <w:r>
              <w:t>Kingfisher 2a</w:t>
            </w:r>
          </w:p>
        </w:tc>
        <w:tc>
          <w:tcPr>
            <w:tcW w:w="1164" w:type="pct"/>
            <w:noWrap/>
            <w:vAlign w:val="center"/>
            <w:hideMark/>
          </w:tcPr>
          <w:p w14:paraId="58562E78" w14:textId="77777777" w:rsidR="006101BD" w:rsidRDefault="006101BD" w:rsidP="006101BD">
            <w:pPr>
              <w:pStyle w:val="TableBodyTextMIRB"/>
            </w:pPr>
            <w:r w:rsidRPr="00377980">
              <w:rPr>
                <w:rFonts w:eastAsia="Times New Roman"/>
                <w:lang w:eastAsia="en-CA"/>
              </w:rPr>
              <w:t>Not applicable</w:t>
            </w:r>
          </w:p>
        </w:tc>
      </w:tr>
      <w:tr w:rsidR="006101BD" w:rsidRPr="00655002" w14:paraId="758459A2" w14:textId="77777777" w:rsidTr="006101BD">
        <w:trPr>
          <w:cantSplit/>
          <w:trHeight w:val="300"/>
          <w:jc w:val="center"/>
        </w:trPr>
        <w:tc>
          <w:tcPr>
            <w:tcW w:w="3836" w:type="pct"/>
            <w:vAlign w:val="center"/>
            <w:hideMark/>
          </w:tcPr>
          <w:p w14:paraId="582A0080" w14:textId="77777777" w:rsidR="006101BD" w:rsidRPr="00655002" w:rsidRDefault="006101BD" w:rsidP="006101BD">
            <w:pPr>
              <w:pStyle w:val="TableBodyTextMIRB"/>
              <w:rPr>
                <w:rFonts w:eastAsia="Times New Roman"/>
                <w:lang w:eastAsia="en-CA"/>
              </w:rPr>
            </w:pPr>
            <w:r>
              <w:t>Kingfisher 3a</w:t>
            </w:r>
          </w:p>
        </w:tc>
        <w:tc>
          <w:tcPr>
            <w:tcW w:w="1164" w:type="pct"/>
            <w:noWrap/>
            <w:vAlign w:val="center"/>
            <w:hideMark/>
          </w:tcPr>
          <w:p w14:paraId="5E622077" w14:textId="77777777" w:rsidR="006101BD" w:rsidRDefault="006101BD" w:rsidP="006101BD">
            <w:pPr>
              <w:pStyle w:val="TableBodyTextMIRB"/>
            </w:pPr>
            <w:r w:rsidRPr="00377980">
              <w:rPr>
                <w:rFonts w:eastAsia="Times New Roman"/>
                <w:lang w:eastAsia="en-CA"/>
              </w:rPr>
              <w:t>Not applicable</w:t>
            </w:r>
          </w:p>
        </w:tc>
      </w:tr>
      <w:tr w:rsidR="006101BD" w:rsidRPr="00655002" w14:paraId="5469E37D" w14:textId="77777777" w:rsidTr="006101BD">
        <w:trPr>
          <w:cantSplit/>
          <w:trHeight w:val="300"/>
          <w:jc w:val="center"/>
        </w:trPr>
        <w:tc>
          <w:tcPr>
            <w:tcW w:w="3836" w:type="pct"/>
            <w:vAlign w:val="center"/>
            <w:hideMark/>
          </w:tcPr>
          <w:p w14:paraId="716F84F9" w14:textId="77777777" w:rsidR="006101BD" w:rsidRPr="00655002" w:rsidRDefault="006101BD" w:rsidP="006101BD">
            <w:pPr>
              <w:pStyle w:val="TableBodyTextMIRB"/>
              <w:rPr>
                <w:rFonts w:eastAsia="Times New Roman"/>
                <w:lang w:eastAsia="en-CA"/>
              </w:rPr>
            </w:pPr>
            <w:r>
              <w:lastRenderedPageBreak/>
              <w:t>Kingfisher Lake 1</w:t>
            </w:r>
          </w:p>
        </w:tc>
        <w:tc>
          <w:tcPr>
            <w:tcW w:w="1164" w:type="pct"/>
            <w:noWrap/>
            <w:vAlign w:val="center"/>
            <w:hideMark/>
          </w:tcPr>
          <w:p w14:paraId="5E4D3EAA" w14:textId="77777777" w:rsidR="006101BD" w:rsidRDefault="006101BD" w:rsidP="006101BD">
            <w:pPr>
              <w:pStyle w:val="TableBodyTextMIRB"/>
            </w:pPr>
            <w:r w:rsidRPr="00377980">
              <w:rPr>
                <w:rFonts w:eastAsia="Times New Roman"/>
                <w:lang w:eastAsia="en-CA"/>
              </w:rPr>
              <w:t>Not applicable</w:t>
            </w:r>
          </w:p>
        </w:tc>
      </w:tr>
      <w:tr w:rsidR="006101BD" w:rsidRPr="009F17DB" w14:paraId="66B25E6D" w14:textId="77777777" w:rsidTr="006101BD">
        <w:trPr>
          <w:cantSplit/>
          <w:trHeight w:val="300"/>
          <w:jc w:val="center"/>
        </w:trPr>
        <w:tc>
          <w:tcPr>
            <w:tcW w:w="3836" w:type="pct"/>
            <w:vAlign w:val="center"/>
            <w:hideMark/>
          </w:tcPr>
          <w:p w14:paraId="7D49032E" w14:textId="77777777" w:rsidR="006101BD" w:rsidRPr="00655002" w:rsidRDefault="006101BD" w:rsidP="006101BD">
            <w:pPr>
              <w:pStyle w:val="TableBodyTextMIRB"/>
              <w:rPr>
                <w:rFonts w:eastAsia="Times New Roman"/>
                <w:lang w:val="fr-CA" w:eastAsia="en-CA"/>
              </w:rPr>
            </w:pPr>
            <w:proofErr w:type="spellStart"/>
            <w:r>
              <w:t>Kitchenuhmaykoosib</w:t>
            </w:r>
            <w:proofErr w:type="spellEnd"/>
            <w:r>
              <w:t xml:space="preserve"> </w:t>
            </w:r>
            <w:proofErr w:type="spellStart"/>
            <w:r>
              <w:t>Aaki</w:t>
            </w:r>
            <w:proofErr w:type="spellEnd"/>
            <w:r>
              <w:t xml:space="preserve"> 84</w:t>
            </w:r>
          </w:p>
        </w:tc>
        <w:tc>
          <w:tcPr>
            <w:tcW w:w="1164" w:type="pct"/>
            <w:noWrap/>
            <w:vAlign w:val="center"/>
            <w:hideMark/>
          </w:tcPr>
          <w:p w14:paraId="750BF491" w14:textId="77777777" w:rsidR="006101BD" w:rsidRDefault="006101BD" w:rsidP="006101BD">
            <w:pPr>
              <w:pStyle w:val="TableBodyTextMIRB"/>
            </w:pPr>
            <w:r w:rsidRPr="00377980">
              <w:rPr>
                <w:rFonts w:eastAsia="Times New Roman"/>
                <w:lang w:eastAsia="en-CA"/>
              </w:rPr>
              <w:t>Not applicable</w:t>
            </w:r>
          </w:p>
        </w:tc>
      </w:tr>
      <w:tr w:rsidR="006101BD" w:rsidRPr="0052799A" w14:paraId="4BB866AB" w14:textId="77777777" w:rsidTr="006101BD">
        <w:trPr>
          <w:cantSplit/>
          <w:trHeight w:val="300"/>
          <w:jc w:val="center"/>
        </w:trPr>
        <w:tc>
          <w:tcPr>
            <w:tcW w:w="3836" w:type="pct"/>
            <w:vAlign w:val="center"/>
            <w:hideMark/>
          </w:tcPr>
          <w:p w14:paraId="63DD7042" w14:textId="77777777" w:rsidR="006101BD" w:rsidRPr="00655002" w:rsidRDefault="006101BD" w:rsidP="006101BD">
            <w:pPr>
              <w:pStyle w:val="TableBodyTextMIRB"/>
              <w:rPr>
                <w:rFonts w:eastAsia="Times New Roman"/>
                <w:lang w:val="fr-CA" w:eastAsia="en-CA"/>
              </w:rPr>
            </w:pPr>
            <w:r w:rsidRPr="00310F2F">
              <w:rPr>
                <w:lang w:val="fr-CA"/>
              </w:rPr>
              <w:t>Lac Des Mille Lacs 22a1</w:t>
            </w:r>
          </w:p>
        </w:tc>
        <w:tc>
          <w:tcPr>
            <w:tcW w:w="1164" w:type="pct"/>
            <w:noWrap/>
            <w:vAlign w:val="center"/>
            <w:hideMark/>
          </w:tcPr>
          <w:p w14:paraId="41288D10" w14:textId="77777777" w:rsidR="006101BD" w:rsidRDefault="006101BD" w:rsidP="006101BD">
            <w:pPr>
              <w:pStyle w:val="TableBodyTextMIRB"/>
            </w:pPr>
            <w:r w:rsidRPr="00377980">
              <w:rPr>
                <w:rFonts w:eastAsia="Times New Roman"/>
                <w:lang w:eastAsia="en-CA"/>
              </w:rPr>
              <w:t>Not applicable</w:t>
            </w:r>
          </w:p>
        </w:tc>
      </w:tr>
      <w:tr w:rsidR="006101BD" w:rsidRPr="0052799A" w14:paraId="1D23DE46" w14:textId="77777777" w:rsidTr="006101BD">
        <w:trPr>
          <w:cantSplit/>
          <w:trHeight w:val="300"/>
          <w:jc w:val="center"/>
        </w:trPr>
        <w:tc>
          <w:tcPr>
            <w:tcW w:w="3836" w:type="pct"/>
            <w:vAlign w:val="center"/>
            <w:hideMark/>
          </w:tcPr>
          <w:p w14:paraId="7C478F60" w14:textId="77777777" w:rsidR="006101BD" w:rsidRPr="00310F2F" w:rsidRDefault="006101BD" w:rsidP="006101BD">
            <w:pPr>
              <w:pStyle w:val="TableBodyTextMIRB"/>
              <w:rPr>
                <w:rFonts w:eastAsia="Times New Roman"/>
                <w:lang w:val="fr-CA" w:eastAsia="en-CA"/>
              </w:rPr>
            </w:pPr>
            <w:r w:rsidRPr="00310F2F">
              <w:rPr>
                <w:lang w:val="fr-CA"/>
              </w:rPr>
              <w:t>Lac des Mille Lacs 22a2</w:t>
            </w:r>
          </w:p>
        </w:tc>
        <w:tc>
          <w:tcPr>
            <w:tcW w:w="1164" w:type="pct"/>
            <w:noWrap/>
            <w:vAlign w:val="center"/>
            <w:hideMark/>
          </w:tcPr>
          <w:p w14:paraId="60544D3C" w14:textId="77777777" w:rsidR="006101BD" w:rsidRDefault="006101BD" w:rsidP="006101BD">
            <w:pPr>
              <w:pStyle w:val="TableBodyTextMIRB"/>
            </w:pPr>
            <w:r w:rsidRPr="00377980">
              <w:rPr>
                <w:rFonts w:eastAsia="Times New Roman"/>
                <w:lang w:eastAsia="en-CA"/>
              </w:rPr>
              <w:t>Not applicable</w:t>
            </w:r>
          </w:p>
        </w:tc>
      </w:tr>
      <w:tr w:rsidR="006101BD" w:rsidRPr="00655002" w14:paraId="5579ABB0" w14:textId="77777777" w:rsidTr="006101BD">
        <w:trPr>
          <w:cantSplit/>
          <w:trHeight w:val="300"/>
          <w:jc w:val="center"/>
        </w:trPr>
        <w:tc>
          <w:tcPr>
            <w:tcW w:w="3836" w:type="pct"/>
            <w:vAlign w:val="center"/>
            <w:hideMark/>
          </w:tcPr>
          <w:p w14:paraId="0412F75A" w14:textId="77777777" w:rsidR="006101BD" w:rsidRPr="00655002" w:rsidRDefault="006101BD" w:rsidP="006101BD">
            <w:pPr>
              <w:pStyle w:val="TableBodyTextMIRB"/>
              <w:rPr>
                <w:rFonts w:eastAsia="Times New Roman"/>
                <w:lang w:eastAsia="en-CA"/>
              </w:rPr>
            </w:pPr>
            <w:r>
              <w:t xml:space="preserve">Lac </w:t>
            </w:r>
            <w:proofErr w:type="spellStart"/>
            <w:r>
              <w:t>Seul</w:t>
            </w:r>
            <w:proofErr w:type="spellEnd"/>
            <w:r>
              <w:t xml:space="preserve"> 28</w:t>
            </w:r>
          </w:p>
        </w:tc>
        <w:tc>
          <w:tcPr>
            <w:tcW w:w="1164" w:type="pct"/>
            <w:noWrap/>
            <w:vAlign w:val="center"/>
            <w:hideMark/>
          </w:tcPr>
          <w:p w14:paraId="66A7FBF4" w14:textId="77777777" w:rsidR="006101BD" w:rsidRDefault="006101BD" w:rsidP="006101BD">
            <w:pPr>
              <w:pStyle w:val="TableBodyTextMIRB"/>
            </w:pPr>
            <w:r w:rsidRPr="00377980">
              <w:rPr>
                <w:rFonts w:eastAsia="Times New Roman"/>
                <w:lang w:eastAsia="en-CA"/>
              </w:rPr>
              <w:t>Not applicable</w:t>
            </w:r>
          </w:p>
        </w:tc>
      </w:tr>
      <w:tr w:rsidR="006101BD" w:rsidRPr="00655002" w14:paraId="67467446" w14:textId="77777777" w:rsidTr="006101BD">
        <w:trPr>
          <w:cantSplit/>
          <w:trHeight w:val="300"/>
          <w:jc w:val="center"/>
        </w:trPr>
        <w:tc>
          <w:tcPr>
            <w:tcW w:w="3836" w:type="pct"/>
            <w:vAlign w:val="center"/>
            <w:hideMark/>
          </w:tcPr>
          <w:p w14:paraId="37BC55EE" w14:textId="77777777" w:rsidR="006101BD" w:rsidRPr="00655002" w:rsidRDefault="006101BD" w:rsidP="006101BD">
            <w:pPr>
              <w:pStyle w:val="TableBodyTextMIRB"/>
              <w:rPr>
                <w:rFonts w:eastAsia="Times New Roman"/>
                <w:lang w:eastAsia="en-CA"/>
              </w:rPr>
            </w:pPr>
            <w:r>
              <w:t>Lake Helen 53a</w:t>
            </w:r>
          </w:p>
        </w:tc>
        <w:tc>
          <w:tcPr>
            <w:tcW w:w="1164" w:type="pct"/>
            <w:noWrap/>
            <w:vAlign w:val="center"/>
            <w:hideMark/>
          </w:tcPr>
          <w:p w14:paraId="4F3960E1" w14:textId="77777777" w:rsidR="006101BD" w:rsidRDefault="006101BD" w:rsidP="006101BD">
            <w:pPr>
              <w:pStyle w:val="TableBodyTextMIRB"/>
            </w:pPr>
            <w:r w:rsidRPr="00377980">
              <w:rPr>
                <w:rFonts w:eastAsia="Times New Roman"/>
                <w:lang w:eastAsia="en-CA"/>
              </w:rPr>
              <w:t>Not applicable</w:t>
            </w:r>
          </w:p>
        </w:tc>
      </w:tr>
      <w:tr w:rsidR="006101BD" w:rsidRPr="00655002" w14:paraId="67005ACA" w14:textId="77777777" w:rsidTr="006101BD">
        <w:trPr>
          <w:cantSplit/>
          <w:trHeight w:val="300"/>
          <w:jc w:val="center"/>
        </w:trPr>
        <w:tc>
          <w:tcPr>
            <w:tcW w:w="3836" w:type="pct"/>
            <w:vAlign w:val="center"/>
            <w:hideMark/>
          </w:tcPr>
          <w:p w14:paraId="14E787C9" w14:textId="77777777" w:rsidR="006101BD" w:rsidRPr="00655002" w:rsidRDefault="006101BD" w:rsidP="006101BD">
            <w:pPr>
              <w:pStyle w:val="TableBodyTextMIRB"/>
              <w:rPr>
                <w:rFonts w:eastAsia="Times New Roman"/>
                <w:lang w:eastAsia="en-CA"/>
              </w:rPr>
            </w:pPr>
            <w:r>
              <w:t>Lake Nipigon Reserve</w:t>
            </w:r>
          </w:p>
        </w:tc>
        <w:tc>
          <w:tcPr>
            <w:tcW w:w="1164" w:type="pct"/>
            <w:noWrap/>
            <w:vAlign w:val="center"/>
            <w:hideMark/>
          </w:tcPr>
          <w:p w14:paraId="1150E225" w14:textId="77777777" w:rsidR="006101BD" w:rsidRDefault="006101BD" w:rsidP="006101BD">
            <w:pPr>
              <w:pStyle w:val="TableBodyTextMIRB"/>
            </w:pPr>
            <w:r w:rsidRPr="00377980">
              <w:rPr>
                <w:rFonts w:eastAsia="Times New Roman"/>
                <w:lang w:eastAsia="en-CA"/>
              </w:rPr>
              <w:t>Not applicable</w:t>
            </w:r>
          </w:p>
        </w:tc>
      </w:tr>
      <w:tr w:rsidR="006101BD" w:rsidRPr="00655002" w14:paraId="3ECB6542" w14:textId="77777777" w:rsidTr="006101BD">
        <w:trPr>
          <w:cantSplit/>
          <w:trHeight w:val="300"/>
          <w:jc w:val="center"/>
        </w:trPr>
        <w:tc>
          <w:tcPr>
            <w:tcW w:w="3836" w:type="pct"/>
            <w:vAlign w:val="center"/>
            <w:hideMark/>
          </w:tcPr>
          <w:p w14:paraId="13A7DDD0" w14:textId="77777777" w:rsidR="006101BD" w:rsidRPr="00655002" w:rsidRDefault="006101BD" w:rsidP="006101BD">
            <w:pPr>
              <w:pStyle w:val="TableBodyTextMIRB"/>
              <w:rPr>
                <w:rFonts w:eastAsia="Times New Roman"/>
                <w:lang w:eastAsia="en-CA"/>
              </w:rPr>
            </w:pPr>
            <w:r>
              <w:t>Lake of the Woods 31b</w:t>
            </w:r>
          </w:p>
        </w:tc>
        <w:tc>
          <w:tcPr>
            <w:tcW w:w="1164" w:type="pct"/>
            <w:noWrap/>
            <w:vAlign w:val="center"/>
            <w:hideMark/>
          </w:tcPr>
          <w:p w14:paraId="29F533A7" w14:textId="77777777" w:rsidR="006101BD" w:rsidRDefault="006101BD" w:rsidP="006101BD">
            <w:pPr>
              <w:pStyle w:val="TableBodyTextMIRB"/>
            </w:pPr>
            <w:r w:rsidRPr="00377980">
              <w:rPr>
                <w:rFonts w:eastAsia="Times New Roman"/>
                <w:lang w:eastAsia="en-CA"/>
              </w:rPr>
              <w:t>Not applicable</w:t>
            </w:r>
          </w:p>
        </w:tc>
      </w:tr>
      <w:tr w:rsidR="006101BD" w:rsidRPr="00655002" w14:paraId="7E386B0E" w14:textId="77777777" w:rsidTr="006101BD">
        <w:trPr>
          <w:cantSplit/>
          <w:trHeight w:val="300"/>
          <w:jc w:val="center"/>
        </w:trPr>
        <w:tc>
          <w:tcPr>
            <w:tcW w:w="3836" w:type="pct"/>
            <w:vAlign w:val="center"/>
            <w:hideMark/>
          </w:tcPr>
          <w:p w14:paraId="1BF87BC8" w14:textId="77777777" w:rsidR="006101BD" w:rsidRPr="00655002" w:rsidRDefault="006101BD" w:rsidP="006101BD">
            <w:pPr>
              <w:pStyle w:val="TableBodyTextMIRB"/>
              <w:rPr>
                <w:rFonts w:eastAsia="Times New Roman"/>
                <w:lang w:eastAsia="en-CA"/>
              </w:rPr>
            </w:pPr>
            <w:r>
              <w:t>Lake of the Woods 31c</w:t>
            </w:r>
          </w:p>
        </w:tc>
        <w:tc>
          <w:tcPr>
            <w:tcW w:w="1164" w:type="pct"/>
            <w:noWrap/>
            <w:vAlign w:val="center"/>
            <w:hideMark/>
          </w:tcPr>
          <w:p w14:paraId="26B1633A" w14:textId="77777777" w:rsidR="006101BD" w:rsidRDefault="006101BD" w:rsidP="006101BD">
            <w:pPr>
              <w:pStyle w:val="TableBodyTextMIRB"/>
            </w:pPr>
            <w:r w:rsidRPr="00377980">
              <w:rPr>
                <w:rFonts w:eastAsia="Times New Roman"/>
                <w:lang w:eastAsia="en-CA"/>
              </w:rPr>
              <w:t>Not applicable</w:t>
            </w:r>
          </w:p>
        </w:tc>
      </w:tr>
      <w:tr w:rsidR="006101BD" w:rsidRPr="00655002" w14:paraId="03E81F2F" w14:textId="77777777" w:rsidTr="006101BD">
        <w:trPr>
          <w:cantSplit/>
          <w:trHeight w:val="300"/>
          <w:jc w:val="center"/>
        </w:trPr>
        <w:tc>
          <w:tcPr>
            <w:tcW w:w="3836" w:type="pct"/>
            <w:vAlign w:val="center"/>
            <w:hideMark/>
          </w:tcPr>
          <w:p w14:paraId="556FE0C3" w14:textId="77777777" w:rsidR="006101BD" w:rsidRPr="00655002" w:rsidRDefault="006101BD" w:rsidP="006101BD">
            <w:pPr>
              <w:pStyle w:val="TableBodyTextMIRB"/>
              <w:rPr>
                <w:rFonts w:eastAsia="Times New Roman"/>
                <w:lang w:eastAsia="en-CA"/>
              </w:rPr>
            </w:pPr>
            <w:r>
              <w:t>Lake of the Woods 31g</w:t>
            </w:r>
          </w:p>
        </w:tc>
        <w:tc>
          <w:tcPr>
            <w:tcW w:w="1164" w:type="pct"/>
            <w:noWrap/>
            <w:vAlign w:val="center"/>
            <w:hideMark/>
          </w:tcPr>
          <w:p w14:paraId="400E693D" w14:textId="77777777" w:rsidR="006101BD" w:rsidRDefault="006101BD" w:rsidP="006101BD">
            <w:pPr>
              <w:pStyle w:val="TableBodyTextMIRB"/>
            </w:pPr>
            <w:r w:rsidRPr="00377980">
              <w:rPr>
                <w:rFonts w:eastAsia="Times New Roman"/>
                <w:lang w:eastAsia="en-CA"/>
              </w:rPr>
              <w:t>Not applicable</w:t>
            </w:r>
          </w:p>
        </w:tc>
      </w:tr>
      <w:tr w:rsidR="006101BD" w:rsidRPr="00655002" w14:paraId="75D9F068" w14:textId="77777777" w:rsidTr="006101BD">
        <w:trPr>
          <w:cantSplit/>
          <w:trHeight w:val="300"/>
          <w:jc w:val="center"/>
        </w:trPr>
        <w:tc>
          <w:tcPr>
            <w:tcW w:w="3836" w:type="pct"/>
            <w:vAlign w:val="center"/>
            <w:hideMark/>
          </w:tcPr>
          <w:p w14:paraId="7B00EF44" w14:textId="77777777" w:rsidR="006101BD" w:rsidRPr="00655002" w:rsidRDefault="006101BD" w:rsidP="006101BD">
            <w:pPr>
              <w:pStyle w:val="TableBodyTextMIRB"/>
              <w:rPr>
                <w:rFonts w:eastAsia="Times New Roman"/>
                <w:lang w:eastAsia="en-CA"/>
              </w:rPr>
            </w:pPr>
            <w:r>
              <w:t>Lake of the Woods 31h</w:t>
            </w:r>
          </w:p>
        </w:tc>
        <w:tc>
          <w:tcPr>
            <w:tcW w:w="1164" w:type="pct"/>
            <w:noWrap/>
            <w:vAlign w:val="center"/>
            <w:hideMark/>
          </w:tcPr>
          <w:p w14:paraId="6DE7EF73" w14:textId="77777777" w:rsidR="006101BD" w:rsidRDefault="006101BD" w:rsidP="006101BD">
            <w:pPr>
              <w:pStyle w:val="TableBodyTextMIRB"/>
            </w:pPr>
            <w:r w:rsidRPr="00377980">
              <w:rPr>
                <w:rFonts w:eastAsia="Times New Roman"/>
                <w:lang w:eastAsia="en-CA"/>
              </w:rPr>
              <w:t>Not applicable</w:t>
            </w:r>
          </w:p>
        </w:tc>
      </w:tr>
      <w:tr w:rsidR="006101BD" w:rsidRPr="00655002" w14:paraId="48AE1589" w14:textId="77777777" w:rsidTr="006101BD">
        <w:trPr>
          <w:cantSplit/>
          <w:trHeight w:val="300"/>
          <w:jc w:val="center"/>
        </w:trPr>
        <w:tc>
          <w:tcPr>
            <w:tcW w:w="3836" w:type="pct"/>
            <w:vAlign w:val="center"/>
            <w:hideMark/>
          </w:tcPr>
          <w:p w14:paraId="44E8B9B2" w14:textId="77777777" w:rsidR="006101BD" w:rsidRPr="00655002" w:rsidRDefault="006101BD" w:rsidP="006101BD">
            <w:pPr>
              <w:pStyle w:val="TableBodyTextMIRB"/>
              <w:rPr>
                <w:rFonts w:eastAsia="Times New Roman"/>
                <w:lang w:eastAsia="en-CA"/>
              </w:rPr>
            </w:pPr>
            <w:r>
              <w:t>Lake of the Woods 34</w:t>
            </w:r>
          </w:p>
        </w:tc>
        <w:tc>
          <w:tcPr>
            <w:tcW w:w="1164" w:type="pct"/>
            <w:noWrap/>
            <w:vAlign w:val="center"/>
            <w:hideMark/>
          </w:tcPr>
          <w:p w14:paraId="2F28BB81" w14:textId="77777777" w:rsidR="006101BD" w:rsidRDefault="006101BD" w:rsidP="006101BD">
            <w:pPr>
              <w:pStyle w:val="TableBodyTextMIRB"/>
            </w:pPr>
            <w:r w:rsidRPr="00377980">
              <w:rPr>
                <w:rFonts w:eastAsia="Times New Roman"/>
                <w:lang w:eastAsia="en-CA"/>
              </w:rPr>
              <w:t>Not applicable</w:t>
            </w:r>
          </w:p>
        </w:tc>
      </w:tr>
      <w:tr w:rsidR="006101BD" w:rsidRPr="00655002" w14:paraId="4CA64A04" w14:textId="77777777" w:rsidTr="006101BD">
        <w:trPr>
          <w:cantSplit/>
          <w:trHeight w:val="300"/>
          <w:jc w:val="center"/>
        </w:trPr>
        <w:tc>
          <w:tcPr>
            <w:tcW w:w="3836" w:type="pct"/>
            <w:vAlign w:val="center"/>
            <w:hideMark/>
          </w:tcPr>
          <w:p w14:paraId="597D0228" w14:textId="77777777" w:rsidR="006101BD" w:rsidRPr="00655002" w:rsidRDefault="006101BD" w:rsidP="006101BD">
            <w:pPr>
              <w:pStyle w:val="TableBodyTextMIRB"/>
              <w:rPr>
                <w:rFonts w:eastAsia="Times New Roman"/>
                <w:lang w:eastAsia="en-CA"/>
              </w:rPr>
            </w:pPr>
            <w:r>
              <w:t>Lake of the Woods 35j</w:t>
            </w:r>
          </w:p>
        </w:tc>
        <w:tc>
          <w:tcPr>
            <w:tcW w:w="1164" w:type="pct"/>
            <w:noWrap/>
            <w:vAlign w:val="center"/>
            <w:hideMark/>
          </w:tcPr>
          <w:p w14:paraId="2BC8AD1F" w14:textId="77777777" w:rsidR="006101BD" w:rsidRDefault="006101BD" w:rsidP="006101BD">
            <w:pPr>
              <w:pStyle w:val="TableBodyTextMIRB"/>
            </w:pPr>
            <w:r w:rsidRPr="00377980">
              <w:rPr>
                <w:rFonts w:eastAsia="Times New Roman"/>
                <w:lang w:eastAsia="en-CA"/>
              </w:rPr>
              <w:t>Not applicable</w:t>
            </w:r>
          </w:p>
        </w:tc>
      </w:tr>
      <w:tr w:rsidR="006101BD" w:rsidRPr="00655002" w14:paraId="33A45DFD" w14:textId="77777777" w:rsidTr="006101BD">
        <w:trPr>
          <w:cantSplit/>
          <w:trHeight w:val="300"/>
          <w:jc w:val="center"/>
        </w:trPr>
        <w:tc>
          <w:tcPr>
            <w:tcW w:w="3836" w:type="pct"/>
            <w:vAlign w:val="center"/>
            <w:hideMark/>
          </w:tcPr>
          <w:p w14:paraId="2272476F" w14:textId="77777777" w:rsidR="006101BD" w:rsidRPr="00655002" w:rsidRDefault="006101BD" w:rsidP="006101BD">
            <w:pPr>
              <w:pStyle w:val="TableBodyTextMIRB"/>
              <w:rPr>
                <w:rFonts w:eastAsia="Times New Roman"/>
                <w:lang w:eastAsia="en-CA"/>
              </w:rPr>
            </w:pPr>
            <w:r>
              <w:t>Lake of the Woods 37</w:t>
            </w:r>
          </w:p>
        </w:tc>
        <w:tc>
          <w:tcPr>
            <w:tcW w:w="1164" w:type="pct"/>
            <w:noWrap/>
            <w:vAlign w:val="center"/>
            <w:hideMark/>
          </w:tcPr>
          <w:p w14:paraId="152B27D9" w14:textId="77777777" w:rsidR="006101BD" w:rsidRDefault="006101BD" w:rsidP="006101BD">
            <w:pPr>
              <w:pStyle w:val="TableBodyTextMIRB"/>
            </w:pPr>
            <w:r w:rsidRPr="00377980">
              <w:rPr>
                <w:rFonts w:eastAsia="Times New Roman"/>
                <w:lang w:eastAsia="en-CA"/>
              </w:rPr>
              <w:t>Not applicable</w:t>
            </w:r>
          </w:p>
        </w:tc>
      </w:tr>
      <w:tr w:rsidR="006101BD" w:rsidRPr="00655002" w14:paraId="69EBA5BF" w14:textId="77777777" w:rsidTr="006101BD">
        <w:trPr>
          <w:cantSplit/>
          <w:trHeight w:val="300"/>
          <w:jc w:val="center"/>
        </w:trPr>
        <w:tc>
          <w:tcPr>
            <w:tcW w:w="3836" w:type="pct"/>
            <w:vAlign w:val="center"/>
            <w:hideMark/>
          </w:tcPr>
          <w:p w14:paraId="43B6888E" w14:textId="77777777" w:rsidR="006101BD" w:rsidRPr="00655002" w:rsidRDefault="006101BD" w:rsidP="006101BD">
            <w:pPr>
              <w:pStyle w:val="TableBodyTextMIRB"/>
              <w:rPr>
                <w:rFonts w:eastAsia="Times New Roman"/>
                <w:lang w:eastAsia="en-CA"/>
              </w:rPr>
            </w:pPr>
            <w:r>
              <w:t>Lake of the Woods 37b</w:t>
            </w:r>
          </w:p>
        </w:tc>
        <w:tc>
          <w:tcPr>
            <w:tcW w:w="1164" w:type="pct"/>
            <w:noWrap/>
            <w:vAlign w:val="center"/>
            <w:hideMark/>
          </w:tcPr>
          <w:p w14:paraId="4CA17AAA" w14:textId="77777777" w:rsidR="006101BD" w:rsidRDefault="006101BD" w:rsidP="006101BD">
            <w:pPr>
              <w:pStyle w:val="TableBodyTextMIRB"/>
            </w:pPr>
            <w:r w:rsidRPr="00377980">
              <w:rPr>
                <w:rFonts w:eastAsia="Times New Roman"/>
                <w:lang w:eastAsia="en-CA"/>
              </w:rPr>
              <w:t>Not applicable</w:t>
            </w:r>
          </w:p>
        </w:tc>
      </w:tr>
      <w:tr w:rsidR="006101BD" w:rsidRPr="00655002" w14:paraId="30DA9FFF" w14:textId="77777777" w:rsidTr="006101BD">
        <w:trPr>
          <w:cantSplit/>
          <w:trHeight w:val="300"/>
          <w:jc w:val="center"/>
        </w:trPr>
        <w:tc>
          <w:tcPr>
            <w:tcW w:w="3836" w:type="pct"/>
            <w:vAlign w:val="center"/>
            <w:hideMark/>
          </w:tcPr>
          <w:p w14:paraId="10427000" w14:textId="77777777" w:rsidR="006101BD" w:rsidRPr="00655002" w:rsidRDefault="006101BD" w:rsidP="006101BD">
            <w:pPr>
              <w:pStyle w:val="TableBodyTextMIRB"/>
              <w:rPr>
                <w:rFonts w:eastAsia="Times New Roman"/>
                <w:lang w:eastAsia="en-CA"/>
              </w:rPr>
            </w:pPr>
            <w:r>
              <w:t>Long Lake 58</w:t>
            </w:r>
          </w:p>
        </w:tc>
        <w:tc>
          <w:tcPr>
            <w:tcW w:w="1164" w:type="pct"/>
            <w:noWrap/>
            <w:vAlign w:val="center"/>
            <w:hideMark/>
          </w:tcPr>
          <w:p w14:paraId="5FCF5AC8" w14:textId="77777777" w:rsidR="006101BD" w:rsidRDefault="006101BD" w:rsidP="006101BD">
            <w:pPr>
              <w:pStyle w:val="TableBodyTextMIRB"/>
            </w:pPr>
            <w:r w:rsidRPr="00377980">
              <w:rPr>
                <w:rFonts w:eastAsia="Times New Roman"/>
                <w:lang w:eastAsia="en-CA"/>
              </w:rPr>
              <w:t>Not applicable</w:t>
            </w:r>
          </w:p>
        </w:tc>
      </w:tr>
      <w:tr w:rsidR="006101BD" w:rsidRPr="00655002" w14:paraId="6509047E" w14:textId="77777777" w:rsidTr="006101BD">
        <w:trPr>
          <w:cantSplit/>
          <w:trHeight w:val="300"/>
          <w:jc w:val="center"/>
        </w:trPr>
        <w:tc>
          <w:tcPr>
            <w:tcW w:w="3836" w:type="pct"/>
            <w:vAlign w:val="center"/>
            <w:hideMark/>
          </w:tcPr>
          <w:p w14:paraId="4E38BE58" w14:textId="77777777" w:rsidR="006101BD" w:rsidRPr="00655002" w:rsidRDefault="006101BD" w:rsidP="006101BD">
            <w:pPr>
              <w:pStyle w:val="TableBodyTextMIRB"/>
              <w:rPr>
                <w:rFonts w:eastAsia="Times New Roman"/>
                <w:lang w:eastAsia="en-CA"/>
              </w:rPr>
            </w:pPr>
            <w:r>
              <w:t>Long Sault 12</w:t>
            </w:r>
          </w:p>
        </w:tc>
        <w:tc>
          <w:tcPr>
            <w:tcW w:w="1164" w:type="pct"/>
            <w:noWrap/>
            <w:vAlign w:val="center"/>
            <w:hideMark/>
          </w:tcPr>
          <w:p w14:paraId="71EB2576" w14:textId="77777777" w:rsidR="006101BD" w:rsidRDefault="006101BD" w:rsidP="006101BD">
            <w:pPr>
              <w:pStyle w:val="TableBodyTextMIRB"/>
            </w:pPr>
            <w:r w:rsidRPr="00377980">
              <w:rPr>
                <w:rFonts w:eastAsia="Times New Roman"/>
                <w:lang w:eastAsia="en-CA"/>
              </w:rPr>
              <w:t>Not applicable</w:t>
            </w:r>
          </w:p>
        </w:tc>
      </w:tr>
      <w:tr w:rsidR="006101BD" w:rsidRPr="00655002" w14:paraId="67D20B39" w14:textId="77777777" w:rsidTr="006101BD">
        <w:trPr>
          <w:cantSplit/>
          <w:trHeight w:val="300"/>
          <w:jc w:val="center"/>
        </w:trPr>
        <w:tc>
          <w:tcPr>
            <w:tcW w:w="3836" w:type="pct"/>
            <w:vAlign w:val="center"/>
            <w:hideMark/>
          </w:tcPr>
          <w:p w14:paraId="25FE53E1" w14:textId="77777777" w:rsidR="006101BD" w:rsidRPr="00655002" w:rsidRDefault="006101BD" w:rsidP="006101BD">
            <w:pPr>
              <w:pStyle w:val="TableBodyTextMIRB"/>
              <w:rPr>
                <w:rFonts w:eastAsia="Times New Roman"/>
                <w:lang w:eastAsia="en-CA"/>
              </w:rPr>
            </w:pPr>
            <w:proofErr w:type="spellStart"/>
            <w:r>
              <w:t>Magnetawan</w:t>
            </w:r>
            <w:proofErr w:type="spellEnd"/>
            <w:r>
              <w:t xml:space="preserve"> 1</w:t>
            </w:r>
          </w:p>
        </w:tc>
        <w:tc>
          <w:tcPr>
            <w:tcW w:w="1164" w:type="pct"/>
            <w:noWrap/>
            <w:vAlign w:val="center"/>
            <w:hideMark/>
          </w:tcPr>
          <w:p w14:paraId="28E4AD1D" w14:textId="77777777" w:rsidR="006101BD" w:rsidRDefault="006101BD" w:rsidP="006101BD">
            <w:pPr>
              <w:pStyle w:val="TableBodyTextMIRB"/>
            </w:pPr>
            <w:r w:rsidRPr="00377980">
              <w:rPr>
                <w:rFonts w:eastAsia="Times New Roman"/>
                <w:lang w:eastAsia="en-CA"/>
              </w:rPr>
              <w:t>Not applicable</w:t>
            </w:r>
          </w:p>
        </w:tc>
      </w:tr>
      <w:tr w:rsidR="006101BD" w:rsidRPr="00655002" w14:paraId="4FB1D412" w14:textId="77777777" w:rsidTr="006101BD">
        <w:trPr>
          <w:cantSplit/>
          <w:trHeight w:val="300"/>
          <w:jc w:val="center"/>
        </w:trPr>
        <w:tc>
          <w:tcPr>
            <w:tcW w:w="3836" w:type="pct"/>
            <w:vAlign w:val="center"/>
            <w:hideMark/>
          </w:tcPr>
          <w:p w14:paraId="000573CF" w14:textId="77777777" w:rsidR="006101BD" w:rsidRPr="00655002" w:rsidRDefault="006101BD" w:rsidP="006101BD">
            <w:pPr>
              <w:pStyle w:val="TableBodyTextMIRB"/>
              <w:rPr>
                <w:rFonts w:eastAsia="Times New Roman"/>
                <w:lang w:eastAsia="en-CA"/>
              </w:rPr>
            </w:pPr>
            <w:r>
              <w:t>Manitou Rapids 11</w:t>
            </w:r>
          </w:p>
        </w:tc>
        <w:tc>
          <w:tcPr>
            <w:tcW w:w="1164" w:type="pct"/>
            <w:noWrap/>
            <w:vAlign w:val="center"/>
            <w:hideMark/>
          </w:tcPr>
          <w:p w14:paraId="6C388777" w14:textId="77777777" w:rsidR="006101BD" w:rsidRDefault="006101BD" w:rsidP="006101BD">
            <w:pPr>
              <w:pStyle w:val="TableBodyTextMIRB"/>
            </w:pPr>
            <w:r w:rsidRPr="00377980">
              <w:rPr>
                <w:rFonts w:eastAsia="Times New Roman"/>
                <w:lang w:eastAsia="en-CA"/>
              </w:rPr>
              <w:t>Not applicable</w:t>
            </w:r>
          </w:p>
        </w:tc>
      </w:tr>
      <w:tr w:rsidR="006101BD" w:rsidRPr="00655002" w14:paraId="0A739421" w14:textId="77777777" w:rsidTr="006101BD">
        <w:trPr>
          <w:cantSplit/>
          <w:trHeight w:val="300"/>
          <w:jc w:val="center"/>
        </w:trPr>
        <w:tc>
          <w:tcPr>
            <w:tcW w:w="3836" w:type="pct"/>
            <w:vAlign w:val="center"/>
            <w:hideMark/>
          </w:tcPr>
          <w:p w14:paraId="74219745" w14:textId="77777777" w:rsidR="006101BD" w:rsidRPr="00655002" w:rsidRDefault="006101BD" w:rsidP="006101BD">
            <w:pPr>
              <w:pStyle w:val="TableBodyTextMIRB"/>
              <w:rPr>
                <w:rFonts w:eastAsia="Times New Roman"/>
                <w:lang w:eastAsia="en-CA"/>
              </w:rPr>
            </w:pPr>
            <w:r>
              <w:t>Marten Falls 65</w:t>
            </w:r>
          </w:p>
        </w:tc>
        <w:tc>
          <w:tcPr>
            <w:tcW w:w="1164" w:type="pct"/>
            <w:noWrap/>
            <w:vAlign w:val="center"/>
            <w:hideMark/>
          </w:tcPr>
          <w:p w14:paraId="47B51F03" w14:textId="77777777" w:rsidR="006101BD" w:rsidRDefault="006101BD" w:rsidP="006101BD">
            <w:pPr>
              <w:pStyle w:val="TableBodyTextMIRB"/>
            </w:pPr>
            <w:r w:rsidRPr="00377980">
              <w:rPr>
                <w:rFonts w:eastAsia="Times New Roman"/>
                <w:lang w:eastAsia="en-CA"/>
              </w:rPr>
              <w:t>Not applicable</w:t>
            </w:r>
          </w:p>
        </w:tc>
      </w:tr>
      <w:tr w:rsidR="006101BD" w:rsidRPr="00655002" w14:paraId="54BC869A" w14:textId="77777777" w:rsidTr="006101BD">
        <w:trPr>
          <w:cantSplit/>
          <w:trHeight w:val="300"/>
          <w:jc w:val="center"/>
        </w:trPr>
        <w:tc>
          <w:tcPr>
            <w:tcW w:w="3836" w:type="pct"/>
            <w:vAlign w:val="center"/>
            <w:hideMark/>
          </w:tcPr>
          <w:p w14:paraId="0F0667E5" w14:textId="77777777" w:rsidR="006101BD" w:rsidRPr="00655002" w:rsidRDefault="006101BD" w:rsidP="006101BD">
            <w:pPr>
              <w:pStyle w:val="TableBodyTextMIRB"/>
              <w:rPr>
                <w:rFonts w:eastAsia="Times New Roman"/>
                <w:lang w:eastAsia="en-CA"/>
              </w:rPr>
            </w:pPr>
            <w:proofErr w:type="spellStart"/>
            <w:r>
              <w:t>Matachewan</w:t>
            </w:r>
            <w:proofErr w:type="spellEnd"/>
            <w:r>
              <w:t xml:space="preserve"> 72</w:t>
            </w:r>
          </w:p>
        </w:tc>
        <w:tc>
          <w:tcPr>
            <w:tcW w:w="1164" w:type="pct"/>
            <w:noWrap/>
            <w:vAlign w:val="center"/>
            <w:hideMark/>
          </w:tcPr>
          <w:p w14:paraId="03CC6E9F" w14:textId="77777777" w:rsidR="006101BD" w:rsidRDefault="006101BD" w:rsidP="006101BD">
            <w:pPr>
              <w:pStyle w:val="TableBodyTextMIRB"/>
            </w:pPr>
            <w:r w:rsidRPr="00377980">
              <w:rPr>
                <w:rFonts w:eastAsia="Times New Roman"/>
                <w:lang w:eastAsia="en-CA"/>
              </w:rPr>
              <w:t>Not applicable</w:t>
            </w:r>
          </w:p>
        </w:tc>
      </w:tr>
      <w:tr w:rsidR="006101BD" w:rsidRPr="00655002" w14:paraId="713D7F22" w14:textId="77777777" w:rsidTr="006101BD">
        <w:trPr>
          <w:cantSplit/>
          <w:trHeight w:val="300"/>
          <w:jc w:val="center"/>
        </w:trPr>
        <w:tc>
          <w:tcPr>
            <w:tcW w:w="3836" w:type="pct"/>
            <w:vAlign w:val="center"/>
            <w:hideMark/>
          </w:tcPr>
          <w:p w14:paraId="5F84AEAA" w14:textId="77777777" w:rsidR="006101BD" w:rsidRPr="00655002" w:rsidRDefault="006101BD" w:rsidP="006101BD">
            <w:pPr>
              <w:pStyle w:val="TableBodyTextMIRB"/>
              <w:rPr>
                <w:rFonts w:eastAsia="Times New Roman"/>
                <w:lang w:eastAsia="en-CA"/>
              </w:rPr>
            </w:pPr>
            <w:r>
              <w:t>Mattagami 71</w:t>
            </w:r>
          </w:p>
        </w:tc>
        <w:tc>
          <w:tcPr>
            <w:tcW w:w="1164" w:type="pct"/>
            <w:noWrap/>
            <w:vAlign w:val="center"/>
            <w:hideMark/>
          </w:tcPr>
          <w:p w14:paraId="002D9F1B" w14:textId="77777777" w:rsidR="006101BD" w:rsidRDefault="006101BD" w:rsidP="006101BD">
            <w:pPr>
              <w:pStyle w:val="TableBodyTextMIRB"/>
            </w:pPr>
            <w:r w:rsidRPr="00377980">
              <w:rPr>
                <w:rFonts w:eastAsia="Times New Roman"/>
                <w:lang w:eastAsia="en-CA"/>
              </w:rPr>
              <w:t>Not applicable</w:t>
            </w:r>
          </w:p>
        </w:tc>
      </w:tr>
      <w:tr w:rsidR="006101BD" w:rsidRPr="00655002" w14:paraId="5FF78DAD" w14:textId="77777777" w:rsidTr="006101BD">
        <w:trPr>
          <w:cantSplit/>
          <w:trHeight w:val="300"/>
          <w:jc w:val="center"/>
        </w:trPr>
        <w:tc>
          <w:tcPr>
            <w:tcW w:w="3836" w:type="pct"/>
            <w:vAlign w:val="center"/>
            <w:hideMark/>
          </w:tcPr>
          <w:p w14:paraId="5F43419F" w14:textId="77777777" w:rsidR="006101BD" w:rsidRPr="00655002" w:rsidRDefault="006101BD" w:rsidP="006101BD">
            <w:pPr>
              <w:pStyle w:val="TableBodyTextMIRB"/>
              <w:rPr>
                <w:rFonts w:eastAsia="Times New Roman"/>
                <w:lang w:eastAsia="en-CA"/>
              </w:rPr>
            </w:pPr>
            <w:proofErr w:type="spellStart"/>
            <w:r>
              <w:t>M'Chigeeng</w:t>
            </w:r>
            <w:proofErr w:type="spellEnd"/>
            <w:r>
              <w:t xml:space="preserve"> 22</w:t>
            </w:r>
          </w:p>
        </w:tc>
        <w:tc>
          <w:tcPr>
            <w:tcW w:w="1164" w:type="pct"/>
            <w:noWrap/>
            <w:vAlign w:val="center"/>
            <w:hideMark/>
          </w:tcPr>
          <w:p w14:paraId="32396C2B" w14:textId="77777777" w:rsidR="006101BD" w:rsidRDefault="006101BD" w:rsidP="006101BD">
            <w:pPr>
              <w:pStyle w:val="TableBodyTextMIRB"/>
            </w:pPr>
            <w:r w:rsidRPr="00377980">
              <w:rPr>
                <w:rFonts w:eastAsia="Times New Roman"/>
                <w:lang w:eastAsia="en-CA"/>
              </w:rPr>
              <w:t>Not applicable</w:t>
            </w:r>
          </w:p>
        </w:tc>
      </w:tr>
      <w:tr w:rsidR="006101BD" w:rsidRPr="00655002" w14:paraId="57D711BC" w14:textId="77777777" w:rsidTr="006101BD">
        <w:trPr>
          <w:cantSplit/>
          <w:trHeight w:val="300"/>
          <w:jc w:val="center"/>
        </w:trPr>
        <w:tc>
          <w:tcPr>
            <w:tcW w:w="3836" w:type="pct"/>
            <w:vAlign w:val="center"/>
            <w:hideMark/>
          </w:tcPr>
          <w:p w14:paraId="370320CE" w14:textId="77777777" w:rsidR="006101BD" w:rsidRPr="00655002" w:rsidRDefault="006101BD" w:rsidP="006101BD">
            <w:pPr>
              <w:pStyle w:val="TableBodyTextMIRB"/>
              <w:rPr>
                <w:rFonts w:eastAsia="Times New Roman"/>
                <w:lang w:eastAsia="en-CA"/>
              </w:rPr>
            </w:pPr>
            <w:proofErr w:type="spellStart"/>
            <w:r>
              <w:t>Missanabie</w:t>
            </w:r>
            <w:proofErr w:type="spellEnd"/>
            <w:r>
              <w:t xml:space="preserve"> 62</w:t>
            </w:r>
          </w:p>
        </w:tc>
        <w:tc>
          <w:tcPr>
            <w:tcW w:w="1164" w:type="pct"/>
            <w:noWrap/>
            <w:vAlign w:val="center"/>
            <w:hideMark/>
          </w:tcPr>
          <w:p w14:paraId="0E0E5B73" w14:textId="77777777" w:rsidR="006101BD" w:rsidRDefault="006101BD" w:rsidP="006101BD">
            <w:pPr>
              <w:pStyle w:val="TableBodyTextMIRB"/>
            </w:pPr>
            <w:r w:rsidRPr="00377980">
              <w:rPr>
                <w:rFonts w:eastAsia="Times New Roman"/>
                <w:lang w:eastAsia="en-CA"/>
              </w:rPr>
              <w:t>Not applicable</w:t>
            </w:r>
          </w:p>
        </w:tc>
      </w:tr>
      <w:tr w:rsidR="006101BD" w:rsidRPr="00655002" w14:paraId="79176FA9" w14:textId="77777777" w:rsidTr="006101BD">
        <w:trPr>
          <w:cantSplit/>
          <w:trHeight w:val="300"/>
          <w:jc w:val="center"/>
        </w:trPr>
        <w:tc>
          <w:tcPr>
            <w:tcW w:w="3836" w:type="pct"/>
            <w:vAlign w:val="center"/>
            <w:hideMark/>
          </w:tcPr>
          <w:p w14:paraId="70D033A8" w14:textId="77777777" w:rsidR="006101BD" w:rsidRPr="00655002" w:rsidRDefault="006101BD" w:rsidP="006101BD">
            <w:pPr>
              <w:pStyle w:val="TableBodyTextMIRB"/>
              <w:rPr>
                <w:rFonts w:eastAsia="Times New Roman"/>
                <w:lang w:eastAsia="en-CA"/>
              </w:rPr>
            </w:pPr>
            <w:proofErr w:type="spellStart"/>
            <w:r>
              <w:t>Mississagi</w:t>
            </w:r>
            <w:proofErr w:type="spellEnd"/>
            <w:r>
              <w:t xml:space="preserve"> River 8</w:t>
            </w:r>
          </w:p>
        </w:tc>
        <w:tc>
          <w:tcPr>
            <w:tcW w:w="1164" w:type="pct"/>
            <w:noWrap/>
            <w:vAlign w:val="center"/>
            <w:hideMark/>
          </w:tcPr>
          <w:p w14:paraId="7E5AB67A" w14:textId="77777777" w:rsidR="006101BD" w:rsidRDefault="006101BD" w:rsidP="006101BD">
            <w:pPr>
              <w:pStyle w:val="TableBodyTextMIRB"/>
            </w:pPr>
            <w:r w:rsidRPr="00377980">
              <w:rPr>
                <w:rFonts w:eastAsia="Times New Roman"/>
                <w:lang w:eastAsia="en-CA"/>
              </w:rPr>
              <w:t>Not applicable</w:t>
            </w:r>
          </w:p>
        </w:tc>
      </w:tr>
      <w:tr w:rsidR="006101BD" w:rsidRPr="00655002" w14:paraId="44D46EB7" w14:textId="77777777" w:rsidTr="006101BD">
        <w:trPr>
          <w:cantSplit/>
          <w:trHeight w:val="300"/>
          <w:jc w:val="center"/>
        </w:trPr>
        <w:tc>
          <w:tcPr>
            <w:tcW w:w="3836" w:type="pct"/>
            <w:vAlign w:val="center"/>
            <w:hideMark/>
          </w:tcPr>
          <w:p w14:paraId="1323A4A7" w14:textId="77777777" w:rsidR="006101BD" w:rsidRPr="00655002" w:rsidRDefault="006101BD" w:rsidP="006101BD">
            <w:pPr>
              <w:pStyle w:val="TableBodyTextMIRB"/>
              <w:rPr>
                <w:rFonts w:eastAsia="Times New Roman"/>
                <w:lang w:eastAsia="en-CA"/>
              </w:rPr>
            </w:pPr>
            <w:r>
              <w:t>Mississauga's of Scugog Island</w:t>
            </w:r>
          </w:p>
        </w:tc>
        <w:tc>
          <w:tcPr>
            <w:tcW w:w="1164" w:type="pct"/>
            <w:noWrap/>
            <w:vAlign w:val="center"/>
            <w:hideMark/>
          </w:tcPr>
          <w:p w14:paraId="597050B1" w14:textId="77777777" w:rsidR="006101BD" w:rsidRDefault="006101BD" w:rsidP="006101BD">
            <w:pPr>
              <w:pStyle w:val="TableBodyTextMIRB"/>
            </w:pPr>
            <w:r w:rsidRPr="00377980">
              <w:rPr>
                <w:rFonts w:eastAsia="Times New Roman"/>
                <w:lang w:eastAsia="en-CA"/>
              </w:rPr>
              <w:t>Not applicable</w:t>
            </w:r>
          </w:p>
        </w:tc>
      </w:tr>
      <w:tr w:rsidR="006101BD" w:rsidRPr="00655002" w14:paraId="04F19874" w14:textId="77777777" w:rsidTr="006101BD">
        <w:trPr>
          <w:cantSplit/>
          <w:trHeight w:val="300"/>
          <w:jc w:val="center"/>
        </w:trPr>
        <w:tc>
          <w:tcPr>
            <w:tcW w:w="3836" w:type="pct"/>
            <w:vAlign w:val="center"/>
            <w:hideMark/>
          </w:tcPr>
          <w:p w14:paraId="24A84936" w14:textId="77777777" w:rsidR="006101BD" w:rsidRPr="00655002" w:rsidRDefault="006101BD" w:rsidP="006101BD">
            <w:pPr>
              <w:pStyle w:val="TableBodyTextMIRB"/>
              <w:rPr>
                <w:rFonts w:eastAsia="Times New Roman"/>
                <w:lang w:eastAsia="en-CA"/>
              </w:rPr>
            </w:pPr>
            <w:proofErr w:type="spellStart"/>
            <w:r>
              <w:t>Mnjikaning</w:t>
            </w:r>
            <w:proofErr w:type="spellEnd"/>
            <w:r>
              <w:t xml:space="preserve"> First Nation 32</w:t>
            </w:r>
          </w:p>
        </w:tc>
        <w:tc>
          <w:tcPr>
            <w:tcW w:w="1164" w:type="pct"/>
            <w:noWrap/>
            <w:vAlign w:val="center"/>
            <w:hideMark/>
          </w:tcPr>
          <w:p w14:paraId="670D5137" w14:textId="77777777" w:rsidR="006101BD" w:rsidRDefault="006101BD" w:rsidP="006101BD">
            <w:pPr>
              <w:pStyle w:val="TableBodyTextMIRB"/>
            </w:pPr>
            <w:r w:rsidRPr="00377980">
              <w:rPr>
                <w:rFonts w:eastAsia="Times New Roman"/>
                <w:lang w:eastAsia="en-CA"/>
              </w:rPr>
              <w:t>Not applicable</w:t>
            </w:r>
          </w:p>
        </w:tc>
      </w:tr>
      <w:tr w:rsidR="006101BD" w:rsidRPr="00655002" w14:paraId="4FD8F8D3" w14:textId="77777777" w:rsidTr="006101BD">
        <w:trPr>
          <w:cantSplit/>
          <w:trHeight w:val="300"/>
          <w:jc w:val="center"/>
        </w:trPr>
        <w:tc>
          <w:tcPr>
            <w:tcW w:w="3836" w:type="pct"/>
            <w:vAlign w:val="center"/>
            <w:hideMark/>
          </w:tcPr>
          <w:p w14:paraId="43725C14" w14:textId="77777777" w:rsidR="006101BD" w:rsidRPr="00655002" w:rsidRDefault="006101BD" w:rsidP="006101BD">
            <w:pPr>
              <w:pStyle w:val="TableBodyTextMIRB"/>
              <w:rPr>
                <w:rFonts w:eastAsia="Times New Roman"/>
                <w:lang w:eastAsia="en-CA"/>
              </w:rPr>
            </w:pPr>
            <w:r>
              <w:t>Moose Factory 68</w:t>
            </w:r>
          </w:p>
        </w:tc>
        <w:tc>
          <w:tcPr>
            <w:tcW w:w="1164" w:type="pct"/>
            <w:noWrap/>
            <w:vAlign w:val="center"/>
            <w:hideMark/>
          </w:tcPr>
          <w:p w14:paraId="15433F1D" w14:textId="77777777" w:rsidR="006101BD" w:rsidRDefault="006101BD" w:rsidP="006101BD">
            <w:pPr>
              <w:pStyle w:val="TableBodyTextMIRB"/>
            </w:pPr>
            <w:r w:rsidRPr="00377980">
              <w:rPr>
                <w:rFonts w:eastAsia="Times New Roman"/>
                <w:lang w:eastAsia="en-CA"/>
              </w:rPr>
              <w:t>Not applicable</w:t>
            </w:r>
          </w:p>
        </w:tc>
      </w:tr>
      <w:tr w:rsidR="006101BD" w:rsidRPr="00655002" w14:paraId="33AA4939" w14:textId="77777777" w:rsidTr="006101BD">
        <w:trPr>
          <w:cantSplit/>
          <w:trHeight w:val="300"/>
          <w:jc w:val="center"/>
        </w:trPr>
        <w:tc>
          <w:tcPr>
            <w:tcW w:w="3836" w:type="pct"/>
            <w:vAlign w:val="center"/>
            <w:hideMark/>
          </w:tcPr>
          <w:p w14:paraId="51CEA6D2" w14:textId="77777777" w:rsidR="006101BD" w:rsidRPr="00655002" w:rsidRDefault="006101BD" w:rsidP="006101BD">
            <w:pPr>
              <w:pStyle w:val="TableBodyTextMIRB"/>
              <w:rPr>
                <w:rFonts w:eastAsia="Times New Roman"/>
                <w:lang w:eastAsia="en-CA"/>
              </w:rPr>
            </w:pPr>
            <w:r>
              <w:t>Moose Point 79</w:t>
            </w:r>
          </w:p>
        </w:tc>
        <w:tc>
          <w:tcPr>
            <w:tcW w:w="1164" w:type="pct"/>
            <w:noWrap/>
            <w:vAlign w:val="center"/>
            <w:hideMark/>
          </w:tcPr>
          <w:p w14:paraId="7FE29CE7" w14:textId="77777777" w:rsidR="006101BD" w:rsidRDefault="006101BD" w:rsidP="006101BD">
            <w:pPr>
              <w:pStyle w:val="TableBodyTextMIRB"/>
            </w:pPr>
            <w:r w:rsidRPr="00377980">
              <w:rPr>
                <w:rFonts w:eastAsia="Times New Roman"/>
                <w:lang w:eastAsia="en-CA"/>
              </w:rPr>
              <w:t>Not applicable</w:t>
            </w:r>
          </w:p>
        </w:tc>
      </w:tr>
      <w:tr w:rsidR="006101BD" w:rsidRPr="00655002" w14:paraId="34A88DAA" w14:textId="77777777" w:rsidTr="006101BD">
        <w:trPr>
          <w:cantSplit/>
          <w:trHeight w:val="300"/>
          <w:jc w:val="center"/>
        </w:trPr>
        <w:tc>
          <w:tcPr>
            <w:tcW w:w="3836" w:type="pct"/>
            <w:vAlign w:val="center"/>
            <w:hideMark/>
          </w:tcPr>
          <w:p w14:paraId="26C7DA90" w14:textId="77777777" w:rsidR="006101BD" w:rsidRPr="00655002" w:rsidRDefault="006101BD" w:rsidP="006101BD">
            <w:pPr>
              <w:pStyle w:val="TableBodyTextMIRB"/>
              <w:rPr>
                <w:rFonts w:eastAsia="Times New Roman"/>
                <w:lang w:eastAsia="en-CA"/>
              </w:rPr>
            </w:pPr>
            <w:r>
              <w:t>Moravian 47</w:t>
            </w:r>
          </w:p>
        </w:tc>
        <w:tc>
          <w:tcPr>
            <w:tcW w:w="1164" w:type="pct"/>
            <w:noWrap/>
            <w:vAlign w:val="center"/>
            <w:hideMark/>
          </w:tcPr>
          <w:p w14:paraId="5C188B65" w14:textId="77777777" w:rsidR="006101BD" w:rsidRDefault="006101BD" w:rsidP="006101BD">
            <w:pPr>
              <w:pStyle w:val="TableBodyTextMIRB"/>
            </w:pPr>
            <w:r w:rsidRPr="00377980">
              <w:rPr>
                <w:rFonts w:eastAsia="Times New Roman"/>
                <w:lang w:eastAsia="en-CA"/>
              </w:rPr>
              <w:t>Not applicable</w:t>
            </w:r>
          </w:p>
        </w:tc>
      </w:tr>
      <w:tr w:rsidR="006101BD" w:rsidRPr="00655002" w14:paraId="4D35B653" w14:textId="77777777" w:rsidTr="006101BD">
        <w:trPr>
          <w:cantSplit/>
          <w:trHeight w:val="300"/>
          <w:jc w:val="center"/>
        </w:trPr>
        <w:tc>
          <w:tcPr>
            <w:tcW w:w="3836" w:type="pct"/>
            <w:vAlign w:val="center"/>
            <w:hideMark/>
          </w:tcPr>
          <w:p w14:paraId="414F82C8" w14:textId="77777777" w:rsidR="006101BD" w:rsidRPr="00655002" w:rsidRDefault="006101BD" w:rsidP="006101BD">
            <w:pPr>
              <w:pStyle w:val="TableBodyTextMIRB"/>
              <w:rPr>
                <w:rFonts w:eastAsia="Times New Roman"/>
                <w:lang w:eastAsia="en-CA"/>
              </w:rPr>
            </w:pPr>
            <w:r>
              <w:t>Mountbatten 76a</w:t>
            </w:r>
          </w:p>
        </w:tc>
        <w:tc>
          <w:tcPr>
            <w:tcW w:w="1164" w:type="pct"/>
            <w:noWrap/>
            <w:vAlign w:val="center"/>
            <w:hideMark/>
          </w:tcPr>
          <w:p w14:paraId="22590C33" w14:textId="77777777" w:rsidR="006101BD" w:rsidRDefault="006101BD" w:rsidP="006101BD">
            <w:pPr>
              <w:pStyle w:val="TableBodyTextMIRB"/>
            </w:pPr>
            <w:r w:rsidRPr="00377980">
              <w:rPr>
                <w:rFonts w:eastAsia="Times New Roman"/>
                <w:lang w:eastAsia="en-CA"/>
              </w:rPr>
              <w:t>Not applicable</w:t>
            </w:r>
          </w:p>
        </w:tc>
      </w:tr>
      <w:tr w:rsidR="006101BD" w:rsidRPr="00655002" w14:paraId="1BEB3DE8" w14:textId="77777777" w:rsidTr="006101BD">
        <w:trPr>
          <w:cantSplit/>
          <w:trHeight w:val="300"/>
          <w:jc w:val="center"/>
        </w:trPr>
        <w:tc>
          <w:tcPr>
            <w:tcW w:w="3836" w:type="pct"/>
            <w:vAlign w:val="center"/>
            <w:hideMark/>
          </w:tcPr>
          <w:p w14:paraId="20A07807" w14:textId="77777777" w:rsidR="006101BD" w:rsidRPr="00655002" w:rsidRDefault="006101BD" w:rsidP="006101BD">
            <w:pPr>
              <w:pStyle w:val="TableBodyTextMIRB"/>
              <w:rPr>
                <w:rFonts w:eastAsia="Times New Roman"/>
                <w:lang w:eastAsia="en-CA"/>
              </w:rPr>
            </w:pPr>
            <w:r>
              <w:t>Municipality of Arran-</w:t>
            </w:r>
            <w:proofErr w:type="spellStart"/>
            <w:r>
              <w:t>Elderslie</w:t>
            </w:r>
            <w:proofErr w:type="spellEnd"/>
          </w:p>
        </w:tc>
        <w:tc>
          <w:tcPr>
            <w:tcW w:w="1164" w:type="pct"/>
            <w:noWrap/>
            <w:vAlign w:val="center"/>
            <w:hideMark/>
          </w:tcPr>
          <w:p w14:paraId="47297145" w14:textId="77777777" w:rsidR="006101BD" w:rsidRDefault="006101BD" w:rsidP="006101BD">
            <w:pPr>
              <w:pStyle w:val="TableBodyTextMIRB"/>
            </w:pPr>
            <w:r w:rsidRPr="00377980">
              <w:rPr>
                <w:rFonts w:eastAsia="Times New Roman"/>
                <w:lang w:eastAsia="en-CA"/>
              </w:rPr>
              <w:t>Not applicable</w:t>
            </w:r>
          </w:p>
        </w:tc>
      </w:tr>
      <w:tr w:rsidR="006101BD" w:rsidRPr="00655002" w14:paraId="105AB122" w14:textId="77777777" w:rsidTr="006101BD">
        <w:trPr>
          <w:cantSplit/>
          <w:trHeight w:val="300"/>
          <w:jc w:val="center"/>
        </w:trPr>
        <w:tc>
          <w:tcPr>
            <w:tcW w:w="3836" w:type="pct"/>
            <w:vAlign w:val="center"/>
            <w:hideMark/>
          </w:tcPr>
          <w:p w14:paraId="2AB2BEF4" w14:textId="77777777" w:rsidR="006101BD" w:rsidRPr="00655002" w:rsidRDefault="006101BD" w:rsidP="006101BD">
            <w:pPr>
              <w:pStyle w:val="TableBodyTextMIRB"/>
              <w:rPr>
                <w:rFonts w:eastAsia="Times New Roman"/>
                <w:lang w:eastAsia="en-CA"/>
              </w:rPr>
            </w:pPr>
            <w:r>
              <w:t>Municipality of Bayham</w:t>
            </w:r>
          </w:p>
        </w:tc>
        <w:tc>
          <w:tcPr>
            <w:tcW w:w="1164" w:type="pct"/>
            <w:noWrap/>
            <w:vAlign w:val="center"/>
            <w:hideMark/>
          </w:tcPr>
          <w:p w14:paraId="26547008" w14:textId="77777777" w:rsidR="006101BD" w:rsidRDefault="006101BD" w:rsidP="006101BD">
            <w:pPr>
              <w:pStyle w:val="TableBodyTextMIRB"/>
            </w:pPr>
            <w:r w:rsidRPr="00377980">
              <w:rPr>
                <w:rFonts w:eastAsia="Times New Roman"/>
                <w:lang w:eastAsia="en-CA"/>
              </w:rPr>
              <w:t>Not applicable</w:t>
            </w:r>
          </w:p>
        </w:tc>
      </w:tr>
      <w:tr w:rsidR="006101BD" w:rsidRPr="00655002" w14:paraId="11A093E8" w14:textId="77777777" w:rsidTr="006101BD">
        <w:trPr>
          <w:cantSplit/>
          <w:trHeight w:val="300"/>
          <w:jc w:val="center"/>
        </w:trPr>
        <w:tc>
          <w:tcPr>
            <w:tcW w:w="3836" w:type="pct"/>
            <w:vAlign w:val="center"/>
            <w:hideMark/>
          </w:tcPr>
          <w:p w14:paraId="024A311C" w14:textId="77777777" w:rsidR="006101BD" w:rsidRPr="00655002" w:rsidRDefault="006101BD" w:rsidP="006101BD">
            <w:pPr>
              <w:pStyle w:val="TableBodyTextMIRB"/>
              <w:rPr>
                <w:rFonts w:eastAsia="Times New Roman"/>
                <w:lang w:eastAsia="en-CA"/>
              </w:rPr>
            </w:pPr>
            <w:r>
              <w:t>Municipality of Bluewater</w:t>
            </w:r>
          </w:p>
        </w:tc>
        <w:tc>
          <w:tcPr>
            <w:tcW w:w="1164" w:type="pct"/>
            <w:noWrap/>
            <w:vAlign w:val="center"/>
            <w:hideMark/>
          </w:tcPr>
          <w:p w14:paraId="734AA4C8" w14:textId="77777777" w:rsidR="006101BD" w:rsidRDefault="006101BD" w:rsidP="006101BD">
            <w:pPr>
              <w:pStyle w:val="TableBodyTextMIRB"/>
            </w:pPr>
            <w:r w:rsidRPr="00377980">
              <w:rPr>
                <w:rFonts w:eastAsia="Times New Roman"/>
                <w:lang w:eastAsia="en-CA"/>
              </w:rPr>
              <w:t>Not applicable</w:t>
            </w:r>
          </w:p>
        </w:tc>
      </w:tr>
      <w:tr w:rsidR="006101BD" w:rsidRPr="00655002" w14:paraId="7A264B63" w14:textId="77777777" w:rsidTr="006101BD">
        <w:trPr>
          <w:cantSplit/>
          <w:trHeight w:val="300"/>
          <w:jc w:val="center"/>
        </w:trPr>
        <w:tc>
          <w:tcPr>
            <w:tcW w:w="3836" w:type="pct"/>
            <w:vAlign w:val="center"/>
            <w:hideMark/>
          </w:tcPr>
          <w:p w14:paraId="5856F070" w14:textId="77777777" w:rsidR="006101BD" w:rsidRPr="00655002" w:rsidRDefault="006101BD" w:rsidP="006101BD">
            <w:pPr>
              <w:pStyle w:val="TableBodyTextMIRB"/>
              <w:rPr>
                <w:rFonts w:eastAsia="Times New Roman"/>
                <w:lang w:eastAsia="en-CA"/>
              </w:rPr>
            </w:pPr>
            <w:r>
              <w:t>Municipality of Brighton</w:t>
            </w:r>
          </w:p>
        </w:tc>
        <w:tc>
          <w:tcPr>
            <w:tcW w:w="1164" w:type="pct"/>
            <w:noWrap/>
            <w:vAlign w:val="center"/>
            <w:hideMark/>
          </w:tcPr>
          <w:p w14:paraId="1A52EBA1" w14:textId="77777777" w:rsidR="006101BD" w:rsidRDefault="006101BD" w:rsidP="006101BD">
            <w:pPr>
              <w:pStyle w:val="TableBodyTextMIRB"/>
            </w:pPr>
            <w:r w:rsidRPr="00377980">
              <w:rPr>
                <w:rFonts w:eastAsia="Times New Roman"/>
                <w:lang w:eastAsia="en-CA"/>
              </w:rPr>
              <w:t>Not applicable</w:t>
            </w:r>
          </w:p>
        </w:tc>
      </w:tr>
      <w:tr w:rsidR="006101BD" w:rsidRPr="00655002" w14:paraId="59805486" w14:textId="77777777" w:rsidTr="006101BD">
        <w:trPr>
          <w:cantSplit/>
          <w:trHeight w:val="300"/>
          <w:jc w:val="center"/>
        </w:trPr>
        <w:tc>
          <w:tcPr>
            <w:tcW w:w="3836" w:type="pct"/>
            <w:vAlign w:val="center"/>
            <w:hideMark/>
          </w:tcPr>
          <w:p w14:paraId="2A27153E" w14:textId="77777777" w:rsidR="006101BD" w:rsidRPr="00655002" w:rsidRDefault="006101BD" w:rsidP="006101BD">
            <w:pPr>
              <w:pStyle w:val="TableBodyTextMIRB"/>
              <w:rPr>
                <w:rFonts w:eastAsia="Times New Roman"/>
                <w:lang w:eastAsia="en-CA"/>
              </w:rPr>
            </w:pPr>
            <w:r>
              <w:t>Municipality of Brockton</w:t>
            </w:r>
          </w:p>
        </w:tc>
        <w:tc>
          <w:tcPr>
            <w:tcW w:w="1164" w:type="pct"/>
            <w:noWrap/>
            <w:vAlign w:val="center"/>
            <w:hideMark/>
          </w:tcPr>
          <w:p w14:paraId="3866C42A" w14:textId="77777777" w:rsidR="006101BD" w:rsidRDefault="006101BD" w:rsidP="006101BD">
            <w:pPr>
              <w:pStyle w:val="TableBodyTextMIRB"/>
            </w:pPr>
            <w:r w:rsidRPr="00377980">
              <w:rPr>
                <w:rFonts w:eastAsia="Times New Roman"/>
                <w:lang w:eastAsia="en-CA"/>
              </w:rPr>
              <w:t>Not applicable</w:t>
            </w:r>
          </w:p>
        </w:tc>
      </w:tr>
      <w:tr w:rsidR="006101BD" w:rsidRPr="00655002" w14:paraId="2DB664B9" w14:textId="77777777" w:rsidTr="006101BD">
        <w:trPr>
          <w:cantSplit/>
          <w:trHeight w:val="300"/>
          <w:jc w:val="center"/>
        </w:trPr>
        <w:tc>
          <w:tcPr>
            <w:tcW w:w="3836" w:type="pct"/>
            <w:vAlign w:val="center"/>
            <w:hideMark/>
          </w:tcPr>
          <w:p w14:paraId="2B378DA5" w14:textId="77777777" w:rsidR="006101BD" w:rsidRPr="00655002" w:rsidRDefault="006101BD" w:rsidP="006101BD">
            <w:pPr>
              <w:pStyle w:val="TableBodyTextMIRB"/>
              <w:rPr>
                <w:rFonts w:eastAsia="Times New Roman"/>
                <w:lang w:eastAsia="en-CA"/>
              </w:rPr>
            </w:pPr>
            <w:r>
              <w:t>Municipality of Brooke-</w:t>
            </w:r>
            <w:proofErr w:type="spellStart"/>
            <w:r>
              <w:t>Alvinston</w:t>
            </w:r>
            <w:proofErr w:type="spellEnd"/>
          </w:p>
        </w:tc>
        <w:tc>
          <w:tcPr>
            <w:tcW w:w="1164" w:type="pct"/>
            <w:noWrap/>
            <w:vAlign w:val="center"/>
            <w:hideMark/>
          </w:tcPr>
          <w:p w14:paraId="0D41BB2D" w14:textId="77777777" w:rsidR="006101BD" w:rsidRDefault="006101BD" w:rsidP="006101BD">
            <w:pPr>
              <w:pStyle w:val="TableBodyTextMIRB"/>
            </w:pPr>
            <w:r w:rsidRPr="00377980">
              <w:rPr>
                <w:rFonts w:eastAsia="Times New Roman"/>
                <w:lang w:eastAsia="en-CA"/>
              </w:rPr>
              <w:t>Not applicable</w:t>
            </w:r>
          </w:p>
        </w:tc>
      </w:tr>
      <w:tr w:rsidR="006101BD" w:rsidRPr="00655002" w14:paraId="13CB4245" w14:textId="77777777" w:rsidTr="006101BD">
        <w:trPr>
          <w:cantSplit/>
          <w:trHeight w:val="300"/>
          <w:jc w:val="center"/>
        </w:trPr>
        <w:tc>
          <w:tcPr>
            <w:tcW w:w="3836" w:type="pct"/>
            <w:vAlign w:val="center"/>
            <w:hideMark/>
          </w:tcPr>
          <w:p w14:paraId="4942C999" w14:textId="77777777" w:rsidR="006101BD" w:rsidRPr="00655002" w:rsidRDefault="006101BD" w:rsidP="006101BD">
            <w:pPr>
              <w:pStyle w:val="TableBodyTextMIRB"/>
              <w:rPr>
                <w:rFonts w:eastAsia="Times New Roman"/>
                <w:lang w:eastAsia="en-CA"/>
              </w:rPr>
            </w:pPr>
            <w:r>
              <w:t xml:space="preserve">Municipality of </w:t>
            </w:r>
            <w:proofErr w:type="spellStart"/>
            <w:r>
              <w:t>Callander</w:t>
            </w:r>
            <w:proofErr w:type="spellEnd"/>
          </w:p>
        </w:tc>
        <w:tc>
          <w:tcPr>
            <w:tcW w:w="1164" w:type="pct"/>
            <w:noWrap/>
            <w:vAlign w:val="center"/>
            <w:hideMark/>
          </w:tcPr>
          <w:p w14:paraId="223CDBDC" w14:textId="77777777" w:rsidR="006101BD" w:rsidRDefault="006101BD" w:rsidP="006101BD">
            <w:pPr>
              <w:pStyle w:val="TableBodyTextMIRB"/>
            </w:pPr>
            <w:r w:rsidRPr="00377980">
              <w:rPr>
                <w:rFonts w:eastAsia="Times New Roman"/>
                <w:lang w:eastAsia="en-CA"/>
              </w:rPr>
              <w:t>Not applicable</w:t>
            </w:r>
          </w:p>
        </w:tc>
      </w:tr>
      <w:tr w:rsidR="006101BD" w:rsidRPr="00655002" w14:paraId="4323F508" w14:textId="77777777" w:rsidTr="006101BD">
        <w:trPr>
          <w:cantSplit/>
          <w:trHeight w:val="300"/>
          <w:jc w:val="center"/>
        </w:trPr>
        <w:tc>
          <w:tcPr>
            <w:tcW w:w="3836" w:type="pct"/>
            <w:vAlign w:val="center"/>
            <w:hideMark/>
          </w:tcPr>
          <w:p w14:paraId="77B9FF25" w14:textId="77777777" w:rsidR="006101BD" w:rsidRPr="00655002" w:rsidRDefault="006101BD" w:rsidP="006101BD">
            <w:pPr>
              <w:pStyle w:val="TableBodyTextMIRB"/>
              <w:rPr>
                <w:rFonts w:eastAsia="Times New Roman"/>
                <w:lang w:eastAsia="en-CA"/>
              </w:rPr>
            </w:pPr>
            <w:r>
              <w:t>Municipality of Central Elgin</w:t>
            </w:r>
          </w:p>
        </w:tc>
        <w:tc>
          <w:tcPr>
            <w:tcW w:w="1164" w:type="pct"/>
            <w:noWrap/>
            <w:vAlign w:val="center"/>
            <w:hideMark/>
          </w:tcPr>
          <w:p w14:paraId="357E237B" w14:textId="77777777" w:rsidR="006101BD" w:rsidRDefault="006101BD" w:rsidP="006101BD">
            <w:pPr>
              <w:pStyle w:val="TableBodyTextMIRB"/>
            </w:pPr>
            <w:r w:rsidRPr="00377980">
              <w:rPr>
                <w:rFonts w:eastAsia="Times New Roman"/>
                <w:lang w:eastAsia="en-CA"/>
              </w:rPr>
              <w:t>Not applicable</w:t>
            </w:r>
          </w:p>
        </w:tc>
      </w:tr>
      <w:tr w:rsidR="006101BD" w:rsidRPr="00655002" w14:paraId="5B380CD4" w14:textId="77777777" w:rsidTr="006101BD">
        <w:trPr>
          <w:cantSplit/>
          <w:trHeight w:val="300"/>
          <w:jc w:val="center"/>
        </w:trPr>
        <w:tc>
          <w:tcPr>
            <w:tcW w:w="3836" w:type="pct"/>
            <w:vAlign w:val="center"/>
            <w:hideMark/>
          </w:tcPr>
          <w:p w14:paraId="557C1B75" w14:textId="77777777" w:rsidR="006101BD" w:rsidRPr="00655002" w:rsidRDefault="006101BD" w:rsidP="006101BD">
            <w:pPr>
              <w:pStyle w:val="TableBodyTextMIRB"/>
              <w:rPr>
                <w:rFonts w:eastAsia="Times New Roman"/>
                <w:lang w:eastAsia="en-CA"/>
              </w:rPr>
            </w:pPr>
            <w:r>
              <w:t>Municipality of Central Huron</w:t>
            </w:r>
          </w:p>
        </w:tc>
        <w:tc>
          <w:tcPr>
            <w:tcW w:w="1164" w:type="pct"/>
            <w:noWrap/>
            <w:vAlign w:val="center"/>
            <w:hideMark/>
          </w:tcPr>
          <w:p w14:paraId="15363265" w14:textId="77777777" w:rsidR="006101BD" w:rsidRDefault="006101BD" w:rsidP="006101BD">
            <w:pPr>
              <w:pStyle w:val="TableBodyTextMIRB"/>
            </w:pPr>
            <w:r w:rsidRPr="00377980">
              <w:rPr>
                <w:rFonts w:eastAsia="Times New Roman"/>
                <w:lang w:eastAsia="en-CA"/>
              </w:rPr>
              <w:t>Not applicable</w:t>
            </w:r>
          </w:p>
        </w:tc>
      </w:tr>
      <w:tr w:rsidR="006101BD" w:rsidRPr="00655002" w14:paraId="3338C6B5" w14:textId="77777777" w:rsidTr="006101BD">
        <w:trPr>
          <w:cantSplit/>
          <w:trHeight w:val="300"/>
          <w:jc w:val="center"/>
        </w:trPr>
        <w:tc>
          <w:tcPr>
            <w:tcW w:w="3836" w:type="pct"/>
            <w:vAlign w:val="center"/>
            <w:hideMark/>
          </w:tcPr>
          <w:p w14:paraId="10510D71" w14:textId="77777777" w:rsidR="006101BD" w:rsidRPr="00655002" w:rsidRDefault="006101BD" w:rsidP="006101BD">
            <w:pPr>
              <w:pStyle w:val="TableBodyTextMIRB"/>
              <w:rPr>
                <w:rFonts w:eastAsia="Times New Roman"/>
                <w:lang w:eastAsia="en-CA"/>
              </w:rPr>
            </w:pPr>
            <w:r>
              <w:t>Municipality of Centre Hastings</w:t>
            </w:r>
          </w:p>
        </w:tc>
        <w:tc>
          <w:tcPr>
            <w:tcW w:w="1164" w:type="pct"/>
            <w:noWrap/>
            <w:vAlign w:val="center"/>
            <w:hideMark/>
          </w:tcPr>
          <w:p w14:paraId="107D5529" w14:textId="77777777" w:rsidR="006101BD" w:rsidRDefault="006101BD" w:rsidP="006101BD">
            <w:pPr>
              <w:pStyle w:val="TableBodyTextMIRB"/>
            </w:pPr>
            <w:r w:rsidRPr="00377980">
              <w:rPr>
                <w:rFonts w:eastAsia="Times New Roman"/>
                <w:lang w:eastAsia="en-CA"/>
              </w:rPr>
              <w:t>Not applicable</w:t>
            </w:r>
          </w:p>
        </w:tc>
      </w:tr>
      <w:tr w:rsidR="006101BD" w:rsidRPr="00655002" w14:paraId="2F77D68D" w14:textId="77777777" w:rsidTr="006101BD">
        <w:trPr>
          <w:cantSplit/>
          <w:trHeight w:val="300"/>
          <w:jc w:val="center"/>
        </w:trPr>
        <w:tc>
          <w:tcPr>
            <w:tcW w:w="3836" w:type="pct"/>
            <w:vAlign w:val="center"/>
            <w:hideMark/>
          </w:tcPr>
          <w:p w14:paraId="242BEC2A" w14:textId="77777777" w:rsidR="006101BD" w:rsidRPr="00655002" w:rsidRDefault="006101BD" w:rsidP="006101BD">
            <w:pPr>
              <w:pStyle w:val="TableBodyTextMIRB"/>
              <w:rPr>
                <w:rFonts w:eastAsia="Times New Roman"/>
                <w:lang w:eastAsia="en-CA"/>
              </w:rPr>
            </w:pPr>
            <w:r>
              <w:t xml:space="preserve">Municipality of Charlton and </w:t>
            </w:r>
            <w:proofErr w:type="spellStart"/>
            <w:r>
              <w:t>Dack</w:t>
            </w:r>
            <w:proofErr w:type="spellEnd"/>
          </w:p>
        </w:tc>
        <w:tc>
          <w:tcPr>
            <w:tcW w:w="1164" w:type="pct"/>
            <w:noWrap/>
            <w:vAlign w:val="center"/>
            <w:hideMark/>
          </w:tcPr>
          <w:p w14:paraId="440FDC00" w14:textId="77777777" w:rsidR="006101BD" w:rsidRDefault="006101BD" w:rsidP="006101BD">
            <w:pPr>
              <w:pStyle w:val="TableBodyTextMIRB"/>
            </w:pPr>
            <w:r w:rsidRPr="00377980">
              <w:rPr>
                <w:rFonts w:eastAsia="Times New Roman"/>
                <w:lang w:eastAsia="en-CA"/>
              </w:rPr>
              <w:t>Not applicable</w:t>
            </w:r>
          </w:p>
        </w:tc>
      </w:tr>
      <w:tr w:rsidR="006101BD" w:rsidRPr="00655002" w14:paraId="59C2EE04" w14:textId="77777777" w:rsidTr="006101BD">
        <w:trPr>
          <w:cantSplit/>
          <w:trHeight w:val="300"/>
          <w:jc w:val="center"/>
        </w:trPr>
        <w:tc>
          <w:tcPr>
            <w:tcW w:w="3836" w:type="pct"/>
            <w:vAlign w:val="center"/>
            <w:hideMark/>
          </w:tcPr>
          <w:p w14:paraId="236E9DF1" w14:textId="77777777" w:rsidR="006101BD" w:rsidRPr="00655002" w:rsidRDefault="006101BD" w:rsidP="006101BD">
            <w:pPr>
              <w:pStyle w:val="TableBodyTextMIRB"/>
              <w:rPr>
                <w:rFonts w:eastAsia="Times New Roman"/>
                <w:lang w:eastAsia="en-CA"/>
              </w:rPr>
            </w:pPr>
            <w:r>
              <w:t>Municipality of Chatham-Kent</w:t>
            </w:r>
          </w:p>
        </w:tc>
        <w:tc>
          <w:tcPr>
            <w:tcW w:w="1164" w:type="pct"/>
            <w:noWrap/>
            <w:vAlign w:val="center"/>
            <w:hideMark/>
          </w:tcPr>
          <w:p w14:paraId="65ADDB4C" w14:textId="77777777" w:rsidR="006101BD" w:rsidRDefault="006101BD" w:rsidP="006101BD">
            <w:pPr>
              <w:pStyle w:val="TableBodyTextMIRB"/>
            </w:pPr>
            <w:r w:rsidRPr="00377980">
              <w:rPr>
                <w:rFonts w:eastAsia="Times New Roman"/>
                <w:lang w:eastAsia="en-CA"/>
              </w:rPr>
              <w:t>Not applicable</w:t>
            </w:r>
          </w:p>
        </w:tc>
      </w:tr>
      <w:tr w:rsidR="006101BD" w:rsidRPr="00655002" w14:paraId="730A6CAF" w14:textId="77777777" w:rsidTr="006101BD">
        <w:trPr>
          <w:cantSplit/>
          <w:trHeight w:val="300"/>
          <w:jc w:val="center"/>
        </w:trPr>
        <w:tc>
          <w:tcPr>
            <w:tcW w:w="3836" w:type="pct"/>
            <w:vAlign w:val="center"/>
            <w:hideMark/>
          </w:tcPr>
          <w:p w14:paraId="2631EF83" w14:textId="77777777" w:rsidR="006101BD" w:rsidRPr="00655002" w:rsidRDefault="006101BD" w:rsidP="006101BD">
            <w:pPr>
              <w:pStyle w:val="TableBodyTextMIRB"/>
              <w:rPr>
                <w:rFonts w:eastAsia="Times New Roman"/>
                <w:lang w:eastAsia="en-CA"/>
              </w:rPr>
            </w:pPr>
            <w:r>
              <w:lastRenderedPageBreak/>
              <w:t>Municipality of Clarington</w:t>
            </w:r>
          </w:p>
        </w:tc>
        <w:tc>
          <w:tcPr>
            <w:tcW w:w="1164" w:type="pct"/>
            <w:noWrap/>
            <w:vAlign w:val="center"/>
            <w:hideMark/>
          </w:tcPr>
          <w:p w14:paraId="64BE492F" w14:textId="77777777" w:rsidR="006101BD" w:rsidRDefault="006101BD" w:rsidP="006101BD">
            <w:pPr>
              <w:pStyle w:val="TableBodyTextMIRB"/>
            </w:pPr>
            <w:r w:rsidRPr="00377980">
              <w:rPr>
                <w:rFonts w:eastAsia="Times New Roman"/>
                <w:lang w:eastAsia="en-CA"/>
              </w:rPr>
              <w:t>Not applicable</w:t>
            </w:r>
          </w:p>
        </w:tc>
      </w:tr>
      <w:tr w:rsidR="006101BD" w:rsidRPr="00655002" w14:paraId="7608949E" w14:textId="77777777" w:rsidTr="006101BD">
        <w:trPr>
          <w:cantSplit/>
          <w:trHeight w:val="300"/>
          <w:jc w:val="center"/>
        </w:trPr>
        <w:tc>
          <w:tcPr>
            <w:tcW w:w="3836" w:type="pct"/>
            <w:vAlign w:val="center"/>
            <w:hideMark/>
          </w:tcPr>
          <w:p w14:paraId="71F862E4" w14:textId="77777777" w:rsidR="006101BD" w:rsidRPr="00655002" w:rsidRDefault="006101BD" w:rsidP="006101BD">
            <w:pPr>
              <w:pStyle w:val="TableBodyTextMIRB"/>
              <w:rPr>
                <w:rFonts w:eastAsia="Times New Roman"/>
                <w:lang w:eastAsia="en-CA"/>
              </w:rPr>
            </w:pPr>
            <w:r>
              <w:t>Municipality of Dutton/</w:t>
            </w:r>
            <w:proofErr w:type="spellStart"/>
            <w:r>
              <w:t>Dunwich</w:t>
            </w:r>
            <w:proofErr w:type="spellEnd"/>
          </w:p>
        </w:tc>
        <w:tc>
          <w:tcPr>
            <w:tcW w:w="1164" w:type="pct"/>
            <w:noWrap/>
            <w:vAlign w:val="center"/>
            <w:hideMark/>
          </w:tcPr>
          <w:p w14:paraId="60F6C5A1" w14:textId="77777777" w:rsidR="006101BD" w:rsidRDefault="006101BD" w:rsidP="006101BD">
            <w:pPr>
              <w:pStyle w:val="TableBodyTextMIRB"/>
            </w:pPr>
            <w:r w:rsidRPr="00377980">
              <w:rPr>
                <w:rFonts w:eastAsia="Times New Roman"/>
                <w:lang w:eastAsia="en-CA"/>
              </w:rPr>
              <w:t>Not applicable</w:t>
            </w:r>
          </w:p>
        </w:tc>
      </w:tr>
      <w:tr w:rsidR="006101BD" w:rsidRPr="00655002" w14:paraId="306A2D20" w14:textId="77777777" w:rsidTr="006101BD">
        <w:trPr>
          <w:cantSplit/>
          <w:trHeight w:val="300"/>
          <w:jc w:val="center"/>
        </w:trPr>
        <w:tc>
          <w:tcPr>
            <w:tcW w:w="3836" w:type="pct"/>
            <w:vAlign w:val="center"/>
            <w:hideMark/>
          </w:tcPr>
          <w:p w14:paraId="423A5727" w14:textId="77777777" w:rsidR="006101BD" w:rsidRPr="00655002" w:rsidRDefault="006101BD" w:rsidP="006101BD">
            <w:pPr>
              <w:pStyle w:val="TableBodyTextMIRB"/>
              <w:rPr>
                <w:rFonts w:eastAsia="Times New Roman"/>
                <w:lang w:eastAsia="en-CA"/>
              </w:rPr>
            </w:pPr>
            <w:r>
              <w:t>Municipality of French River</w:t>
            </w:r>
          </w:p>
        </w:tc>
        <w:tc>
          <w:tcPr>
            <w:tcW w:w="1164" w:type="pct"/>
            <w:noWrap/>
            <w:vAlign w:val="center"/>
            <w:hideMark/>
          </w:tcPr>
          <w:p w14:paraId="532E406B" w14:textId="77777777" w:rsidR="006101BD" w:rsidRDefault="006101BD" w:rsidP="006101BD">
            <w:pPr>
              <w:pStyle w:val="TableBodyTextMIRB"/>
            </w:pPr>
            <w:r w:rsidRPr="00377980">
              <w:rPr>
                <w:rFonts w:eastAsia="Times New Roman"/>
                <w:lang w:eastAsia="en-CA"/>
              </w:rPr>
              <w:t>Not applicable</w:t>
            </w:r>
          </w:p>
        </w:tc>
      </w:tr>
      <w:tr w:rsidR="006101BD" w:rsidRPr="00655002" w14:paraId="21CFA557" w14:textId="77777777" w:rsidTr="006101BD">
        <w:trPr>
          <w:cantSplit/>
          <w:trHeight w:val="300"/>
          <w:jc w:val="center"/>
        </w:trPr>
        <w:tc>
          <w:tcPr>
            <w:tcW w:w="3836" w:type="pct"/>
            <w:vAlign w:val="center"/>
            <w:hideMark/>
          </w:tcPr>
          <w:p w14:paraId="7451FFCF" w14:textId="77777777" w:rsidR="006101BD" w:rsidRPr="00655002" w:rsidRDefault="006101BD" w:rsidP="006101BD">
            <w:pPr>
              <w:pStyle w:val="TableBodyTextMIRB"/>
              <w:rPr>
                <w:rFonts w:eastAsia="Times New Roman"/>
                <w:lang w:eastAsia="en-CA"/>
              </w:rPr>
            </w:pPr>
            <w:r>
              <w:t>Municipality of Gordon / Barrie Island</w:t>
            </w:r>
          </w:p>
        </w:tc>
        <w:tc>
          <w:tcPr>
            <w:tcW w:w="1164" w:type="pct"/>
            <w:noWrap/>
            <w:vAlign w:val="center"/>
            <w:hideMark/>
          </w:tcPr>
          <w:p w14:paraId="08CFAA94" w14:textId="77777777" w:rsidR="006101BD" w:rsidRDefault="006101BD" w:rsidP="006101BD">
            <w:pPr>
              <w:pStyle w:val="TableBodyTextMIRB"/>
            </w:pPr>
            <w:r w:rsidRPr="00377980">
              <w:rPr>
                <w:rFonts w:eastAsia="Times New Roman"/>
                <w:lang w:eastAsia="en-CA"/>
              </w:rPr>
              <w:t>Not applicable</w:t>
            </w:r>
          </w:p>
        </w:tc>
      </w:tr>
      <w:tr w:rsidR="006101BD" w:rsidRPr="00655002" w14:paraId="0736A17E" w14:textId="77777777" w:rsidTr="006101BD">
        <w:trPr>
          <w:cantSplit/>
          <w:trHeight w:val="300"/>
          <w:jc w:val="center"/>
        </w:trPr>
        <w:tc>
          <w:tcPr>
            <w:tcW w:w="3836" w:type="pct"/>
            <w:vAlign w:val="center"/>
            <w:hideMark/>
          </w:tcPr>
          <w:p w14:paraId="3606CF93" w14:textId="77777777" w:rsidR="006101BD" w:rsidRPr="00655002" w:rsidRDefault="006101BD" w:rsidP="006101BD">
            <w:pPr>
              <w:pStyle w:val="TableBodyTextMIRB"/>
              <w:rPr>
                <w:rFonts w:eastAsia="Times New Roman"/>
                <w:lang w:eastAsia="en-CA"/>
              </w:rPr>
            </w:pPr>
            <w:r>
              <w:t>Municipality of Greenstone</w:t>
            </w:r>
          </w:p>
        </w:tc>
        <w:tc>
          <w:tcPr>
            <w:tcW w:w="1164" w:type="pct"/>
            <w:noWrap/>
            <w:vAlign w:val="center"/>
            <w:hideMark/>
          </w:tcPr>
          <w:p w14:paraId="3E56137E" w14:textId="77777777" w:rsidR="006101BD" w:rsidRDefault="006101BD" w:rsidP="006101BD">
            <w:pPr>
              <w:pStyle w:val="TableBodyTextMIRB"/>
            </w:pPr>
            <w:r w:rsidRPr="00377980">
              <w:rPr>
                <w:rFonts w:eastAsia="Times New Roman"/>
                <w:lang w:eastAsia="en-CA"/>
              </w:rPr>
              <w:t>Not applicable</w:t>
            </w:r>
          </w:p>
        </w:tc>
      </w:tr>
      <w:tr w:rsidR="006101BD" w:rsidRPr="00655002" w14:paraId="5B375DA0" w14:textId="77777777" w:rsidTr="006101BD">
        <w:trPr>
          <w:cantSplit/>
          <w:trHeight w:val="300"/>
          <w:jc w:val="center"/>
        </w:trPr>
        <w:tc>
          <w:tcPr>
            <w:tcW w:w="3836" w:type="pct"/>
            <w:vAlign w:val="center"/>
            <w:hideMark/>
          </w:tcPr>
          <w:p w14:paraId="55DE14A5" w14:textId="77777777" w:rsidR="006101BD" w:rsidRPr="00655002" w:rsidRDefault="006101BD" w:rsidP="006101BD">
            <w:pPr>
              <w:pStyle w:val="TableBodyTextMIRB"/>
              <w:rPr>
                <w:rFonts w:eastAsia="Times New Roman"/>
                <w:lang w:eastAsia="en-CA"/>
              </w:rPr>
            </w:pPr>
            <w:r>
              <w:t>Municipality of Grey Highlands</w:t>
            </w:r>
          </w:p>
        </w:tc>
        <w:tc>
          <w:tcPr>
            <w:tcW w:w="1164" w:type="pct"/>
            <w:noWrap/>
            <w:vAlign w:val="center"/>
            <w:hideMark/>
          </w:tcPr>
          <w:p w14:paraId="43CAEEC9" w14:textId="77777777" w:rsidR="006101BD" w:rsidRDefault="006101BD" w:rsidP="006101BD">
            <w:pPr>
              <w:pStyle w:val="TableBodyTextMIRB"/>
            </w:pPr>
            <w:r w:rsidRPr="00377980">
              <w:rPr>
                <w:rFonts w:eastAsia="Times New Roman"/>
                <w:lang w:eastAsia="en-CA"/>
              </w:rPr>
              <w:t>Not applicable</w:t>
            </w:r>
          </w:p>
        </w:tc>
      </w:tr>
      <w:tr w:rsidR="006101BD" w:rsidRPr="00655002" w14:paraId="25A23756" w14:textId="77777777" w:rsidTr="006101BD">
        <w:trPr>
          <w:cantSplit/>
          <w:trHeight w:val="300"/>
          <w:jc w:val="center"/>
        </w:trPr>
        <w:tc>
          <w:tcPr>
            <w:tcW w:w="3836" w:type="pct"/>
            <w:vAlign w:val="center"/>
            <w:hideMark/>
          </w:tcPr>
          <w:p w14:paraId="760F9D56" w14:textId="77777777" w:rsidR="006101BD" w:rsidRPr="00655002" w:rsidRDefault="006101BD" w:rsidP="006101BD">
            <w:pPr>
              <w:pStyle w:val="TableBodyTextMIRB"/>
              <w:rPr>
                <w:rFonts w:eastAsia="Times New Roman"/>
                <w:lang w:eastAsia="en-CA"/>
              </w:rPr>
            </w:pPr>
            <w:r>
              <w:t>Municipality of Hastings Highlands</w:t>
            </w:r>
          </w:p>
        </w:tc>
        <w:tc>
          <w:tcPr>
            <w:tcW w:w="1164" w:type="pct"/>
            <w:noWrap/>
            <w:vAlign w:val="center"/>
            <w:hideMark/>
          </w:tcPr>
          <w:p w14:paraId="5013E0C1" w14:textId="77777777" w:rsidR="006101BD" w:rsidRDefault="006101BD" w:rsidP="006101BD">
            <w:pPr>
              <w:pStyle w:val="TableBodyTextMIRB"/>
            </w:pPr>
            <w:r w:rsidRPr="00377980">
              <w:rPr>
                <w:rFonts w:eastAsia="Times New Roman"/>
                <w:lang w:eastAsia="en-CA"/>
              </w:rPr>
              <w:t>Not applicable</w:t>
            </w:r>
          </w:p>
        </w:tc>
      </w:tr>
      <w:tr w:rsidR="006101BD" w:rsidRPr="00655002" w14:paraId="75434868" w14:textId="77777777" w:rsidTr="006101BD">
        <w:trPr>
          <w:cantSplit/>
          <w:trHeight w:val="300"/>
          <w:jc w:val="center"/>
        </w:trPr>
        <w:tc>
          <w:tcPr>
            <w:tcW w:w="3836" w:type="pct"/>
            <w:vAlign w:val="center"/>
            <w:hideMark/>
          </w:tcPr>
          <w:p w14:paraId="5B31B54F" w14:textId="77777777" w:rsidR="006101BD" w:rsidRPr="00655002" w:rsidRDefault="006101BD" w:rsidP="006101BD">
            <w:pPr>
              <w:pStyle w:val="TableBodyTextMIRB"/>
              <w:rPr>
                <w:rFonts w:eastAsia="Times New Roman"/>
                <w:lang w:eastAsia="en-CA"/>
              </w:rPr>
            </w:pPr>
            <w:r>
              <w:t>Municipality of Highlands East</w:t>
            </w:r>
          </w:p>
        </w:tc>
        <w:tc>
          <w:tcPr>
            <w:tcW w:w="1164" w:type="pct"/>
            <w:noWrap/>
            <w:vAlign w:val="center"/>
            <w:hideMark/>
          </w:tcPr>
          <w:p w14:paraId="1D057417" w14:textId="77777777" w:rsidR="006101BD" w:rsidRDefault="006101BD" w:rsidP="006101BD">
            <w:pPr>
              <w:pStyle w:val="TableBodyTextMIRB"/>
            </w:pPr>
            <w:r w:rsidRPr="00377980">
              <w:rPr>
                <w:rFonts w:eastAsia="Times New Roman"/>
                <w:lang w:eastAsia="en-CA"/>
              </w:rPr>
              <w:t>Not applicable</w:t>
            </w:r>
          </w:p>
        </w:tc>
      </w:tr>
      <w:tr w:rsidR="006101BD" w:rsidRPr="00655002" w14:paraId="4A1400C7" w14:textId="77777777" w:rsidTr="006101BD">
        <w:trPr>
          <w:cantSplit/>
          <w:trHeight w:val="300"/>
          <w:jc w:val="center"/>
        </w:trPr>
        <w:tc>
          <w:tcPr>
            <w:tcW w:w="3836" w:type="pct"/>
            <w:vAlign w:val="center"/>
            <w:hideMark/>
          </w:tcPr>
          <w:p w14:paraId="313DA482" w14:textId="77777777" w:rsidR="006101BD" w:rsidRPr="00655002" w:rsidRDefault="006101BD" w:rsidP="006101BD">
            <w:pPr>
              <w:pStyle w:val="TableBodyTextMIRB"/>
              <w:rPr>
                <w:rFonts w:eastAsia="Times New Roman"/>
                <w:lang w:eastAsia="en-CA"/>
              </w:rPr>
            </w:pPr>
            <w:r>
              <w:t>Municipality of Huron East</w:t>
            </w:r>
          </w:p>
        </w:tc>
        <w:tc>
          <w:tcPr>
            <w:tcW w:w="1164" w:type="pct"/>
            <w:noWrap/>
            <w:vAlign w:val="center"/>
            <w:hideMark/>
          </w:tcPr>
          <w:p w14:paraId="24DCEA44" w14:textId="77777777" w:rsidR="006101BD" w:rsidRDefault="006101BD" w:rsidP="006101BD">
            <w:pPr>
              <w:pStyle w:val="TableBodyTextMIRB"/>
            </w:pPr>
            <w:r w:rsidRPr="00377980">
              <w:rPr>
                <w:rFonts w:eastAsia="Times New Roman"/>
                <w:lang w:eastAsia="en-CA"/>
              </w:rPr>
              <w:t>Not applicable</w:t>
            </w:r>
          </w:p>
        </w:tc>
      </w:tr>
      <w:tr w:rsidR="006101BD" w:rsidRPr="00655002" w14:paraId="4721E27B" w14:textId="77777777" w:rsidTr="006101BD">
        <w:trPr>
          <w:cantSplit/>
          <w:trHeight w:val="300"/>
          <w:jc w:val="center"/>
        </w:trPr>
        <w:tc>
          <w:tcPr>
            <w:tcW w:w="3836" w:type="pct"/>
            <w:vAlign w:val="center"/>
            <w:hideMark/>
          </w:tcPr>
          <w:p w14:paraId="7C6EB678" w14:textId="77777777" w:rsidR="006101BD" w:rsidRPr="00655002" w:rsidRDefault="006101BD" w:rsidP="006101BD">
            <w:pPr>
              <w:pStyle w:val="TableBodyTextMIRB"/>
              <w:rPr>
                <w:rFonts w:eastAsia="Times New Roman"/>
                <w:lang w:eastAsia="en-CA"/>
              </w:rPr>
            </w:pPr>
            <w:r>
              <w:t>Municipality of Huron Shores</w:t>
            </w:r>
          </w:p>
        </w:tc>
        <w:tc>
          <w:tcPr>
            <w:tcW w:w="1164" w:type="pct"/>
            <w:noWrap/>
            <w:vAlign w:val="center"/>
            <w:hideMark/>
          </w:tcPr>
          <w:p w14:paraId="3E5B142D" w14:textId="77777777" w:rsidR="006101BD" w:rsidRDefault="006101BD" w:rsidP="006101BD">
            <w:pPr>
              <w:pStyle w:val="TableBodyTextMIRB"/>
            </w:pPr>
            <w:r w:rsidRPr="00377980">
              <w:rPr>
                <w:rFonts w:eastAsia="Times New Roman"/>
                <w:lang w:eastAsia="en-CA"/>
              </w:rPr>
              <w:t>Not applicable</w:t>
            </w:r>
          </w:p>
        </w:tc>
      </w:tr>
      <w:tr w:rsidR="006101BD" w:rsidRPr="00655002" w14:paraId="7E7659A4" w14:textId="77777777" w:rsidTr="006101BD">
        <w:trPr>
          <w:cantSplit/>
          <w:trHeight w:val="300"/>
          <w:jc w:val="center"/>
        </w:trPr>
        <w:tc>
          <w:tcPr>
            <w:tcW w:w="3836" w:type="pct"/>
            <w:vAlign w:val="center"/>
            <w:hideMark/>
          </w:tcPr>
          <w:p w14:paraId="79FA643E" w14:textId="77777777" w:rsidR="006101BD" w:rsidRPr="00655002" w:rsidRDefault="006101BD" w:rsidP="006101BD">
            <w:pPr>
              <w:pStyle w:val="TableBodyTextMIRB"/>
              <w:rPr>
                <w:rFonts w:eastAsia="Times New Roman"/>
                <w:lang w:eastAsia="en-CA"/>
              </w:rPr>
            </w:pPr>
            <w:r>
              <w:t>Municipality of Killarney</w:t>
            </w:r>
          </w:p>
        </w:tc>
        <w:tc>
          <w:tcPr>
            <w:tcW w:w="1164" w:type="pct"/>
            <w:noWrap/>
            <w:vAlign w:val="center"/>
            <w:hideMark/>
          </w:tcPr>
          <w:p w14:paraId="15E49D61" w14:textId="77777777" w:rsidR="006101BD" w:rsidRDefault="006101BD" w:rsidP="006101BD">
            <w:pPr>
              <w:pStyle w:val="TableBodyTextMIRB"/>
            </w:pPr>
            <w:r w:rsidRPr="00377980">
              <w:rPr>
                <w:rFonts w:eastAsia="Times New Roman"/>
                <w:lang w:eastAsia="en-CA"/>
              </w:rPr>
              <w:t>Not applicable</w:t>
            </w:r>
          </w:p>
        </w:tc>
      </w:tr>
      <w:tr w:rsidR="006101BD" w:rsidRPr="00655002" w14:paraId="2C13E61D" w14:textId="77777777" w:rsidTr="006101BD">
        <w:trPr>
          <w:cantSplit/>
          <w:trHeight w:val="300"/>
          <w:jc w:val="center"/>
        </w:trPr>
        <w:tc>
          <w:tcPr>
            <w:tcW w:w="3836" w:type="pct"/>
            <w:vAlign w:val="center"/>
            <w:hideMark/>
          </w:tcPr>
          <w:p w14:paraId="1D59ECC1" w14:textId="77777777" w:rsidR="006101BD" w:rsidRPr="00655002" w:rsidRDefault="006101BD" w:rsidP="006101BD">
            <w:pPr>
              <w:pStyle w:val="TableBodyTextMIRB"/>
              <w:rPr>
                <w:rFonts w:eastAsia="Times New Roman"/>
                <w:lang w:eastAsia="en-CA"/>
              </w:rPr>
            </w:pPr>
            <w:r>
              <w:t>Municipality of Kincardine</w:t>
            </w:r>
          </w:p>
        </w:tc>
        <w:tc>
          <w:tcPr>
            <w:tcW w:w="1164" w:type="pct"/>
            <w:noWrap/>
            <w:vAlign w:val="center"/>
            <w:hideMark/>
          </w:tcPr>
          <w:p w14:paraId="1DDC6B7A" w14:textId="77777777" w:rsidR="006101BD" w:rsidRDefault="006101BD" w:rsidP="006101BD">
            <w:pPr>
              <w:pStyle w:val="TableBodyTextMIRB"/>
            </w:pPr>
            <w:r w:rsidRPr="00377980">
              <w:rPr>
                <w:rFonts w:eastAsia="Times New Roman"/>
                <w:lang w:eastAsia="en-CA"/>
              </w:rPr>
              <w:t>Not applicable</w:t>
            </w:r>
          </w:p>
        </w:tc>
      </w:tr>
      <w:tr w:rsidR="006101BD" w:rsidRPr="00655002" w14:paraId="0DA73035" w14:textId="77777777" w:rsidTr="006101BD">
        <w:trPr>
          <w:cantSplit/>
          <w:trHeight w:val="300"/>
          <w:jc w:val="center"/>
        </w:trPr>
        <w:tc>
          <w:tcPr>
            <w:tcW w:w="3836" w:type="pct"/>
            <w:vAlign w:val="center"/>
            <w:hideMark/>
          </w:tcPr>
          <w:p w14:paraId="126FA242" w14:textId="77777777" w:rsidR="006101BD" w:rsidRPr="00655002" w:rsidRDefault="006101BD" w:rsidP="006101BD">
            <w:pPr>
              <w:pStyle w:val="TableBodyTextMIRB"/>
              <w:rPr>
                <w:rFonts w:eastAsia="Times New Roman"/>
                <w:lang w:eastAsia="en-CA"/>
              </w:rPr>
            </w:pPr>
            <w:r>
              <w:t>Municipality of Lambton Shores</w:t>
            </w:r>
          </w:p>
        </w:tc>
        <w:tc>
          <w:tcPr>
            <w:tcW w:w="1164" w:type="pct"/>
            <w:noWrap/>
            <w:vAlign w:val="center"/>
            <w:hideMark/>
          </w:tcPr>
          <w:p w14:paraId="5FB06889" w14:textId="77777777" w:rsidR="006101BD" w:rsidRDefault="006101BD" w:rsidP="006101BD">
            <w:pPr>
              <w:pStyle w:val="TableBodyTextMIRB"/>
            </w:pPr>
            <w:r w:rsidRPr="00377980">
              <w:rPr>
                <w:rFonts w:eastAsia="Times New Roman"/>
                <w:lang w:eastAsia="en-CA"/>
              </w:rPr>
              <w:t>Not applicable</w:t>
            </w:r>
          </w:p>
        </w:tc>
      </w:tr>
      <w:tr w:rsidR="006101BD" w:rsidRPr="00655002" w14:paraId="70C27D7D" w14:textId="77777777" w:rsidTr="006101BD">
        <w:trPr>
          <w:cantSplit/>
          <w:trHeight w:val="300"/>
          <w:jc w:val="center"/>
        </w:trPr>
        <w:tc>
          <w:tcPr>
            <w:tcW w:w="3836" w:type="pct"/>
            <w:vAlign w:val="center"/>
            <w:hideMark/>
          </w:tcPr>
          <w:p w14:paraId="61F10BF6" w14:textId="77777777" w:rsidR="006101BD" w:rsidRPr="00655002" w:rsidRDefault="006101BD" w:rsidP="006101BD">
            <w:pPr>
              <w:pStyle w:val="TableBodyTextMIRB"/>
              <w:rPr>
                <w:rFonts w:eastAsia="Times New Roman"/>
                <w:lang w:eastAsia="en-CA"/>
              </w:rPr>
            </w:pPr>
            <w:r>
              <w:t>Municipality of Leamington</w:t>
            </w:r>
          </w:p>
        </w:tc>
        <w:tc>
          <w:tcPr>
            <w:tcW w:w="1164" w:type="pct"/>
            <w:noWrap/>
            <w:vAlign w:val="center"/>
            <w:hideMark/>
          </w:tcPr>
          <w:p w14:paraId="7764CABC" w14:textId="77777777" w:rsidR="006101BD" w:rsidRDefault="006101BD" w:rsidP="006101BD">
            <w:pPr>
              <w:pStyle w:val="TableBodyTextMIRB"/>
            </w:pPr>
            <w:r w:rsidRPr="00377980">
              <w:rPr>
                <w:rFonts w:eastAsia="Times New Roman"/>
                <w:lang w:eastAsia="en-CA"/>
              </w:rPr>
              <w:t>Not applicable</w:t>
            </w:r>
          </w:p>
        </w:tc>
      </w:tr>
      <w:tr w:rsidR="006101BD" w:rsidRPr="00655002" w14:paraId="1025C605" w14:textId="77777777" w:rsidTr="006101BD">
        <w:trPr>
          <w:cantSplit/>
          <w:trHeight w:val="300"/>
          <w:jc w:val="center"/>
        </w:trPr>
        <w:tc>
          <w:tcPr>
            <w:tcW w:w="3836" w:type="pct"/>
            <w:vAlign w:val="center"/>
            <w:hideMark/>
          </w:tcPr>
          <w:p w14:paraId="70551387" w14:textId="77777777" w:rsidR="006101BD" w:rsidRPr="00655002" w:rsidRDefault="006101BD" w:rsidP="006101BD">
            <w:pPr>
              <w:pStyle w:val="TableBodyTextMIRB"/>
              <w:rPr>
                <w:rFonts w:eastAsia="Times New Roman"/>
                <w:lang w:eastAsia="en-CA"/>
              </w:rPr>
            </w:pPr>
            <w:r>
              <w:t xml:space="preserve">Municipality of </w:t>
            </w:r>
            <w:proofErr w:type="spellStart"/>
            <w:r>
              <w:t>Magnetawan</w:t>
            </w:r>
            <w:proofErr w:type="spellEnd"/>
          </w:p>
        </w:tc>
        <w:tc>
          <w:tcPr>
            <w:tcW w:w="1164" w:type="pct"/>
            <w:noWrap/>
            <w:vAlign w:val="center"/>
            <w:hideMark/>
          </w:tcPr>
          <w:p w14:paraId="0ADB0A46" w14:textId="77777777" w:rsidR="006101BD" w:rsidRDefault="006101BD" w:rsidP="006101BD">
            <w:pPr>
              <w:pStyle w:val="TableBodyTextMIRB"/>
            </w:pPr>
            <w:r w:rsidRPr="00377980">
              <w:rPr>
                <w:rFonts w:eastAsia="Times New Roman"/>
                <w:lang w:eastAsia="en-CA"/>
              </w:rPr>
              <w:t>Not applicable</w:t>
            </w:r>
          </w:p>
        </w:tc>
      </w:tr>
      <w:tr w:rsidR="006101BD" w:rsidRPr="00655002" w14:paraId="31A1B742" w14:textId="77777777" w:rsidTr="006101BD">
        <w:trPr>
          <w:cantSplit/>
          <w:trHeight w:val="300"/>
          <w:jc w:val="center"/>
        </w:trPr>
        <w:tc>
          <w:tcPr>
            <w:tcW w:w="3836" w:type="pct"/>
            <w:vAlign w:val="center"/>
            <w:hideMark/>
          </w:tcPr>
          <w:p w14:paraId="142A7633" w14:textId="77777777" w:rsidR="006101BD" w:rsidRPr="00655002" w:rsidRDefault="006101BD" w:rsidP="006101BD">
            <w:pPr>
              <w:pStyle w:val="TableBodyTextMIRB"/>
              <w:rPr>
                <w:rFonts w:eastAsia="Times New Roman"/>
                <w:lang w:eastAsia="en-CA"/>
              </w:rPr>
            </w:pPr>
            <w:r>
              <w:t xml:space="preserve">Municipality of </w:t>
            </w:r>
            <w:proofErr w:type="spellStart"/>
            <w:r>
              <w:t>Markstay</w:t>
            </w:r>
            <w:proofErr w:type="spellEnd"/>
            <w:r>
              <w:t>-Warren</w:t>
            </w:r>
          </w:p>
        </w:tc>
        <w:tc>
          <w:tcPr>
            <w:tcW w:w="1164" w:type="pct"/>
            <w:noWrap/>
            <w:vAlign w:val="center"/>
            <w:hideMark/>
          </w:tcPr>
          <w:p w14:paraId="3C0547D6" w14:textId="77777777" w:rsidR="006101BD" w:rsidRDefault="006101BD" w:rsidP="006101BD">
            <w:pPr>
              <w:pStyle w:val="TableBodyTextMIRB"/>
            </w:pPr>
            <w:r w:rsidRPr="00377980">
              <w:rPr>
                <w:rFonts w:eastAsia="Times New Roman"/>
                <w:lang w:eastAsia="en-CA"/>
              </w:rPr>
              <w:t>Not applicable</w:t>
            </w:r>
          </w:p>
        </w:tc>
      </w:tr>
      <w:tr w:rsidR="006101BD" w:rsidRPr="00655002" w14:paraId="3B780656" w14:textId="77777777" w:rsidTr="006101BD">
        <w:trPr>
          <w:cantSplit/>
          <w:trHeight w:val="300"/>
          <w:jc w:val="center"/>
        </w:trPr>
        <w:tc>
          <w:tcPr>
            <w:tcW w:w="3836" w:type="pct"/>
            <w:vAlign w:val="center"/>
            <w:hideMark/>
          </w:tcPr>
          <w:p w14:paraId="240022A4" w14:textId="77777777" w:rsidR="006101BD" w:rsidRPr="00655002" w:rsidRDefault="006101BD" w:rsidP="006101BD">
            <w:pPr>
              <w:pStyle w:val="TableBodyTextMIRB"/>
              <w:rPr>
                <w:rFonts w:eastAsia="Times New Roman"/>
                <w:lang w:eastAsia="en-CA"/>
              </w:rPr>
            </w:pPr>
            <w:r>
              <w:t>Municipality of Marmora and Lake</w:t>
            </w:r>
          </w:p>
        </w:tc>
        <w:tc>
          <w:tcPr>
            <w:tcW w:w="1164" w:type="pct"/>
            <w:noWrap/>
            <w:vAlign w:val="center"/>
            <w:hideMark/>
          </w:tcPr>
          <w:p w14:paraId="343DA1E1" w14:textId="77777777" w:rsidR="006101BD" w:rsidRDefault="006101BD" w:rsidP="006101BD">
            <w:pPr>
              <w:pStyle w:val="TableBodyTextMIRB"/>
            </w:pPr>
            <w:r w:rsidRPr="00377980">
              <w:rPr>
                <w:rFonts w:eastAsia="Times New Roman"/>
                <w:lang w:eastAsia="en-CA"/>
              </w:rPr>
              <w:t>Not applicable</w:t>
            </w:r>
          </w:p>
        </w:tc>
      </w:tr>
      <w:tr w:rsidR="006101BD" w:rsidRPr="00655002" w14:paraId="541AAE30" w14:textId="77777777" w:rsidTr="006101BD">
        <w:trPr>
          <w:cantSplit/>
          <w:trHeight w:val="300"/>
          <w:jc w:val="center"/>
        </w:trPr>
        <w:tc>
          <w:tcPr>
            <w:tcW w:w="3836" w:type="pct"/>
            <w:vAlign w:val="center"/>
            <w:hideMark/>
          </w:tcPr>
          <w:p w14:paraId="0697E3AB" w14:textId="77777777" w:rsidR="006101BD" w:rsidRPr="00655002" w:rsidRDefault="006101BD" w:rsidP="006101BD">
            <w:pPr>
              <w:pStyle w:val="TableBodyTextMIRB"/>
              <w:rPr>
                <w:rFonts w:eastAsia="Times New Roman"/>
                <w:lang w:eastAsia="en-CA"/>
              </w:rPr>
            </w:pPr>
            <w:r>
              <w:t>Municipality of McDougall</w:t>
            </w:r>
          </w:p>
        </w:tc>
        <w:tc>
          <w:tcPr>
            <w:tcW w:w="1164" w:type="pct"/>
            <w:noWrap/>
            <w:vAlign w:val="center"/>
            <w:hideMark/>
          </w:tcPr>
          <w:p w14:paraId="0C05C31C" w14:textId="77777777" w:rsidR="006101BD" w:rsidRDefault="006101BD" w:rsidP="006101BD">
            <w:pPr>
              <w:pStyle w:val="TableBodyTextMIRB"/>
            </w:pPr>
            <w:r w:rsidRPr="00377980">
              <w:rPr>
                <w:rFonts w:eastAsia="Times New Roman"/>
                <w:lang w:eastAsia="en-CA"/>
              </w:rPr>
              <w:t>Not applicable</w:t>
            </w:r>
          </w:p>
        </w:tc>
      </w:tr>
      <w:tr w:rsidR="006101BD" w:rsidRPr="00655002" w14:paraId="265E23B6" w14:textId="77777777" w:rsidTr="006101BD">
        <w:trPr>
          <w:cantSplit/>
          <w:trHeight w:val="300"/>
          <w:jc w:val="center"/>
        </w:trPr>
        <w:tc>
          <w:tcPr>
            <w:tcW w:w="3836" w:type="pct"/>
            <w:vAlign w:val="center"/>
            <w:hideMark/>
          </w:tcPr>
          <w:p w14:paraId="1E9936F0" w14:textId="77777777" w:rsidR="006101BD" w:rsidRPr="00655002" w:rsidRDefault="006101BD" w:rsidP="006101BD">
            <w:pPr>
              <w:pStyle w:val="TableBodyTextMIRB"/>
              <w:rPr>
                <w:rFonts w:eastAsia="Times New Roman"/>
                <w:lang w:eastAsia="en-CA"/>
              </w:rPr>
            </w:pPr>
            <w:r>
              <w:t xml:space="preserve">Municipality of </w:t>
            </w:r>
            <w:proofErr w:type="spellStart"/>
            <w:r>
              <w:t>Meaford</w:t>
            </w:r>
            <w:proofErr w:type="spellEnd"/>
          </w:p>
        </w:tc>
        <w:tc>
          <w:tcPr>
            <w:tcW w:w="1164" w:type="pct"/>
            <w:noWrap/>
            <w:vAlign w:val="center"/>
            <w:hideMark/>
          </w:tcPr>
          <w:p w14:paraId="76DD644F" w14:textId="77777777" w:rsidR="006101BD" w:rsidRDefault="006101BD" w:rsidP="006101BD">
            <w:pPr>
              <w:pStyle w:val="TableBodyTextMIRB"/>
            </w:pPr>
            <w:r w:rsidRPr="00377980">
              <w:rPr>
                <w:rFonts w:eastAsia="Times New Roman"/>
                <w:lang w:eastAsia="en-CA"/>
              </w:rPr>
              <w:t>Not applicable</w:t>
            </w:r>
          </w:p>
        </w:tc>
      </w:tr>
      <w:tr w:rsidR="006101BD" w:rsidRPr="00655002" w14:paraId="0995E08A" w14:textId="77777777" w:rsidTr="006101BD">
        <w:trPr>
          <w:cantSplit/>
          <w:trHeight w:val="300"/>
          <w:jc w:val="center"/>
        </w:trPr>
        <w:tc>
          <w:tcPr>
            <w:tcW w:w="3836" w:type="pct"/>
            <w:vAlign w:val="center"/>
            <w:hideMark/>
          </w:tcPr>
          <w:p w14:paraId="048CBE15" w14:textId="77777777" w:rsidR="006101BD" w:rsidRPr="00655002" w:rsidRDefault="006101BD" w:rsidP="006101BD">
            <w:pPr>
              <w:pStyle w:val="TableBodyTextMIRB"/>
              <w:rPr>
                <w:rFonts w:eastAsia="Times New Roman"/>
                <w:lang w:eastAsia="en-CA"/>
              </w:rPr>
            </w:pPr>
            <w:r>
              <w:t>Municipality of Middlesex Centre</w:t>
            </w:r>
          </w:p>
        </w:tc>
        <w:tc>
          <w:tcPr>
            <w:tcW w:w="1164" w:type="pct"/>
            <w:noWrap/>
            <w:vAlign w:val="center"/>
            <w:hideMark/>
          </w:tcPr>
          <w:p w14:paraId="2664F19D" w14:textId="77777777" w:rsidR="006101BD" w:rsidRDefault="006101BD" w:rsidP="006101BD">
            <w:pPr>
              <w:pStyle w:val="TableBodyTextMIRB"/>
            </w:pPr>
            <w:r w:rsidRPr="00377980">
              <w:rPr>
                <w:rFonts w:eastAsia="Times New Roman"/>
                <w:lang w:eastAsia="en-CA"/>
              </w:rPr>
              <w:t>Not applicable</w:t>
            </w:r>
          </w:p>
        </w:tc>
      </w:tr>
      <w:tr w:rsidR="006101BD" w:rsidRPr="00655002" w14:paraId="6C821CE1" w14:textId="77777777" w:rsidTr="006101BD">
        <w:trPr>
          <w:cantSplit/>
          <w:trHeight w:val="300"/>
          <w:jc w:val="center"/>
        </w:trPr>
        <w:tc>
          <w:tcPr>
            <w:tcW w:w="3836" w:type="pct"/>
            <w:vAlign w:val="center"/>
            <w:hideMark/>
          </w:tcPr>
          <w:p w14:paraId="55D3D311" w14:textId="77777777" w:rsidR="006101BD" w:rsidRPr="00655002" w:rsidRDefault="006101BD" w:rsidP="006101BD">
            <w:pPr>
              <w:pStyle w:val="TableBodyTextMIRB"/>
              <w:rPr>
                <w:rFonts w:eastAsia="Times New Roman"/>
                <w:lang w:eastAsia="en-CA"/>
              </w:rPr>
            </w:pPr>
            <w:r>
              <w:t>Municipality of Morris-</w:t>
            </w:r>
            <w:proofErr w:type="spellStart"/>
            <w:r>
              <w:t>Turnberry</w:t>
            </w:r>
            <w:proofErr w:type="spellEnd"/>
          </w:p>
        </w:tc>
        <w:tc>
          <w:tcPr>
            <w:tcW w:w="1164" w:type="pct"/>
            <w:noWrap/>
            <w:vAlign w:val="center"/>
            <w:hideMark/>
          </w:tcPr>
          <w:p w14:paraId="3A551136" w14:textId="77777777" w:rsidR="006101BD" w:rsidRDefault="006101BD" w:rsidP="006101BD">
            <w:pPr>
              <w:pStyle w:val="TableBodyTextMIRB"/>
            </w:pPr>
            <w:r w:rsidRPr="00377980">
              <w:rPr>
                <w:rFonts w:eastAsia="Times New Roman"/>
                <w:lang w:eastAsia="en-CA"/>
              </w:rPr>
              <w:t>Not applicable</w:t>
            </w:r>
          </w:p>
        </w:tc>
      </w:tr>
      <w:tr w:rsidR="006101BD" w:rsidRPr="00655002" w14:paraId="6DB2877F" w14:textId="77777777" w:rsidTr="006101BD">
        <w:trPr>
          <w:cantSplit/>
          <w:trHeight w:val="300"/>
          <w:jc w:val="center"/>
        </w:trPr>
        <w:tc>
          <w:tcPr>
            <w:tcW w:w="3836" w:type="pct"/>
            <w:vAlign w:val="center"/>
            <w:hideMark/>
          </w:tcPr>
          <w:p w14:paraId="569AE2E4" w14:textId="77777777" w:rsidR="006101BD" w:rsidRPr="00655002" w:rsidRDefault="006101BD" w:rsidP="006101BD">
            <w:pPr>
              <w:pStyle w:val="TableBodyTextMIRB"/>
              <w:rPr>
                <w:rFonts w:eastAsia="Times New Roman"/>
                <w:lang w:eastAsia="en-CA"/>
              </w:rPr>
            </w:pPr>
            <w:r>
              <w:t xml:space="preserve">Municipality of </w:t>
            </w:r>
            <w:proofErr w:type="spellStart"/>
            <w:r>
              <w:t>Neebing</w:t>
            </w:r>
            <w:proofErr w:type="spellEnd"/>
          </w:p>
        </w:tc>
        <w:tc>
          <w:tcPr>
            <w:tcW w:w="1164" w:type="pct"/>
            <w:noWrap/>
            <w:vAlign w:val="center"/>
            <w:hideMark/>
          </w:tcPr>
          <w:p w14:paraId="0EFF281D" w14:textId="77777777" w:rsidR="006101BD" w:rsidRDefault="006101BD" w:rsidP="006101BD">
            <w:pPr>
              <w:pStyle w:val="TableBodyTextMIRB"/>
            </w:pPr>
            <w:r w:rsidRPr="00377980">
              <w:rPr>
                <w:rFonts w:eastAsia="Times New Roman"/>
                <w:lang w:eastAsia="en-CA"/>
              </w:rPr>
              <w:t>Not applicable</w:t>
            </w:r>
          </w:p>
        </w:tc>
      </w:tr>
      <w:tr w:rsidR="006101BD" w:rsidRPr="00655002" w14:paraId="7A0005BD" w14:textId="77777777" w:rsidTr="006101BD">
        <w:trPr>
          <w:cantSplit/>
          <w:trHeight w:val="300"/>
          <w:jc w:val="center"/>
        </w:trPr>
        <w:tc>
          <w:tcPr>
            <w:tcW w:w="3836" w:type="pct"/>
            <w:vAlign w:val="center"/>
            <w:hideMark/>
          </w:tcPr>
          <w:p w14:paraId="7504FE5B" w14:textId="77777777" w:rsidR="006101BD" w:rsidRPr="00655002" w:rsidRDefault="006101BD" w:rsidP="006101BD">
            <w:pPr>
              <w:pStyle w:val="TableBodyTextMIRB"/>
              <w:rPr>
                <w:rFonts w:eastAsia="Times New Roman"/>
                <w:lang w:eastAsia="en-CA"/>
              </w:rPr>
            </w:pPr>
            <w:r>
              <w:t>Municipality of North Grenville</w:t>
            </w:r>
          </w:p>
        </w:tc>
        <w:tc>
          <w:tcPr>
            <w:tcW w:w="1164" w:type="pct"/>
            <w:noWrap/>
            <w:vAlign w:val="center"/>
            <w:hideMark/>
          </w:tcPr>
          <w:p w14:paraId="5B9EE690" w14:textId="77777777" w:rsidR="006101BD" w:rsidRDefault="006101BD" w:rsidP="006101BD">
            <w:pPr>
              <w:pStyle w:val="TableBodyTextMIRB"/>
            </w:pPr>
            <w:r w:rsidRPr="00377980">
              <w:rPr>
                <w:rFonts w:eastAsia="Times New Roman"/>
                <w:lang w:eastAsia="en-CA"/>
              </w:rPr>
              <w:t>Not applicable</w:t>
            </w:r>
          </w:p>
        </w:tc>
      </w:tr>
      <w:tr w:rsidR="006101BD" w:rsidRPr="00655002" w14:paraId="037E7A23" w14:textId="77777777" w:rsidTr="006101BD">
        <w:trPr>
          <w:cantSplit/>
          <w:trHeight w:val="300"/>
          <w:jc w:val="center"/>
        </w:trPr>
        <w:tc>
          <w:tcPr>
            <w:tcW w:w="3836" w:type="pct"/>
            <w:vAlign w:val="center"/>
            <w:hideMark/>
          </w:tcPr>
          <w:p w14:paraId="6DE92549" w14:textId="77777777" w:rsidR="006101BD" w:rsidRPr="00655002" w:rsidRDefault="006101BD" w:rsidP="006101BD">
            <w:pPr>
              <w:pStyle w:val="TableBodyTextMIRB"/>
              <w:rPr>
                <w:rFonts w:eastAsia="Times New Roman"/>
                <w:lang w:eastAsia="en-CA"/>
              </w:rPr>
            </w:pPr>
            <w:r>
              <w:t>Municipality of North Middlesex</w:t>
            </w:r>
          </w:p>
        </w:tc>
        <w:tc>
          <w:tcPr>
            <w:tcW w:w="1164" w:type="pct"/>
            <w:noWrap/>
            <w:vAlign w:val="center"/>
            <w:hideMark/>
          </w:tcPr>
          <w:p w14:paraId="244844A7" w14:textId="77777777" w:rsidR="006101BD" w:rsidRDefault="006101BD" w:rsidP="006101BD">
            <w:pPr>
              <w:pStyle w:val="TableBodyTextMIRB"/>
            </w:pPr>
            <w:r w:rsidRPr="00377980">
              <w:rPr>
                <w:rFonts w:eastAsia="Times New Roman"/>
                <w:lang w:eastAsia="en-CA"/>
              </w:rPr>
              <w:t>Not applicable</w:t>
            </w:r>
          </w:p>
        </w:tc>
      </w:tr>
      <w:tr w:rsidR="006101BD" w:rsidRPr="00655002" w14:paraId="41E36AC4" w14:textId="77777777" w:rsidTr="006101BD">
        <w:trPr>
          <w:cantSplit/>
          <w:trHeight w:val="300"/>
          <w:jc w:val="center"/>
        </w:trPr>
        <w:tc>
          <w:tcPr>
            <w:tcW w:w="3836" w:type="pct"/>
            <w:vAlign w:val="center"/>
            <w:hideMark/>
          </w:tcPr>
          <w:p w14:paraId="26203E6C" w14:textId="77777777" w:rsidR="006101BD" w:rsidRPr="00655002" w:rsidRDefault="006101BD" w:rsidP="006101BD">
            <w:pPr>
              <w:pStyle w:val="TableBodyTextMIRB"/>
              <w:rPr>
                <w:rFonts w:eastAsia="Times New Roman"/>
                <w:lang w:eastAsia="en-CA"/>
              </w:rPr>
            </w:pPr>
            <w:r>
              <w:t>Municipality of North Perth</w:t>
            </w:r>
          </w:p>
        </w:tc>
        <w:tc>
          <w:tcPr>
            <w:tcW w:w="1164" w:type="pct"/>
            <w:noWrap/>
            <w:vAlign w:val="center"/>
            <w:hideMark/>
          </w:tcPr>
          <w:p w14:paraId="3E07876E" w14:textId="77777777" w:rsidR="006101BD" w:rsidRDefault="006101BD" w:rsidP="006101BD">
            <w:pPr>
              <w:pStyle w:val="TableBodyTextMIRB"/>
            </w:pPr>
            <w:r w:rsidRPr="00377980">
              <w:rPr>
                <w:rFonts w:eastAsia="Times New Roman"/>
                <w:lang w:eastAsia="en-CA"/>
              </w:rPr>
              <w:t>Not applicable</w:t>
            </w:r>
          </w:p>
        </w:tc>
      </w:tr>
      <w:tr w:rsidR="006101BD" w:rsidRPr="00655002" w14:paraId="5EDAF292" w14:textId="77777777" w:rsidTr="006101BD">
        <w:trPr>
          <w:cantSplit/>
          <w:trHeight w:val="300"/>
          <w:jc w:val="center"/>
        </w:trPr>
        <w:tc>
          <w:tcPr>
            <w:tcW w:w="3836" w:type="pct"/>
            <w:vAlign w:val="center"/>
            <w:hideMark/>
          </w:tcPr>
          <w:p w14:paraId="4C83B8F2" w14:textId="77777777" w:rsidR="006101BD" w:rsidRPr="00655002" w:rsidRDefault="006101BD" w:rsidP="006101BD">
            <w:pPr>
              <w:pStyle w:val="TableBodyTextMIRB"/>
              <w:rPr>
                <w:rFonts w:eastAsia="Times New Roman"/>
                <w:lang w:eastAsia="en-CA"/>
              </w:rPr>
            </w:pPr>
            <w:r>
              <w:t>Municipality of Northern Bruce Peninsula</w:t>
            </w:r>
          </w:p>
        </w:tc>
        <w:tc>
          <w:tcPr>
            <w:tcW w:w="1164" w:type="pct"/>
            <w:noWrap/>
            <w:vAlign w:val="center"/>
            <w:hideMark/>
          </w:tcPr>
          <w:p w14:paraId="745AEA49" w14:textId="77777777" w:rsidR="006101BD" w:rsidRDefault="006101BD" w:rsidP="006101BD">
            <w:pPr>
              <w:pStyle w:val="TableBodyTextMIRB"/>
            </w:pPr>
            <w:r w:rsidRPr="00377980">
              <w:rPr>
                <w:rFonts w:eastAsia="Times New Roman"/>
                <w:lang w:eastAsia="en-CA"/>
              </w:rPr>
              <w:t>Not applicable</w:t>
            </w:r>
          </w:p>
        </w:tc>
      </w:tr>
      <w:tr w:rsidR="006101BD" w:rsidRPr="00655002" w14:paraId="603D4AB2" w14:textId="77777777" w:rsidTr="006101BD">
        <w:trPr>
          <w:cantSplit/>
          <w:trHeight w:val="300"/>
          <w:jc w:val="center"/>
        </w:trPr>
        <w:tc>
          <w:tcPr>
            <w:tcW w:w="3836" w:type="pct"/>
            <w:vAlign w:val="center"/>
            <w:hideMark/>
          </w:tcPr>
          <w:p w14:paraId="1098B537" w14:textId="77777777" w:rsidR="006101BD" w:rsidRPr="00655002" w:rsidRDefault="006101BD" w:rsidP="006101BD">
            <w:pPr>
              <w:pStyle w:val="TableBodyTextMIRB"/>
              <w:rPr>
                <w:rFonts w:eastAsia="Times New Roman"/>
                <w:lang w:eastAsia="en-CA"/>
              </w:rPr>
            </w:pPr>
            <w:r>
              <w:t xml:space="preserve">Municipality of Oliver </w:t>
            </w:r>
            <w:proofErr w:type="spellStart"/>
            <w:r>
              <w:t>Paipoonge</w:t>
            </w:r>
            <w:proofErr w:type="spellEnd"/>
          </w:p>
        </w:tc>
        <w:tc>
          <w:tcPr>
            <w:tcW w:w="1164" w:type="pct"/>
            <w:noWrap/>
            <w:vAlign w:val="center"/>
            <w:hideMark/>
          </w:tcPr>
          <w:p w14:paraId="4D6CC137" w14:textId="77777777" w:rsidR="006101BD" w:rsidRDefault="006101BD" w:rsidP="006101BD">
            <w:pPr>
              <w:pStyle w:val="TableBodyTextMIRB"/>
            </w:pPr>
            <w:r w:rsidRPr="00377980">
              <w:rPr>
                <w:rFonts w:eastAsia="Times New Roman"/>
                <w:lang w:eastAsia="en-CA"/>
              </w:rPr>
              <w:t>Not applicable</w:t>
            </w:r>
          </w:p>
        </w:tc>
      </w:tr>
      <w:tr w:rsidR="006101BD" w:rsidRPr="00655002" w14:paraId="2CC4CEE9" w14:textId="77777777" w:rsidTr="006101BD">
        <w:trPr>
          <w:cantSplit/>
          <w:trHeight w:val="300"/>
          <w:jc w:val="center"/>
        </w:trPr>
        <w:tc>
          <w:tcPr>
            <w:tcW w:w="3836" w:type="pct"/>
            <w:vAlign w:val="center"/>
            <w:hideMark/>
          </w:tcPr>
          <w:p w14:paraId="2A678833" w14:textId="77777777" w:rsidR="006101BD" w:rsidRPr="00655002" w:rsidRDefault="006101BD" w:rsidP="006101BD">
            <w:pPr>
              <w:pStyle w:val="TableBodyTextMIRB"/>
              <w:rPr>
                <w:rFonts w:eastAsia="Times New Roman"/>
                <w:lang w:eastAsia="en-CA"/>
              </w:rPr>
            </w:pPr>
            <w:r>
              <w:t>Municipality of Port Hope</w:t>
            </w:r>
          </w:p>
        </w:tc>
        <w:tc>
          <w:tcPr>
            <w:tcW w:w="1164" w:type="pct"/>
            <w:noWrap/>
            <w:vAlign w:val="center"/>
            <w:hideMark/>
          </w:tcPr>
          <w:p w14:paraId="60E0D7D4" w14:textId="77777777" w:rsidR="006101BD" w:rsidRDefault="006101BD" w:rsidP="006101BD">
            <w:pPr>
              <w:pStyle w:val="TableBodyTextMIRB"/>
            </w:pPr>
            <w:r w:rsidRPr="00377980">
              <w:rPr>
                <w:rFonts w:eastAsia="Times New Roman"/>
                <w:lang w:eastAsia="en-CA"/>
              </w:rPr>
              <w:t>Not applicable</w:t>
            </w:r>
          </w:p>
        </w:tc>
      </w:tr>
      <w:tr w:rsidR="006101BD" w:rsidRPr="00655002" w14:paraId="797CFDDA" w14:textId="77777777" w:rsidTr="006101BD">
        <w:trPr>
          <w:cantSplit/>
          <w:trHeight w:val="300"/>
          <w:jc w:val="center"/>
        </w:trPr>
        <w:tc>
          <w:tcPr>
            <w:tcW w:w="3836" w:type="pct"/>
            <w:vAlign w:val="center"/>
            <w:hideMark/>
          </w:tcPr>
          <w:p w14:paraId="154293E5" w14:textId="77777777" w:rsidR="006101BD" w:rsidRPr="00655002" w:rsidRDefault="006101BD" w:rsidP="006101BD">
            <w:pPr>
              <w:pStyle w:val="TableBodyTextMIRB"/>
              <w:rPr>
                <w:rFonts w:eastAsia="Times New Roman"/>
                <w:lang w:eastAsia="en-CA"/>
              </w:rPr>
            </w:pPr>
            <w:r>
              <w:t>Municipality of Powassan</w:t>
            </w:r>
          </w:p>
        </w:tc>
        <w:tc>
          <w:tcPr>
            <w:tcW w:w="1164" w:type="pct"/>
            <w:noWrap/>
            <w:vAlign w:val="center"/>
            <w:hideMark/>
          </w:tcPr>
          <w:p w14:paraId="3630641A" w14:textId="77777777" w:rsidR="006101BD" w:rsidRDefault="006101BD" w:rsidP="006101BD">
            <w:pPr>
              <w:pStyle w:val="TableBodyTextMIRB"/>
            </w:pPr>
            <w:r w:rsidRPr="00377980">
              <w:rPr>
                <w:rFonts w:eastAsia="Times New Roman"/>
                <w:lang w:eastAsia="en-CA"/>
              </w:rPr>
              <w:t>Not applicable</w:t>
            </w:r>
          </w:p>
        </w:tc>
      </w:tr>
      <w:tr w:rsidR="006101BD" w:rsidRPr="00655002" w14:paraId="0E990A0A" w14:textId="77777777" w:rsidTr="006101BD">
        <w:trPr>
          <w:cantSplit/>
          <w:trHeight w:val="300"/>
          <w:jc w:val="center"/>
        </w:trPr>
        <w:tc>
          <w:tcPr>
            <w:tcW w:w="3836" w:type="pct"/>
            <w:vAlign w:val="center"/>
            <w:hideMark/>
          </w:tcPr>
          <w:p w14:paraId="4B238E2E" w14:textId="77777777" w:rsidR="006101BD" w:rsidRPr="00655002" w:rsidRDefault="006101BD" w:rsidP="006101BD">
            <w:pPr>
              <w:pStyle w:val="TableBodyTextMIRB"/>
              <w:rPr>
                <w:rFonts w:eastAsia="Times New Roman"/>
                <w:lang w:eastAsia="en-CA"/>
              </w:rPr>
            </w:pPr>
            <w:r>
              <w:t>Municipality of Red Lake</w:t>
            </w:r>
          </w:p>
        </w:tc>
        <w:tc>
          <w:tcPr>
            <w:tcW w:w="1164" w:type="pct"/>
            <w:noWrap/>
            <w:vAlign w:val="center"/>
            <w:hideMark/>
          </w:tcPr>
          <w:p w14:paraId="2E124976" w14:textId="77777777" w:rsidR="006101BD" w:rsidRDefault="006101BD" w:rsidP="006101BD">
            <w:pPr>
              <w:pStyle w:val="TableBodyTextMIRB"/>
            </w:pPr>
            <w:r w:rsidRPr="00377980">
              <w:rPr>
                <w:rFonts w:eastAsia="Times New Roman"/>
                <w:lang w:eastAsia="en-CA"/>
              </w:rPr>
              <w:t>Not applicable</w:t>
            </w:r>
          </w:p>
        </w:tc>
      </w:tr>
      <w:tr w:rsidR="006101BD" w:rsidRPr="00655002" w14:paraId="58738E33" w14:textId="77777777" w:rsidTr="006101BD">
        <w:trPr>
          <w:cantSplit/>
          <w:trHeight w:val="300"/>
          <w:jc w:val="center"/>
        </w:trPr>
        <w:tc>
          <w:tcPr>
            <w:tcW w:w="3836" w:type="pct"/>
            <w:vAlign w:val="center"/>
            <w:hideMark/>
          </w:tcPr>
          <w:p w14:paraId="2022D0C4" w14:textId="77777777" w:rsidR="006101BD" w:rsidRPr="00655002" w:rsidRDefault="006101BD" w:rsidP="006101BD">
            <w:pPr>
              <w:pStyle w:val="TableBodyTextMIRB"/>
              <w:rPr>
                <w:rFonts w:eastAsia="Times New Roman"/>
                <w:lang w:eastAsia="en-CA"/>
              </w:rPr>
            </w:pPr>
            <w:r>
              <w:t xml:space="preserve">Municipality of </w:t>
            </w:r>
            <w:proofErr w:type="spellStart"/>
            <w:r>
              <w:t>Shuniah</w:t>
            </w:r>
            <w:proofErr w:type="spellEnd"/>
          </w:p>
        </w:tc>
        <w:tc>
          <w:tcPr>
            <w:tcW w:w="1164" w:type="pct"/>
            <w:noWrap/>
            <w:vAlign w:val="center"/>
            <w:hideMark/>
          </w:tcPr>
          <w:p w14:paraId="72AFAC58" w14:textId="77777777" w:rsidR="006101BD" w:rsidRDefault="006101BD" w:rsidP="006101BD">
            <w:pPr>
              <w:pStyle w:val="TableBodyTextMIRB"/>
            </w:pPr>
            <w:r w:rsidRPr="00377980">
              <w:rPr>
                <w:rFonts w:eastAsia="Times New Roman"/>
                <w:lang w:eastAsia="en-CA"/>
              </w:rPr>
              <w:t>Not applicable</w:t>
            </w:r>
          </w:p>
        </w:tc>
      </w:tr>
      <w:tr w:rsidR="006101BD" w:rsidRPr="00655002" w14:paraId="2E3F113F" w14:textId="77777777" w:rsidTr="006101BD">
        <w:trPr>
          <w:cantSplit/>
          <w:trHeight w:val="300"/>
          <w:jc w:val="center"/>
        </w:trPr>
        <w:tc>
          <w:tcPr>
            <w:tcW w:w="3836" w:type="pct"/>
            <w:vAlign w:val="center"/>
            <w:hideMark/>
          </w:tcPr>
          <w:p w14:paraId="64231976" w14:textId="77777777" w:rsidR="006101BD" w:rsidRPr="00655002" w:rsidRDefault="006101BD" w:rsidP="006101BD">
            <w:pPr>
              <w:pStyle w:val="TableBodyTextMIRB"/>
              <w:rPr>
                <w:rFonts w:eastAsia="Times New Roman"/>
                <w:lang w:eastAsia="en-CA"/>
              </w:rPr>
            </w:pPr>
            <w:r>
              <w:t>Municipality of Sioux Lookout</w:t>
            </w:r>
          </w:p>
        </w:tc>
        <w:tc>
          <w:tcPr>
            <w:tcW w:w="1164" w:type="pct"/>
            <w:noWrap/>
            <w:vAlign w:val="center"/>
            <w:hideMark/>
          </w:tcPr>
          <w:p w14:paraId="3194A307" w14:textId="77777777" w:rsidR="006101BD" w:rsidRDefault="006101BD" w:rsidP="006101BD">
            <w:pPr>
              <w:pStyle w:val="TableBodyTextMIRB"/>
            </w:pPr>
            <w:r w:rsidRPr="00377980">
              <w:rPr>
                <w:rFonts w:eastAsia="Times New Roman"/>
                <w:lang w:eastAsia="en-CA"/>
              </w:rPr>
              <w:t>Not applicable</w:t>
            </w:r>
          </w:p>
        </w:tc>
      </w:tr>
      <w:tr w:rsidR="006101BD" w:rsidRPr="00655002" w14:paraId="45D89DAA" w14:textId="77777777" w:rsidTr="006101BD">
        <w:trPr>
          <w:cantSplit/>
          <w:trHeight w:val="300"/>
          <w:jc w:val="center"/>
        </w:trPr>
        <w:tc>
          <w:tcPr>
            <w:tcW w:w="3836" w:type="pct"/>
            <w:vAlign w:val="center"/>
            <w:hideMark/>
          </w:tcPr>
          <w:p w14:paraId="44855F39" w14:textId="77777777" w:rsidR="006101BD" w:rsidRPr="00655002" w:rsidRDefault="006101BD" w:rsidP="006101BD">
            <w:pPr>
              <w:pStyle w:val="TableBodyTextMIRB"/>
              <w:rPr>
                <w:rFonts w:eastAsia="Times New Roman"/>
                <w:lang w:eastAsia="en-CA"/>
              </w:rPr>
            </w:pPr>
            <w:r>
              <w:t>Municipality of South Bruce</w:t>
            </w:r>
          </w:p>
        </w:tc>
        <w:tc>
          <w:tcPr>
            <w:tcW w:w="1164" w:type="pct"/>
            <w:noWrap/>
            <w:vAlign w:val="center"/>
            <w:hideMark/>
          </w:tcPr>
          <w:p w14:paraId="4BA2F688" w14:textId="77777777" w:rsidR="006101BD" w:rsidRDefault="006101BD" w:rsidP="006101BD">
            <w:pPr>
              <w:pStyle w:val="TableBodyTextMIRB"/>
            </w:pPr>
            <w:r w:rsidRPr="00377980">
              <w:rPr>
                <w:rFonts w:eastAsia="Times New Roman"/>
                <w:lang w:eastAsia="en-CA"/>
              </w:rPr>
              <w:t>Not applicable</w:t>
            </w:r>
          </w:p>
        </w:tc>
      </w:tr>
      <w:tr w:rsidR="006101BD" w:rsidRPr="00655002" w14:paraId="70A4EDCB" w14:textId="77777777" w:rsidTr="006101BD">
        <w:trPr>
          <w:cantSplit/>
          <w:trHeight w:val="300"/>
          <w:jc w:val="center"/>
        </w:trPr>
        <w:tc>
          <w:tcPr>
            <w:tcW w:w="3836" w:type="pct"/>
            <w:vAlign w:val="center"/>
            <w:hideMark/>
          </w:tcPr>
          <w:p w14:paraId="22256FEE" w14:textId="77777777" w:rsidR="006101BD" w:rsidRPr="00655002" w:rsidRDefault="006101BD" w:rsidP="006101BD">
            <w:pPr>
              <w:pStyle w:val="TableBodyTextMIRB"/>
              <w:rPr>
                <w:rFonts w:eastAsia="Times New Roman"/>
                <w:lang w:eastAsia="en-CA"/>
              </w:rPr>
            </w:pPr>
            <w:r>
              <w:t>Municipality of South Dundas</w:t>
            </w:r>
          </w:p>
        </w:tc>
        <w:tc>
          <w:tcPr>
            <w:tcW w:w="1164" w:type="pct"/>
            <w:noWrap/>
            <w:vAlign w:val="center"/>
            <w:hideMark/>
          </w:tcPr>
          <w:p w14:paraId="1143C9E4" w14:textId="77777777" w:rsidR="006101BD" w:rsidRDefault="006101BD" w:rsidP="006101BD">
            <w:pPr>
              <w:pStyle w:val="TableBodyTextMIRB"/>
            </w:pPr>
            <w:r w:rsidRPr="00377980">
              <w:rPr>
                <w:rFonts w:eastAsia="Times New Roman"/>
                <w:lang w:eastAsia="en-CA"/>
              </w:rPr>
              <w:t>Not applicable</w:t>
            </w:r>
          </w:p>
        </w:tc>
      </w:tr>
      <w:tr w:rsidR="006101BD" w:rsidRPr="00655002" w14:paraId="2A063842" w14:textId="77777777" w:rsidTr="006101BD">
        <w:trPr>
          <w:cantSplit/>
          <w:trHeight w:val="300"/>
          <w:jc w:val="center"/>
        </w:trPr>
        <w:tc>
          <w:tcPr>
            <w:tcW w:w="3836" w:type="pct"/>
            <w:vAlign w:val="center"/>
            <w:hideMark/>
          </w:tcPr>
          <w:p w14:paraId="024366E8" w14:textId="77777777" w:rsidR="006101BD" w:rsidRPr="00655002" w:rsidRDefault="006101BD" w:rsidP="006101BD">
            <w:pPr>
              <w:pStyle w:val="TableBodyTextMIRB"/>
              <w:rPr>
                <w:rFonts w:eastAsia="Times New Roman"/>
                <w:lang w:eastAsia="en-CA"/>
              </w:rPr>
            </w:pPr>
            <w:r>
              <w:t>Municipality of South Huron</w:t>
            </w:r>
          </w:p>
        </w:tc>
        <w:tc>
          <w:tcPr>
            <w:tcW w:w="1164" w:type="pct"/>
            <w:noWrap/>
            <w:vAlign w:val="center"/>
            <w:hideMark/>
          </w:tcPr>
          <w:p w14:paraId="6ECF83F5" w14:textId="77777777" w:rsidR="006101BD" w:rsidRDefault="006101BD" w:rsidP="006101BD">
            <w:pPr>
              <w:pStyle w:val="TableBodyTextMIRB"/>
            </w:pPr>
            <w:r w:rsidRPr="00377980">
              <w:rPr>
                <w:rFonts w:eastAsia="Times New Roman"/>
                <w:lang w:eastAsia="en-CA"/>
              </w:rPr>
              <w:t>Not applicable</w:t>
            </w:r>
          </w:p>
        </w:tc>
      </w:tr>
      <w:tr w:rsidR="006101BD" w:rsidRPr="00655002" w14:paraId="6D74C58C" w14:textId="77777777" w:rsidTr="006101BD">
        <w:trPr>
          <w:cantSplit/>
          <w:trHeight w:val="300"/>
          <w:jc w:val="center"/>
        </w:trPr>
        <w:tc>
          <w:tcPr>
            <w:tcW w:w="3836" w:type="pct"/>
            <w:vAlign w:val="center"/>
            <w:hideMark/>
          </w:tcPr>
          <w:p w14:paraId="4BA8F5E5" w14:textId="77777777" w:rsidR="006101BD" w:rsidRPr="00655002" w:rsidRDefault="006101BD" w:rsidP="006101BD">
            <w:pPr>
              <w:pStyle w:val="TableBodyTextMIRB"/>
              <w:rPr>
                <w:rFonts w:eastAsia="Times New Roman"/>
                <w:lang w:eastAsia="en-CA"/>
              </w:rPr>
            </w:pPr>
            <w:r>
              <w:t>Municipality of Southwest Middlesex</w:t>
            </w:r>
          </w:p>
        </w:tc>
        <w:tc>
          <w:tcPr>
            <w:tcW w:w="1164" w:type="pct"/>
            <w:noWrap/>
            <w:vAlign w:val="center"/>
            <w:hideMark/>
          </w:tcPr>
          <w:p w14:paraId="2BEE3BB1" w14:textId="77777777" w:rsidR="006101BD" w:rsidRDefault="006101BD" w:rsidP="006101BD">
            <w:pPr>
              <w:pStyle w:val="TableBodyTextMIRB"/>
            </w:pPr>
            <w:r w:rsidRPr="00377980">
              <w:rPr>
                <w:rFonts w:eastAsia="Times New Roman"/>
                <w:lang w:eastAsia="en-CA"/>
              </w:rPr>
              <w:t>Not applicable</w:t>
            </w:r>
          </w:p>
        </w:tc>
      </w:tr>
      <w:tr w:rsidR="006101BD" w:rsidRPr="00655002" w14:paraId="7FD30D16" w14:textId="77777777" w:rsidTr="006101BD">
        <w:trPr>
          <w:cantSplit/>
          <w:trHeight w:val="300"/>
          <w:jc w:val="center"/>
        </w:trPr>
        <w:tc>
          <w:tcPr>
            <w:tcW w:w="3836" w:type="pct"/>
            <w:vAlign w:val="center"/>
            <w:hideMark/>
          </w:tcPr>
          <w:p w14:paraId="33CB7A4E" w14:textId="77777777" w:rsidR="006101BD" w:rsidRPr="00655002" w:rsidRDefault="006101BD" w:rsidP="006101BD">
            <w:pPr>
              <w:pStyle w:val="TableBodyTextMIRB"/>
              <w:rPr>
                <w:rFonts w:eastAsia="Times New Roman"/>
                <w:lang w:eastAsia="en-CA"/>
              </w:rPr>
            </w:pPr>
            <w:r>
              <w:t>Municipality of St.-Charles</w:t>
            </w:r>
          </w:p>
        </w:tc>
        <w:tc>
          <w:tcPr>
            <w:tcW w:w="1164" w:type="pct"/>
            <w:noWrap/>
            <w:vAlign w:val="center"/>
            <w:hideMark/>
          </w:tcPr>
          <w:p w14:paraId="201FD249" w14:textId="77777777" w:rsidR="006101BD" w:rsidRDefault="006101BD" w:rsidP="006101BD">
            <w:pPr>
              <w:pStyle w:val="TableBodyTextMIRB"/>
            </w:pPr>
            <w:r w:rsidRPr="00377980">
              <w:rPr>
                <w:rFonts w:eastAsia="Times New Roman"/>
                <w:lang w:eastAsia="en-CA"/>
              </w:rPr>
              <w:t>Not applicable</w:t>
            </w:r>
          </w:p>
        </w:tc>
      </w:tr>
      <w:tr w:rsidR="006101BD" w:rsidRPr="00655002" w14:paraId="1520FD9A" w14:textId="77777777" w:rsidTr="006101BD">
        <w:trPr>
          <w:cantSplit/>
          <w:trHeight w:val="300"/>
          <w:jc w:val="center"/>
        </w:trPr>
        <w:tc>
          <w:tcPr>
            <w:tcW w:w="3836" w:type="pct"/>
            <w:vAlign w:val="center"/>
            <w:hideMark/>
          </w:tcPr>
          <w:p w14:paraId="5EAA0BA3" w14:textId="77777777" w:rsidR="006101BD" w:rsidRPr="00655002" w:rsidRDefault="006101BD" w:rsidP="006101BD">
            <w:pPr>
              <w:pStyle w:val="TableBodyTextMIRB"/>
              <w:rPr>
                <w:rFonts w:eastAsia="Times New Roman"/>
                <w:lang w:eastAsia="en-CA"/>
              </w:rPr>
            </w:pPr>
            <w:r>
              <w:t>Municipality of Temagami</w:t>
            </w:r>
          </w:p>
        </w:tc>
        <w:tc>
          <w:tcPr>
            <w:tcW w:w="1164" w:type="pct"/>
            <w:noWrap/>
            <w:vAlign w:val="center"/>
            <w:hideMark/>
          </w:tcPr>
          <w:p w14:paraId="3C8D55CA" w14:textId="77777777" w:rsidR="006101BD" w:rsidRDefault="006101BD" w:rsidP="006101BD">
            <w:pPr>
              <w:pStyle w:val="TableBodyTextMIRB"/>
            </w:pPr>
            <w:r w:rsidRPr="00377980">
              <w:rPr>
                <w:rFonts w:eastAsia="Times New Roman"/>
                <w:lang w:eastAsia="en-CA"/>
              </w:rPr>
              <w:t>Not applicable</w:t>
            </w:r>
          </w:p>
        </w:tc>
      </w:tr>
      <w:tr w:rsidR="006101BD" w:rsidRPr="00655002" w14:paraId="6F8ACD9D" w14:textId="77777777" w:rsidTr="006101BD">
        <w:trPr>
          <w:cantSplit/>
          <w:trHeight w:val="300"/>
          <w:jc w:val="center"/>
        </w:trPr>
        <w:tc>
          <w:tcPr>
            <w:tcW w:w="3836" w:type="pct"/>
            <w:vAlign w:val="center"/>
            <w:hideMark/>
          </w:tcPr>
          <w:p w14:paraId="2DADC0E8" w14:textId="77777777" w:rsidR="006101BD" w:rsidRPr="00655002" w:rsidRDefault="006101BD" w:rsidP="006101BD">
            <w:pPr>
              <w:pStyle w:val="TableBodyTextMIRB"/>
              <w:rPr>
                <w:rFonts w:eastAsia="Times New Roman"/>
                <w:lang w:eastAsia="en-CA"/>
              </w:rPr>
            </w:pPr>
            <w:r>
              <w:t>Municipality of Thames Centre</w:t>
            </w:r>
          </w:p>
        </w:tc>
        <w:tc>
          <w:tcPr>
            <w:tcW w:w="1164" w:type="pct"/>
            <w:noWrap/>
            <w:vAlign w:val="center"/>
            <w:hideMark/>
          </w:tcPr>
          <w:p w14:paraId="7DCE5473" w14:textId="77777777" w:rsidR="006101BD" w:rsidRDefault="006101BD" w:rsidP="006101BD">
            <w:pPr>
              <w:pStyle w:val="TableBodyTextMIRB"/>
            </w:pPr>
            <w:r w:rsidRPr="00377980">
              <w:rPr>
                <w:rFonts w:eastAsia="Times New Roman"/>
                <w:lang w:eastAsia="en-CA"/>
              </w:rPr>
              <w:t>Not applicable</w:t>
            </w:r>
          </w:p>
        </w:tc>
      </w:tr>
      <w:tr w:rsidR="006101BD" w:rsidRPr="00655002" w14:paraId="304A622B" w14:textId="77777777" w:rsidTr="006101BD">
        <w:trPr>
          <w:cantSplit/>
          <w:trHeight w:val="300"/>
          <w:jc w:val="center"/>
        </w:trPr>
        <w:tc>
          <w:tcPr>
            <w:tcW w:w="3836" w:type="pct"/>
            <w:vAlign w:val="center"/>
            <w:hideMark/>
          </w:tcPr>
          <w:p w14:paraId="3AFEFA65" w14:textId="77777777" w:rsidR="006101BD" w:rsidRPr="00655002" w:rsidRDefault="006101BD" w:rsidP="006101BD">
            <w:pPr>
              <w:pStyle w:val="TableBodyTextMIRB"/>
              <w:rPr>
                <w:rFonts w:eastAsia="Times New Roman"/>
                <w:lang w:eastAsia="en-CA"/>
              </w:rPr>
            </w:pPr>
            <w:r>
              <w:t>Municipality of the Nation</w:t>
            </w:r>
          </w:p>
        </w:tc>
        <w:tc>
          <w:tcPr>
            <w:tcW w:w="1164" w:type="pct"/>
            <w:noWrap/>
            <w:vAlign w:val="center"/>
            <w:hideMark/>
          </w:tcPr>
          <w:p w14:paraId="62D8BFFE" w14:textId="77777777" w:rsidR="006101BD" w:rsidRDefault="006101BD" w:rsidP="006101BD">
            <w:pPr>
              <w:pStyle w:val="TableBodyTextMIRB"/>
            </w:pPr>
            <w:r w:rsidRPr="00377980">
              <w:rPr>
                <w:rFonts w:eastAsia="Times New Roman"/>
                <w:lang w:eastAsia="en-CA"/>
              </w:rPr>
              <w:t>Not applicable</w:t>
            </w:r>
          </w:p>
        </w:tc>
      </w:tr>
      <w:tr w:rsidR="006101BD" w:rsidRPr="00655002" w14:paraId="5D8A6E24" w14:textId="77777777" w:rsidTr="006101BD">
        <w:trPr>
          <w:cantSplit/>
          <w:trHeight w:val="300"/>
          <w:jc w:val="center"/>
        </w:trPr>
        <w:tc>
          <w:tcPr>
            <w:tcW w:w="3836" w:type="pct"/>
            <w:vAlign w:val="center"/>
            <w:hideMark/>
          </w:tcPr>
          <w:p w14:paraId="30A4DEDE" w14:textId="77777777" w:rsidR="006101BD" w:rsidRPr="00655002" w:rsidRDefault="006101BD" w:rsidP="006101BD">
            <w:pPr>
              <w:pStyle w:val="TableBodyTextMIRB"/>
              <w:rPr>
                <w:rFonts w:eastAsia="Times New Roman"/>
                <w:lang w:eastAsia="en-CA"/>
              </w:rPr>
            </w:pPr>
            <w:r>
              <w:t>Municipality of Trent Hills</w:t>
            </w:r>
          </w:p>
        </w:tc>
        <w:tc>
          <w:tcPr>
            <w:tcW w:w="1164" w:type="pct"/>
            <w:noWrap/>
            <w:vAlign w:val="center"/>
            <w:hideMark/>
          </w:tcPr>
          <w:p w14:paraId="4006BCEC" w14:textId="77777777" w:rsidR="006101BD" w:rsidRDefault="006101BD" w:rsidP="006101BD">
            <w:pPr>
              <w:pStyle w:val="TableBodyTextMIRB"/>
            </w:pPr>
            <w:r w:rsidRPr="00377980">
              <w:rPr>
                <w:rFonts w:eastAsia="Times New Roman"/>
                <w:lang w:eastAsia="en-CA"/>
              </w:rPr>
              <w:t>Not applicable</w:t>
            </w:r>
          </w:p>
        </w:tc>
      </w:tr>
      <w:tr w:rsidR="006101BD" w:rsidRPr="00655002" w14:paraId="07940B7C" w14:textId="77777777" w:rsidTr="006101BD">
        <w:trPr>
          <w:cantSplit/>
          <w:trHeight w:val="300"/>
          <w:jc w:val="center"/>
        </w:trPr>
        <w:tc>
          <w:tcPr>
            <w:tcW w:w="3836" w:type="pct"/>
            <w:vAlign w:val="center"/>
            <w:hideMark/>
          </w:tcPr>
          <w:p w14:paraId="22B05510" w14:textId="77777777" w:rsidR="006101BD" w:rsidRPr="00655002" w:rsidRDefault="006101BD" w:rsidP="006101BD">
            <w:pPr>
              <w:pStyle w:val="TableBodyTextMIRB"/>
              <w:rPr>
                <w:rFonts w:eastAsia="Times New Roman"/>
                <w:lang w:eastAsia="en-CA"/>
              </w:rPr>
            </w:pPr>
            <w:r>
              <w:t>Municipality of Trent Lakes</w:t>
            </w:r>
          </w:p>
        </w:tc>
        <w:tc>
          <w:tcPr>
            <w:tcW w:w="1164" w:type="pct"/>
            <w:noWrap/>
            <w:vAlign w:val="center"/>
            <w:hideMark/>
          </w:tcPr>
          <w:p w14:paraId="61BC158F" w14:textId="77777777" w:rsidR="006101BD" w:rsidRDefault="006101BD" w:rsidP="006101BD">
            <w:pPr>
              <w:pStyle w:val="TableBodyTextMIRB"/>
            </w:pPr>
            <w:r w:rsidRPr="00377980">
              <w:rPr>
                <w:rFonts w:eastAsia="Times New Roman"/>
                <w:lang w:eastAsia="en-CA"/>
              </w:rPr>
              <w:t>Not applicable</w:t>
            </w:r>
          </w:p>
        </w:tc>
      </w:tr>
      <w:tr w:rsidR="006101BD" w:rsidRPr="00655002" w14:paraId="5771A56D" w14:textId="77777777" w:rsidTr="006101BD">
        <w:trPr>
          <w:cantSplit/>
          <w:trHeight w:val="300"/>
          <w:jc w:val="center"/>
        </w:trPr>
        <w:tc>
          <w:tcPr>
            <w:tcW w:w="3836" w:type="pct"/>
            <w:vAlign w:val="center"/>
            <w:hideMark/>
          </w:tcPr>
          <w:p w14:paraId="5589432D" w14:textId="77777777" w:rsidR="006101BD" w:rsidRPr="00655002" w:rsidRDefault="006101BD" w:rsidP="006101BD">
            <w:pPr>
              <w:pStyle w:val="TableBodyTextMIRB"/>
              <w:rPr>
                <w:rFonts w:eastAsia="Times New Roman"/>
                <w:lang w:eastAsia="en-CA"/>
              </w:rPr>
            </w:pPr>
            <w:r>
              <w:t>Municipality of Tweed</w:t>
            </w:r>
          </w:p>
        </w:tc>
        <w:tc>
          <w:tcPr>
            <w:tcW w:w="1164" w:type="pct"/>
            <w:noWrap/>
            <w:vAlign w:val="center"/>
            <w:hideMark/>
          </w:tcPr>
          <w:p w14:paraId="0DE2F8DB" w14:textId="77777777" w:rsidR="006101BD" w:rsidRDefault="006101BD" w:rsidP="006101BD">
            <w:pPr>
              <w:pStyle w:val="TableBodyTextMIRB"/>
            </w:pPr>
            <w:r w:rsidRPr="00377980">
              <w:rPr>
                <w:rFonts w:eastAsia="Times New Roman"/>
                <w:lang w:eastAsia="en-CA"/>
              </w:rPr>
              <w:t>Not applicable</w:t>
            </w:r>
          </w:p>
        </w:tc>
      </w:tr>
      <w:tr w:rsidR="006101BD" w:rsidRPr="00655002" w14:paraId="19E26B7D" w14:textId="77777777" w:rsidTr="006101BD">
        <w:trPr>
          <w:cantSplit/>
          <w:trHeight w:val="300"/>
          <w:jc w:val="center"/>
        </w:trPr>
        <w:tc>
          <w:tcPr>
            <w:tcW w:w="3836" w:type="pct"/>
            <w:vAlign w:val="center"/>
            <w:hideMark/>
          </w:tcPr>
          <w:p w14:paraId="3DE42575" w14:textId="77777777" w:rsidR="006101BD" w:rsidRPr="00655002" w:rsidRDefault="006101BD" w:rsidP="006101BD">
            <w:pPr>
              <w:pStyle w:val="TableBodyTextMIRB"/>
              <w:rPr>
                <w:rFonts w:eastAsia="Times New Roman"/>
                <w:lang w:eastAsia="en-CA"/>
              </w:rPr>
            </w:pPr>
            <w:r>
              <w:lastRenderedPageBreak/>
              <w:t>Municipality of Wawa</w:t>
            </w:r>
          </w:p>
        </w:tc>
        <w:tc>
          <w:tcPr>
            <w:tcW w:w="1164" w:type="pct"/>
            <w:noWrap/>
            <w:vAlign w:val="center"/>
            <w:hideMark/>
          </w:tcPr>
          <w:p w14:paraId="747DD1B1" w14:textId="77777777" w:rsidR="006101BD" w:rsidRDefault="006101BD" w:rsidP="006101BD">
            <w:pPr>
              <w:pStyle w:val="TableBodyTextMIRB"/>
            </w:pPr>
            <w:r w:rsidRPr="00377980">
              <w:rPr>
                <w:rFonts w:eastAsia="Times New Roman"/>
                <w:lang w:eastAsia="en-CA"/>
              </w:rPr>
              <w:t>Not applicable</w:t>
            </w:r>
          </w:p>
        </w:tc>
      </w:tr>
      <w:tr w:rsidR="006101BD" w:rsidRPr="00655002" w14:paraId="2043BF6D" w14:textId="77777777" w:rsidTr="006101BD">
        <w:trPr>
          <w:cantSplit/>
          <w:trHeight w:val="300"/>
          <w:jc w:val="center"/>
        </w:trPr>
        <w:tc>
          <w:tcPr>
            <w:tcW w:w="3836" w:type="pct"/>
            <w:vAlign w:val="center"/>
            <w:hideMark/>
          </w:tcPr>
          <w:p w14:paraId="1E425B60" w14:textId="77777777" w:rsidR="006101BD" w:rsidRPr="00655002" w:rsidRDefault="006101BD" w:rsidP="006101BD">
            <w:pPr>
              <w:pStyle w:val="TableBodyTextMIRB"/>
              <w:rPr>
                <w:rFonts w:eastAsia="Times New Roman"/>
                <w:lang w:eastAsia="en-CA"/>
              </w:rPr>
            </w:pPr>
            <w:r>
              <w:t>Municipality of West Elgin</w:t>
            </w:r>
          </w:p>
        </w:tc>
        <w:tc>
          <w:tcPr>
            <w:tcW w:w="1164" w:type="pct"/>
            <w:noWrap/>
            <w:vAlign w:val="center"/>
            <w:hideMark/>
          </w:tcPr>
          <w:p w14:paraId="72B837DB" w14:textId="77777777" w:rsidR="006101BD" w:rsidRDefault="006101BD" w:rsidP="006101BD">
            <w:pPr>
              <w:pStyle w:val="TableBodyTextMIRB"/>
            </w:pPr>
            <w:r w:rsidRPr="00377980">
              <w:rPr>
                <w:rFonts w:eastAsia="Times New Roman"/>
                <w:lang w:eastAsia="en-CA"/>
              </w:rPr>
              <w:t>Not applicable</w:t>
            </w:r>
          </w:p>
        </w:tc>
      </w:tr>
      <w:tr w:rsidR="006101BD" w:rsidRPr="00655002" w14:paraId="7B683934" w14:textId="77777777" w:rsidTr="006101BD">
        <w:trPr>
          <w:cantSplit/>
          <w:trHeight w:val="300"/>
          <w:jc w:val="center"/>
        </w:trPr>
        <w:tc>
          <w:tcPr>
            <w:tcW w:w="3836" w:type="pct"/>
            <w:vAlign w:val="center"/>
            <w:hideMark/>
          </w:tcPr>
          <w:p w14:paraId="62137D9B" w14:textId="77777777" w:rsidR="006101BD" w:rsidRPr="00655002" w:rsidRDefault="006101BD" w:rsidP="006101BD">
            <w:pPr>
              <w:pStyle w:val="TableBodyTextMIRB"/>
              <w:rPr>
                <w:rFonts w:eastAsia="Times New Roman"/>
                <w:lang w:eastAsia="en-CA"/>
              </w:rPr>
            </w:pPr>
            <w:r>
              <w:t>Municipality of West Grey</w:t>
            </w:r>
          </w:p>
        </w:tc>
        <w:tc>
          <w:tcPr>
            <w:tcW w:w="1164" w:type="pct"/>
            <w:noWrap/>
            <w:vAlign w:val="center"/>
            <w:hideMark/>
          </w:tcPr>
          <w:p w14:paraId="20C68850" w14:textId="77777777" w:rsidR="006101BD" w:rsidRDefault="006101BD" w:rsidP="006101BD">
            <w:pPr>
              <w:pStyle w:val="TableBodyTextMIRB"/>
            </w:pPr>
            <w:r w:rsidRPr="00377980">
              <w:rPr>
                <w:rFonts w:eastAsia="Times New Roman"/>
                <w:lang w:eastAsia="en-CA"/>
              </w:rPr>
              <w:t>Not applicable</w:t>
            </w:r>
          </w:p>
        </w:tc>
      </w:tr>
      <w:tr w:rsidR="006101BD" w:rsidRPr="00655002" w14:paraId="621DDE71" w14:textId="77777777" w:rsidTr="006101BD">
        <w:trPr>
          <w:cantSplit/>
          <w:trHeight w:val="300"/>
          <w:jc w:val="center"/>
        </w:trPr>
        <w:tc>
          <w:tcPr>
            <w:tcW w:w="3836" w:type="pct"/>
            <w:vAlign w:val="center"/>
            <w:hideMark/>
          </w:tcPr>
          <w:p w14:paraId="68677F6B" w14:textId="77777777" w:rsidR="006101BD" w:rsidRPr="00655002" w:rsidRDefault="006101BD" w:rsidP="006101BD">
            <w:pPr>
              <w:pStyle w:val="TableBodyTextMIRB"/>
              <w:rPr>
                <w:rFonts w:eastAsia="Times New Roman"/>
                <w:lang w:eastAsia="en-CA"/>
              </w:rPr>
            </w:pPr>
            <w:r>
              <w:t>Municipality of West Nipissing</w:t>
            </w:r>
          </w:p>
        </w:tc>
        <w:tc>
          <w:tcPr>
            <w:tcW w:w="1164" w:type="pct"/>
            <w:noWrap/>
            <w:vAlign w:val="center"/>
            <w:hideMark/>
          </w:tcPr>
          <w:p w14:paraId="65900BB4" w14:textId="77777777" w:rsidR="006101BD" w:rsidRDefault="006101BD" w:rsidP="006101BD">
            <w:pPr>
              <w:pStyle w:val="TableBodyTextMIRB"/>
            </w:pPr>
            <w:r w:rsidRPr="00377980">
              <w:rPr>
                <w:rFonts w:eastAsia="Times New Roman"/>
                <w:lang w:eastAsia="en-CA"/>
              </w:rPr>
              <w:t>Not applicable</w:t>
            </w:r>
          </w:p>
        </w:tc>
      </w:tr>
      <w:tr w:rsidR="006101BD" w:rsidRPr="00655002" w14:paraId="31387FCE" w14:textId="77777777" w:rsidTr="006101BD">
        <w:trPr>
          <w:cantSplit/>
          <w:trHeight w:val="300"/>
          <w:jc w:val="center"/>
        </w:trPr>
        <w:tc>
          <w:tcPr>
            <w:tcW w:w="3836" w:type="pct"/>
            <w:vAlign w:val="center"/>
            <w:hideMark/>
          </w:tcPr>
          <w:p w14:paraId="2EEB7E07" w14:textId="77777777" w:rsidR="006101BD" w:rsidRPr="00655002" w:rsidRDefault="006101BD" w:rsidP="006101BD">
            <w:pPr>
              <w:pStyle w:val="TableBodyTextMIRB"/>
              <w:rPr>
                <w:rFonts w:eastAsia="Times New Roman"/>
                <w:lang w:eastAsia="en-CA"/>
              </w:rPr>
            </w:pPr>
            <w:r>
              <w:t>Municipality of West Perth</w:t>
            </w:r>
          </w:p>
        </w:tc>
        <w:tc>
          <w:tcPr>
            <w:tcW w:w="1164" w:type="pct"/>
            <w:noWrap/>
            <w:vAlign w:val="center"/>
            <w:hideMark/>
          </w:tcPr>
          <w:p w14:paraId="1B4E9861" w14:textId="77777777" w:rsidR="006101BD" w:rsidRDefault="006101BD" w:rsidP="006101BD">
            <w:pPr>
              <w:pStyle w:val="TableBodyTextMIRB"/>
            </w:pPr>
            <w:r w:rsidRPr="00377980">
              <w:rPr>
                <w:rFonts w:eastAsia="Times New Roman"/>
                <w:lang w:eastAsia="en-CA"/>
              </w:rPr>
              <w:t>Not applicable</w:t>
            </w:r>
          </w:p>
        </w:tc>
      </w:tr>
      <w:tr w:rsidR="006101BD" w:rsidRPr="00655002" w14:paraId="1669D930" w14:textId="77777777" w:rsidTr="006101BD">
        <w:trPr>
          <w:cantSplit/>
          <w:trHeight w:val="300"/>
          <w:jc w:val="center"/>
        </w:trPr>
        <w:tc>
          <w:tcPr>
            <w:tcW w:w="3836" w:type="pct"/>
            <w:vAlign w:val="center"/>
            <w:hideMark/>
          </w:tcPr>
          <w:p w14:paraId="5F8BCF03" w14:textId="77777777" w:rsidR="006101BD" w:rsidRPr="00655002" w:rsidRDefault="006101BD" w:rsidP="006101BD">
            <w:pPr>
              <w:pStyle w:val="TableBodyTextMIRB"/>
              <w:rPr>
                <w:rFonts w:eastAsia="Times New Roman"/>
                <w:lang w:eastAsia="en-CA"/>
              </w:rPr>
            </w:pPr>
            <w:r>
              <w:t>Municipality of Whitestone</w:t>
            </w:r>
          </w:p>
        </w:tc>
        <w:tc>
          <w:tcPr>
            <w:tcW w:w="1164" w:type="pct"/>
            <w:noWrap/>
            <w:vAlign w:val="center"/>
            <w:hideMark/>
          </w:tcPr>
          <w:p w14:paraId="11918361" w14:textId="77777777" w:rsidR="006101BD" w:rsidRDefault="006101BD" w:rsidP="006101BD">
            <w:pPr>
              <w:pStyle w:val="TableBodyTextMIRB"/>
            </w:pPr>
            <w:r w:rsidRPr="00377980">
              <w:rPr>
                <w:rFonts w:eastAsia="Times New Roman"/>
                <w:lang w:eastAsia="en-CA"/>
              </w:rPr>
              <w:t>Not applicable</w:t>
            </w:r>
          </w:p>
        </w:tc>
      </w:tr>
      <w:tr w:rsidR="006101BD" w:rsidRPr="00655002" w14:paraId="783D3520" w14:textId="77777777" w:rsidTr="006101BD">
        <w:trPr>
          <w:cantSplit/>
          <w:trHeight w:val="300"/>
          <w:jc w:val="center"/>
        </w:trPr>
        <w:tc>
          <w:tcPr>
            <w:tcW w:w="3836" w:type="pct"/>
            <w:vAlign w:val="center"/>
            <w:hideMark/>
          </w:tcPr>
          <w:p w14:paraId="75BDBBB5" w14:textId="77777777" w:rsidR="006101BD" w:rsidRPr="00655002" w:rsidRDefault="006101BD" w:rsidP="006101BD">
            <w:pPr>
              <w:pStyle w:val="TableBodyTextMIRB"/>
              <w:rPr>
                <w:rFonts w:eastAsia="Times New Roman"/>
                <w:lang w:eastAsia="en-CA"/>
              </w:rPr>
            </w:pPr>
            <w:r>
              <w:t>Munsee-Delaware Nation 1</w:t>
            </w:r>
          </w:p>
        </w:tc>
        <w:tc>
          <w:tcPr>
            <w:tcW w:w="1164" w:type="pct"/>
            <w:noWrap/>
            <w:vAlign w:val="center"/>
            <w:hideMark/>
          </w:tcPr>
          <w:p w14:paraId="0AD71494" w14:textId="77777777" w:rsidR="006101BD" w:rsidRDefault="006101BD" w:rsidP="006101BD">
            <w:pPr>
              <w:pStyle w:val="TableBodyTextMIRB"/>
            </w:pPr>
            <w:r w:rsidRPr="00377980">
              <w:rPr>
                <w:rFonts w:eastAsia="Times New Roman"/>
                <w:lang w:eastAsia="en-CA"/>
              </w:rPr>
              <w:t>Not applicable</w:t>
            </w:r>
          </w:p>
        </w:tc>
      </w:tr>
      <w:tr w:rsidR="006101BD" w:rsidRPr="00655002" w14:paraId="49C9908A" w14:textId="77777777" w:rsidTr="006101BD">
        <w:trPr>
          <w:cantSplit/>
          <w:trHeight w:val="300"/>
          <w:jc w:val="center"/>
        </w:trPr>
        <w:tc>
          <w:tcPr>
            <w:tcW w:w="3836" w:type="pct"/>
            <w:vAlign w:val="center"/>
            <w:hideMark/>
          </w:tcPr>
          <w:p w14:paraId="5F2BF1C7" w14:textId="77777777" w:rsidR="006101BD" w:rsidRPr="00655002" w:rsidRDefault="006101BD" w:rsidP="006101BD">
            <w:pPr>
              <w:pStyle w:val="TableBodyTextMIRB"/>
              <w:rPr>
                <w:rFonts w:eastAsia="Times New Roman"/>
                <w:lang w:eastAsia="en-CA"/>
              </w:rPr>
            </w:pPr>
            <w:r>
              <w:t>Muskrat Dam Lake</w:t>
            </w:r>
          </w:p>
        </w:tc>
        <w:tc>
          <w:tcPr>
            <w:tcW w:w="1164" w:type="pct"/>
            <w:noWrap/>
            <w:vAlign w:val="center"/>
            <w:hideMark/>
          </w:tcPr>
          <w:p w14:paraId="33E74186" w14:textId="77777777" w:rsidR="006101BD" w:rsidRDefault="006101BD" w:rsidP="006101BD">
            <w:pPr>
              <w:pStyle w:val="TableBodyTextMIRB"/>
            </w:pPr>
            <w:r w:rsidRPr="00377980">
              <w:rPr>
                <w:rFonts w:eastAsia="Times New Roman"/>
                <w:lang w:eastAsia="en-CA"/>
              </w:rPr>
              <w:t>Not applicable</w:t>
            </w:r>
          </w:p>
        </w:tc>
      </w:tr>
      <w:tr w:rsidR="006101BD" w:rsidRPr="00655002" w14:paraId="53B4DAC8" w14:textId="77777777" w:rsidTr="006101BD">
        <w:trPr>
          <w:cantSplit/>
          <w:trHeight w:val="300"/>
          <w:jc w:val="center"/>
        </w:trPr>
        <w:tc>
          <w:tcPr>
            <w:tcW w:w="3836" w:type="pct"/>
            <w:vAlign w:val="center"/>
            <w:hideMark/>
          </w:tcPr>
          <w:p w14:paraId="54BAD653" w14:textId="77777777" w:rsidR="006101BD" w:rsidRPr="00655002" w:rsidRDefault="006101BD" w:rsidP="006101BD">
            <w:pPr>
              <w:pStyle w:val="TableBodyTextMIRB"/>
              <w:rPr>
                <w:rFonts w:eastAsia="Times New Roman"/>
                <w:lang w:eastAsia="en-CA"/>
              </w:rPr>
            </w:pPr>
            <w:proofErr w:type="spellStart"/>
            <w:r>
              <w:t>Naiscoutaing</w:t>
            </w:r>
            <w:proofErr w:type="spellEnd"/>
            <w:r>
              <w:t xml:space="preserve"> 17a</w:t>
            </w:r>
          </w:p>
        </w:tc>
        <w:tc>
          <w:tcPr>
            <w:tcW w:w="1164" w:type="pct"/>
            <w:noWrap/>
            <w:vAlign w:val="center"/>
            <w:hideMark/>
          </w:tcPr>
          <w:p w14:paraId="1EBCFFFA" w14:textId="77777777" w:rsidR="006101BD" w:rsidRDefault="006101BD" w:rsidP="006101BD">
            <w:pPr>
              <w:pStyle w:val="TableBodyTextMIRB"/>
            </w:pPr>
            <w:r w:rsidRPr="00377980">
              <w:rPr>
                <w:rFonts w:eastAsia="Times New Roman"/>
                <w:lang w:eastAsia="en-CA"/>
              </w:rPr>
              <w:t>Not applicable</w:t>
            </w:r>
          </w:p>
        </w:tc>
      </w:tr>
      <w:tr w:rsidR="006101BD" w:rsidRPr="00655002" w14:paraId="50650295" w14:textId="77777777" w:rsidTr="006101BD">
        <w:trPr>
          <w:cantSplit/>
          <w:trHeight w:val="300"/>
          <w:jc w:val="center"/>
        </w:trPr>
        <w:tc>
          <w:tcPr>
            <w:tcW w:w="3836" w:type="pct"/>
            <w:vAlign w:val="center"/>
            <w:hideMark/>
          </w:tcPr>
          <w:p w14:paraId="5C3A1700" w14:textId="77777777" w:rsidR="006101BD" w:rsidRPr="00655002" w:rsidRDefault="006101BD" w:rsidP="006101BD">
            <w:pPr>
              <w:pStyle w:val="TableBodyTextMIRB"/>
              <w:rPr>
                <w:rFonts w:eastAsia="Times New Roman"/>
                <w:lang w:eastAsia="en-CA"/>
              </w:rPr>
            </w:pPr>
            <w:proofErr w:type="spellStart"/>
            <w:r>
              <w:t>Naongashing</w:t>
            </w:r>
            <w:proofErr w:type="spellEnd"/>
            <w:r>
              <w:t xml:space="preserve"> 31a &amp; 35a</w:t>
            </w:r>
          </w:p>
        </w:tc>
        <w:tc>
          <w:tcPr>
            <w:tcW w:w="1164" w:type="pct"/>
            <w:noWrap/>
            <w:vAlign w:val="center"/>
            <w:hideMark/>
          </w:tcPr>
          <w:p w14:paraId="3B914DDE" w14:textId="77777777" w:rsidR="006101BD" w:rsidRDefault="006101BD" w:rsidP="006101BD">
            <w:pPr>
              <w:pStyle w:val="TableBodyTextMIRB"/>
            </w:pPr>
            <w:r w:rsidRPr="00377980">
              <w:rPr>
                <w:rFonts w:eastAsia="Times New Roman"/>
                <w:lang w:eastAsia="en-CA"/>
              </w:rPr>
              <w:t>Not applicable</w:t>
            </w:r>
          </w:p>
        </w:tc>
      </w:tr>
      <w:tr w:rsidR="006101BD" w:rsidRPr="00655002" w14:paraId="025BF079" w14:textId="77777777" w:rsidTr="006101BD">
        <w:trPr>
          <w:cantSplit/>
          <w:trHeight w:val="300"/>
          <w:jc w:val="center"/>
        </w:trPr>
        <w:tc>
          <w:tcPr>
            <w:tcW w:w="3836" w:type="pct"/>
            <w:vAlign w:val="center"/>
            <w:hideMark/>
          </w:tcPr>
          <w:p w14:paraId="4E20EC2A" w14:textId="77777777" w:rsidR="006101BD" w:rsidRPr="00655002" w:rsidRDefault="006101BD" w:rsidP="006101BD">
            <w:pPr>
              <w:pStyle w:val="TableBodyTextMIRB"/>
              <w:rPr>
                <w:rFonts w:eastAsia="Times New Roman"/>
                <w:lang w:eastAsia="en-CA"/>
              </w:rPr>
            </w:pPr>
            <w:proofErr w:type="spellStart"/>
            <w:r>
              <w:t>Neguaguon</w:t>
            </w:r>
            <w:proofErr w:type="spellEnd"/>
            <w:r>
              <w:t xml:space="preserve"> Lake 25d</w:t>
            </w:r>
          </w:p>
        </w:tc>
        <w:tc>
          <w:tcPr>
            <w:tcW w:w="1164" w:type="pct"/>
            <w:noWrap/>
            <w:vAlign w:val="center"/>
            <w:hideMark/>
          </w:tcPr>
          <w:p w14:paraId="6010DF86" w14:textId="77777777" w:rsidR="006101BD" w:rsidRDefault="006101BD" w:rsidP="006101BD">
            <w:pPr>
              <w:pStyle w:val="TableBodyTextMIRB"/>
            </w:pPr>
            <w:r w:rsidRPr="00377980">
              <w:rPr>
                <w:rFonts w:eastAsia="Times New Roman"/>
                <w:lang w:eastAsia="en-CA"/>
              </w:rPr>
              <w:t>Not applicable</w:t>
            </w:r>
          </w:p>
        </w:tc>
      </w:tr>
      <w:tr w:rsidR="006101BD" w:rsidRPr="00655002" w14:paraId="551B8F5C" w14:textId="77777777" w:rsidTr="006101BD">
        <w:trPr>
          <w:cantSplit/>
          <w:trHeight w:val="300"/>
          <w:jc w:val="center"/>
        </w:trPr>
        <w:tc>
          <w:tcPr>
            <w:tcW w:w="3836" w:type="pct"/>
            <w:vAlign w:val="center"/>
            <w:hideMark/>
          </w:tcPr>
          <w:p w14:paraId="1C250ECD" w14:textId="77777777" w:rsidR="006101BD" w:rsidRPr="00655002" w:rsidRDefault="006101BD" w:rsidP="006101BD">
            <w:pPr>
              <w:pStyle w:val="TableBodyTextMIRB"/>
              <w:rPr>
                <w:rFonts w:eastAsia="Times New Roman"/>
                <w:lang w:eastAsia="en-CA"/>
              </w:rPr>
            </w:pPr>
            <w:proofErr w:type="spellStart"/>
            <w:r>
              <w:t>Neskantaga</w:t>
            </w:r>
            <w:proofErr w:type="spellEnd"/>
          </w:p>
        </w:tc>
        <w:tc>
          <w:tcPr>
            <w:tcW w:w="1164" w:type="pct"/>
            <w:noWrap/>
            <w:vAlign w:val="center"/>
            <w:hideMark/>
          </w:tcPr>
          <w:p w14:paraId="54B594D5" w14:textId="77777777" w:rsidR="006101BD" w:rsidRDefault="006101BD" w:rsidP="006101BD">
            <w:pPr>
              <w:pStyle w:val="TableBodyTextMIRB"/>
            </w:pPr>
            <w:r w:rsidRPr="00377980">
              <w:rPr>
                <w:rFonts w:eastAsia="Times New Roman"/>
                <w:lang w:eastAsia="en-CA"/>
              </w:rPr>
              <w:t>Not applicable</w:t>
            </w:r>
          </w:p>
        </w:tc>
      </w:tr>
      <w:tr w:rsidR="006101BD" w:rsidRPr="00655002" w14:paraId="4A845A52" w14:textId="77777777" w:rsidTr="006101BD">
        <w:trPr>
          <w:cantSplit/>
          <w:trHeight w:val="300"/>
          <w:jc w:val="center"/>
        </w:trPr>
        <w:tc>
          <w:tcPr>
            <w:tcW w:w="3836" w:type="pct"/>
            <w:vAlign w:val="center"/>
            <w:hideMark/>
          </w:tcPr>
          <w:p w14:paraId="1D57B06A" w14:textId="77777777" w:rsidR="006101BD" w:rsidRPr="00655002" w:rsidRDefault="006101BD" w:rsidP="006101BD">
            <w:pPr>
              <w:pStyle w:val="TableBodyTextMIRB"/>
              <w:rPr>
                <w:rFonts w:eastAsia="Times New Roman"/>
                <w:lang w:eastAsia="en-CA"/>
              </w:rPr>
            </w:pPr>
            <w:r>
              <w:t>New Credit 40a</w:t>
            </w:r>
          </w:p>
        </w:tc>
        <w:tc>
          <w:tcPr>
            <w:tcW w:w="1164" w:type="pct"/>
            <w:noWrap/>
            <w:vAlign w:val="center"/>
            <w:hideMark/>
          </w:tcPr>
          <w:p w14:paraId="48178CE0" w14:textId="77777777" w:rsidR="006101BD" w:rsidRDefault="006101BD" w:rsidP="006101BD">
            <w:pPr>
              <w:pStyle w:val="TableBodyTextMIRB"/>
            </w:pPr>
            <w:r w:rsidRPr="00377980">
              <w:rPr>
                <w:rFonts w:eastAsia="Times New Roman"/>
                <w:lang w:eastAsia="en-CA"/>
              </w:rPr>
              <w:t>Not applicable</w:t>
            </w:r>
          </w:p>
        </w:tc>
      </w:tr>
      <w:tr w:rsidR="006101BD" w:rsidRPr="00655002" w14:paraId="31BE7B62" w14:textId="77777777" w:rsidTr="006101BD">
        <w:trPr>
          <w:cantSplit/>
          <w:trHeight w:val="300"/>
          <w:jc w:val="center"/>
        </w:trPr>
        <w:tc>
          <w:tcPr>
            <w:tcW w:w="3836" w:type="pct"/>
            <w:vAlign w:val="center"/>
            <w:hideMark/>
          </w:tcPr>
          <w:p w14:paraId="5289D9AC" w14:textId="77777777" w:rsidR="006101BD" w:rsidRPr="00655002" w:rsidRDefault="006101BD" w:rsidP="006101BD">
            <w:pPr>
              <w:pStyle w:val="TableBodyTextMIRB"/>
              <w:rPr>
                <w:rFonts w:eastAsia="Times New Roman"/>
                <w:lang w:eastAsia="en-CA"/>
              </w:rPr>
            </w:pPr>
            <w:r>
              <w:t>New Post 69</w:t>
            </w:r>
          </w:p>
        </w:tc>
        <w:tc>
          <w:tcPr>
            <w:tcW w:w="1164" w:type="pct"/>
            <w:noWrap/>
            <w:vAlign w:val="center"/>
            <w:hideMark/>
          </w:tcPr>
          <w:p w14:paraId="0D708C2E" w14:textId="77777777" w:rsidR="006101BD" w:rsidRDefault="006101BD" w:rsidP="006101BD">
            <w:pPr>
              <w:pStyle w:val="TableBodyTextMIRB"/>
            </w:pPr>
            <w:r w:rsidRPr="00377980">
              <w:rPr>
                <w:rFonts w:eastAsia="Times New Roman"/>
                <w:lang w:eastAsia="en-CA"/>
              </w:rPr>
              <w:t>Not applicable</w:t>
            </w:r>
          </w:p>
        </w:tc>
      </w:tr>
      <w:tr w:rsidR="006101BD" w:rsidRPr="00655002" w14:paraId="59D91414" w14:textId="77777777" w:rsidTr="006101BD">
        <w:trPr>
          <w:cantSplit/>
          <w:trHeight w:val="300"/>
          <w:jc w:val="center"/>
        </w:trPr>
        <w:tc>
          <w:tcPr>
            <w:tcW w:w="3836" w:type="pct"/>
            <w:vAlign w:val="center"/>
            <w:hideMark/>
          </w:tcPr>
          <w:p w14:paraId="73901AB1" w14:textId="77777777" w:rsidR="006101BD" w:rsidRPr="00655002" w:rsidRDefault="006101BD" w:rsidP="006101BD">
            <w:pPr>
              <w:pStyle w:val="TableBodyTextMIRB"/>
              <w:rPr>
                <w:rFonts w:eastAsia="Times New Roman"/>
                <w:lang w:eastAsia="en-CA"/>
              </w:rPr>
            </w:pPr>
            <w:r>
              <w:t>New Post 69a</w:t>
            </w:r>
          </w:p>
        </w:tc>
        <w:tc>
          <w:tcPr>
            <w:tcW w:w="1164" w:type="pct"/>
            <w:noWrap/>
            <w:vAlign w:val="center"/>
            <w:hideMark/>
          </w:tcPr>
          <w:p w14:paraId="7A5CEC10" w14:textId="77777777" w:rsidR="006101BD" w:rsidRDefault="006101BD" w:rsidP="006101BD">
            <w:pPr>
              <w:pStyle w:val="TableBodyTextMIRB"/>
            </w:pPr>
            <w:r w:rsidRPr="00377980">
              <w:rPr>
                <w:rFonts w:eastAsia="Times New Roman"/>
                <w:lang w:eastAsia="en-CA"/>
              </w:rPr>
              <w:t>Not applicable</w:t>
            </w:r>
          </w:p>
        </w:tc>
      </w:tr>
      <w:tr w:rsidR="006101BD" w:rsidRPr="00655002" w14:paraId="7C1E29DA" w14:textId="77777777" w:rsidTr="006101BD">
        <w:trPr>
          <w:cantSplit/>
          <w:trHeight w:val="300"/>
          <w:jc w:val="center"/>
        </w:trPr>
        <w:tc>
          <w:tcPr>
            <w:tcW w:w="3836" w:type="pct"/>
            <w:vAlign w:val="center"/>
            <w:hideMark/>
          </w:tcPr>
          <w:p w14:paraId="77E41D40" w14:textId="77777777" w:rsidR="006101BD" w:rsidRPr="00655002" w:rsidRDefault="006101BD" w:rsidP="006101BD">
            <w:pPr>
              <w:pStyle w:val="TableBodyTextMIRB"/>
              <w:rPr>
                <w:rFonts w:eastAsia="Times New Roman"/>
                <w:lang w:eastAsia="en-CA"/>
              </w:rPr>
            </w:pPr>
            <w:proofErr w:type="spellStart"/>
            <w:r>
              <w:t>Neyaashiinigmiing</w:t>
            </w:r>
            <w:proofErr w:type="spellEnd"/>
          </w:p>
        </w:tc>
        <w:tc>
          <w:tcPr>
            <w:tcW w:w="1164" w:type="pct"/>
            <w:noWrap/>
            <w:vAlign w:val="center"/>
            <w:hideMark/>
          </w:tcPr>
          <w:p w14:paraId="0543263A" w14:textId="77777777" w:rsidR="006101BD" w:rsidRDefault="006101BD" w:rsidP="006101BD">
            <w:pPr>
              <w:pStyle w:val="TableBodyTextMIRB"/>
            </w:pPr>
            <w:r w:rsidRPr="00377980">
              <w:rPr>
                <w:rFonts w:eastAsia="Times New Roman"/>
                <w:lang w:eastAsia="en-CA"/>
              </w:rPr>
              <w:t>Not applicable</w:t>
            </w:r>
          </w:p>
        </w:tc>
      </w:tr>
      <w:tr w:rsidR="006101BD" w:rsidRPr="00655002" w14:paraId="1517008F" w14:textId="77777777" w:rsidTr="006101BD">
        <w:trPr>
          <w:cantSplit/>
          <w:trHeight w:val="300"/>
          <w:jc w:val="center"/>
        </w:trPr>
        <w:tc>
          <w:tcPr>
            <w:tcW w:w="3836" w:type="pct"/>
            <w:vAlign w:val="center"/>
            <w:hideMark/>
          </w:tcPr>
          <w:p w14:paraId="2C388589" w14:textId="77777777" w:rsidR="006101BD" w:rsidRPr="00655002" w:rsidRDefault="006101BD" w:rsidP="006101BD">
            <w:pPr>
              <w:pStyle w:val="TableBodyTextMIRB"/>
              <w:rPr>
                <w:rFonts w:eastAsia="Times New Roman"/>
                <w:lang w:eastAsia="en-CA"/>
              </w:rPr>
            </w:pPr>
            <w:r>
              <w:t>Nipissing 10</w:t>
            </w:r>
          </w:p>
        </w:tc>
        <w:tc>
          <w:tcPr>
            <w:tcW w:w="1164" w:type="pct"/>
            <w:noWrap/>
            <w:vAlign w:val="center"/>
            <w:hideMark/>
          </w:tcPr>
          <w:p w14:paraId="0F679DA2" w14:textId="77777777" w:rsidR="006101BD" w:rsidRDefault="006101BD" w:rsidP="006101BD">
            <w:pPr>
              <w:pStyle w:val="TableBodyTextMIRB"/>
            </w:pPr>
            <w:r w:rsidRPr="00377980">
              <w:rPr>
                <w:rFonts w:eastAsia="Times New Roman"/>
                <w:lang w:eastAsia="en-CA"/>
              </w:rPr>
              <w:t>Not applicable</w:t>
            </w:r>
          </w:p>
        </w:tc>
      </w:tr>
      <w:tr w:rsidR="006101BD" w:rsidRPr="00655002" w14:paraId="6E6E54BC" w14:textId="77777777" w:rsidTr="006101BD">
        <w:trPr>
          <w:cantSplit/>
          <w:trHeight w:val="300"/>
          <w:jc w:val="center"/>
        </w:trPr>
        <w:tc>
          <w:tcPr>
            <w:tcW w:w="3836" w:type="pct"/>
            <w:vAlign w:val="center"/>
            <w:hideMark/>
          </w:tcPr>
          <w:p w14:paraId="2E7D23F9" w14:textId="77777777" w:rsidR="006101BD" w:rsidRPr="00655002" w:rsidRDefault="006101BD" w:rsidP="006101BD">
            <w:pPr>
              <w:pStyle w:val="TableBodyTextMIRB"/>
              <w:rPr>
                <w:rFonts w:eastAsia="Times New Roman"/>
                <w:lang w:eastAsia="en-CA"/>
              </w:rPr>
            </w:pPr>
            <w:r>
              <w:t>Norfolk County</w:t>
            </w:r>
          </w:p>
        </w:tc>
        <w:tc>
          <w:tcPr>
            <w:tcW w:w="1164" w:type="pct"/>
            <w:noWrap/>
            <w:vAlign w:val="center"/>
            <w:hideMark/>
          </w:tcPr>
          <w:p w14:paraId="11D9DFE0" w14:textId="77777777" w:rsidR="006101BD" w:rsidRDefault="006101BD" w:rsidP="006101BD">
            <w:pPr>
              <w:pStyle w:val="TableBodyTextMIRB"/>
            </w:pPr>
            <w:r w:rsidRPr="00377980">
              <w:rPr>
                <w:rFonts w:eastAsia="Times New Roman"/>
                <w:lang w:eastAsia="en-CA"/>
              </w:rPr>
              <w:t>Not applicable</w:t>
            </w:r>
          </w:p>
        </w:tc>
      </w:tr>
      <w:tr w:rsidR="006101BD" w:rsidRPr="00655002" w14:paraId="4E709579" w14:textId="77777777" w:rsidTr="006101BD">
        <w:trPr>
          <w:cantSplit/>
          <w:trHeight w:val="300"/>
          <w:jc w:val="center"/>
        </w:trPr>
        <w:tc>
          <w:tcPr>
            <w:tcW w:w="3836" w:type="pct"/>
            <w:vAlign w:val="center"/>
            <w:hideMark/>
          </w:tcPr>
          <w:p w14:paraId="19B5B1A0" w14:textId="77777777" w:rsidR="006101BD" w:rsidRPr="00655002" w:rsidRDefault="006101BD" w:rsidP="006101BD">
            <w:pPr>
              <w:pStyle w:val="TableBodyTextMIRB"/>
              <w:rPr>
                <w:rFonts w:eastAsia="Times New Roman"/>
                <w:lang w:eastAsia="en-CA"/>
              </w:rPr>
            </w:pPr>
            <w:r>
              <w:t>North Spirit Lake</w:t>
            </w:r>
          </w:p>
        </w:tc>
        <w:tc>
          <w:tcPr>
            <w:tcW w:w="1164" w:type="pct"/>
            <w:noWrap/>
            <w:vAlign w:val="center"/>
            <w:hideMark/>
          </w:tcPr>
          <w:p w14:paraId="6A6C0E61" w14:textId="77777777" w:rsidR="006101BD" w:rsidRDefault="006101BD" w:rsidP="006101BD">
            <w:pPr>
              <w:pStyle w:val="TableBodyTextMIRB"/>
            </w:pPr>
            <w:r w:rsidRPr="00377980">
              <w:rPr>
                <w:rFonts w:eastAsia="Times New Roman"/>
                <w:lang w:eastAsia="en-CA"/>
              </w:rPr>
              <w:t>Not applicable</w:t>
            </w:r>
          </w:p>
        </w:tc>
      </w:tr>
      <w:tr w:rsidR="006101BD" w:rsidRPr="00655002" w14:paraId="5A6DF5D7" w14:textId="77777777" w:rsidTr="006101BD">
        <w:trPr>
          <w:cantSplit/>
          <w:trHeight w:val="300"/>
          <w:jc w:val="center"/>
        </w:trPr>
        <w:tc>
          <w:tcPr>
            <w:tcW w:w="3836" w:type="pct"/>
            <w:vAlign w:val="center"/>
            <w:hideMark/>
          </w:tcPr>
          <w:p w14:paraId="502334EC" w14:textId="77777777" w:rsidR="006101BD" w:rsidRPr="00655002" w:rsidRDefault="006101BD" w:rsidP="006101BD">
            <w:pPr>
              <w:pStyle w:val="TableBodyTextMIRB"/>
              <w:rPr>
                <w:rFonts w:eastAsia="Times New Roman"/>
                <w:lang w:eastAsia="en-CA"/>
              </w:rPr>
            </w:pPr>
            <w:r>
              <w:t>Northwest Angle 33b</w:t>
            </w:r>
          </w:p>
        </w:tc>
        <w:tc>
          <w:tcPr>
            <w:tcW w:w="1164" w:type="pct"/>
            <w:noWrap/>
            <w:vAlign w:val="center"/>
            <w:hideMark/>
          </w:tcPr>
          <w:p w14:paraId="71B22623" w14:textId="77777777" w:rsidR="006101BD" w:rsidRDefault="006101BD" w:rsidP="006101BD">
            <w:pPr>
              <w:pStyle w:val="TableBodyTextMIRB"/>
            </w:pPr>
            <w:r w:rsidRPr="00377980">
              <w:rPr>
                <w:rFonts w:eastAsia="Times New Roman"/>
                <w:lang w:eastAsia="en-CA"/>
              </w:rPr>
              <w:t>Not applicable</w:t>
            </w:r>
          </w:p>
        </w:tc>
      </w:tr>
      <w:tr w:rsidR="006101BD" w:rsidRPr="00655002" w14:paraId="3491FFA1" w14:textId="77777777" w:rsidTr="006101BD">
        <w:trPr>
          <w:cantSplit/>
          <w:trHeight w:val="300"/>
          <w:jc w:val="center"/>
        </w:trPr>
        <w:tc>
          <w:tcPr>
            <w:tcW w:w="3836" w:type="pct"/>
            <w:vAlign w:val="center"/>
            <w:hideMark/>
          </w:tcPr>
          <w:p w14:paraId="477D0CF3" w14:textId="77777777" w:rsidR="006101BD" w:rsidRPr="00655002" w:rsidRDefault="006101BD" w:rsidP="006101BD">
            <w:pPr>
              <w:pStyle w:val="TableBodyTextMIRB"/>
              <w:rPr>
                <w:rFonts w:eastAsia="Times New Roman"/>
                <w:lang w:eastAsia="en-CA"/>
              </w:rPr>
            </w:pPr>
            <w:r>
              <w:t>Northwest Angle 34c &amp; 37b</w:t>
            </w:r>
          </w:p>
        </w:tc>
        <w:tc>
          <w:tcPr>
            <w:tcW w:w="1164" w:type="pct"/>
            <w:noWrap/>
            <w:vAlign w:val="center"/>
            <w:hideMark/>
          </w:tcPr>
          <w:p w14:paraId="2366A9EF" w14:textId="77777777" w:rsidR="006101BD" w:rsidRDefault="006101BD" w:rsidP="006101BD">
            <w:pPr>
              <w:pStyle w:val="TableBodyTextMIRB"/>
            </w:pPr>
            <w:r w:rsidRPr="00377980">
              <w:rPr>
                <w:rFonts w:eastAsia="Times New Roman"/>
                <w:lang w:eastAsia="en-CA"/>
              </w:rPr>
              <w:t>Not applicable</w:t>
            </w:r>
          </w:p>
        </w:tc>
      </w:tr>
      <w:tr w:rsidR="006101BD" w:rsidRPr="00655002" w14:paraId="18974E88" w14:textId="77777777" w:rsidTr="006101BD">
        <w:trPr>
          <w:cantSplit/>
          <w:trHeight w:val="300"/>
          <w:jc w:val="center"/>
        </w:trPr>
        <w:tc>
          <w:tcPr>
            <w:tcW w:w="3836" w:type="pct"/>
            <w:vAlign w:val="center"/>
            <w:hideMark/>
          </w:tcPr>
          <w:p w14:paraId="60089A1B" w14:textId="77777777" w:rsidR="006101BD" w:rsidRPr="00655002" w:rsidRDefault="006101BD" w:rsidP="006101BD">
            <w:pPr>
              <w:pStyle w:val="TableBodyTextMIRB"/>
              <w:rPr>
                <w:rFonts w:eastAsia="Times New Roman"/>
                <w:lang w:eastAsia="en-CA"/>
              </w:rPr>
            </w:pPr>
            <w:proofErr w:type="spellStart"/>
            <w:r>
              <w:t>Obabikong</w:t>
            </w:r>
            <w:proofErr w:type="spellEnd"/>
            <w:r>
              <w:t xml:space="preserve"> 35b</w:t>
            </w:r>
          </w:p>
        </w:tc>
        <w:tc>
          <w:tcPr>
            <w:tcW w:w="1164" w:type="pct"/>
            <w:noWrap/>
            <w:vAlign w:val="center"/>
            <w:hideMark/>
          </w:tcPr>
          <w:p w14:paraId="450CD6C0" w14:textId="77777777" w:rsidR="006101BD" w:rsidRDefault="006101BD" w:rsidP="006101BD">
            <w:pPr>
              <w:pStyle w:val="TableBodyTextMIRB"/>
            </w:pPr>
            <w:r w:rsidRPr="00377980">
              <w:rPr>
                <w:rFonts w:eastAsia="Times New Roman"/>
                <w:lang w:eastAsia="en-CA"/>
              </w:rPr>
              <w:t>Not applicable</w:t>
            </w:r>
          </w:p>
        </w:tc>
      </w:tr>
      <w:tr w:rsidR="006101BD" w:rsidRPr="00655002" w14:paraId="32CA0ECB" w14:textId="77777777" w:rsidTr="006101BD">
        <w:trPr>
          <w:cantSplit/>
          <w:trHeight w:val="300"/>
          <w:jc w:val="center"/>
        </w:trPr>
        <w:tc>
          <w:tcPr>
            <w:tcW w:w="3836" w:type="pct"/>
            <w:vAlign w:val="center"/>
            <w:hideMark/>
          </w:tcPr>
          <w:p w14:paraId="7FAC7585" w14:textId="77777777" w:rsidR="006101BD" w:rsidRPr="00655002" w:rsidRDefault="006101BD" w:rsidP="006101BD">
            <w:pPr>
              <w:pStyle w:val="TableBodyTextMIRB"/>
              <w:rPr>
                <w:rFonts w:eastAsia="Times New Roman"/>
                <w:lang w:eastAsia="en-CA"/>
              </w:rPr>
            </w:pPr>
            <w:proofErr w:type="spellStart"/>
            <w:r>
              <w:t>Obadjiwan</w:t>
            </w:r>
            <w:proofErr w:type="spellEnd"/>
            <w:r>
              <w:t xml:space="preserve"> 15e</w:t>
            </w:r>
          </w:p>
        </w:tc>
        <w:tc>
          <w:tcPr>
            <w:tcW w:w="1164" w:type="pct"/>
            <w:noWrap/>
            <w:vAlign w:val="center"/>
            <w:hideMark/>
          </w:tcPr>
          <w:p w14:paraId="16255F69" w14:textId="77777777" w:rsidR="006101BD" w:rsidRDefault="006101BD" w:rsidP="006101BD">
            <w:pPr>
              <w:pStyle w:val="TableBodyTextMIRB"/>
            </w:pPr>
            <w:r w:rsidRPr="00377980">
              <w:rPr>
                <w:rFonts w:eastAsia="Times New Roman"/>
                <w:lang w:eastAsia="en-CA"/>
              </w:rPr>
              <w:t>Not applicable</w:t>
            </w:r>
          </w:p>
        </w:tc>
      </w:tr>
      <w:tr w:rsidR="006101BD" w:rsidRPr="00655002" w14:paraId="5ECDFCF2" w14:textId="77777777" w:rsidTr="006101BD">
        <w:trPr>
          <w:cantSplit/>
          <w:trHeight w:val="300"/>
          <w:jc w:val="center"/>
        </w:trPr>
        <w:tc>
          <w:tcPr>
            <w:tcW w:w="3836" w:type="pct"/>
            <w:vAlign w:val="center"/>
            <w:hideMark/>
          </w:tcPr>
          <w:p w14:paraId="0CA65ECF" w14:textId="77777777" w:rsidR="006101BD" w:rsidRPr="00655002" w:rsidRDefault="006101BD" w:rsidP="006101BD">
            <w:pPr>
              <w:pStyle w:val="TableBodyTextMIRB"/>
              <w:rPr>
                <w:rFonts w:eastAsia="Times New Roman"/>
                <w:lang w:eastAsia="en-CA"/>
              </w:rPr>
            </w:pPr>
            <w:r>
              <w:t>Ojibway Nation of Saugeen</w:t>
            </w:r>
          </w:p>
        </w:tc>
        <w:tc>
          <w:tcPr>
            <w:tcW w:w="1164" w:type="pct"/>
            <w:noWrap/>
            <w:vAlign w:val="center"/>
            <w:hideMark/>
          </w:tcPr>
          <w:p w14:paraId="658FF59A" w14:textId="77777777" w:rsidR="006101BD" w:rsidRDefault="006101BD" w:rsidP="006101BD">
            <w:pPr>
              <w:pStyle w:val="TableBodyTextMIRB"/>
            </w:pPr>
            <w:r w:rsidRPr="00377980">
              <w:rPr>
                <w:rFonts w:eastAsia="Times New Roman"/>
                <w:lang w:eastAsia="en-CA"/>
              </w:rPr>
              <w:t>Not applicable</w:t>
            </w:r>
          </w:p>
        </w:tc>
      </w:tr>
      <w:tr w:rsidR="006101BD" w:rsidRPr="00655002" w14:paraId="3DC223D9" w14:textId="77777777" w:rsidTr="006101BD">
        <w:trPr>
          <w:cantSplit/>
          <w:trHeight w:val="300"/>
          <w:jc w:val="center"/>
        </w:trPr>
        <w:tc>
          <w:tcPr>
            <w:tcW w:w="3836" w:type="pct"/>
            <w:vAlign w:val="center"/>
            <w:hideMark/>
          </w:tcPr>
          <w:p w14:paraId="1F6DAE40" w14:textId="77777777" w:rsidR="006101BD" w:rsidRPr="00655002" w:rsidRDefault="006101BD" w:rsidP="006101BD">
            <w:pPr>
              <w:pStyle w:val="TableBodyTextMIRB"/>
              <w:rPr>
                <w:rFonts w:eastAsia="Times New Roman"/>
                <w:lang w:eastAsia="en-CA"/>
              </w:rPr>
            </w:pPr>
            <w:r>
              <w:t>One Man Lake 29</w:t>
            </w:r>
          </w:p>
        </w:tc>
        <w:tc>
          <w:tcPr>
            <w:tcW w:w="1164" w:type="pct"/>
            <w:noWrap/>
            <w:vAlign w:val="center"/>
            <w:hideMark/>
          </w:tcPr>
          <w:p w14:paraId="4DC29B06" w14:textId="77777777" w:rsidR="006101BD" w:rsidRDefault="006101BD" w:rsidP="006101BD">
            <w:pPr>
              <w:pStyle w:val="TableBodyTextMIRB"/>
            </w:pPr>
            <w:r w:rsidRPr="00377980">
              <w:rPr>
                <w:rFonts w:eastAsia="Times New Roman"/>
                <w:lang w:eastAsia="en-CA"/>
              </w:rPr>
              <w:t>Not applicable</w:t>
            </w:r>
          </w:p>
        </w:tc>
      </w:tr>
      <w:tr w:rsidR="006101BD" w:rsidRPr="00655002" w14:paraId="58B18711" w14:textId="77777777" w:rsidTr="006101BD">
        <w:trPr>
          <w:cantSplit/>
          <w:trHeight w:val="300"/>
          <w:jc w:val="center"/>
        </w:trPr>
        <w:tc>
          <w:tcPr>
            <w:tcW w:w="3836" w:type="pct"/>
            <w:vAlign w:val="center"/>
            <w:hideMark/>
          </w:tcPr>
          <w:p w14:paraId="5BE62089" w14:textId="77777777" w:rsidR="006101BD" w:rsidRPr="00655002" w:rsidRDefault="006101BD" w:rsidP="006101BD">
            <w:pPr>
              <w:pStyle w:val="TableBodyTextMIRB"/>
              <w:rPr>
                <w:rFonts w:eastAsia="Times New Roman"/>
                <w:lang w:eastAsia="en-CA"/>
              </w:rPr>
            </w:pPr>
            <w:r>
              <w:t>Oneida 41</w:t>
            </w:r>
          </w:p>
        </w:tc>
        <w:tc>
          <w:tcPr>
            <w:tcW w:w="1164" w:type="pct"/>
            <w:noWrap/>
            <w:vAlign w:val="center"/>
            <w:hideMark/>
          </w:tcPr>
          <w:p w14:paraId="267B0668" w14:textId="77777777" w:rsidR="006101BD" w:rsidRDefault="006101BD" w:rsidP="006101BD">
            <w:pPr>
              <w:pStyle w:val="TableBodyTextMIRB"/>
            </w:pPr>
            <w:r w:rsidRPr="00377980">
              <w:rPr>
                <w:rFonts w:eastAsia="Times New Roman"/>
                <w:lang w:eastAsia="en-CA"/>
              </w:rPr>
              <w:t>Not applicable</w:t>
            </w:r>
          </w:p>
        </w:tc>
      </w:tr>
      <w:tr w:rsidR="006101BD" w:rsidRPr="00655002" w14:paraId="521C3AAC" w14:textId="77777777" w:rsidTr="006101BD">
        <w:trPr>
          <w:cantSplit/>
          <w:trHeight w:val="300"/>
          <w:jc w:val="center"/>
        </w:trPr>
        <w:tc>
          <w:tcPr>
            <w:tcW w:w="3836" w:type="pct"/>
            <w:vAlign w:val="center"/>
            <w:hideMark/>
          </w:tcPr>
          <w:p w14:paraId="2D97755D" w14:textId="77777777" w:rsidR="006101BD" w:rsidRPr="00655002" w:rsidRDefault="006101BD" w:rsidP="006101BD">
            <w:pPr>
              <w:pStyle w:val="TableBodyTextMIRB"/>
              <w:rPr>
                <w:rFonts w:eastAsia="Times New Roman"/>
                <w:lang w:eastAsia="en-CA"/>
              </w:rPr>
            </w:pPr>
            <w:proofErr w:type="spellStart"/>
            <w:r>
              <w:t>Osnaburgh</w:t>
            </w:r>
            <w:proofErr w:type="spellEnd"/>
            <w:r>
              <w:t xml:space="preserve"> 63a</w:t>
            </w:r>
          </w:p>
        </w:tc>
        <w:tc>
          <w:tcPr>
            <w:tcW w:w="1164" w:type="pct"/>
            <w:noWrap/>
            <w:vAlign w:val="center"/>
            <w:hideMark/>
          </w:tcPr>
          <w:p w14:paraId="267E30A0" w14:textId="77777777" w:rsidR="006101BD" w:rsidRDefault="006101BD" w:rsidP="006101BD">
            <w:pPr>
              <w:pStyle w:val="TableBodyTextMIRB"/>
            </w:pPr>
            <w:r w:rsidRPr="00377980">
              <w:rPr>
                <w:rFonts w:eastAsia="Times New Roman"/>
                <w:lang w:eastAsia="en-CA"/>
              </w:rPr>
              <w:t>Not applicable</w:t>
            </w:r>
          </w:p>
        </w:tc>
      </w:tr>
      <w:tr w:rsidR="006101BD" w:rsidRPr="00655002" w14:paraId="0571AE49" w14:textId="77777777" w:rsidTr="006101BD">
        <w:trPr>
          <w:cantSplit/>
          <w:trHeight w:val="300"/>
          <w:jc w:val="center"/>
        </w:trPr>
        <w:tc>
          <w:tcPr>
            <w:tcW w:w="3836" w:type="pct"/>
            <w:vAlign w:val="center"/>
            <w:hideMark/>
          </w:tcPr>
          <w:p w14:paraId="2003BC71" w14:textId="77777777" w:rsidR="006101BD" w:rsidRPr="00655002" w:rsidRDefault="006101BD" w:rsidP="006101BD">
            <w:pPr>
              <w:pStyle w:val="TableBodyTextMIRB"/>
              <w:rPr>
                <w:rFonts w:eastAsia="Times New Roman"/>
                <w:lang w:eastAsia="en-CA"/>
              </w:rPr>
            </w:pPr>
            <w:proofErr w:type="spellStart"/>
            <w:r>
              <w:t>Osnaburgh</w:t>
            </w:r>
            <w:proofErr w:type="spellEnd"/>
            <w:r>
              <w:t xml:space="preserve"> 63b</w:t>
            </w:r>
          </w:p>
        </w:tc>
        <w:tc>
          <w:tcPr>
            <w:tcW w:w="1164" w:type="pct"/>
            <w:noWrap/>
            <w:vAlign w:val="center"/>
            <w:hideMark/>
          </w:tcPr>
          <w:p w14:paraId="4A60FA5D" w14:textId="77777777" w:rsidR="006101BD" w:rsidRDefault="006101BD" w:rsidP="006101BD">
            <w:pPr>
              <w:pStyle w:val="TableBodyTextMIRB"/>
            </w:pPr>
            <w:r w:rsidRPr="00377980">
              <w:rPr>
                <w:rFonts w:eastAsia="Times New Roman"/>
                <w:lang w:eastAsia="en-CA"/>
              </w:rPr>
              <w:t>Not applicable</w:t>
            </w:r>
          </w:p>
        </w:tc>
      </w:tr>
      <w:tr w:rsidR="006101BD" w:rsidRPr="00655002" w14:paraId="2D14485E" w14:textId="77777777" w:rsidTr="006101BD">
        <w:trPr>
          <w:cantSplit/>
          <w:trHeight w:val="300"/>
          <w:jc w:val="center"/>
        </w:trPr>
        <w:tc>
          <w:tcPr>
            <w:tcW w:w="3836" w:type="pct"/>
            <w:vAlign w:val="center"/>
            <w:hideMark/>
          </w:tcPr>
          <w:p w14:paraId="7537DA97" w14:textId="77777777" w:rsidR="006101BD" w:rsidRPr="00655002" w:rsidRDefault="006101BD" w:rsidP="006101BD">
            <w:pPr>
              <w:pStyle w:val="TableBodyTextMIRB"/>
              <w:rPr>
                <w:rFonts w:eastAsia="Times New Roman"/>
                <w:lang w:eastAsia="en-CA"/>
              </w:rPr>
            </w:pPr>
            <w:r>
              <w:t>Parry Island First Nation</w:t>
            </w:r>
          </w:p>
        </w:tc>
        <w:tc>
          <w:tcPr>
            <w:tcW w:w="1164" w:type="pct"/>
            <w:noWrap/>
            <w:vAlign w:val="center"/>
            <w:hideMark/>
          </w:tcPr>
          <w:p w14:paraId="7AC9DC45" w14:textId="77777777" w:rsidR="006101BD" w:rsidRDefault="006101BD" w:rsidP="006101BD">
            <w:pPr>
              <w:pStyle w:val="TableBodyTextMIRB"/>
            </w:pPr>
            <w:r w:rsidRPr="00377980">
              <w:rPr>
                <w:rFonts w:eastAsia="Times New Roman"/>
                <w:lang w:eastAsia="en-CA"/>
              </w:rPr>
              <w:t>Not applicable</w:t>
            </w:r>
          </w:p>
        </w:tc>
      </w:tr>
      <w:tr w:rsidR="006101BD" w:rsidRPr="00655002" w14:paraId="088B2BC8" w14:textId="77777777" w:rsidTr="006101BD">
        <w:trPr>
          <w:cantSplit/>
          <w:trHeight w:val="300"/>
          <w:jc w:val="center"/>
        </w:trPr>
        <w:tc>
          <w:tcPr>
            <w:tcW w:w="3836" w:type="pct"/>
            <w:vAlign w:val="center"/>
            <w:hideMark/>
          </w:tcPr>
          <w:p w14:paraId="7E28F704" w14:textId="77777777" w:rsidR="006101BD" w:rsidRPr="00655002" w:rsidRDefault="006101BD" w:rsidP="006101BD">
            <w:pPr>
              <w:pStyle w:val="TableBodyTextMIRB"/>
              <w:rPr>
                <w:rFonts w:eastAsia="Times New Roman"/>
                <w:lang w:eastAsia="en-CA"/>
              </w:rPr>
            </w:pPr>
            <w:r>
              <w:t>Pays Plat 51</w:t>
            </w:r>
          </w:p>
        </w:tc>
        <w:tc>
          <w:tcPr>
            <w:tcW w:w="1164" w:type="pct"/>
            <w:noWrap/>
            <w:vAlign w:val="center"/>
            <w:hideMark/>
          </w:tcPr>
          <w:p w14:paraId="04994F7D" w14:textId="77777777" w:rsidR="006101BD" w:rsidRDefault="006101BD" w:rsidP="006101BD">
            <w:pPr>
              <w:pStyle w:val="TableBodyTextMIRB"/>
            </w:pPr>
            <w:r w:rsidRPr="00377980">
              <w:rPr>
                <w:rFonts w:eastAsia="Times New Roman"/>
                <w:lang w:eastAsia="en-CA"/>
              </w:rPr>
              <w:t>Not applicable</w:t>
            </w:r>
          </w:p>
        </w:tc>
      </w:tr>
      <w:tr w:rsidR="006101BD" w:rsidRPr="00655002" w14:paraId="78D097CC" w14:textId="77777777" w:rsidTr="006101BD">
        <w:trPr>
          <w:cantSplit/>
          <w:trHeight w:val="300"/>
          <w:jc w:val="center"/>
        </w:trPr>
        <w:tc>
          <w:tcPr>
            <w:tcW w:w="3836" w:type="pct"/>
            <w:vAlign w:val="center"/>
            <w:hideMark/>
          </w:tcPr>
          <w:p w14:paraId="5E1B4210" w14:textId="77777777" w:rsidR="006101BD" w:rsidRPr="00655002" w:rsidRDefault="006101BD" w:rsidP="006101BD">
            <w:pPr>
              <w:pStyle w:val="TableBodyTextMIRB"/>
              <w:rPr>
                <w:rFonts w:eastAsia="Times New Roman"/>
                <w:lang w:eastAsia="en-CA"/>
              </w:rPr>
            </w:pPr>
            <w:r>
              <w:t xml:space="preserve">Pic </w:t>
            </w:r>
            <w:proofErr w:type="spellStart"/>
            <w:r>
              <w:t>Mobert</w:t>
            </w:r>
            <w:proofErr w:type="spellEnd"/>
            <w:r>
              <w:t xml:space="preserve"> Reserve North</w:t>
            </w:r>
          </w:p>
        </w:tc>
        <w:tc>
          <w:tcPr>
            <w:tcW w:w="1164" w:type="pct"/>
            <w:noWrap/>
            <w:vAlign w:val="center"/>
            <w:hideMark/>
          </w:tcPr>
          <w:p w14:paraId="56C258AC" w14:textId="77777777" w:rsidR="006101BD" w:rsidRDefault="006101BD" w:rsidP="006101BD">
            <w:pPr>
              <w:pStyle w:val="TableBodyTextMIRB"/>
            </w:pPr>
            <w:r w:rsidRPr="00377980">
              <w:rPr>
                <w:rFonts w:eastAsia="Times New Roman"/>
                <w:lang w:eastAsia="en-CA"/>
              </w:rPr>
              <w:t>Not applicable</w:t>
            </w:r>
          </w:p>
        </w:tc>
      </w:tr>
      <w:tr w:rsidR="006101BD" w:rsidRPr="00655002" w14:paraId="0296BBC0" w14:textId="77777777" w:rsidTr="006101BD">
        <w:trPr>
          <w:cantSplit/>
          <w:trHeight w:val="300"/>
          <w:jc w:val="center"/>
        </w:trPr>
        <w:tc>
          <w:tcPr>
            <w:tcW w:w="3836" w:type="pct"/>
            <w:vAlign w:val="center"/>
            <w:hideMark/>
          </w:tcPr>
          <w:p w14:paraId="755C5ABA" w14:textId="77777777" w:rsidR="006101BD" w:rsidRPr="00655002" w:rsidRDefault="006101BD" w:rsidP="006101BD">
            <w:pPr>
              <w:pStyle w:val="TableBodyTextMIRB"/>
              <w:rPr>
                <w:rFonts w:eastAsia="Times New Roman"/>
                <w:lang w:eastAsia="en-CA"/>
              </w:rPr>
            </w:pPr>
            <w:r>
              <w:t xml:space="preserve">Pic </w:t>
            </w:r>
            <w:proofErr w:type="spellStart"/>
            <w:r>
              <w:t>Mobert</w:t>
            </w:r>
            <w:proofErr w:type="spellEnd"/>
            <w:r>
              <w:t xml:space="preserve"> Reserve South</w:t>
            </w:r>
          </w:p>
        </w:tc>
        <w:tc>
          <w:tcPr>
            <w:tcW w:w="1164" w:type="pct"/>
            <w:noWrap/>
            <w:vAlign w:val="center"/>
            <w:hideMark/>
          </w:tcPr>
          <w:p w14:paraId="731187E1" w14:textId="77777777" w:rsidR="006101BD" w:rsidRDefault="006101BD" w:rsidP="006101BD">
            <w:pPr>
              <w:pStyle w:val="TableBodyTextMIRB"/>
            </w:pPr>
            <w:r w:rsidRPr="00377980">
              <w:rPr>
                <w:rFonts w:eastAsia="Times New Roman"/>
                <w:lang w:eastAsia="en-CA"/>
              </w:rPr>
              <w:t>Not applicable</w:t>
            </w:r>
          </w:p>
        </w:tc>
      </w:tr>
      <w:tr w:rsidR="006101BD" w:rsidRPr="00655002" w14:paraId="55B6BFCF" w14:textId="77777777" w:rsidTr="006101BD">
        <w:trPr>
          <w:cantSplit/>
          <w:trHeight w:val="300"/>
          <w:jc w:val="center"/>
        </w:trPr>
        <w:tc>
          <w:tcPr>
            <w:tcW w:w="3836" w:type="pct"/>
            <w:vAlign w:val="center"/>
            <w:hideMark/>
          </w:tcPr>
          <w:p w14:paraId="6BAD75B6" w14:textId="77777777" w:rsidR="006101BD" w:rsidRPr="00655002" w:rsidRDefault="006101BD" w:rsidP="006101BD">
            <w:pPr>
              <w:pStyle w:val="TableBodyTextMIRB"/>
              <w:rPr>
                <w:rFonts w:eastAsia="Times New Roman"/>
                <w:lang w:eastAsia="en-CA"/>
              </w:rPr>
            </w:pPr>
            <w:r>
              <w:t>Pic River 50</w:t>
            </w:r>
          </w:p>
        </w:tc>
        <w:tc>
          <w:tcPr>
            <w:tcW w:w="1164" w:type="pct"/>
            <w:noWrap/>
            <w:vAlign w:val="center"/>
            <w:hideMark/>
          </w:tcPr>
          <w:p w14:paraId="7889B376" w14:textId="77777777" w:rsidR="006101BD" w:rsidRDefault="006101BD" w:rsidP="006101BD">
            <w:pPr>
              <w:pStyle w:val="TableBodyTextMIRB"/>
            </w:pPr>
            <w:r w:rsidRPr="00377980">
              <w:rPr>
                <w:rFonts w:eastAsia="Times New Roman"/>
                <w:lang w:eastAsia="en-CA"/>
              </w:rPr>
              <w:t>Not applicable</w:t>
            </w:r>
          </w:p>
        </w:tc>
      </w:tr>
      <w:tr w:rsidR="006101BD" w:rsidRPr="00655002" w14:paraId="44D9FE34" w14:textId="77777777" w:rsidTr="006101BD">
        <w:trPr>
          <w:cantSplit/>
          <w:trHeight w:val="300"/>
          <w:jc w:val="center"/>
        </w:trPr>
        <w:tc>
          <w:tcPr>
            <w:tcW w:w="3836" w:type="pct"/>
            <w:vAlign w:val="center"/>
            <w:hideMark/>
          </w:tcPr>
          <w:p w14:paraId="5EE95179" w14:textId="77777777" w:rsidR="006101BD" w:rsidRPr="00655002" w:rsidRDefault="006101BD" w:rsidP="006101BD">
            <w:pPr>
              <w:pStyle w:val="TableBodyTextMIRB"/>
              <w:rPr>
                <w:rFonts w:eastAsia="Times New Roman"/>
                <w:lang w:eastAsia="en-CA"/>
              </w:rPr>
            </w:pPr>
            <w:proofErr w:type="spellStart"/>
            <w:r>
              <w:t>Pikangikum</w:t>
            </w:r>
            <w:proofErr w:type="spellEnd"/>
            <w:r>
              <w:t xml:space="preserve"> 14</w:t>
            </w:r>
          </w:p>
        </w:tc>
        <w:tc>
          <w:tcPr>
            <w:tcW w:w="1164" w:type="pct"/>
            <w:noWrap/>
            <w:vAlign w:val="center"/>
            <w:hideMark/>
          </w:tcPr>
          <w:p w14:paraId="37E770AA" w14:textId="77777777" w:rsidR="006101BD" w:rsidRDefault="006101BD" w:rsidP="006101BD">
            <w:pPr>
              <w:pStyle w:val="TableBodyTextMIRB"/>
            </w:pPr>
            <w:r w:rsidRPr="00377980">
              <w:rPr>
                <w:rFonts w:eastAsia="Times New Roman"/>
                <w:lang w:eastAsia="en-CA"/>
              </w:rPr>
              <w:t>Not applicable</w:t>
            </w:r>
          </w:p>
        </w:tc>
      </w:tr>
      <w:tr w:rsidR="006101BD" w:rsidRPr="00655002" w14:paraId="36E34711" w14:textId="77777777" w:rsidTr="006101BD">
        <w:trPr>
          <w:cantSplit/>
          <w:trHeight w:val="300"/>
          <w:jc w:val="center"/>
        </w:trPr>
        <w:tc>
          <w:tcPr>
            <w:tcW w:w="3836" w:type="pct"/>
            <w:vAlign w:val="center"/>
            <w:hideMark/>
          </w:tcPr>
          <w:p w14:paraId="79F9DF90" w14:textId="77777777" w:rsidR="006101BD" w:rsidRPr="00655002" w:rsidRDefault="006101BD" w:rsidP="006101BD">
            <w:pPr>
              <w:pStyle w:val="TableBodyTextMIRB"/>
              <w:rPr>
                <w:rFonts w:eastAsia="Times New Roman"/>
                <w:lang w:eastAsia="en-CA"/>
              </w:rPr>
            </w:pPr>
            <w:proofErr w:type="spellStart"/>
            <w:r>
              <w:t>Pikwakanagan</w:t>
            </w:r>
            <w:proofErr w:type="spellEnd"/>
          </w:p>
        </w:tc>
        <w:tc>
          <w:tcPr>
            <w:tcW w:w="1164" w:type="pct"/>
            <w:noWrap/>
            <w:vAlign w:val="center"/>
            <w:hideMark/>
          </w:tcPr>
          <w:p w14:paraId="02028CE1" w14:textId="77777777" w:rsidR="006101BD" w:rsidRDefault="006101BD" w:rsidP="006101BD">
            <w:pPr>
              <w:pStyle w:val="TableBodyTextMIRB"/>
            </w:pPr>
            <w:r w:rsidRPr="00377980">
              <w:rPr>
                <w:rFonts w:eastAsia="Times New Roman"/>
                <w:lang w:eastAsia="en-CA"/>
              </w:rPr>
              <w:t>Not applicable</w:t>
            </w:r>
          </w:p>
        </w:tc>
      </w:tr>
      <w:tr w:rsidR="006101BD" w:rsidRPr="00655002" w14:paraId="3B6F6F91" w14:textId="77777777" w:rsidTr="006101BD">
        <w:trPr>
          <w:cantSplit/>
          <w:trHeight w:val="300"/>
          <w:jc w:val="center"/>
        </w:trPr>
        <w:tc>
          <w:tcPr>
            <w:tcW w:w="3836" w:type="pct"/>
            <w:vAlign w:val="center"/>
            <w:hideMark/>
          </w:tcPr>
          <w:p w14:paraId="482A1AEA" w14:textId="77777777" w:rsidR="006101BD" w:rsidRPr="00655002" w:rsidRDefault="006101BD" w:rsidP="006101BD">
            <w:pPr>
              <w:pStyle w:val="TableBodyTextMIRB"/>
              <w:rPr>
                <w:rFonts w:eastAsia="Times New Roman"/>
                <w:lang w:eastAsia="en-CA"/>
              </w:rPr>
            </w:pPr>
            <w:r>
              <w:t xml:space="preserve">Point </w:t>
            </w:r>
            <w:proofErr w:type="spellStart"/>
            <w:r>
              <w:t>Grondine</w:t>
            </w:r>
            <w:proofErr w:type="spellEnd"/>
            <w:r>
              <w:t xml:space="preserve"> 3</w:t>
            </w:r>
          </w:p>
        </w:tc>
        <w:tc>
          <w:tcPr>
            <w:tcW w:w="1164" w:type="pct"/>
            <w:noWrap/>
            <w:vAlign w:val="center"/>
            <w:hideMark/>
          </w:tcPr>
          <w:p w14:paraId="12575548" w14:textId="77777777" w:rsidR="006101BD" w:rsidRDefault="006101BD" w:rsidP="006101BD">
            <w:pPr>
              <w:pStyle w:val="TableBodyTextMIRB"/>
            </w:pPr>
            <w:r w:rsidRPr="00377980">
              <w:rPr>
                <w:rFonts w:eastAsia="Times New Roman"/>
                <w:lang w:eastAsia="en-CA"/>
              </w:rPr>
              <w:t>Not applicable</w:t>
            </w:r>
          </w:p>
        </w:tc>
      </w:tr>
      <w:tr w:rsidR="006101BD" w:rsidRPr="00655002" w14:paraId="022D7298" w14:textId="77777777" w:rsidTr="006101BD">
        <w:trPr>
          <w:cantSplit/>
          <w:trHeight w:val="300"/>
          <w:jc w:val="center"/>
        </w:trPr>
        <w:tc>
          <w:tcPr>
            <w:tcW w:w="3836" w:type="pct"/>
            <w:vAlign w:val="center"/>
            <w:hideMark/>
          </w:tcPr>
          <w:p w14:paraId="3D17E14C" w14:textId="77777777" w:rsidR="006101BD" w:rsidRPr="00655002" w:rsidRDefault="006101BD" w:rsidP="006101BD">
            <w:pPr>
              <w:pStyle w:val="TableBodyTextMIRB"/>
              <w:rPr>
                <w:rFonts w:eastAsia="Times New Roman"/>
                <w:lang w:eastAsia="en-CA"/>
              </w:rPr>
            </w:pPr>
            <w:r>
              <w:t>Poplar Hill</w:t>
            </w:r>
          </w:p>
        </w:tc>
        <w:tc>
          <w:tcPr>
            <w:tcW w:w="1164" w:type="pct"/>
            <w:noWrap/>
            <w:vAlign w:val="center"/>
            <w:hideMark/>
          </w:tcPr>
          <w:p w14:paraId="582AEF5C" w14:textId="77777777" w:rsidR="006101BD" w:rsidRDefault="006101BD" w:rsidP="006101BD">
            <w:pPr>
              <w:pStyle w:val="TableBodyTextMIRB"/>
            </w:pPr>
            <w:r w:rsidRPr="00377980">
              <w:rPr>
                <w:rFonts w:eastAsia="Times New Roman"/>
                <w:lang w:eastAsia="en-CA"/>
              </w:rPr>
              <w:t>Not applicable</w:t>
            </w:r>
          </w:p>
        </w:tc>
      </w:tr>
      <w:tr w:rsidR="006101BD" w:rsidRPr="00655002" w14:paraId="61129FF9" w14:textId="77777777" w:rsidTr="006101BD">
        <w:trPr>
          <w:cantSplit/>
          <w:trHeight w:val="300"/>
          <w:jc w:val="center"/>
        </w:trPr>
        <w:tc>
          <w:tcPr>
            <w:tcW w:w="3836" w:type="pct"/>
            <w:vAlign w:val="center"/>
            <w:hideMark/>
          </w:tcPr>
          <w:p w14:paraId="2491E05A" w14:textId="77777777" w:rsidR="006101BD" w:rsidRPr="00655002" w:rsidRDefault="006101BD" w:rsidP="006101BD">
            <w:pPr>
              <w:pStyle w:val="TableBodyTextMIRB"/>
              <w:rPr>
                <w:rFonts w:eastAsia="Times New Roman"/>
                <w:lang w:eastAsia="en-CA"/>
              </w:rPr>
            </w:pPr>
            <w:r>
              <w:t>Rainy Lake 17a</w:t>
            </w:r>
          </w:p>
        </w:tc>
        <w:tc>
          <w:tcPr>
            <w:tcW w:w="1164" w:type="pct"/>
            <w:noWrap/>
            <w:vAlign w:val="center"/>
            <w:hideMark/>
          </w:tcPr>
          <w:p w14:paraId="0B5899D8" w14:textId="77777777" w:rsidR="006101BD" w:rsidRDefault="006101BD" w:rsidP="006101BD">
            <w:pPr>
              <w:pStyle w:val="TableBodyTextMIRB"/>
            </w:pPr>
            <w:r w:rsidRPr="00377980">
              <w:rPr>
                <w:rFonts w:eastAsia="Times New Roman"/>
                <w:lang w:eastAsia="en-CA"/>
              </w:rPr>
              <w:t>Not applicable</w:t>
            </w:r>
          </w:p>
        </w:tc>
      </w:tr>
      <w:tr w:rsidR="006101BD" w:rsidRPr="00655002" w14:paraId="0CB46B79" w14:textId="77777777" w:rsidTr="006101BD">
        <w:trPr>
          <w:cantSplit/>
          <w:trHeight w:val="300"/>
          <w:jc w:val="center"/>
        </w:trPr>
        <w:tc>
          <w:tcPr>
            <w:tcW w:w="3836" w:type="pct"/>
            <w:vAlign w:val="center"/>
            <w:hideMark/>
          </w:tcPr>
          <w:p w14:paraId="22900F9E" w14:textId="77777777" w:rsidR="006101BD" w:rsidRPr="00655002" w:rsidRDefault="006101BD" w:rsidP="006101BD">
            <w:pPr>
              <w:pStyle w:val="TableBodyTextMIRB"/>
              <w:rPr>
                <w:rFonts w:eastAsia="Times New Roman"/>
                <w:lang w:eastAsia="en-CA"/>
              </w:rPr>
            </w:pPr>
            <w:r>
              <w:t>Rainy Lake 17b</w:t>
            </w:r>
          </w:p>
        </w:tc>
        <w:tc>
          <w:tcPr>
            <w:tcW w:w="1164" w:type="pct"/>
            <w:noWrap/>
            <w:vAlign w:val="center"/>
            <w:hideMark/>
          </w:tcPr>
          <w:p w14:paraId="0BB3D30E" w14:textId="77777777" w:rsidR="006101BD" w:rsidRDefault="006101BD" w:rsidP="006101BD">
            <w:pPr>
              <w:pStyle w:val="TableBodyTextMIRB"/>
            </w:pPr>
            <w:r w:rsidRPr="00377980">
              <w:rPr>
                <w:rFonts w:eastAsia="Times New Roman"/>
                <w:lang w:eastAsia="en-CA"/>
              </w:rPr>
              <w:t>Not applicable</w:t>
            </w:r>
          </w:p>
        </w:tc>
      </w:tr>
      <w:tr w:rsidR="006101BD" w:rsidRPr="00655002" w14:paraId="2B7A2784" w14:textId="77777777" w:rsidTr="006101BD">
        <w:trPr>
          <w:cantSplit/>
          <w:trHeight w:val="300"/>
          <w:jc w:val="center"/>
        </w:trPr>
        <w:tc>
          <w:tcPr>
            <w:tcW w:w="3836" w:type="pct"/>
            <w:vAlign w:val="center"/>
            <w:hideMark/>
          </w:tcPr>
          <w:p w14:paraId="008BBAF5" w14:textId="77777777" w:rsidR="006101BD" w:rsidRPr="00655002" w:rsidRDefault="006101BD" w:rsidP="006101BD">
            <w:pPr>
              <w:pStyle w:val="TableBodyTextMIRB"/>
              <w:rPr>
                <w:rFonts w:eastAsia="Times New Roman"/>
                <w:lang w:eastAsia="en-CA"/>
              </w:rPr>
            </w:pPr>
            <w:r>
              <w:t>Rainy Lake 18c</w:t>
            </w:r>
          </w:p>
        </w:tc>
        <w:tc>
          <w:tcPr>
            <w:tcW w:w="1164" w:type="pct"/>
            <w:noWrap/>
            <w:vAlign w:val="center"/>
            <w:hideMark/>
          </w:tcPr>
          <w:p w14:paraId="0B8FECC0" w14:textId="77777777" w:rsidR="006101BD" w:rsidRDefault="006101BD" w:rsidP="006101BD">
            <w:pPr>
              <w:pStyle w:val="TableBodyTextMIRB"/>
            </w:pPr>
            <w:r w:rsidRPr="00377980">
              <w:rPr>
                <w:rFonts w:eastAsia="Times New Roman"/>
                <w:lang w:eastAsia="en-CA"/>
              </w:rPr>
              <w:t>Not applicable</w:t>
            </w:r>
          </w:p>
        </w:tc>
      </w:tr>
      <w:tr w:rsidR="006101BD" w:rsidRPr="00655002" w14:paraId="039EBED9" w14:textId="77777777" w:rsidTr="006101BD">
        <w:trPr>
          <w:cantSplit/>
          <w:trHeight w:val="300"/>
          <w:jc w:val="center"/>
        </w:trPr>
        <w:tc>
          <w:tcPr>
            <w:tcW w:w="3836" w:type="pct"/>
            <w:vAlign w:val="center"/>
            <w:hideMark/>
          </w:tcPr>
          <w:p w14:paraId="084AC6EA" w14:textId="77777777" w:rsidR="006101BD" w:rsidRPr="00655002" w:rsidRDefault="006101BD" w:rsidP="006101BD">
            <w:pPr>
              <w:pStyle w:val="TableBodyTextMIRB"/>
              <w:rPr>
                <w:rFonts w:eastAsia="Times New Roman"/>
                <w:lang w:eastAsia="en-CA"/>
              </w:rPr>
            </w:pPr>
            <w:r>
              <w:t>Rainy Lake 26a</w:t>
            </w:r>
          </w:p>
        </w:tc>
        <w:tc>
          <w:tcPr>
            <w:tcW w:w="1164" w:type="pct"/>
            <w:noWrap/>
            <w:vAlign w:val="center"/>
            <w:hideMark/>
          </w:tcPr>
          <w:p w14:paraId="37BDB392" w14:textId="77777777" w:rsidR="006101BD" w:rsidRDefault="006101BD" w:rsidP="006101BD">
            <w:pPr>
              <w:pStyle w:val="TableBodyTextMIRB"/>
            </w:pPr>
            <w:r w:rsidRPr="00377980">
              <w:rPr>
                <w:rFonts w:eastAsia="Times New Roman"/>
                <w:lang w:eastAsia="en-CA"/>
              </w:rPr>
              <w:t>Not applicable</w:t>
            </w:r>
          </w:p>
        </w:tc>
      </w:tr>
      <w:tr w:rsidR="006101BD" w:rsidRPr="00655002" w14:paraId="39C251CE" w14:textId="77777777" w:rsidTr="006101BD">
        <w:trPr>
          <w:cantSplit/>
          <w:trHeight w:val="300"/>
          <w:jc w:val="center"/>
        </w:trPr>
        <w:tc>
          <w:tcPr>
            <w:tcW w:w="3836" w:type="pct"/>
            <w:vAlign w:val="center"/>
            <w:hideMark/>
          </w:tcPr>
          <w:p w14:paraId="7C0C3BAF" w14:textId="77777777" w:rsidR="006101BD" w:rsidRPr="00655002" w:rsidRDefault="006101BD" w:rsidP="006101BD">
            <w:pPr>
              <w:pStyle w:val="TableBodyTextMIRB"/>
              <w:rPr>
                <w:rFonts w:eastAsia="Times New Roman"/>
                <w:lang w:eastAsia="en-CA"/>
              </w:rPr>
            </w:pPr>
            <w:r>
              <w:t>Rainy Lake 26b</w:t>
            </w:r>
          </w:p>
        </w:tc>
        <w:tc>
          <w:tcPr>
            <w:tcW w:w="1164" w:type="pct"/>
            <w:noWrap/>
            <w:vAlign w:val="center"/>
            <w:hideMark/>
          </w:tcPr>
          <w:p w14:paraId="7C5A92E5" w14:textId="77777777" w:rsidR="006101BD" w:rsidRDefault="006101BD" w:rsidP="006101BD">
            <w:pPr>
              <w:pStyle w:val="TableBodyTextMIRB"/>
            </w:pPr>
            <w:r w:rsidRPr="00377980">
              <w:rPr>
                <w:rFonts w:eastAsia="Times New Roman"/>
                <w:lang w:eastAsia="en-CA"/>
              </w:rPr>
              <w:t>Not applicable</w:t>
            </w:r>
          </w:p>
        </w:tc>
      </w:tr>
      <w:tr w:rsidR="006101BD" w:rsidRPr="00655002" w14:paraId="26BD3CA9" w14:textId="77777777" w:rsidTr="006101BD">
        <w:trPr>
          <w:cantSplit/>
          <w:trHeight w:val="300"/>
          <w:jc w:val="center"/>
        </w:trPr>
        <w:tc>
          <w:tcPr>
            <w:tcW w:w="3836" w:type="pct"/>
            <w:vAlign w:val="center"/>
            <w:hideMark/>
          </w:tcPr>
          <w:p w14:paraId="6EC913FD" w14:textId="77777777" w:rsidR="006101BD" w:rsidRPr="00655002" w:rsidRDefault="006101BD" w:rsidP="006101BD">
            <w:pPr>
              <w:pStyle w:val="TableBodyTextMIRB"/>
              <w:rPr>
                <w:rFonts w:eastAsia="Times New Roman"/>
                <w:lang w:eastAsia="en-CA"/>
              </w:rPr>
            </w:pPr>
            <w:r>
              <w:t>Rainy Lake 26c</w:t>
            </w:r>
          </w:p>
        </w:tc>
        <w:tc>
          <w:tcPr>
            <w:tcW w:w="1164" w:type="pct"/>
            <w:noWrap/>
            <w:vAlign w:val="center"/>
            <w:hideMark/>
          </w:tcPr>
          <w:p w14:paraId="3310CE0B" w14:textId="77777777" w:rsidR="006101BD" w:rsidRDefault="006101BD" w:rsidP="006101BD">
            <w:pPr>
              <w:pStyle w:val="TableBodyTextMIRB"/>
            </w:pPr>
            <w:r w:rsidRPr="00377980">
              <w:rPr>
                <w:rFonts w:eastAsia="Times New Roman"/>
                <w:lang w:eastAsia="en-CA"/>
              </w:rPr>
              <w:t>Not applicable</w:t>
            </w:r>
          </w:p>
        </w:tc>
      </w:tr>
      <w:tr w:rsidR="006101BD" w:rsidRPr="00655002" w14:paraId="7627D4A6" w14:textId="77777777" w:rsidTr="006101BD">
        <w:trPr>
          <w:cantSplit/>
          <w:trHeight w:val="300"/>
          <w:jc w:val="center"/>
        </w:trPr>
        <w:tc>
          <w:tcPr>
            <w:tcW w:w="3836" w:type="pct"/>
            <w:vAlign w:val="center"/>
            <w:hideMark/>
          </w:tcPr>
          <w:p w14:paraId="44CCEFDE" w14:textId="77777777" w:rsidR="006101BD" w:rsidRPr="00655002" w:rsidRDefault="006101BD" w:rsidP="006101BD">
            <w:pPr>
              <w:pStyle w:val="TableBodyTextMIRB"/>
              <w:rPr>
                <w:rFonts w:eastAsia="Times New Roman"/>
                <w:lang w:eastAsia="en-CA"/>
              </w:rPr>
            </w:pPr>
            <w:r>
              <w:lastRenderedPageBreak/>
              <w:t>Rankin Location 15d</w:t>
            </w:r>
          </w:p>
        </w:tc>
        <w:tc>
          <w:tcPr>
            <w:tcW w:w="1164" w:type="pct"/>
            <w:noWrap/>
            <w:vAlign w:val="center"/>
            <w:hideMark/>
          </w:tcPr>
          <w:p w14:paraId="051AF4A3" w14:textId="77777777" w:rsidR="006101BD" w:rsidRDefault="006101BD" w:rsidP="006101BD">
            <w:pPr>
              <w:pStyle w:val="TableBodyTextMIRB"/>
            </w:pPr>
            <w:r w:rsidRPr="00377980">
              <w:rPr>
                <w:rFonts w:eastAsia="Times New Roman"/>
                <w:lang w:eastAsia="en-CA"/>
              </w:rPr>
              <w:t>Not applicable</w:t>
            </w:r>
          </w:p>
        </w:tc>
      </w:tr>
      <w:tr w:rsidR="006101BD" w:rsidRPr="00655002" w14:paraId="5F02F631" w14:textId="77777777" w:rsidTr="006101BD">
        <w:trPr>
          <w:cantSplit/>
          <w:trHeight w:val="300"/>
          <w:jc w:val="center"/>
        </w:trPr>
        <w:tc>
          <w:tcPr>
            <w:tcW w:w="3836" w:type="pct"/>
            <w:vAlign w:val="center"/>
            <w:hideMark/>
          </w:tcPr>
          <w:p w14:paraId="7115D06C" w14:textId="77777777" w:rsidR="006101BD" w:rsidRPr="00655002" w:rsidRDefault="006101BD" w:rsidP="006101BD">
            <w:pPr>
              <w:pStyle w:val="TableBodyTextMIRB"/>
              <w:rPr>
                <w:rFonts w:eastAsia="Times New Roman"/>
                <w:lang w:eastAsia="en-CA"/>
              </w:rPr>
            </w:pPr>
            <w:r>
              <w:t>Rat Portage 38a</w:t>
            </w:r>
          </w:p>
        </w:tc>
        <w:tc>
          <w:tcPr>
            <w:tcW w:w="1164" w:type="pct"/>
            <w:noWrap/>
            <w:vAlign w:val="center"/>
            <w:hideMark/>
          </w:tcPr>
          <w:p w14:paraId="6CE9C3A1" w14:textId="77777777" w:rsidR="006101BD" w:rsidRDefault="006101BD" w:rsidP="006101BD">
            <w:pPr>
              <w:pStyle w:val="TableBodyTextMIRB"/>
            </w:pPr>
            <w:r w:rsidRPr="00377980">
              <w:rPr>
                <w:rFonts w:eastAsia="Times New Roman"/>
                <w:lang w:eastAsia="en-CA"/>
              </w:rPr>
              <w:t>Not applicable</w:t>
            </w:r>
          </w:p>
        </w:tc>
      </w:tr>
      <w:tr w:rsidR="006101BD" w:rsidRPr="00655002" w14:paraId="21F17FE5" w14:textId="77777777" w:rsidTr="006101BD">
        <w:trPr>
          <w:cantSplit/>
          <w:trHeight w:val="300"/>
          <w:jc w:val="center"/>
        </w:trPr>
        <w:tc>
          <w:tcPr>
            <w:tcW w:w="3836" w:type="pct"/>
            <w:vAlign w:val="center"/>
            <w:hideMark/>
          </w:tcPr>
          <w:p w14:paraId="0FAB95A3" w14:textId="77777777" w:rsidR="006101BD" w:rsidRPr="00655002" w:rsidRDefault="006101BD" w:rsidP="006101BD">
            <w:pPr>
              <w:pStyle w:val="TableBodyTextMIRB"/>
              <w:rPr>
                <w:rFonts w:eastAsia="Times New Roman"/>
                <w:lang w:eastAsia="en-CA"/>
              </w:rPr>
            </w:pPr>
            <w:r>
              <w:t>Red Rock 53</w:t>
            </w:r>
          </w:p>
        </w:tc>
        <w:tc>
          <w:tcPr>
            <w:tcW w:w="1164" w:type="pct"/>
            <w:noWrap/>
            <w:vAlign w:val="center"/>
            <w:hideMark/>
          </w:tcPr>
          <w:p w14:paraId="44984DE7" w14:textId="77777777" w:rsidR="006101BD" w:rsidRDefault="006101BD" w:rsidP="006101BD">
            <w:pPr>
              <w:pStyle w:val="TableBodyTextMIRB"/>
            </w:pPr>
            <w:r w:rsidRPr="00377980">
              <w:rPr>
                <w:rFonts w:eastAsia="Times New Roman"/>
                <w:lang w:eastAsia="en-CA"/>
              </w:rPr>
              <w:t>Not applicable</w:t>
            </w:r>
          </w:p>
        </w:tc>
      </w:tr>
      <w:tr w:rsidR="006101BD" w:rsidRPr="00655002" w14:paraId="42194859" w14:textId="77777777" w:rsidTr="006101BD">
        <w:trPr>
          <w:cantSplit/>
          <w:trHeight w:val="300"/>
          <w:jc w:val="center"/>
        </w:trPr>
        <w:tc>
          <w:tcPr>
            <w:tcW w:w="3836" w:type="pct"/>
            <w:vAlign w:val="center"/>
            <w:hideMark/>
          </w:tcPr>
          <w:p w14:paraId="48C43A06" w14:textId="77777777" w:rsidR="006101BD" w:rsidRPr="00655002" w:rsidRDefault="006101BD" w:rsidP="006101BD">
            <w:pPr>
              <w:pStyle w:val="TableBodyTextMIRB"/>
              <w:rPr>
                <w:rFonts w:eastAsia="Times New Roman"/>
                <w:lang w:eastAsia="en-CA"/>
              </w:rPr>
            </w:pPr>
            <w:r>
              <w:t>Rocky Bay 1</w:t>
            </w:r>
          </w:p>
        </w:tc>
        <w:tc>
          <w:tcPr>
            <w:tcW w:w="1164" w:type="pct"/>
            <w:noWrap/>
            <w:vAlign w:val="center"/>
            <w:hideMark/>
          </w:tcPr>
          <w:p w14:paraId="2AF2DD1C" w14:textId="77777777" w:rsidR="006101BD" w:rsidRDefault="006101BD" w:rsidP="006101BD">
            <w:pPr>
              <w:pStyle w:val="TableBodyTextMIRB"/>
            </w:pPr>
            <w:r w:rsidRPr="00377980">
              <w:rPr>
                <w:rFonts w:eastAsia="Times New Roman"/>
                <w:lang w:eastAsia="en-CA"/>
              </w:rPr>
              <w:t>Not applicable</w:t>
            </w:r>
          </w:p>
        </w:tc>
      </w:tr>
      <w:tr w:rsidR="006101BD" w:rsidRPr="00655002" w14:paraId="732E4A63" w14:textId="77777777" w:rsidTr="006101BD">
        <w:trPr>
          <w:cantSplit/>
          <w:trHeight w:val="300"/>
          <w:jc w:val="center"/>
        </w:trPr>
        <w:tc>
          <w:tcPr>
            <w:tcW w:w="3836" w:type="pct"/>
            <w:vAlign w:val="center"/>
            <w:hideMark/>
          </w:tcPr>
          <w:p w14:paraId="5EF95B9E" w14:textId="77777777" w:rsidR="006101BD" w:rsidRPr="00655002" w:rsidRDefault="006101BD" w:rsidP="006101BD">
            <w:pPr>
              <w:pStyle w:val="TableBodyTextMIRB"/>
              <w:rPr>
                <w:rFonts w:eastAsia="Times New Roman"/>
                <w:lang w:eastAsia="en-CA"/>
              </w:rPr>
            </w:pPr>
            <w:r>
              <w:t>Sabaskong Bay 32c</w:t>
            </w:r>
          </w:p>
        </w:tc>
        <w:tc>
          <w:tcPr>
            <w:tcW w:w="1164" w:type="pct"/>
            <w:noWrap/>
            <w:vAlign w:val="center"/>
            <w:hideMark/>
          </w:tcPr>
          <w:p w14:paraId="1F3C9BB6" w14:textId="77777777" w:rsidR="006101BD" w:rsidRDefault="006101BD" w:rsidP="006101BD">
            <w:pPr>
              <w:pStyle w:val="TableBodyTextMIRB"/>
            </w:pPr>
            <w:r w:rsidRPr="00377980">
              <w:rPr>
                <w:rFonts w:eastAsia="Times New Roman"/>
                <w:lang w:eastAsia="en-CA"/>
              </w:rPr>
              <w:t>Not applicable</w:t>
            </w:r>
          </w:p>
        </w:tc>
      </w:tr>
      <w:tr w:rsidR="006101BD" w:rsidRPr="00655002" w14:paraId="0340AB2E" w14:textId="77777777" w:rsidTr="006101BD">
        <w:trPr>
          <w:cantSplit/>
          <w:trHeight w:val="300"/>
          <w:jc w:val="center"/>
        </w:trPr>
        <w:tc>
          <w:tcPr>
            <w:tcW w:w="3836" w:type="pct"/>
            <w:vAlign w:val="center"/>
            <w:hideMark/>
          </w:tcPr>
          <w:p w14:paraId="51E8BDC9" w14:textId="77777777" w:rsidR="006101BD" w:rsidRPr="00655002" w:rsidRDefault="006101BD" w:rsidP="006101BD">
            <w:pPr>
              <w:pStyle w:val="TableBodyTextMIRB"/>
              <w:rPr>
                <w:rFonts w:eastAsia="Times New Roman"/>
                <w:lang w:eastAsia="en-CA"/>
              </w:rPr>
            </w:pPr>
            <w:r>
              <w:t>Sabaskong Bay 35c</w:t>
            </w:r>
          </w:p>
        </w:tc>
        <w:tc>
          <w:tcPr>
            <w:tcW w:w="1164" w:type="pct"/>
            <w:noWrap/>
            <w:vAlign w:val="center"/>
            <w:hideMark/>
          </w:tcPr>
          <w:p w14:paraId="68C5B1BE" w14:textId="77777777" w:rsidR="006101BD" w:rsidRDefault="006101BD" w:rsidP="006101BD">
            <w:pPr>
              <w:pStyle w:val="TableBodyTextMIRB"/>
            </w:pPr>
            <w:r w:rsidRPr="00377980">
              <w:rPr>
                <w:rFonts w:eastAsia="Times New Roman"/>
                <w:lang w:eastAsia="en-CA"/>
              </w:rPr>
              <w:t>Not applicable</w:t>
            </w:r>
          </w:p>
        </w:tc>
      </w:tr>
      <w:tr w:rsidR="006101BD" w:rsidRPr="00655002" w14:paraId="747F6889" w14:textId="77777777" w:rsidTr="006101BD">
        <w:trPr>
          <w:cantSplit/>
          <w:trHeight w:val="300"/>
          <w:jc w:val="center"/>
        </w:trPr>
        <w:tc>
          <w:tcPr>
            <w:tcW w:w="3836" w:type="pct"/>
            <w:vAlign w:val="center"/>
            <w:hideMark/>
          </w:tcPr>
          <w:p w14:paraId="62F3BF6D" w14:textId="77777777" w:rsidR="006101BD" w:rsidRPr="00655002" w:rsidRDefault="006101BD" w:rsidP="006101BD">
            <w:pPr>
              <w:pStyle w:val="TableBodyTextMIRB"/>
              <w:rPr>
                <w:rFonts w:eastAsia="Times New Roman"/>
                <w:lang w:eastAsia="en-CA"/>
              </w:rPr>
            </w:pPr>
            <w:r>
              <w:t>Sabaskong Bay 35d</w:t>
            </w:r>
          </w:p>
        </w:tc>
        <w:tc>
          <w:tcPr>
            <w:tcW w:w="1164" w:type="pct"/>
            <w:noWrap/>
            <w:vAlign w:val="center"/>
            <w:hideMark/>
          </w:tcPr>
          <w:p w14:paraId="3C03AFE3" w14:textId="77777777" w:rsidR="006101BD" w:rsidRDefault="006101BD" w:rsidP="006101BD">
            <w:pPr>
              <w:pStyle w:val="TableBodyTextMIRB"/>
            </w:pPr>
            <w:r w:rsidRPr="00377980">
              <w:rPr>
                <w:rFonts w:eastAsia="Times New Roman"/>
                <w:lang w:eastAsia="en-CA"/>
              </w:rPr>
              <w:t>Not applicable</w:t>
            </w:r>
          </w:p>
        </w:tc>
      </w:tr>
      <w:tr w:rsidR="006101BD" w:rsidRPr="00655002" w14:paraId="369B9A45" w14:textId="77777777" w:rsidTr="006101BD">
        <w:trPr>
          <w:cantSplit/>
          <w:trHeight w:val="300"/>
          <w:jc w:val="center"/>
        </w:trPr>
        <w:tc>
          <w:tcPr>
            <w:tcW w:w="3836" w:type="pct"/>
            <w:vAlign w:val="center"/>
            <w:hideMark/>
          </w:tcPr>
          <w:p w14:paraId="56DA3E23" w14:textId="77777777" w:rsidR="006101BD" w:rsidRPr="00655002" w:rsidRDefault="006101BD" w:rsidP="006101BD">
            <w:pPr>
              <w:pStyle w:val="TableBodyTextMIRB"/>
              <w:rPr>
                <w:rFonts w:eastAsia="Times New Roman"/>
                <w:lang w:eastAsia="en-CA"/>
              </w:rPr>
            </w:pPr>
            <w:r>
              <w:t>Sabaskong Bay 35f</w:t>
            </w:r>
          </w:p>
        </w:tc>
        <w:tc>
          <w:tcPr>
            <w:tcW w:w="1164" w:type="pct"/>
            <w:noWrap/>
            <w:vAlign w:val="center"/>
            <w:hideMark/>
          </w:tcPr>
          <w:p w14:paraId="0D8EB3FD" w14:textId="77777777" w:rsidR="006101BD" w:rsidRDefault="006101BD" w:rsidP="006101BD">
            <w:pPr>
              <w:pStyle w:val="TableBodyTextMIRB"/>
            </w:pPr>
            <w:r w:rsidRPr="00377980">
              <w:rPr>
                <w:rFonts w:eastAsia="Times New Roman"/>
                <w:lang w:eastAsia="en-CA"/>
              </w:rPr>
              <w:t>Not applicable</w:t>
            </w:r>
          </w:p>
        </w:tc>
      </w:tr>
      <w:tr w:rsidR="006101BD" w:rsidRPr="00655002" w14:paraId="63FF7E29" w14:textId="77777777" w:rsidTr="006101BD">
        <w:trPr>
          <w:cantSplit/>
          <w:trHeight w:val="300"/>
          <w:jc w:val="center"/>
        </w:trPr>
        <w:tc>
          <w:tcPr>
            <w:tcW w:w="3836" w:type="pct"/>
            <w:vAlign w:val="center"/>
            <w:hideMark/>
          </w:tcPr>
          <w:p w14:paraId="0A7A2D19" w14:textId="77777777" w:rsidR="006101BD" w:rsidRPr="00655002" w:rsidRDefault="006101BD" w:rsidP="006101BD">
            <w:pPr>
              <w:pStyle w:val="TableBodyTextMIRB"/>
              <w:rPr>
                <w:rFonts w:eastAsia="Times New Roman"/>
                <w:lang w:eastAsia="en-CA"/>
              </w:rPr>
            </w:pPr>
            <w:r>
              <w:t>Sabaskong Bay 35h</w:t>
            </w:r>
          </w:p>
        </w:tc>
        <w:tc>
          <w:tcPr>
            <w:tcW w:w="1164" w:type="pct"/>
            <w:noWrap/>
            <w:vAlign w:val="center"/>
            <w:hideMark/>
          </w:tcPr>
          <w:p w14:paraId="0C20DE5E" w14:textId="77777777" w:rsidR="006101BD" w:rsidRDefault="006101BD" w:rsidP="006101BD">
            <w:pPr>
              <w:pStyle w:val="TableBodyTextMIRB"/>
            </w:pPr>
            <w:r w:rsidRPr="00377980">
              <w:rPr>
                <w:rFonts w:eastAsia="Times New Roman"/>
                <w:lang w:eastAsia="en-CA"/>
              </w:rPr>
              <w:t>Not applicable</w:t>
            </w:r>
          </w:p>
        </w:tc>
      </w:tr>
      <w:tr w:rsidR="006101BD" w:rsidRPr="00655002" w14:paraId="5A143110" w14:textId="77777777" w:rsidTr="006101BD">
        <w:trPr>
          <w:cantSplit/>
          <w:trHeight w:val="300"/>
          <w:jc w:val="center"/>
        </w:trPr>
        <w:tc>
          <w:tcPr>
            <w:tcW w:w="3836" w:type="pct"/>
            <w:vAlign w:val="center"/>
            <w:hideMark/>
          </w:tcPr>
          <w:p w14:paraId="5B97C5B5" w14:textId="77777777" w:rsidR="006101BD" w:rsidRPr="00655002" w:rsidRDefault="006101BD" w:rsidP="006101BD">
            <w:pPr>
              <w:pStyle w:val="TableBodyTextMIRB"/>
              <w:rPr>
                <w:rFonts w:eastAsia="Times New Roman"/>
                <w:lang w:eastAsia="en-CA"/>
              </w:rPr>
            </w:pPr>
            <w:proofErr w:type="spellStart"/>
            <w:r>
              <w:t>Sachigo</w:t>
            </w:r>
            <w:proofErr w:type="spellEnd"/>
            <w:r>
              <w:t xml:space="preserve"> Lake 1</w:t>
            </w:r>
          </w:p>
        </w:tc>
        <w:tc>
          <w:tcPr>
            <w:tcW w:w="1164" w:type="pct"/>
            <w:noWrap/>
            <w:vAlign w:val="center"/>
            <w:hideMark/>
          </w:tcPr>
          <w:p w14:paraId="68889049" w14:textId="77777777" w:rsidR="006101BD" w:rsidRDefault="006101BD" w:rsidP="006101BD">
            <w:pPr>
              <w:pStyle w:val="TableBodyTextMIRB"/>
            </w:pPr>
            <w:r w:rsidRPr="00377980">
              <w:rPr>
                <w:rFonts w:eastAsia="Times New Roman"/>
                <w:lang w:eastAsia="en-CA"/>
              </w:rPr>
              <w:t>Not applicable</w:t>
            </w:r>
          </w:p>
        </w:tc>
      </w:tr>
      <w:tr w:rsidR="006101BD" w:rsidRPr="00655002" w14:paraId="3E508CD6" w14:textId="77777777" w:rsidTr="006101BD">
        <w:trPr>
          <w:cantSplit/>
          <w:trHeight w:val="300"/>
          <w:jc w:val="center"/>
        </w:trPr>
        <w:tc>
          <w:tcPr>
            <w:tcW w:w="3836" w:type="pct"/>
            <w:vAlign w:val="center"/>
            <w:hideMark/>
          </w:tcPr>
          <w:p w14:paraId="53AB05E8" w14:textId="77777777" w:rsidR="006101BD" w:rsidRPr="00655002" w:rsidRDefault="006101BD" w:rsidP="006101BD">
            <w:pPr>
              <w:pStyle w:val="TableBodyTextMIRB"/>
              <w:rPr>
                <w:rFonts w:eastAsia="Times New Roman"/>
                <w:lang w:eastAsia="en-CA"/>
              </w:rPr>
            </w:pPr>
            <w:proofErr w:type="spellStart"/>
            <w:r>
              <w:t>Sachigo</w:t>
            </w:r>
            <w:proofErr w:type="spellEnd"/>
            <w:r>
              <w:t xml:space="preserve"> Lake 2</w:t>
            </w:r>
          </w:p>
        </w:tc>
        <w:tc>
          <w:tcPr>
            <w:tcW w:w="1164" w:type="pct"/>
            <w:noWrap/>
            <w:vAlign w:val="center"/>
            <w:hideMark/>
          </w:tcPr>
          <w:p w14:paraId="630E7FFA" w14:textId="77777777" w:rsidR="006101BD" w:rsidRDefault="006101BD" w:rsidP="006101BD">
            <w:pPr>
              <w:pStyle w:val="TableBodyTextMIRB"/>
            </w:pPr>
            <w:r w:rsidRPr="00377980">
              <w:rPr>
                <w:rFonts w:eastAsia="Times New Roman"/>
                <w:lang w:eastAsia="en-CA"/>
              </w:rPr>
              <w:t>Not applicable</w:t>
            </w:r>
          </w:p>
        </w:tc>
      </w:tr>
      <w:tr w:rsidR="006101BD" w:rsidRPr="00655002" w14:paraId="7C8FCA07" w14:textId="77777777" w:rsidTr="006101BD">
        <w:trPr>
          <w:cantSplit/>
          <w:trHeight w:val="300"/>
          <w:jc w:val="center"/>
        </w:trPr>
        <w:tc>
          <w:tcPr>
            <w:tcW w:w="3836" w:type="pct"/>
            <w:vAlign w:val="center"/>
            <w:hideMark/>
          </w:tcPr>
          <w:p w14:paraId="3337C09D" w14:textId="77777777" w:rsidR="006101BD" w:rsidRPr="00655002" w:rsidRDefault="006101BD" w:rsidP="006101BD">
            <w:pPr>
              <w:pStyle w:val="TableBodyTextMIRB"/>
              <w:rPr>
                <w:rFonts w:eastAsia="Times New Roman"/>
                <w:lang w:eastAsia="en-CA"/>
              </w:rPr>
            </w:pPr>
            <w:proofErr w:type="spellStart"/>
            <w:r>
              <w:t>Sachigo</w:t>
            </w:r>
            <w:proofErr w:type="spellEnd"/>
            <w:r>
              <w:t xml:space="preserve"> Lake 3</w:t>
            </w:r>
          </w:p>
        </w:tc>
        <w:tc>
          <w:tcPr>
            <w:tcW w:w="1164" w:type="pct"/>
            <w:noWrap/>
            <w:vAlign w:val="center"/>
            <w:hideMark/>
          </w:tcPr>
          <w:p w14:paraId="7CE51CD3" w14:textId="77777777" w:rsidR="006101BD" w:rsidRDefault="006101BD" w:rsidP="006101BD">
            <w:pPr>
              <w:pStyle w:val="TableBodyTextMIRB"/>
            </w:pPr>
            <w:r w:rsidRPr="00377980">
              <w:rPr>
                <w:rFonts w:eastAsia="Times New Roman"/>
                <w:lang w:eastAsia="en-CA"/>
              </w:rPr>
              <w:t>Not applicable</w:t>
            </w:r>
          </w:p>
        </w:tc>
      </w:tr>
      <w:tr w:rsidR="006101BD" w:rsidRPr="00655002" w14:paraId="6DB3B784" w14:textId="77777777" w:rsidTr="006101BD">
        <w:trPr>
          <w:cantSplit/>
          <w:trHeight w:val="300"/>
          <w:jc w:val="center"/>
        </w:trPr>
        <w:tc>
          <w:tcPr>
            <w:tcW w:w="3836" w:type="pct"/>
            <w:vAlign w:val="center"/>
            <w:hideMark/>
          </w:tcPr>
          <w:p w14:paraId="334666A7" w14:textId="77777777" w:rsidR="006101BD" w:rsidRPr="00655002" w:rsidRDefault="006101BD" w:rsidP="006101BD">
            <w:pPr>
              <w:pStyle w:val="TableBodyTextMIRB"/>
              <w:rPr>
                <w:rFonts w:eastAsia="Times New Roman"/>
                <w:lang w:eastAsia="en-CA"/>
              </w:rPr>
            </w:pPr>
            <w:proofErr w:type="spellStart"/>
            <w:r>
              <w:t>Sagamok</w:t>
            </w:r>
            <w:proofErr w:type="spellEnd"/>
          </w:p>
        </w:tc>
        <w:tc>
          <w:tcPr>
            <w:tcW w:w="1164" w:type="pct"/>
            <w:noWrap/>
            <w:vAlign w:val="center"/>
            <w:hideMark/>
          </w:tcPr>
          <w:p w14:paraId="2EDCF51A" w14:textId="77777777" w:rsidR="006101BD" w:rsidRDefault="006101BD" w:rsidP="006101BD">
            <w:pPr>
              <w:pStyle w:val="TableBodyTextMIRB"/>
            </w:pPr>
            <w:r w:rsidRPr="00377980">
              <w:rPr>
                <w:rFonts w:eastAsia="Times New Roman"/>
                <w:lang w:eastAsia="en-CA"/>
              </w:rPr>
              <w:t>Not applicable</w:t>
            </w:r>
          </w:p>
        </w:tc>
      </w:tr>
      <w:tr w:rsidR="006101BD" w:rsidRPr="00655002" w14:paraId="4F363D2C" w14:textId="77777777" w:rsidTr="006101BD">
        <w:trPr>
          <w:cantSplit/>
          <w:trHeight w:val="300"/>
          <w:jc w:val="center"/>
        </w:trPr>
        <w:tc>
          <w:tcPr>
            <w:tcW w:w="3836" w:type="pct"/>
            <w:vAlign w:val="center"/>
            <w:hideMark/>
          </w:tcPr>
          <w:p w14:paraId="22943153" w14:textId="77777777" w:rsidR="006101BD" w:rsidRPr="00655002" w:rsidRDefault="006101BD" w:rsidP="006101BD">
            <w:pPr>
              <w:pStyle w:val="TableBodyTextMIRB"/>
              <w:rPr>
                <w:rFonts w:eastAsia="Times New Roman"/>
                <w:lang w:eastAsia="en-CA"/>
              </w:rPr>
            </w:pPr>
            <w:r>
              <w:t>Sand Point First Nation Reserve</w:t>
            </w:r>
          </w:p>
        </w:tc>
        <w:tc>
          <w:tcPr>
            <w:tcW w:w="1164" w:type="pct"/>
            <w:noWrap/>
            <w:vAlign w:val="center"/>
            <w:hideMark/>
          </w:tcPr>
          <w:p w14:paraId="2A35060F" w14:textId="77777777" w:rsidR="006101BD" w:rsidRDefault="006101BD" w:rsidP="006101BD">
            <w:pPr>
              <w:pStyle w:val="TableBodyTextMIRB"/>
            </w:pPr>
            <w:r w:rsidRPr="00377980">
              <w:rPr>
                <w:rFonts w:eastAsia="Times New Roman"/>
                <w:lang w:eastAsia="en-CA"/>
              </w:rPr>
              <w:t>Not applicable</w:t>
            </w:r>
          </w:p>
        </w:tc>
      </w:tr>
      <w:tr w:rsidR="006101BD" w:rsidRPr="00655002" w14:paraId="46AE24D2" w14:textId="77777777" w:rsidTr="006101BD">
        <w:trPr>
          <w:cantSplit/>
          <w:trHeight w:val="300"/>
          <w:jc w:val="center"/>
        </w:trPr>
        <w:tc>
          <w:tcPr>
            <w:tcW w:w="3836" w:type="pct"/>
            <w:vAlign w:val="center"/>
            <w:hideMark/>
          </w:tcPr>
          <w:p w14:paraId="6ED5A503" w14:textId="77777777" w:rsidR="006101BD" w:rsidRPr="00655002" w:rsidRDefault="006101BD" w:rsidP="006101BD">
            <w:pPr>
              <w:pStyle w:val="TableBodyTextMIRB"/>
              <w:rPr>
                <w:rFonts w:eastAsia="Times New Roman"/>
                <w:lang w:eastAsia="en-CA"/>
              </w:rPr>
            </w:pPr>
            <w:r>
              <w:t>Sandy Lake 88</w:t>
            </w:r>
          </w:p>
        </w:tc>
        <w:tc>
          <w:tcPr>
            <w:tcW w:w="1164" w:type="pct"/>
            <w:noWrap/>
            <w:vAlign w:val="center"/>
            <w:hideMark/>
          </w:tcPr>
          <w:p w14:paraId="152850BD" w14:textId="77777777" w:rsidR="006101BD" w:rsidRDefault="006101BD" w:rsidP="006101BD">
            <w:pPr>
              <w:pStyle w:val="TableBodyTextMIRB"/>
            </w:pPr>
            <w:r w:rsidRPr="00377980">
              <w:rPr>
                <w:rFonts w:eastAsia="Times New Roman"/>
                <w:lang w:eastAsia="en-CA"/>
              </w:rPr>
              <w:t>Not applicable</w:t>
            </w:r>
          </w:p>
        </w:tc>
      </w:tr>
      <w:tr w:rsidR="006101BD" w:rsidRPr="00655002" w14:paraId="22256A07" w14:textId="77777777" w:rsidTr="006101BD">
        <w:trPr>
          <w:cantSplit/>
          <w:trHeight w:val="300"/>
          <w:jc w:val="center"/>
        </w:trPr>
        <w:tc>
          <w:tcPr>
            <w:tcW w:w="3836" w:type="pct"/>
            <w:vAlign w:val="center"/>
            <w:hideMark/>
          </w:tcPr>
          <w:p w14:paraId="21C7750A" w14:textId="77777777" w:rsidR="006101BD" w:rsidRPr="00655002" w:rsidRDefault="006101BD" w:rsidP="006101BD">
            <w:pPr>
              <w:pStyle w:val="TableBodyTextMIRB"/>
              <w:rPr>
                <w:rFonts w:eastAsia="Times New Roman"/>
                <w:lang w:eastAsia="en-CA"/>
              </w:rPr>
            </w:pPr>
            <w:r>
              <w:t>Sarnia 45</w:t>
            </w:r>
          </w:p>
        </w:tc>
        <w:tc>
          <w:tcPr>
            <w:tcW w:w="1164" w:type="pct"/>
            <w:noWrap/>
            <w:vAlign w:val="center"/>
            <w:hideMark/>
          </w:tcPr>
          <w:p w14:paraId="7BE1D7EC" w14:textId="77777777" w:rsidR="006101BD" w:rsidRDefault="006101BD" w:rsidP="006101BD">
            <w:pPr>
              <w:pStyle w:val="TableBodyTextMIRB"/>
            </w:pPr>
            <w:r w:rsidRPr="00377980">
              <w:rPr>
                <w:rFonts w:eastAsia="Times New Roman"/>
                <w:lang w:eastAsia="en-CA"/>
              </w:rPr>
              <w:t>Not applicable</w:t>
            </w:r>
          </w:p>
        </w:tc>
      </w:tr>
      <w:tr w:rsidR="006101BD" w:rsidRPr="00655002" w14:paraId="24E1BFF0" w14:textId="77777777" w:rsidTr="006101BD">
        <w:trPr>
          <w:cantSplit/>
          <w:trHeight w:val="300"/>
          <w:jc w:val="center"/>
        </w:trPr>
        <w:tc>
          <w:tcPr>
            <w:tcW w:w="3836" w:type="pct"/>
            <w:vAlign w:val="center"/>
            <w:hideMark/>
          </w:tcPr>
          <w:p w14:paraId="10615A99" w14:textId="77777777" w:rsidR="006101BD" w:rsidRPr="00655002" w:rsidRDefault="006101BD" w:rsidP="006101BD">
            <w:pPr>
              <w:pStyle w:val="TableBodyTextMIRB"/>
              <w:rPr>
                <w:rFonts w:eastAsia="Times New Roman"/>
                <w:lang w:eastAsia="en-CA"/>
              </w:rPr>
            </w:pPr>
            <w:proofErr w:type="spellStart"/>
            <w:r>
              <w:t>Saug</w:t>
            </w:r>
            <w:proofErr w:type="spellEnd"/>
            <w:r>
              <w:t>-A-</w:t>
            </w:r>
            <w:proofErr w:type="spellStart"/>
            <w:r>
              <w:t>Gaw</w:t>
            </w:r>
            <w:proofErr w:type="spellEnd"/>
            <w:r>
              <w:t>-Sing 1</w:t>
            </w:r>
          </w:p>
        </w:tc>
        <w:tc>
          <w:tcPr>
            <w:tcW w:w="1164" w:type="pct"/>
            <w:noWrap/>
            <w:vAlign w:val="center"/>
            <w:hideMark/>
          </w:tcPr>
          <w:p w14:paraId="01DD6113" w14:textId="77777777" w:rsidR="006101BD" w:rsidRDefault="006101BD" w:rsidP="006101BD">
            <w:pPr>
              <w:pStyle w:val="TableBodyTextMIRB"/>
            </w:pPr>
            <w:r w:rsidRPr="00377980">
              <w:rPr>
                <w:rFonts w:eastAsia="Times New Roman"/>
                <w:lang w:eastAsia="en-CA"/>
              </w:rPr>
              <w:t>Not applicable</w:t>
            </w:r>
          </w:p>
        </w:tc>
      </w:tr>
      <w:tr w:rsidR="006101BD" w:rsidRPr="00655002" w14:paraId="5EBFF13E" w14:textId="77777777" w:rsidTr="006101BD">
        <w:trPr>
          <w:cantSplit/>
          <w:trHeight w:val="300"/>
          <w:jc w:val="center"/>
        </w:trPr>
        <w:tc>
          <w:tcPr>
            <w:tcW w:w="3836" w:type="pct"/>
            <w:vAlign w:val="center"/>
            <w:hideMark/>
          </w:tcPr>
          <w:p w14:paraId="038D3036" w14:textId="77777777" w:rsidR="006101BD" w:rsidRPr="00655002" w:rsidRDefault="006101BD" w:rsidP="006101BD">
            <w:pPr>
              <w:pStyle w:val="TableBodyTextMIRB"/>
              <w:rPr>
                <w:rFonts w:eastAsia="Times New Roman"/>
                <w:lang w:eastAsia="en-CA"/>
              </w:rPr>
            </w:pPr>
            <w:r>
              <w:t>Saugeen 29</w:t>
            </w:r>
          </w:p>
        </w:tc>
        <w:tc>
          <w:tcPr>
            <w:tcW w:w="1164" w:type="pct"/>
            <w:noWrap/>
            <w:vAlign w:val="center"/>
            <w:hideMark/>
          </w:tcPr>
          <w:p w14:paraId="5A7F3FD0" w14:textId="77777777" w:rsidR="006101BD" w:rsidRDefault="006101BD" w:rsidP="006101BD">
            <w:pPr>
              <w:pStyle w:val="TableBodyTextMIRB"/>
            </w:pPr>
            <w:r w:rsidRPr="00377980">
              <w:rPr>
                <w:rFonts w:eastAsia="Times New Roman"/>
                <w:lang w:eastAsia="en-CA"/>
              </w:rPr>
              <w:t>Not applicable</w:t>
            </w:r>
          </w:p>
        </w:tc>
      </w:tr>
      <w:tr w:rsidR="006101BD" w:rsidRPr="00655002" w14:paraId="038F358B" w14:textId="77777777" w:rsidTr="006101BD">
        <w:trPr>
          <w:cantSplit/>
          <w:trHeight w:val="300"/>
          <w:jc w:val="center"/>
        </w:trPr>
        <w:tc>
          <w:tcPr>
            <w:tcW w:w="3836" w:type="pct"/>
            <w:vAlign w:val="center"/>
            <w:hideMark/>
          </w:tcPr>
          <w:p w14:paraId="0496B9D5" w14:textId="77777777" w:rsidR="006101BD" w:rsidRPr="00655002" w:rsidRDefault="006101BD" w:rsidP="006101BD">
            <w:pPr>
              <w:pStyle w:val="TableBodyTextMIRB"/>
              <w:rPr>
                <w:rFonts w:eastAsia="Times New Roman"/>
                <w:lang w:eastAsia="en-CA"/>
              </w:rPr>
            </w:pPr>
            <w:r>
              <w:t>Saugeen and Cape Croker Fishing Islands 1</w:t>
            </w:r>
          </w:p>
        </w:tc>
        <w:tc>
          <w:tcPr>
            <w:tcW w:w="1164" w:type="pct"/>
            <w:noWrap/>
            <w:vAlign w:val="center"/>
            <w:hideMark/>
          </w:tcPr>
          <w:p w14:paraId="2563DFD8" w14:textId="77777777" w:rsidR="006101BD" w:rsidRDefault="006101BD" w:rsidP="006101BD">
            <w:pPr>
              <w:pStyle w:val="TableBodyTextMIRB"/>
            </w:pPr>
            <w:r w:rsidRPr="00377980">
              <w:rPr>
                <w:rFonts w:eastAsia="Times New Roman"/>
                <w:lang w:eastAsia="en-CA"/>
              </w:rPr>
              <w:t>Not applicable</w:t>
            </w:r>
          </w:p>
        </w:tc>
      </w:tr>
      <w:tr w:rsidR="006101BD" w:rsidRPr="00655002" w14:paraId="6677FC87" w14:textId="77777777" w:rsidTr="006101BD">
        <w:trPr>
          <w:cantSplit/>
          <w:trHeight w:val="300"/>
          <w:jc w:val="center"/>
        </w:trPr>
        <w:tc>
          <w:tcPr>
            <w:tcW w:w="3836" w:type="pct"/>
            <w:vAlign w:val="center"/>
            <w:hideMark/>
          </w:tcPr>
          <w:p w14:paraId="2805C155" w14:textId="77777777" w:rsidR="006101BD" w:rsidRPr="00655002" w:rsidRDefault="006101BD" w:rsidP="006101BD">
            <w:pPr>
              <w:pStyle w:val="TableBodyTextMIRB"/>
              <w:rPr>
                <w:rFonts w:eastAsia="Times New Roman"/>
                <w:lang w:eastAsia="en-CA"/>
              </w:rPr>
            </w:pPr>
            <w:r>
              <w:t>Saugeen Hunting Grounds 60a</w:t>
            </w:r>
          </w:p>
        </w:tc>
        <w:tc>
          <w:tcPr>
            <w:tcW w:w="1164" w:type="pct"/>
            <w:noWrap/>
            <w:vAlign w:val="center"/>
            <w:hideMark/>
          </w:tcPr>
          <w:p w14:paraId="7FD69751" w14:textId="77777777" w:rsidR="006101BD" w:rsidRDefault="006101BD" w:rsidP="006101BD">
            <w:pPr>
              <w:pStyle w:val="TableBodyTextMIRB"/>
            </w:pPr>
            <w:r w:rsidRPr="00377980">
              <w:rPr>
                <w:rFonts w:eastAsia="Times New Roman"/>
                <w:lang w:eastAsia="en-CA"/>
              </w:rPr>
              <w:t>Not applicable</w:t>
            </w:r>
          </w:p>
        </w:tc>
      </w:tr>
      <w:tr w:rsidR="006101BD" w:rsidRPr="00655002" w14:paraId="1213A0F6" w14:textId="77777777" w:rsidTr="006101BD">
        <w:trPr>
          <w:cantSplit/>
          <w:trHeight w:val="300"/>
          <w:jc w:val="center"/>
        </w:trPr>
        <w:tc>
          <w:tcPr>
            <w:tcW w:w="3836" w:type="pct"/>
            <w:vAlign w:val="center"/>
            <w:hideMark/>
          </w:tcPr>
          <w:p w14:paraId="241FBBDC" w14:textId="77777777" w:rsidR="006101BD" w:rsidRPr="00655002" w:rsidRDefault="006101BD" w:rsidP="006101BD">
            <w:pPr>
              <w:pStyle w:val="TableBodyTextMIRB"/>
              <w:rPr>
                <w:rFonts w:eastAsia="Times New Roman"/>
                <w:lang w:eastAsia="en-CA"/>
              </w:rPr>
            </w:pPr>
            <w:r>
              <w:t>Seine River 23a</w:t>
            </w:r>
          </w:p>
        </w:tc>
        <w:tc>
          <w:tcPr>
            <w:tcW w:w="1164" w:type="pct"/>
            <w:noWrap/>
            <w:vAlign w:val="center"/>
            <w:hideMark/>
          </w:tcPr>
          <w:p w14:paraId="7076A137" w14:textId="77777777" w:rsidR="006101BD" w:rsidRDefault="006101BD" w:rsidP="006101BD">
            <w:pPr>
              <w:pStyle w:val="TableBodyTextMIRB"/>
            </w:pPr>
            <w:r w:rsidRPr="00377980">
              <w:rPr>
                <w:rFonts w:eastAsia="Times New Roman"/>
                <w:lang w:eastAsia="en-CA"/>
              </w:rPr>
              <w:t>Not applicable</w:t>
            </w:r>
          </w:p>
        </w:tc>
      </w:tr>
      <w:tr w:rsidR="006101BD" w:rsidRPr="00655002" w14:paraId="027A5E72" w14:textId="77777777" w:rsidTr="006101BD">
        <w:trPr>
          <w:cantSplit/>
          <w:trHeight w:val="300"/>
          <w:jc w:val="center"/>
        </w:trPr>
        <w:tc>
          <w:tcPr>
            <w:tcW w:w="3836" w:type="pct"/>
            <w:vAlign w:val="center"/>
            <w:hideMark/>
          </w:tcPr>
          <w:p w14:paraId="1612B917" w14:textId="77777777" w:rsidR="006101BD" w:rsidRPr="00655002" w:rsidRDefault="006101BD" w:rsidP="006101BD">
            <w:pPr>
              <w:pStyle w:val="TableBodyTextMIRB"/>
              <w:rPr>
                <w:rFonts w:eastAsia="Times New Roman"/>
                <w:lang w:eastAsia="en-CA"/>
              </w:rPr>
            </w:pPr>
            <w:r>
              <w:t>Seine River 23b</w:t>
            </w:r>
          </w:p>
        </w:tc>
        <w:tc>
          <w:tcPr>
            <w:tcW w:w="1164" w:type="pct"/>
            <w:noWrap/>
            <w:vAlign w:val="center"/>
            <w:hideMark/>
          </w:tcPr>
          <w:p w14:paraId="675351EA" w14:textId="77777777" w:rsidR="006101BD" w:rsidRDefault="006101BD" w:rsidP="006101BD">
            <w:pPr>
              <w:pStyle w:val="TableBodyTextMIRB"/>
            </w:pPr>
            <w:r w:rsidRPr="00377980">
              <w:rPr>
                <w:rFonts w:eastAsia="Times New Roman"/>
                <w:lang w:eastAsia="en-CA"/>
              </w:rPr>
              <w:t>Not applicable</w:t>
            </w:r>
          </w:p>
        </w:tc>
      </w:tr>
      <w:tr w:rsidR="006101BD" w:rsidRPr="00655002" w14:paraId="2D4923B0" w14:textId="77777777" w:rsidTr="006101BD">
        <w:trPr>
          <w:cantSplit/>
          <w:trHeight w:val="300"/>
          <w:jc w:val="center"/>
        </w:trPr>
        <w:tc>
          <w:tcPr>
            <w:tcW w:w="3836" w:type="pct"/>
            <w:vAlign w:val="center"/>
            <w:hideMark/>
          </w:tcPr>
          <w:p w14:paraId="2B85E620" w14:textId="77777777" w:rsidR="006101BD" w:rsidRPr="00655002" w:rsidRDefault="006101BD" w:rsidP="006101BD">
            <w:pPr>
              <w:pStyle w:val="TableBodyTextMIRB"/>
              <w:rPr>
                <w:rFonts w:eastAsia="Times New Roman"/>
                <w:lang w:eastAsia="en-CA"/>
              </w:rPr>
            </w:pPr>
            <w:r>
              <w:t>Serpent River 7</w:t>
            </w:r>
          </w:p>
        </w:tc>
        <w:tc>
          <w:tcPr>
            <w:tcW w:w="1164" w:type="pct"/>
            <w:noWrap/>
            <w:vAlign w:val="center"/>
            <w:hideMark/>
          </w:tcPr>
          <w:p w14:paraId="4ADA21A2" w14:textId="77777777" w:rsidR="006101BD" w:rsidRDefault="006101BD" w:rsidP="006101BD">
            <w:pPr>
              <w:pStyle w:val="TableBodyTextMIRB"/>
            </w:pPr>
            <w:r w:rsidRPr="00377980">
              <w:rPr>
                <w:rFonts w:eastAsia="Times New Roman"/>
                <w:lang w:eastAsia="en-CA"/>
              </w:rPr>
              <w:t>Not applicable</w:t>
            </w:r>
          </w:p>
        </w:tc>
      </w:tr>
      <w:tr w:rsidR="006101BD" w:rsidRPr="00655002" w14:paraId="24892848" w14:textId="77777777" w:rsidTr="006101BD">
        <w:trPr>
          <w:cantSplit/>
          <w:trHeight w:val="300"/>
          <w:jc w:val="center"/>
        </w:trPr>
        <w:tc>
          <w:tcPr>
            <w:tcW w:w="3836" w:type="pct"/>
            <w:vAlign w:val="center"/>
            <w:hideMark/>
          </w:tcPr>
          <w:p w14:paraId="69EAD6A0" w14:textId="77777777" w:rsidR="006101BD" w:rsidRPr="00655002" w:rsidRDefault="006101BD" w:rsidP="006101BD">
            <w:pPr>
              <w:pStyle w:val="TableBodyTextMIRB"/>
              <w:rPr>
                <w:rFonts w:eastAsia="Times New Roman"/>
                <w:lang w:eastAsia="en-CA"/>
              </w:rPr>
            </w:pPr>
            <w:proofErr w:type="spellStart"/>
            <w:r>
              <w:t>Shawanaga</w:t>
            </w:r>
            <w:proofErr w:type="spellEnd"/>
            <w:r>
              <w:t xml:space="preserve"> 17</w:t>
            </w:r>
          </w:p>
        </w:tc>
        <w:tc>
          <w:tcPr>
            <w:tcW w:w="1164" w:type="pct"/>
            <w:noWrap/>
            <w:vAlign w:val="center"/>
            <w:hideMark/>
          </w:tcPr>
          <w:p w14:paraId="7138A119" w14:textId="77777777" w:rsidR="006101BD" w:rsidRDefault="006101BD" w:rsidP="006101BD">
            <w:pPr>
              <w:pStyle w:val="TableBodyTextMIRB"/>
            </w:pPr>
            <w:r w:rsidRPr="00377980">
              <w:rPr>
                <w:rFonts w:eastAsia="Times New Roman"/>
                <w:lang w:eastAsia="en-CA"/>
              </w:rPr>
              <w:t>Not applicable</w:t>
            </w:r>
          </w:p>
        </w:tc>
      </w:tr>
      <w:tr w:rsidR="006101BD" w:rsidRPr="00655002" w14:paraId="6F87CAE2" w14:textId="77777777" w:rsidTr="006101BD">
        <w:trPr>
          <w:cantSplit/>
          <w:trHeight w:val="300"/>
          <w:jc w:val="center"/>
        </w:trPr>
        <w:tc>
          <w:tcPr>
            <w:tcW w:w="3836" w:type="pct"/>
            <w:vAlign w:val="center"/>
            <w:hideMark/>
          </w:tcPr>
          <w:p w14:paraId="3CDB10B9" w14:textId="77777777" w:rsidR="006101BD" w:rsidRPr="00655002" w:rsidRDefault="006101BD" w:rsidP="006101BD">
            <w:pPr>
              <w:pStyle w:val="TableBodyTextMIRB"/>
              <w:rPr>
                <w:rFonts w:eastAsia="Times New Roman"/>
                <w:lang w:eastAsia="en-CA"/>
              </w:rPr>
            </w:pPr>
            <w:proofErr w:type="spellStart"/>
            <w:r>
              <w:t>Shawanaga</w:t>
            </w:r>
            <w:proofErr w:type="spellEnd"/>
            <w:r>
              <w:t xml:space="preserve"> 17b</w:t>
            </w:r>
          </w:p>
        </w:tc>
        <w:tc>
          <w:tcPr>
            <w:tcW w:w="1164" w:type="pct"/>
            <w:noWrap/>
            <w:vAlign w:val="center"/>
            <w:hideMark/>
          </w:tcPr>
          <w:p w14:paraId="3B1D5662" w14:textId="77777777" w:rsidR="006101BD" w:rsidRDefault="006101BD" w:rsidP="006101BD">
            <w:pPr>
              <w:pStyle w:val="TableBodyTextMIRB"/>
            </w:pPr>
            <w:r w:rsidRPr="00377980">
              <w:rPr>
                <w:rFonts w:eastAsia="Times New Roman"/>
                <w:lang w:eastAsia="en-CA"/>
              </w:rPr>
              <w:t>Not applicable</w:t>
            </w:r>
          </w:p>
        </w:tc>
      </w:tr>
      <w:tr w:rsidR="006101BD" w:rsidRPr="00655002" w14:paraId="5D7DD222" w14:textId="77777777" w:rsidTr="006101BD">
        <w:trPr>
          <w:cantSplit/>
          <w:trHeight w:val="300"/>
          <w:jc w:val="center"/>
        </w:trPr>
        <w:tc>
          <w:tcPr>
            <w:tcW w:w="3836" w:type="pct"/>
            <w:vAlign w:val="center"/>
            <w:hideMark/>
          </w:tcPr>
          <w:p w14:paraId="477F45C6" w14:textId="77777777" w:rsidR="006101BD" w:rsidRPr="00655002" w:rsidRDefault="006101BD" w:rsidP="006101BD">
            <w:pPr>
              <w:pStyle w:val="TableBodyTextMIRB"/>
              <w:rPr>
                <w:rFonts w:eastAsia="Times New Roman"/>
                <w:lang w:eastAsia="en-CA"/>
              </w:rPr>
            </w:pPr>
            <w:proofErr w:type="spellStart"/>
            <w:r>
              <w:t>Sheguiandah</w:t>
            </w:r>
            <w:proofErr w:type="spellEnd"/>
            <w:r>
              <w:t xml:space="preserve"> 24</w:t>
            </w:r>
          </w:p>
        </w:tc>
        <w:tc>
          <w:tcPr>
            <w:tcW w:w="1164" w:type="pct"/>
            <w:noWrap/>
            <w:vAlign w:val="center"/>
            <w:hideMark/>
          </w:tcPr>
          <w:p w14:paraId="78A49890" w14:textId="77777777" w:rsidR="006101BD" w:rsidRDefault="006101BD" w:rsidP="006101BD">
            <w:pPr>
              <w:pStyle w:val="TableBodyTextMIRB"/>
            </w:pPr>
            <w:r w:rsidRPr="00377980">
              <w:rPr>
                <w:rFonts w:eastAsia="Times New Roman"/>
                <w:lang w:eastAsia="en-CA"/>
              </w:rPr>
              <w:t>Not applicable</w:t>
            </w:r>
          </w:p>
        </w:tc>
      </w:tr>
      <w:tr w:rsidR="006101BD" w:rsidRPr="00655002" w14:paraId="061DAD2C" w14:textId="77777777" w:rsidTr="006101BD">
        <w:trPr>
          <w:cantSplit/>
          <w:trHeight w:val="300"/>
          <w:jc w:val="center"/>
        </w:trPr>
        <w:tc>
          <w:tcPr>
            <w:tcW w:w="3836" w:type="pct"/>
            <w:vAlign w:val="center"/>
            <w:hideMark/>
          </w:tcPr>
          <w:p w14:paraId="3EF34C13" w14:textId="77777777" w:rsidR="006101BD" w:rsidRPr="00655002" w:rsidRDefault="006101BD" w:rsidP="006101BD">
            <w:pPr>
              <w:pStyle w:val="TableBodyTextMIRB"/>
              <w:rPr>
                <w:rFonts w:eastAsia="Times New Roman"/>
                <w:lang w:eastAsia="en-CA"/>
              </w:rPr>
            </w:pPr>
            <w:proofErr w:type="spellStart"/>
            <w:r>
              <w:t>Sheshegwaning</w:t>
            </w:r>
            <w:proofErr w:type="spellEnd"/>
            <w:r>
              <w:t xml:space="preserve"> 20</w:t>
            </w:r>
          </w:p>
        </w:tc>
        <w:tc>
          <w:tcPr>
            <w:tcW w:w="1164" w:type="pct"/>
            <w:noWrap/>
            <w:vAlign w:val="center"/>
            <w:hideMark/>
          </w:tcPr>
          <w:p w14:paraId="16BA5A0F" w14:textId="77777777" w:rsidR="006101BD" w:rsidRDefault="006101BD" w:rsidP="006101BD">
            <w:pPr>
              <w:pStyle w:val="TableBodyTextMIRB"/>
            </w:pPr>
            <w:r w:rsidRPr="00377980">
              <w:rPr>
                <w:rFonts w:eastAsia="Times New Roman"/>
                <w:lang w:eastAsia="en-CA"/>
              </w:rPr>
              <w:t>Not applicable</w:t>
            </w:r>
          </w:p>
        </w:tc>
      </w:tr>
      <w:tr w:rsidR="006101BD" w:rsidRPr="00655002" w14:paraId="13BC1289" w14:textId="77777777" w:rsidTr="006101BD">
        <w:trPr>
          <w:cantSplit/>
          <w:trHeight w:val="300"/>
          <w:jc w:val="center"/>
        </w:trPr>
        <w:tc>
          <w:tcPr>
            <w:tcW w:w="3836" w:type="pct"/>
            <w:vAlign w:val="center"/>
            <w:hideMark/>
          </w:tcPr>
          <w:p w14:paraId="3B891B8B" w14:textId="77777777" w:rsidR="006101BD" w:rsidRPr="00655002" w:rsidRDefault="006101BD" w:rsidP="006101BD">
            <w:pPr>
              <w:pStyle w:val="TableBodyTextMIRB"/>
              <w:rPr>
                <w:rFonts w:eastAsia="Times New Roman"/>
                <w:lang w:eastAsia="en-CA"/>
              </w:rPr>
            </w:pPr>
            <w:r>
              <w:t>Shoal Lake 31j</w:t>
            </w:r>
          </w:p>
        </w:tc>
        <w:tc>
          <w:tcPr>
            <w:tcW w:w="1164" w:type="pct"/>
            <w:noWrap/>
            <w:vAlign w:val="center"/>
            <w:hideMark/>
          </w:tcPr>
          <w:p w14:paraId="15F283EF" w14:textId="77777777" w:rsidR="006101BD" w:rsidRDefault="006101BD" w:rsidP="006101BD">
            <w:pPr>
              <w:pStyle w:val="TableBodyTextMIRB"/>
            </w:pPr>
            <w:r w:rsidRPr="00377980">
              <w:rPr>
                <w:rFonts w:eastAsia="Times New Roman"/>
                <w:lang w:eastAsia="en-CA"/>
              </w:rPr>
              <w:t>Not applicable</w:t>
            </w:r>
          </w:p>
        </w:tc>
      </w:tr>
      <w:tr w:rsidR="006101BD" w:rsidRPr="00655002" w14:paraId="48C44461" w14:textId="77777777" w:rsidTr="006101BD">
        <w:trPr>
          <w:cantSplit/>
          <w:trHeight w:val="300"/>
          <w:jc w:val="center"/>
        </w:trPr>
        <w:tc>
          <w:tcPr>
            <w:tcW w:w="3836" w:type="pct"/>
            <w:vAlign w:val="center"/>
            <w:hideMark/>
          </w:tcPr>
          <w:p w14:paraId="311FD9C7" w14:textId="77777777" w:rsidR="006101BD" w:rsidRPr="00655002" w:rsidRDefault="006101BD" w:rsidP="006101BD">
            <w:pPr>
              <w:pStyle w:val="TableBodyTextMIRB"/>
              <w:rPr>
                <w:rFonts w:eastAsia="Times New Roman"/>
                <w:lang w:eastAsia="en-CA"/>
              </w:rPr>
            </w:pPr>
            <w:r>
              <w:t>Shoal Lake 34b1</w:t>
            </w:r>
          </w:p>
        </w:tc>
        <w:tc>
          <w:tcPr>
            <w:tcW w:w="1164" w:type="pct"/>
            <w:noWrap/>
            <w:vAlign w:val="center"/>
            <w:hideMark/>
          </w:tcPr>
          <w:p w14:paraId="2DF27020" w14:textId="77777777" w:rsidR="006101BD" w:rsidRDefault="006101BD" w:rsidP="006101BD">
            <w:pPr>
              <w:pStyle w:val="TableBodyTextMIRB"/>
            </w:pPr>
            <w:r w:rsidRPr="00377980">
              <w:rPr>
                <w:rFonts w:eastAsia="Times New Roman"/>
                <w:lang w:eastAsia="en-CA"/>
              </w:rPr>
              <w:t>Not applicable</w:t>
            </w:r>
          </w:p>
        </w:tc>
      </w:tr>
      <w:tr w:rsidR="006101BD" w:rsidRPr="00655002" w14:paraId="39E570B2" w14:textId="77777777" w:rsidTr="006101BD">
        <w:trPr>
          <w:cantSplit/>
          <w:trHeight w:val="300"/>
          <w:jc w:val="center"/>
        </w:trPr>
        <w:tc>
          <w:tcPr>
            <w:tcW w:w="3836" w:type="pct"/>
            <w:vAlign w:val="center"/>
            <w:hideMark/>
          </w:tcPr>
          <w:p w14:paraId="2C802564" w14:textId="77777777" w:rsidR="006101BD" w:rsidRPr="00655002" w:rsidRDefault="006101BD" w:rsidP="006101BD">
            <w:pPr>
              <w:pStyle w:val="TableBodyTextMIRB"/>
              <w:rPr>
                <w:rFonts w:eastAsia="Times New Roman"/>
                <w:lang w:eastAsia="en-CA"/>
              </w:rPr>
            </w:pPr>
            <w:r>
              <w:t>Shoal Lake 34b2</w:t>
            </w:r>
          </w:p>
        </w:tc>
        <w:tc>
          <w:tcPr>
            <w:tcW w:w="1164" w:type="pct"/>
            <w:noWrap/>
            <w:vAlign w:val="center"/>
            <w:hideMark/>
          </w:tcPr>
          <w:p w14:paraId="4B27333C" w14:textId="77777777" w:rsidR="006101BD" w:rsidRDefault="006101BD" w:rsidP="006101BD">
            <w:pPr>
              <w:pStyle w:val="TableBodyTextMIRB"/>
            </w:pPr>
            <w:r w:rsidRPr="00377980">
              <w:rPr>
                <w:rFonts w:eastAsia="Times New Roman"/>
                <w:lang w:eastAsia="en-CA"/>
              </w:rPr>
              <w:t>Not applicable</w:t>
            </w:r>
          </w:p>
        </w:tc>
      </w:tr>
      <w:tr w:rsidR="006101BD" w:rsidRPr="00655002" w14:paraId="68C7EDA6" w14:textId="77777777" w:rsidTr="006101BD">
        <w:trPr>
          <w:cantSplit/>
          <w:trHeight w:val="300"/>
          <w:jc w:val="center"/>
        </w:trPr>
        <w:tc>
          <w:tcPr>
            <w:tcW w:w="3836" w:type="pct"/>
            <w:vAlign w:val="center"/>
            <w:hideMark/>
          </w:tcPr>
          <w:p w14:paraId="322125B8" w14:textId="77777777" w:rsidR="006101BD" w:rsidRPr="00655002" w:rsidRDefault="006101BD" w:rsidP="006101BD">
            <w:pPr>
              <w:pStyle w:val="TableBodyTextMIRB"/>
              <w:rPr>
                <w:rFonts w:eastAsia="Times New Roman"/>
                <w:lang w:eastAsia="en-CA"/>
              </w:rPr>
            </w:pPr>
            <w:r>
              <w:t>Shoal Lake 37a</w:t>
            </w:r>
          </w:p>
        </w:tc>
        <w:tc>
          <w:tcPr>
            <w:tcW w:w="1164" w:type="pct"/>
            <w:noWrap/>
            <w:vAlign w:val="center"/>
            <w:hideMark/>
          </w:tcPr>
          <w:p w14:paraId="3CB0E181" w14:textId="77777777" w:rsidR="006101BD" w:rsidRDefault="006101BD" w:rsidP="006101BD">
            <w:pPr>
              <w:pStyle w:val="TableBodyTextMIRB"/>
            </w:pPr>
            <w:r w:rsidRPr="00377980">
              <w:rPr>
                <w:rFonts w:eastAsia="Times New Roman"/>
                <w:lang w:eastAsia="en-CA"/>
              </w:rPr>
              <w:t>Not applicable</w:t>
            </w:r>
          </w:p>
        </w:tc>
      </w:tr>
      <w:tr w:rsidR="006101BD" w:rsidRPr="00655002" w14:paraId="1D559B64" w14:textId="77777777" w:rsidTr="006101BD">
        <w:trPr>
          <w:cantSplit/>
          <w:trHeight w:val="300"/>
          <w:jc w:val="center"/>
        </w:trPr>
        <w:tc>
          <w:tcPr>
            <w:tcW w:w="3836" w:type="pct"/>
            <w:vAlign w:val="center"/>
            <w:hideMark/>
          </w:tcPr>
          <w:p w14:paraId="58F4E6B3" w14:textId="77777777" w:rsidR="006101BD" w:rsidRPr="00655002" w:rsidRDefault="006101BD" w:rsidP="006101BD">
            <w:pPr>
              <w:pStyle w:val="TableBodyTextMIRB"/>
              <w:rPr>
                <w:rFonts w:eastAsia="Times New Roman"/>
                <w:lang w:eastAsia="en-CA"/>
              </w:rPr>
            </w:pPr>
            <w:r>
              <w:t>Shoal Lake 39</w:t>
            </w:r>
          </w:p>
        </w:tc>
        <w:tc>
          <w:tcPr>
            <w:tcW w:w="1164" w:type="pct"/>
            <w:noWrap/>
            <w:vAlign w:val="center"/>
            <w:hideMark/>
          </w:tcPr>
          <w:p w14:paraId="4643425C" w14:textId="77777777" w:rsidR="006101BD" w:rsidRDefault="006101BD" w:rsidP="006101BD">
            <w:pPr>
              <w:pStyle w:val="TableBodyTextMIRB"/>
            </w:pPr>
            <w:r w:rsidRPr="00377980">
              <w:rPr>
                <w:rFonts w:eastAsia="Times New Roman"/>
                <w:lang w:eastAsia="en-CA"/>
              </w:rPr>
              <w:t>Not applicable</w:t>
            </w:r>
          </w:p>
        </w:tc>
      </w:tr>
      <w:tr w:rsidR="006101BD" w:rsidRPr="00655002" w14:paraId="3B7AD0D7" w14:textId="77777777" w:rsidTr="006101BD">
        <w:trPr>
          <w:cantSplit/>
          <w:trHeight w:val="300"/>
          <w:jc w:val="center"/>
        </w:trPr>
        <w:tc>
          <w:tcPr>
            <w:tcW w:w="3836" w:type="pct"/>
            <w:vAlign w:val="center"/>
            <w:hideMark/>
          </w:tcPr>
          <w:p w14:paraId="7837083E" w14:textId="77777777" w:rsidR="006101BD" w:rsidRPr="00655002" w:rsidRDefault="006101BD" w:rsidP="006101BD">
            <w:pPr>
              <w:pStyle w:val="TableBodyTextMIRB"/>
              <w:rPr>
                <w:rFonts w:eastAsia="Times New Roman"/>
                <w:lang w:eastAsia="en-CA"/>
              </w:rPr>
            </w:pPr>
            <w:r>
              <w:t>Shoal Lake 39a</w:t>
            </w:r>
          </w:p>
        </w:tc>
        <w:tc>
          <w:tcPr>
            <w:tcW w:w="1164" w:type="pct"/>
            <w:noWrap/>
            <w:vAlign w:val="center"/>
            <w:hideMark/>
          </w:tcPr>
          <w:p w14:paraId="72442636" w14:textId="77777777" w:rsidR="006101BD" w:rsidRDefault="006101BD" w:rsidP="006101BD">
            <w:pPr>
              <w:pStyle w:val="TableBodyTextMIRB"/>
            </w:pPr>
            <w:r w:rsidRPr="00377980">
              <w:rPr>
                <w:rFonts w:eastAsia="Times New Roman"/>
                <w:lang w:eastAsia="en-CA"/>
              </w:rPr>
              <w:t>Not applicable</w:t>
            </w:r>
          </w:p>
        </w:tc>
      </w:tr>
      <w:tr w:rsidR="006101BD" w:rsidRPr="00655002" w14:paraId="1A0479F8" w14:textId="77777777" w:rsidTr="006101BD">
        <w:trPr>
          <w:cantSplit/>
          <w:trHeight w:val="300"/>
          <w:jc w:val="center"/>
        </w:trPr>
        <w:tc>
          <w:tcPr>
            <w:tcW w:w="3836" w:type="pct"/>
            <w:vAlign w:val="center"/>
            <w:hideMark/>
          </w:tcPr>
          <w:p w14:paraId="71AA9F3F" w14:textId="77777777" w:rsidR="006101BD" w:rsidRPr="00655002" w:rsidRDefault="006101BD" w:rsidP="006101BD">
            <w:pPr>
              <w:pStyle w:val="TableBodyTextMIRB"/>
              <w:rPr>
                <w:rFonts w:eastAsia="Times New Roman"/>
                <w:lang w:eastAsia="en-CA"/>
              </w:rPr>
            </w:pPr>
            <w:r>
              <w:t>Shoal Lake 40</w:t>
            </w:r>
          </w:p>
        </w:tc>
        <w:tc>
          <w:tcPr>
            <w:tcW w:w="1164" w:type="pct"/>
            <w:noWrap/>
            <w:vAlign w:val="center"/>
            <w:hideMark/>
          </w:tcPr>
          <w:p w14:paraId="39AC173E" w14:textId="77777777" w:rsidR="006101BD" w:rsidRDefault="006101BD" w:rsidP="006101BD">
            <w:pPr>
              <w:pStyle w:val="TableBodyTextMIRB"/>
            </w:pPr>
            <w:r w:rsidRPr="00377980">
              <w:rPr>
                <w:rFonts w:eastAsia="Times New Roman"/>
                <w:lang w:eastAsia="en-CA"/>
              </w:rPr>
              <w:t>Not applicable</w:t>
            </w:r>
          </w:p>
        </w:tc>
      </w:tr>
      <w:tr w:rsidR="006101BD" w:rsidRPr="00655002" w14:paraId="43F4D1D1" w14:textId="77777777" w:rsidTr="006101BD">
        <w:trPr>
          <w:cantSplit/>
          <w:trHeight w:val="300"/>
          <w:jc w:val="center"/>
        </w:trPr>
        <w:tc>
          <w:tcPr>
            <w:tcW w:w="3836" w:type="pct"/>
            <w:vAlign w:val="center"/>
            <w:hideMark/>
          </w:tcPr>
          <w:p w14:paraId="38C7EDC5" w14:textId="77777777" w:rsidR="006101BD" w:rsidRPr="00655002" w:rsidRDefault="006101BD" w:rsidP="006101BD">
            <w:pPr>
              <w:pStyle w:val="TableBodyTextMIRB"/>
              <w:rPr>
                <w:rFonts w:eastAsia="Times New Roman"/>
                <w:lang w:eastAsia="en-CA"/>
              </w:rPr>
            </w:pPr>
            <w:r>
              <w:t>Six Nations 40</w:t>
            </w:r>
          </w:p>
        </w:tc>
        <w:tc>
          <w:tcPr>
            <w:tcW w:w="1164" w:type="pct"/>
            <w:noWrap/>
            <w:vAlign w:val="center"/>
            <w:hideMark/>
          </w:tcPr>
          <w:p w14:paraId="68F96DC3" w14:textId="77777777" w:rsidR="006101BD" w:rsidRDefault="006101BD" w:rsidP="006101BD">
            <w:pPr>
              <w:pStyle w:val="TableBodyTextMIRB"/>
            </w:pPr>
            <w:r w:rsidRPr="00377980">
              <w:rPr>
                <w:rFonts w:eastAsia="Times New Roman"/>
                <w:lang w:eastAsia="en-CA"/>
              </w:rPr>
              <w:t>Not applicable</w:t>
            </w:r>
          </w:p>
        </w:tc>
      </w:tr>
      <w:tr w:rsidR="006101BD" w:rsidRPr="00655002" w14:paraId="0739FD36" w14:textId="77777777" w:rsidTr="006101BD">
        <w:trPr>
          <w:cantSplit/>
          <w:trHeight w:val="300"/>
          <w:jc w:val="center"/>
        </w:trPr>
        <w:tc>
          <w:tcPr>
            <w:tcW w:w="3836" w:type="pct"/>
            <w:vAlign w:val="center"/>
            <w:hideMark/>
          </w:tcPr>
          <w:p w14:paraId="2222220F" w14:textId="77777777" w:rsidR="006101BD" w:rsidRPr="00655002" w:rsidRDefault="006101BD" w:rsidP="006101BD">
            <w:pPr>
              <w:pStyle w:val="TableBodyTextMIRB"/>
              <w:rPr>
                <w:rFonts w:eastAsia="Times New Roman"/>
                <w:lang w:eastAsia="en-CA"/>
              </w:rPr>
            </w:pPr>
            <w:r>
              <w:t>Sturgeon Falls 23</w:t>
            </w:r>
          </w:p>
        </w:tc>
        <w:tc>
          <w:tcPr>
            <w:tcW w:w="1164" w:type="pct"/>
            <w:noWrap/>
            <w:vAlign w:val="center"/>
            <w:hideMark/>
          </w:tcPr>
          <w:p w14:paraId="128158D7" w14:textId="77777777" w:rsidR="006101BD" w:rsidRDefault="006101BD" w:rsidP="006101BD">
            <w:pPr>
              <w:pStyle w:val="TableBodyTextMIRB"/>
            </w:pPr>
            <w:r w:rsidRPr="00377980">
              <w:rPr>
                <w:rFonts w:eastAsia="Times New Roman"/>
                <w:lang w:eastAsia="en-CA"/>
              </w:rPr>
              <w:t>Not applicable</w:t>
            </w:r>
          </w:p>
        </w:tc>
      </w:tr>
      <w:tr w:rsidR="006101BD" w:rsidRPr="00655002" w14:paraId="2BDD3ADC" w14:textId="77777777" w:rsidTr="006101BD">
        <w:trPr>
          <w:cantSplit/>
          <w:trHeight w:val="300"/>
          <w:jc w:val="center"/>
        </w:trPr>
        <w:tc>
          <w:tcPr>
            <w:tcW w:w="3836" w:type="pct"/>
            <w:vAlign w:val="center"/>
            <w:hideMark/>
          </w:tcPr>
          <w:p w14:paraId="56B3B092" w14:textId="77777777" w:rsidR="006101BD" w:rsidRPr="00655002" w:rsidRDefault="006101BD" w:rsidP="006101BD">
            <w:pPr>
              <w:pStyle w:val="TableBodyTextMIRB"/>
              <w:rPr>
                <w:rFonts w:eastAsia="Times New Roman"/>
                <w:lang w:eastAsia="en-CA"/>
              </w:rPr>
            </w:pPr>
            <w:r>
              <w:t>Sucker Creek 23</w:t>
            </w:r>
          </w:p>
        </w:tc>
        <w:tc>
          <w:tcPr>
            <w:tcW w:w="1164" w:type="pct"/>
            <w:noWrap/>
            <w:vAlign w:val="center"/>
            <w:hideMark/>
          </w:tcPr>
          <w:p w14:paraId="4689B478" w14:textId="77777777" w:rsidR="006101BD" w:rsidRDefault="006101BD" w:rsidP="006101BD">
            <w:pPr>
              <w:pStyle w:val="TableBodyTextMIRB"/>
            </w:pPr>
            <w:r w:rsidRPr="00377980">
              <w:rPr>
                <w:rFonts w:eastAsia="Times New Roman"/>
                <w:lang w:eastAsia="en-CA"/>
              </w:rPr>
              <w:t>Not applicable</w:t>
            </w:r>
          </w:p>
        </w:tc>
      </w:tr>
      <w:tr w:rsidR="006101BD" w:rsidRPr="00655002" w14:paraId="4F85069F" w14:textId="77777777" w:rsidTr="006101BD">
        <w:trPr>
          <w:cantSplit/>
          <w:trHeight w:val="300"/>
          <w:jc w:val="center"/>
        </w:trPr>
        <w:tc>
          <w:tcPr>
            <w:tcW w:w="3836" w:type="pct"/>
            <w:vAlign w:val="center"/>
            <w:hideMark/>
          </w:tcPr>
          <w:p w14:paraId="6127C68A" w14:textId="77777777" w:rsidR="006101BD" w:rsidRPr="00655002" w:rsidRDefault="006101BD" w:rsidP="006101BD">
            <w:pPr>
              <w:pStyle w:val="TableBodyTextMIRB"/>
              <w:rPr>
                <w:rFonts w:eastAsia="Times New Roman"/>
                <w:lang w:eastAsia="en-CA"/>
              </w:rPr>
            </w:pPr>
            <w:r>
              <w:t>Sugar Island 37a</w:t>
            </w:r>
          </w:p>
        </w:tc>
        <w:tc>
          <w:tcPr>
            <w:tcW w:w="1164" w:type="pct"/>
            <w:noWrap/>
            <w:vAlign w:val="center"/>
            <w:hideMark/>
          </w:tcPr>
          <w:p w14:paraId="4DF873F3" w14:textId="77777777" w:rsidR="006101BD" w:rsidRDefault="006101BD" w:rsidP="006101BD">
            <w:pPr>
              <w:pStyle w:val="TableBodyTextMIRB"/>
            </w:pPr>
            <w:r w:rsidRPr="00377980">
              <w:rPr>
                <w:rFonts w:eastAsia="Times New Roman"/>
                <w:lang w:eastAsia="en-CA"/>
              </w:rPr>
              <w:t>Not applicable</w:t>
            </w:r>
          </w:p>
        </w:tc>
      </w:tr>
      <w:tr w:rsidR="006101BD" w:rsidRPr="00655002" w14:paraId="204D1706" w14:textId="77777777" w:rsidTr="006101BD">
        <w:trPr>
          <w:cantSplit/>
          <w:trHeight w:val="300"/>
          <w:jc w:val="center"/>
        </w:trPr>
        <w:tc>
          <w:tcPr>
            <w:tcW w:w="3836" w:type="pct"/>
            <w:vAlign w:val="center"/>
            <w:hideMark/>
          </w:tcPr>
          <w:p w14:paraId="3D5BD755" w14:textId="77777777" w:rsidR="006101BD" w:rsidRPr="00655002" w:rsidRDefault="006101BD" w:rsidP="006101BD">
            <w:pPr>
              <w:pStyle w:val="TableBodyTextMIRB"/>
              <w:rPr>
                <w:rFonts w:eastAsia="Times New Roman"/>
                <w:lang w:eastAsia="en-CA"/>
              </w:rPr>
            </w:pPr>
            <w:r>
              <w:t>Swan Lake 29</w:t>
            </w:r>
          </w:p>
        </w:tc>
        <w:tc>
          <w:tcPr>
            <w:tcW w:w="1164" w:type="pct"/>
            <w:noWrap/>
            <w:vAlign w:val="center"/>
            <w:hideMark/>
          </w:tcPr>
          <w:p w14:paraId="07609BFE" w14:textId="77777777" w:rsidR="006101BD" w:rsidRDefault="006101BD" w:rsidP="006101BD">
            <w:pPr>
              <w:pStyle w:val="TableBodyTextMIRB"/>
            </w:pPr>
            <w:r w:rsidRPr="00377980">
              <w:rPr>
                <w:rFonts w:eastAsia="Times New Roman"/>
                <w:lang w:eastAsia="en-CA"/>
              </w:rPr>
              <w:t>Not applicable</w:t>
            </w:r>
          </w:p>
        </w:tc>
      </w:tr>
      <w:tr w:rsidR="006101BD" w:rsidRPr="00655002" w14:paraId="5E9274E8" w14:textId="77777777" w:rsidTr="006101BD">
        <w:trPr>
          <w:cantSplit/>
          <w:trHeight w:val="300"/>
          <w:jc w:val="center"/>
        </w:trPr>
        <w:tc>
          <w:tcPr>
            <w:tcW w:w="3836" w:type="pct"/>
            <w:vAlign w:val="center"/>
            <w:hideMark/>
          </w:tcPr>
          <w:p w14:paraId="4878FA0D" w14:textId="77777777" w:rsidR="006101BD" w:rsidRPr="00655002" w:rsidRDefault="006101BD" w:rsidP="006101BD">
            <w:pPr>
              <w:pStyle w:val="TableBodyTextMIRB"/>
              <w:rPr>
                <w:rFonts w:eastAsia="Times New Roman"/>
                <w:lang w:eastAsia="en-CA"/>
              </w:rPr>
            </w:pPr>
            <w:r>
              <w:t>The Corporation of the Municipality of East Ferris</w:t>
            </w:r>
          </w:p>
        </w:tc>
        <w:tc>
          <w:tcPr>
            <w:tcW w:w="1164" w:type="pct"/>
            <w:noWrap/>
            <w:vAlign w:val="center"/>
            <w:hideMark/>
          </w:tcPr>
          <w:p w14:paraId="641D9964" w14:textId="77777777" w:rsidR="006101BD" w:rsidRDefault="006101BD" w:rsidP="006101BD">
            <w:pPr>
              <w:pStyle w:val="TableBodyTextMIRB"/>
            </w:pPr>
            <w:r w:rsidRPr="00377980">
              <w:rPr>
                <w:rFonts w:eastAsia="Times New Roman"/>
                <w:lang w:eastAsia="en-CA"/>
              </w:rPr>
              <w:t>Not applicable</w:t>
            </w:r>
          </w:p>
        </w:tc>
      </w:tr>
      <w:tr w:rsidR="006101BD" w:rsidRPr="00655002" w14:paraId="17F4A5CD" w14:textId="77777777" w:rsidTr="006101BD">
        <w:trPr>
          <w:cantSplit/>
          <w:trHeight w:val="300"/>
          <w:jc w:val="center"/>
        </w:trPr>
        <w:tc>
          <w:tcPr>
            <w:tcW w:w="3836" w:type="pct"/>
            <w:vAlign w:val="center"/>
            <w:hideMark/>
          </w:tcPr>
          <w:p w14:paraId="339BD17B" w14:textId="77777777" w:rsidR="006101BD" w:rsidRPr="00655002" w:rsidRDefault="006101BD" w:rsidP="006101BD">
            <w:pPr>
              <w:pStyle w:val="TableBodyTextMIRB"/>
              <w:rPr>
                <w:rFonts w:eastAsia="Times New Roman"/>
                <w:lang w:eastAsia="en-CA"/>
              </w:rPr>
            </w:pPr>
            <w:r>
              <w:t xml:space="preserve">The </w:t>
            </w:r>
            <w:proofErr w:type="spellStart"/>
            <w:r>
              <w:t>Dalles</w:t>
            </w:r>
            <w:proofErr w:type="spellEnd"/>
            <w:r>
              <w:t xml:space="preserve"> 38c</w:t>
            </w:r>
          </w:p>
        </w:tc>
        <w:tc>
          <w:tcPr>
            <w:tcW w:w="1164" w:type="pct"/>
            <w:noWrap/>
            <w:vAlign w:val="center"/>
            <w:hideMark/>
          </w:tcPr>
          <w:p w14:paraId="7BC0366B" w14:textId="77777777" w:rsidR="006101BD" w:rsidRDefault="006101BD" w:rsidP="006101BD">
            <w:pPr>
              <w:pStyle w:val="TableBodyTextMIRB"/>
            </w:pPr>
            <w:r w:rsidRPr="00377980">
              <w:rPr>
                <w:rFonts w:eastAsia="Times New Roman"/>
                <w:lang w:eastAsia="en-CA"/>
              </w:rPr>
              <w:t>Not applicable</w:t>
            </w:r>
          </w:p>
        </w:tc>
      </w:tr>
      <w:tr w:rsidR="006101BD" w:rsidRPr="00655002" w14:paraId="2D9FD74F" w14:textId="77777777" w:rsidTr="006101BD">
        <w:trPr>
          <w:cantSplit/>
          <w:trHeight w:val="300"/>
          <w:jc w:val="center"/>
        </w:trPr>
        <w:tc>
          <w:tcPr>
            <w:tcW w:w="3836" w:type="pct"/>
            <w:vAlign w:val="center"/>
            <w:hideMark/>
          </w:tcPr>
          <w:p w14:paraId="1F8977ED" w14:textId="77777777" w:rsidR="006101BD" w:rsidRPr="00655002" w:rsidRDefault="006101BD" w:rsidP="006101BD">
            <w:pPr>
              <w:pStyle w:val="TableBodyTextMIRB"/>
              <w:rPr>
                <w:rFonts w:eastAsia="Times New Roman"/>
                <w:lang w:eastAsia="en-CA"/>
              </w:rPr>
            </w:pPr>
            <w:proofErr w:type="spellStart"/>
            <w:r>
              <w:t>Thessalon</w:t>
            </w:r>
            <w:proofErr w:type="spellEnd"/>
            <w:r>
              <w:t xml:space="preserve"> 12</w:t>
            </w:r>
          </w:p>
        </w:tc>
        <w:tc>
          <w:tcPr>
            <w:tcW w:w="1164" w:type="pct"/>
            <w:noWrap/>
            <w:vAlign w:val="center"/>
            <w:hideMark/>
          </w:tcPr>
          <w:p w14:paraId="77CA7964" w14:textId="77777777" w:rsidR="006101BD" w:rsidRDefault="006101BD" w:rsidP="006101BD">
            <w:pPr>
              <w:pStyle w:val="TableBodyTextMIRB"/>
            </w:pPr>
            <w:r w:rsidRPr="00377980">
              <w:rPr>
                <w:rFonts w:eastAsia="Times New Roman"/>
                <w:lang w:eastAsia="en-CA"/>
              </w:rPr>
              <w:t>Not applicable</w:t>
            </w:r>
          </w:p>
        </w:tc>
      </w:tr>
      <w:tr w:rsidR="006101BD" w:rsidRPr="00655002" w14:paraId="0E07F62F" w14:textId="77777777" w:rsidTr="006101BD">
        <w:trPr>
          <w:cantSplit/>
          <w:trHeight w:val="300"/>
          <w:jc w:val="center"/>
        </w:trPr>
        <w:tc>
          <w:tcPr>
            <w:tcW w:w="3836" w:type="pct"/>
            <w:vAlign w:val="center"/>
            <w:hideMark/>
          </w:tcPr>
          <w:p w14:paraId="6813AD6A" w14:textId="77777777" w:rsidR="006101BD" w:rsidRPr="00655002" w:rsidRDefault="006101BD" w:rsidP="006101BD">
            <w:pPr>
              <w:pStyle w:val="TableBodyTextMIRB"/>
              <w:rPr>
                <w:rFonts w:eastAsia="Times New Roman"/>
                <w:lang w:eastAsia="en-CA"/>
              </w:rPr>
            </w:pPr>
            <w:r>
              <w:t>Town of Ajax</w:t>
            </w:r>
          </w:p>
        </w:tc>
        <w:tc>
          <w:tcPr>
            <w:tcW w:w="1164" w:type="pct"/>
            <w:noWrap/>
            <w:vAlign w:val="center"/>
            <w:hideMark/>
          </w:tcPr>
          <w:p w14:paraId="55F0B2CB" w14:textId="77777777" w:rsidR="006101BD" w:rsidRDefault="006101BD" w:rsidP="006101BD">
            <w:pPr>
              <w:pStyle w:val="TableBodyTextMIRB"/>
            </w:pPr>
            <w:r w:rsidRPr="00377980">
              <w:rPr>
                <w:rFonts w:eastAsia="Times New Roman"/>
                <w:lang w:eastAsia="en-CA"/>
              </w:rPr>
              <w:t>Not applicable</w:t>
            </w:r>
          </w:p>
        </w:tc>
      </w:tr>
      <w:tr w:rsidR="006101BD" w:rsidRPr="00655002" w14:paraId="725FAB5F" w14:textId="77777777" w:rsidTr="006101BD">
        <w:trPr>
          <w:cantSplit/>
          <w:trHeight w:val="300"/>
          <w:jc w:val="center"/>
        </w:trPr>
        <w:tc>
          <w:tcPr>
            <w:tcW w:w="3836" w:type="pct"/>
            <w:vAlign w:val="center"/>
            <w:hideMark/>
          </w:tcPr>
          <w:p w14:paraId="627C13C8" w14:textId="77777777" w:rsidR="006101BD" w:rsidRPr="00655002" w:rsidRDefault="006101BD" w:rsidP="006101BD">
            <w:pPr>
              <w:pStyle w:val="TableBodyTextMIRB"/>
              <w:rPr>
                <w:rFonts w:eastAsia="Times New Roman"/>
                <w:lang w:eastAsia="en-CA"/>
              </w:rPr>
            </w:pPr>
            <w:r>
              <w:lastRenderedPageBreak/>
              <w:t>Town of Amherstburg</w:t>
            </w:r>
          </w:p>
        </w:tc>
        <w:tc>
          <w:tcPr>
            <w:tcW w:w="1164" w:type="pct"/>
            <w:noWrap/>
            <w:vAlign w:val="center"/>
            <w:hideMark/>
          </w:tcPr>
          <w:p w14:paraId="4D0FCE06" w14:textId="77777777" w:rsidR="006101BD" w:rsidRDefault="006101BD" w:rsidP="006101BD">
            <w:pPr>
              <w:pStyle w:val="TableBodyTextMIRB"/>
            </w:pPr>
            <w:r w:rsidRPr="00377980">
              <w:rPr>
                <w:rFonts w:eastAsia="Times New Roman"/>
                <w:lang w:eastAsia="en-CA"/>
              </w:rPr>
              <w:t>Not applicable</w:t>
            </w:r>
          </w:p>
        </w:tc>
      </w:tr>
      <w:tr w:rsidR="006101BD" w:rsidRPr="00655002" w14:paraId="4D563B5B" w14:textId="77777777" w:rsidTr="006101BD">
        <w:trPr>
          <w:cantSplit/>
          <w:trHeight w:val="300"/>
          <w:jc w:val="center"/>
        </w:trPr>
        <w:tc>
          <w:tcPr>
            <w:tcW w:w="3836" w:type="pct"/>
            <w:vAlign w:val="center"/>
            <w:hideMark/>
          </w:tcPr>
          <w:p w14:paraId="5B3E4AA1" w14:textId="77777777" w:rsidR="006101BD" w:rsidRPr="00655002" w:rsidRDefault="006101BD" w:rsidP="006101BD">
            <w:pPr>
              <w:pStyle w:val="TableBodyTextMIRB"/>
              <w:rPr>
                <w:rFonts w:eastAsia="Times New Roman"/>
                <w:lang w:eastAsia="en-CA"/>
              </w:rPr>
            </w:pPr>
            <w:r>
              <w:t>Town of Arnprior</w:t>
            </w:r>
          </w:p>
        </w:tc>
        <w:tc>
          <w:tcPr>
            <w:tcW w:w="1164" w:type="pct"/>
            <w:noWrap/>
            <w:vAlign w:val="center"/>
            <w:hideMark/>
          </w:tcPr>
          <w:p w14:paraId="7FC1EAB6" w14:textId="77777777" w:rsidR="006101BD" w:rsidRDefault="006101BD" w:rsidP="006101BD">
            <w:pPr>
              <w:pStyle w:val="TableBodyTextMIRB"/>
            </w:pPr>
            <w:r w:rsidRPr="00377980">
              <w:rPr>
                <w:rFonts w:eastAsia="Times New Roman"/>
                <w:lang w:eastAsia="en-CA"/>
              </w:rPr>
              <w:t>Not applicable</w:t>
            </w:r>
          </w:p>
        </w:tc>
      </w:tr>
      <w:tr w:rsidR="006101BD" w:rsidRPr="00655002" w14:paraId="56ED55E8" w14:textId="77777777" w:rsidTr="006101BD">
        <w:trPr>
          <w:cantSplit/>
          <w:trHeight w:val="300"/>
          <w:jc w:val="center"/>
        </w:trPr>
        <w:tc>
          <w:tcPr>
            <w:tcW w:w="3836" w:type="pct"/>
            <w:vAlign w:val="center"/>
            <w:hideMark/>
          </w:tcPr>
          <w:p w14:paraId="002FF9FD" w14:textId="77777777" w:rsidR="006101BD" w:rsidRPr="00655002" w:rsidRDefault="006101BD" w:rsidP="006101BD">
            <w:pPr>
              <w:pStyle w:val="TableBodyTextMIRB"/>
              <w:rPr>
                <w:rFonts w:eastAsia="Times New Roman"/>
                <w:lang w:eastAsia="en-CA"/>
              </w:rPr>
            </w:pPr>
            <w:r>
              <w:t>Town of Aurora</w:t>
            </w:r>
          </w:p>
        </w:tc>
        <w:tc>
          <w:tcPr>
            <w:tcW w:w="1164" w:type="pct"/>
            <w:noWrap/>
            <w:vAlign w:val="center"/>
            <w:hideMark/>
          </w:tcPr>
          <w:p w14:paraId="4B960FEA" w14:textId="77777777" w:rsidR="006101BD" w:rsidRDefault="006101BD" w:rsidP="006101BD">
            <w:pPr>
              <w:pStyle w:val="TableBodyTextMIRB"/>
            </w:pPr>
            <w:r w:rsidRPr="00377980">
              <w:rPr>
                <w:rFonts w:eastAsia="Times New Roman"/>
                <w:lang w:eastAsia="en-CA"/>
              </w:rPr>
              <w:t>Not applicable</w:t>
            </w:r>
          </w:p>
        </w:tc>
      </w:tr>
      <w:tr w:rsidR="006101BD" w:rsidRPr="00655002" w14:paraId="5732CE5A" w14:textId="77777777" w:rsidTr="006101BD">
        <w:trPr>
          <w:cantSplit/>
          <w:trHeight w:val="300"/>
          <w:jc w:val="center"/>
        </w:trPr>
        <w:tc>
          <w:tcPr>
            <w:tcW w:w="3836" w:type="pct"/>
            <w:vAlign w:val="center"/>
            <w:hideMark/>
          </w:tcPr>
          <w:p w14:paraId="6A057B99" w14:textId="77777777" w:rsidR="006101BD" w:rsidRPr="00655002" w:rsidRDefault="006101BD" w:rsidP="006101BD">
            <w:pPr>
              <w:pStyle w:val="TableBodyTextMIRB"/>
              <w:rPr>
                <w:rFonts w:eastAsia="Times New Roman"/>
                <w:lang w:eastAsia="en-CA"/>
              </w:rPr>
            </w:pPr>
            <w:r>
              <w:t>Town of Aylmer</w:t>
            </w:r>
          </w:p>
        </w:tc>
        <w:tc>
          <w:tcPr>
            <w:tcW w:w="1164" w:type="pct"/>
            <w:noWrap/>
            <w:vAlign w:val="center"/>
            <w:hideMark/>
          </w:tcPr>
          <w:p w14:paraId="6F638002" w14:textId="77777777" w:rsidR="006101BD" w:rsidRDefault="006101BD" w:rsidP="006101BD">
            <w:pPr>
              <w:pStyle w:val="TableBodyTextMIRB"/>
            </w:pPr>
            <w:r w:rsidRPr="00377980">
              <w:rPr>
                <w:rFonts w:eastAsia="Times New Roman"/>
                <w:lang w:eastAsia="en-CA"/>
              </w:rPr>
              <w:t>Not applicable</w:t>
            </w:r>
          </w:p>
        </w:tc>
      </w:tr>
      <w:tr w:rsidR="006101BD" w:rsidRPr="00655002" w14:paraId="65A5F3E1" w14:textId="77777777" w:rsidTr="006101BD">
        <w:trPr>
          <w:cantSplit/>
          <w:trHeight w:val="300"/>
          <w:jc w:val="center"/>
        </w:trPr>
        <w:tc>
          <w:tcPr>
            <w:tcW w:w="3836" w:type="pct"/>
            <w:vAlign w:val="center"/>
            <w:hideMark/>
          </w:tcPr>
          <w:p w14:paraId="532335D3" w14:textId="77777777" w:rsidR="006101BD" w:rsidRPr="00655002" w:rsidRDefault="006101BD" w:rsidP="006101BD">
            <w:pPr>
              <w:pStyle w:val="TableBodyTextMIRB"/>
              <w:rPr>
                <w:rFonts w:eastAsia="Times New Roman"/>
                <w:lang w:eastAsia="en-CA"/>
              </w:rPr>
            </w:pPr>
            <w:r>
              <w:t>Town of Bancroft</w:t>
            </w:r>
          </w:p>
        </w:tc>
        <w:tc>
          <w:tcPr>
            <w:tcW w:w="1164" w:type="pct"/>
            <w:noWrap/>
            <w:vAlign w:val="center"/>
            <w:hideMark/>
          </w:tcPr>
          <w:p w14:paraId="08D4C569" w14:textId="77777777" w:rsidR="006101BD" w:rsidRDefault="006101BD" w:rsidP="006101BD">
            <w:pPr>
              <w:pStyle w:val="TableBodyTextMIRB"/>
            </w:pPr>
            <w:r w:rsidRPr="00377980">
              <w:rPr>
                <w:rFonts w:eastAsia="Times New Roman"/>
                <w:lang w:eastAsia="en-CA"/>
              </w:rPr>
              <w:t>Not applicable</w:t>
            </w:r>
          </w:p>
        </w:tc>
      </w:tr>
      <w:tr w:rsidR="006101BD" w:rsidRPr="00655002" w14:paraId="4947343C" w14:textId="77777777" w:rsidTr="006101BD">
        <w:trPr>
          <w:cantSplit/>
          <w:trHeight w:val="300"/>
          <w:jc w:val="center"/>
        </w:trPr>
        <w:tc>
          <w:tcPr>
            <w:tcW w:w="3836" w:type="pct"/>
            <w:vAlign w:val="center"/>
            <w:hideMark/>
          </w:tcPr>
          <w:p w14:paraId="2A89FB6C" w14:textId="77777777" w:rsidR="006101BD" w:rsidRPr="00655002" w:rsidRDefault="006101BD" w:rsidP="006101BD">
            <w:pPr>
              <w:pStyle w:val="TableBodyTextMIRB"/>
              <w:rPr>
                <w:rFonts w:eastAsia="Times New Roman"/>
                <w:lang w:eastAsia="en-CA"/>
              </w:rPr>
            </w:pPr>
            <w:r>
              <w:t>Town of Blind River</w:t>
            </w:r>
          </w:p>
        </w:tc>
        <w:tc>
          <w:tcPr>
            <w:tcW w:w="1164" w:type="pct"/>
            <w:noWrap/>
            <w:vAlign w:val="center"/>
            <w:hideMark/>
          </w:tcPr>
          <w:p w14:paraId="0A7F1B4E" w14:textId="77777777" w:rsidR="006101BD" w:rsidRDefault="006101BD" w:rsidP="006101BD">
            <w:pPr>
              <w:pStyle w:val="TableBodyTextMIRB"/>
            </w:pPr>
            <w:r w:rsidRPr="00377980">
              <w:rPr>
                <w:rFonts w:eastAsia="Times New Roman"/>
                <w:lang w:eastAsia="en-CA"/>
              </w:rPr>
              <w:t>Not applicable</w:t>
            </w:r>
          </w:p>
        </w:tc>
      </w:tr>
      <w:tr w:rsidR="006101BD" w:rsidRPr="00655002" w14:paraId="445DAD84" w14:textId="77777777" w:rsidTr="006101BD">
        <w:trPr>
          <w:cantSplit/>
          <w:trHeight w:val="300"/>
          <w:jc w:val="center"/>
        </w:trPr>
        <w:tc>
          <w:tcPr>
            <w:tcW w:w="3836" w:type="pct"/>
            <w:vAlign w:val="center"/>
            <w:hideMark/>
          </w:tcPr>
          <w:p w14:paraId="4BABC4C7" w14:textId="77777777" w:rsidR="006101BD" w:rsidRPr="00655002" w:rsidRDefault="006101BD" w:rsidP="006101BD">
            <w:pPr>
              <w:pStyle w:val="TableBodyTextMIRB"/>
              <w:rPr>
                <w:rFonts w:eastAsia="Times New Roman"/>
                <w:lang w:eastAsia="en-CA"/>
              </w:rPr>
            </w:pPr>
            <w:r>
              <w:t>Town of Bracebridge</w:t>
            </w:r>
          </w:p>
        </w:tc>
        <w:tc>
          <w:tcPr>
            <w:tcW w:w="1164" w:type="pct"/>
            <w:noWrap/>
            <w:vAlign w:val="center"/>
            <w:hideMark/>
          </w:tcPr>
          <w:p w14:paraId="17A8DE1D" w14:textId="77777777" w:rsidR="006101BD" w:rsidRDefault="006101BD" w:rsidP="006101BD">
            <w:pPr>
              <w:pStyle w:val="TableBodyTextMIRB"/>
            </w:pPr>
            <w:r w:rsidRPr="00377980">
              <w:rPr>
                <w:rFonts w:eastAsia="Times New Roman"/>
                <w:lang w:eastAsia="en-CA"/>
              </w:rPr>
              <w:t>Not applicable</w:t>
            </w:r>
          </w:p>
        </w:tc>
      </w:tr>
      <w:tr w:rsidR="006101BD" w:rsidRPr="00655002" w14:paraId="75AA417D" w14:textId="77777777" w:rsidTr="006101BD">
        <w:trPr>
          <w:cantSplit/>
          <w:trHeight w:val="300"/>
          <w:jc w:val="center"/>
        </w:trPr>
        <w:tc>
          <w:tcPr>
            <w:tcW w:w="3836" w:type="pct"/>
            <w:vAlign w:val="center"/>
            <w:hideMark/>
          </w:tcPr>
          <w:p w14:paraId="58D67685" w14:textId="77777777" w:rsidR="006101BD" w:rsidRPr="00655002" w:rsidRDefault="006101BD" w:rsidP="006101BD">
            <w:pPr>
              <w:pStyle w:val="TableBodyTextMIRB"/>
              <w:rPr>
                <w:rFonts w:eastAsia="Times New Roman"/>
                <w:lang w:eastAsia="en-CA"/>
              </w:rPr>
            </w:pPr>
            <w:r>
              <w:t>Town of Bradford West Gwillimbury</w:t>
            </w:r>
          </w:p>
        </w:tc>
        <w:tc>
          <w:tcPr>
            <w:tcW w:w="1164" w:type="pct"/>
            <w:noWrap/>
            <w:vAlign w:val="center"/>
            <w:hideMark/>
          </w:tcPr>
          <w:p w14:paraId="368DB6CA" w14:textId="77777777" w:rsidR="006101BD" w:rsidRDefault="006101BD" w:rsidP="006101BD">
            <w:pPr>
              <w:pStyle w:val="TableBodyTextMIRB"/>
            </w:pPr>
            <w:r w:rsidRPr="00377980">
              <w:rPr>
                <w:rFonts w:eastAsia="Times New Roman"/>
                <w:lang w:eastAsia="en-CA"/>
              </w:rPr>
              <w:t>Not applicable</w:t>
            </w:r>
          </w:p>
        </w:tc>
      </w:tr>
      <w:tr w:rsidR="006101BD" w:rsidRPr="00655002" w14:paraId="0050B125" w14:textId="77777777" w:rsidTr="006101BD">
        <w:trPr>
          <w:cantSplit/>
          <w:trHeight w:val="300"/>
          <w:jc w:val="center"/>
        </w:trPr>
        <w:tc>
          <w:tcPr>
            <w:tcW w:w="3836" w:type="pct"/>
            <w:vAlign w:val="center"/>
            <w:hideMark/>
          </w:tcPr>
          <w:p w14:paraId="1F9F5E02" w14:textId="77777777" w:rsidR="006101BD" w:rsidRPr="00655002" w:rsidRDefault="006101BD" w:rsidP="006101BD">
            <w:pPr>
              <w:pStyle w:val="TableBodyTextMIRB"/>
              <w:rPr>
                <w:rFonts w:eastAsia="Times New Roman"/>
                <w:lang w:eastAsia="en-CA"/>
              </w:rPr>
            </w:pPr>
            <w:r>
              <w:t>Town of Bruce Mines</w:t>
            </w:r>
          </w:p>
        </w:tc>
        <w:tc>
          <w:tcPr>
            <w:tcW w:w="1164" w:type="pct"/>
            <w:noWrap/>
            <w:vAlign w:val="center"/>
            <w:hideMark/>
          </w:tcPr>
          <w:p w14:paraId="3FE64779" w14:textId="77777777" w:rsidR="006101BD" w:rsidRDefault="006101BD" w:rsidP="006101BD">
            <w:pPr>
              <w:pStyle w:val="TableBodyTextMIRB"/>
            </w:pPr>
            <w:r w:rsidRPr="00377980">
              <w:rPr>
                <w:rFonts w:eastAsia="Times New Roman"/>
                <w:lang w:eastAsia="en-CA"/>
              </w:rPr>
              <w:t>Not applicable</w:t>
            </w:r>
          </w:p>
        </w:tc>
      </w:tr>
      <w:tr w:rsidR="006101BD" w:rsidRPr="00655002" w14:paraId="240E0160" w14:textId="77777777" w:rsidTr="006101BD">
        <w:trPr>
          <w:cantSplit/>
          <w:trHeight w:val="300"/>
          <w:jc w:val="center"/>
        </w:trPr>
        <w:tc>
          <w:tcPr>
            <w:tcW w:w="3836" w:type="pct"/>
            <w:vAlign w:val="center"/>
            <w:hideMark/>
          </w:tcPr>
          <w:p w14:paraId="32A89728" w14:textId="77777777" w:rsidR="006101BD" w:rsidRPr="00655002" w:rsidRDefault="006101BD" w:rsidP="006101BD">
            <w:pPr>
              <w:pStyle w:val="TableBodyTextMIRB"/>
              <w:rPr>
                <w:rFonts w:eastAsia="Times New Roman"/>
                <w:lang w:eastAsia="en-CA"/>
              </w:rPr>
            </w:pPr>
            <w:r>
              <w:t>Town of Caledon</w:t>
            </w:r>
          </w:p>
        </w:tc>
        <w:tc>
          <w:tcPr>
            <w:tcW w:w="1164" w:type="pct"/>
            <w:noWrap/>
            <w:vAlign w:val="center"/>
            <w:hideMark/>
          </w:tcPr>
          <w:p w14:paraId="08BBB4A6" w14:textId="77777777" w:rsidR="006101BD" w:rsidRDefault="006101BD" w:rsidP="006101BD">
            <w:pPr>
              <w:pStyle w:val="TableBodyTextMIRB"/>
            </w:pPr>
            <w:r w:rsidRPr="00377980">
              <w:rPr>
                <w:rFonts w:eastAsia="Times New Roman"/>
                <w:lang w:eastAsia="en-CA"/>
              </w:rPr>
              <w:t>Not applicable</w:t>
            </w:r>
          </w:p>
        </w:tc>
      </w:tr>
      <w:tr w:rsidR="006101BD" w:rsidRPr="00655002" w14:paraId="34076C76" w14:textId="77777777" w:rsidTr="006101BD">
        <w:trPr>
          <w:cantSplit/>
          <w:trHeight w:val="300"/>
          <w:jc w:val="center"/>
        </w:trPr>
        <w:tc>
          <w:tcPr>
            <w:tcW w:w="3836" w:type="pct"/>
            <w:vAlign w:val="center"/>
            <w:hideMark/>
          </w:tcPr>
          <w:p w14:paraId="485774C6" w14:textId="77777777" w:rsidR="006101BD" w:rsidRPr="00655002" w:rsidRDefault="006101BD" w:rsidP="006101BD">
            <w:pPr>
              <w:pStyle w:val="TableBodyTextMIRB"/>
              <w:rPr>
                <w:rFonts w:eastAsia="Times New Roman"/>
                <w:lang w:eastAsia="en-CA"/>
              </w:rPr>
            </w:pPr>
            <w:r>
              <w:t>Town of Carleton Place</w:t>
            </w:r>
          </w:p>
        </w:tc>
        <w:tc>
          <w:tcPr>
            <w:tcW w:w="1164" w:type="pct"/>
            <w:noWrap/>
            <w:vAlign w:val="center"/>
            <w:hideMark/>
          </w:tcPr>
          <w:p w14:paraId="5E27B2E9" w14:textId="77777777" w:rsidR="006101BD" w:rsidRDefault="006101BD" w:rsidP="006101BD">
            <w:pPr>
              <w:pStyle w:val="TableBodyTextMIRB"/>
            </w:pPr>
            <w:r w:rsidRPr="00377980">
              <w:rPr>
                <w:rFonts w:eastAsia="Times New Roman"/>
                <w:lang w:eastAsia="en-CA"/>
              </w:rPr>
              <w:t>Not applicable</w:t>
            </w:r>
          </w:p>
        </w:tc>
      </w:tr>
      <w:tr w:rsidR="006101BD" w:rsidRPr="00655002" w14:paraId="2FCACE8C" w14:textId="77777777" w:rsidTr="006101BD">
        <w:trPr>
          <w:cantSplit/>
          <w:trHeight w:val="300"/>
          <w:jc w:val="center"/>
        </w:trPr>
        <w:tc>
          <w:tcPr>
            <w:tcW w:w="3836" w:type="pct"/>
            <w:vAlign w:val="center"/>
            <w:hideMark/>
          </w:tcPr>
          <w:p w14:paraId="1BD8C037" w14:textId="77777777" w:rsidR="006101BD" w:rsidRPr="00655002" w:rsidRDefault="006101BD" w:rsidP="006101BD">
            <w:pPr>
              <w:pStyle w:val="TableBodyTextMIRB"/>
              <w:rPr>
                <w:rFonts w:eastAsia="Times New Roman"/>
                <w:lang w:eastAsia="en-CA"/>
              </w:rPr>
            </w:pPr>
            <w:r>
              <w:t>Town of Cobalt</w:t>
            </w:r>
          </w:p>
        </w:tc>
        <w:tc>
          <w:tcPr>
            <w:tcW w:w="1164" w:type="pct"/>
            <w:noWrap/>
            <w:vAlign w:val="center"/>
            <w:hideMark/>
          </w:tcPr>
          <w:p w14:paraId="6552AD2F" w14:textId="77777777" w:rsidR="006101BD" w:rsidRDefault="006101BD" w:rsidP="006101BD">
            <w:pPr>
              <w:pStyle w:val="TableBodyTextMIRB"/>
            </w:pPr>
            <w:r w:rsidRPr="00377980">
              <w:rPr>
                <w:rFonts w:eastAsia="Times New Roman"/>
                <w:lang w:eastAsia="en-CA"/>
              </w:rPr>
              <w:t>Not applicable</w:t>
            </w:r>
          </w:p>
        </w:tc>
      </w:tr>
      <w:tr w:rsidR="006101BD" w:rsidRPr="00655002" w14:paraId="058D4E30" w14:textId="77777777" w:rsidTr="006101BD">
        <w:trPr>
          <w:cantSplit/>
          <w:trHeight w:val="300"/>
          <w:jc w:val="center"/>
        </w:trPr>
        <w:tc>
          <w:tcPr>
            <w:tcW w:w="3836" w:type="pct"/>
            <w:vAlign w:val="center"/>
            <w:hideMark/>
          </w:tcPr>
          <w:p w14:paraId="1262AEF9" w14:textId="77777777" w:rsidR="006101BD" w:rsidRPr="00655002" w:rsidRDefault="006101BD" w:rsidP="006101BD">
            <w:pPr>
              <w:pStyle w:val="TableBodyTextMIRB"/>
              <w:rPr>
                <w:rFonts w:eastAsia="Times New Roman"/>
                <w:lang w:eastAsia="en-CA"/>
              </w:rPr>
            </w:pPr>
            <w:r>
              <w:t>Town of Cobourg</w:t>
            </w:r>
          </w:p>
        </w:tc>
        <w:tc>
          <w:tcPr>
            <w:tcW w:w="1164" w:type="pct"/>
            <w:noWrap/>
            <w:vAlign w:val="center"/>
            <w:hideMark/>
          </w:tcPr>
          <w:p w14:paraId="6EDF3F53" w14:textId="77777777" w:rsidR="006101BD" w:rsidRDefault="006101BD" w:rsidP="006101BD">
            <w:pPr>
              <w:pStyle w:val="TableBodyTextMIRB"/>
            </w:pPr>
            <w:r w:rsidRPr="00377980">
              <w:rPr>
                <w:rFonts w:eastAsia="Times New Roman"/>
                <w:lang w:eastAsia="en-CA"/>
              </w:rPr>
              <w:t>Not applicable</w:t>
            </w:r>
          </w:p>
        </w:tc>
      </w:tr>
      <w:tr w:rsidR="006101BD" w:rsidRPr="00655002" w14:paraId="4C0B2A2B" w14:textId="77777777" w:rsidTr="006101BD">
        <w:trPr>
          <w:cantSplit/>
          <w:trHeight w:val="300"/>
          <w:jc w:val="center"/>
        </w:trPr>
        <w:tc>
          <w:tcPr>
            <w:tcW w:w="3836" w:type="pct"/>
            <w:vAlign w:val="center"/>
            <w:hideMark/>
          </w:tcPr>
          <w:p w14:paraId="18FD44CE" w14:textId="77777777" w:rsidR="006101BD" w:rsidRPr="00655002" w:rsidRDefault="006101BD" w:rsidP="006101BD">
            <w:pPr>
              <w:pStyle w:val="TableBodyTextMIRB"/>
              <w:rPr>
                <w:rFonts w:eastAsia="Times New Roman"/>
                <w:lang w:eastAsia="en-CA"/>
              </w:rPr>
            </w:pPr>
            <w:r>
              <w:t>Town of Cochrane</w:t>
            </w:r>
          </w:p>
        </w:tc>
        <w:tc>
          <w:tcPr>
            <w:tcW w:w="1164" w:type="pct"/>
            <w:noWrap/>
            <w:vAlign w:val="center"/>
            <w:hideMark/>
          </w:tcPr>
          <w:p w14:paraId="4745639C" w14:textId="77777777" w:rsidR="006101BD" w:rsidRDefault="006101BD" w:rsidP="006101BD">
            <w:pPr>
              <w:pStyle w:val="TableBodyTextMIRB"/>
            </w:pPr>
            <w:r w:rsidRPr="00377980">
              <w:rPr>
                <w:rFonts w:eastAsia="Times New Roman"/>
                <w:lang w:eastAsia="en-CA"/>
              </w:rPr>
              <w:t>Not applicable</w:t>
            </w:r>
          </w:p>
        </w:tc>
      </w:tr>
      <w:tr w:rsidR="006101BD" w:rsidRPr="00655002" w14:paraId="40D5D74A" w14:textId="77777777" w:rsidTr="006101BD">
        <w:trPr>
          <w:cantSplit/>
          <w:trHeight w:val="300"/>
          <w:jc w:val="center"/>
        </w:trPr>
        <w:tc>
          <w:tcPr>
            <w:tcW w:w="3836" w:type="pct"/>
            <w:vAlign w:val="center"/>
            <w:hideMark/>
          </w:tcPr>
          <w:p w14:paraId="635D8CEF" w14:textId="77777777" w:rsidR="006101BD" w:rsidRPr="00655002" w:rsidRDefault="006101BD" w:rsidP="006101BD">
            <w:pPr>
              <w:pStyle w:val="TableBodyTextMIRB"/>
              <w:rPr>
                <w:rFonts w:eastAsia="Times New Roman"/>
                <w:lang w:eastAsia="en-CA"/>
              </w:rPr>
            </w:pPr>
            <w:r>
              <w:t>Town of Collingwood</w:t>
            </w:r>
          </w:p>
        </w:tc>
        <w:tc>
          <w:tcPr>
            <w:tcW w:w="1164" w:type="pct"/>
            <w:noWrap/>
            <w:vAlign w:val="center"/>
            <w:hideMark/>
          </w:tcPr>
          <w:p w14:paraId="16F49A72" w14:textId="77777777" w:rsidR="006101BD" w:rsidRDefault="006101BD" w:rsidP="006101BD">
            <w:pPr>
              <w:pStyle w:val="TableBodyTextMIRB"/>
            </w:pPr>
            <w:r w:rsidRPr="00377980">
              <w:rPr>
                <w:rFonts w:eastAsia="Times New Roman"/>
                <w:lang w:eastAsia="en-CA"/>
              </w:rPr>
              <w:t>Not applicable</w:t>
            </w:r>
          </w:p>
        </w:tc>
      </w:tr>
      <w:tr w:rsidR="006101BD" w:rsidRPr="00655002" w14:paraId="3042BEE7" w14:textId="77777777" w:rsidTr="006101BD">
        <w:trPr>
          <w:cantSplit/>
          <w:trHeight w:val="300"/>
          <w:jc w:val="center"/>
        </w:trPr>
        <w:tc>
          <w:tcPr>
            <w:tcW w:w="3836" w:type="pct"/>
            <w:vAlign w:val="center"/>
            <w:hideMark/>
          </w:tcPr>
          <w:p w14:paraId="66B0FD7C" w14:textId="77777777" w:rsidR="006101BD" w:rsidRPr="00655002" w:rsidRDefault="006101BD" w:rsidP="006101BD">
            <w:pPr>
              <w:pStyle w:val="TableBodyTextMIRB"/>
              <w:rPr>
                <w:rFonts w:eastAsia="Times New Roman"/>
                <w:lang w:eastAsia="en-CA"/>
              </w:rPr>
            </w:pPr>
            <w:r>
              <w:t>Town of Deep River</w:t>
            </w:r>
          </w:p>
        </w:tc>
        <w:tc>
          <w:tcPr>
            <w:tcW w:w="1164" w:type="pct"/>
            <w:noWrap/>
            <w:vAlign w:val="center"/>
            <w:hideMark/>
          </w:tcPr>
          <w:p w14:paraId="2EF96274" w14:textId="77777777" w:rsidR="006101BD" w:rsidRDefault="006101BD" w:rsidP="006101BD">
            <w:pPr>
              <w:pStyle w:val="TableBodyTextMIRB"/>
            </w:pPr>
            <w:r w:rsidRPr="00377980">
              <w:rPr>
                <w:rFonts w:eastAsia="Times New Roman"/>
                <w:lang w:eastAsia="en-CA"/>
              </w:rPr>
              <w:t>Not applicable</w:t>
            </w:r>
          </w:p>
        </w:tc>
      </w:tr>
      <w:tr w:rsidR="006101BD" w:rsidRPr="00655002" w14:paraId="28B8030D" w14:textId="77777777" w:rsidTr="006101BD">
        <w:trPr>
          <w:cantSplit/>
          <w:trHeight w:val="300"/>
          <w:jc w:val="center"/>
        </w:trPr>
        <w:tc>
          <w:tcPr>
            <w:tcW w:w="3836" w:type="pct"/>
            <w:vAlign w:val="center"/>
            <w:hideMark/>
          </w:tcPr>
          <w:p w14:paraId="0BA277B1" w14:textId="77777777" w:rsidR="006101BD" w:rsidRPr="00655002" w:rsidRDefault="006101BD" w:rsidP="006101BD">
            <w:pPr>
              <w:pStyle w:val="TableBodyTextMIRB"/>
              <w:rPr>
                <w:rFonts w:eastAsia="Times New Roman"/>
                <w:lang w:eastAsia="en-CA"/>
              </w:rPr>
            </w:pPr>
            <w:r>
              <w:t>Town of Deseronto</w:t>
            </w:r>
          </w:p>
        </w:tc>
        <w:tc>
          <w:tcPr>
            <w:tcW w:w="1164" w:type="pct"/>
            <w:noWrap/>
            <w:vAlign w:val="center"/>
            <w:hideMark/>
          </w:tcPr>
          <w:p w14:paraId="72D6779F" w14:textId="77777777" w:rsidR="006101BD" w:rsidRDefault="006101BD" w:rsidP="006101BD">
            <w:pPr>
              <w:pStyle w:val="TableBodyTextMIRB"/>
            </w:pPr>
            <w:r w:rsidRPr="00377980">
              <w:rPr>
                <w:rFonts w:eastAsia="Times New Roman"/>
                <w:lang w:eastAsia="en-CA"/>
              </w:rPr>
              <w:t>Not applicable</w:t>
            </w:r>
          </w:p>
        </w:tc>
      </w:tr>
      <w:tr w:rsidR="006101BD" w:rsidRPr="00655002" w14:paraId="4AA5AE2F" w14:textId="77777777" w:rsidTr="006101BD">
        <w:trPr>
          <w:cantSplit/>
          <w:trHeight w:val="300"/>
          <w:jc w:val="center"/>
        </w:trPr>
        <w:tc>
          <w:tcPr>
            <w:tcW w:w="3836" w:type="pct"/>
            <w:vAlign w:val="center"/>
            <w:hideMark/>
          </w:tcPr>
          <w:p w14:paraId="3659DFF7" w14:textId="77777777" w:rsidR="006101BD" w:rsidRPr="00655002" w:rsidRDefault="006101BD" w:rsidP="006101BD">
            <w:pPr>
              <w:pStyle w:val="TableBodyTextMIRB"/>
              <w:rPr>
                <w:rFonts w:eastAsia="Times New Roman"/>
                <w:lang w:eastAsia="en-CA"/>
              </w:rPr>
            </w:pPr>
            <w:r>
              <w:t>Town of East Gwillimbury</w:t>
            </w:r>
          </w:p>
        </w:tc>
        <w:tc>
          <w:tcPr>
            <w:tcW w:w="1164" w:type="pct"/>
            <w:noWrap/>
            <w:vAlign w:val="center"/>
            <w:hideMark/>
          </w:tcPr>
          <w:p w14:paraId="30F1E331" w14:textId="77777777" w:rsidR="006101BD" w:rsidRDefault="006101BD" w:rsidP="006101BD">
            <w:pPr>
              <w:pStyle w:val="TableBodyTextMIRB"/>
            </w:pPr>
            <w:r w:rsidRPr="00377980">
              <w:rPr>
                <w:rFonts w:eastAsia="Times New Roman"/>
                <w:lang w:eastAsia="en-CA"/>
              </w:rPr>
              <w:t>Not applicable</w:t>
            </w:r>
          </w:p>
        </w:tc>
      </w:tr>
      <w:tr w:rsidR="006101BD" w:rsidRPr="00655002" w14:paraId="5A64D5CF" w14:textId="77777777" w:rsidTr="006101BD">
        <w:trPr>
          <w:cantSplit/>
          <w:trHeight w:val="300"/>
          <w:jc w:val="center"/>
        </w:trPr>
        <w:tc>
          <w:tcPr>
            <w:tcW w:w="3836" w:type="pct"/>
            <w:vAlign w:val="center"/>
            <w:hideMark/>
          </w:tcPr>
          <w:p w14:paraId="511823AE" w14:textId="77777777" w:rsidR="006101BD" w:rsidRPr="00655002" w:rsidRDefault="006101BD" w:rsidP="006101BD">
            <w:pPr>
              <w:pStyle w:val="TableBodyTextMIRB"/>
              <w:rPr>
                <w:rFonts w:eastAsia="Times New Roman"/>
                <w:lang w:eastAsia="en-CA"/>
              </w:rPr>
            </w:pPr>
            <w:r>
              <w:t>Town of Englehart</w:t>
            </w:r>
          </w:p>
        </w:tc>
        <w:tc>
          <w:tcPr>
            <w:tcW w:w="1164" w:type="pct"/>
            <w:noWrap/>
            <w:vAlign w:val="center"/>
            <w:hideMark/>
          </w:tcPr>
          <w:p w14:paraId="261DA58D" w14:textId="77777777" w:rsidR="006101BD" w:rsidRDefault="006101BD" w:rsidP="006101BD">
            <w:pPr>
              <w:pStyle w:val="TableBodyTextMIRB"/>
            </w:pPr>
            <w:r w:rsidRPr="00377980">
              <w:rPr>
                <w:rFonts w:eastAsia="Times New Roman"/>
                <w:lang w:eastAsia="en-CA"/>
              </w:rPr>
              <w:t>Not applicable</w:t>
            </w:r>
          </w:p>
        </w:tc>
      </w:tr>
      <w:tr w:rsidR="006101BD" w:rsidRPr="00655002" w14:paraId="70394BB0" w14:textId="77777777" w:rsidTr="006101BD">
        <w:trPr>
          <w:cantSplit/>
          <w:trHeight w:val="300"/>
          <w:jc w:val="center"/>
        </w:trPr>
        <w:tc>
          <w:tcPr>
            <w:tcW w:w="3836" w:type="pct"/>
            <w:vAlign w:val="center"/>
            <w:hideMark/>
          </w:tcPr>
          <w:p w14:paraId="696B39E4" w14:textId="77777777" w:rsidR="006101BD" w:rsidRPr="00655002" w:rsidRDefault="006101BD" w:rsidP="006101BD">
            <w:pPr>
              <w:pStyle w:val="TableBodyTextMIRB"/>
              <w:rPr>
                <w:rFonts w:eastAsia="Times New Roman"/>
                <w:lang w:eastAsia="en-CA"/>
              </w:rPr>
            </w:pPr>
            <w:r>
              <w:t>Town of Erin</w:t>
            </w:r>
          </w:p>
        </w:tc>
        <w:tc>
          <w:tcPr>
            <w:tcW w:w="1164" w:type="pct"/>
            <w:noWrap/>
            <w:vAlign w:val="center"/>
            <w:hideMark/>
          </w:tcPr>
          <w:p w14:paraId="5198DBE9" w14:textId="77777777" w:rsidR="006101BD" w:rsidRDefault="006101BD" w:rsidP="006101BD">
            <w:pPr>
              <w:pStyle w:val="TableBodyTextMIRB"/>
            </w:pPr>
            <w:r w:rsidRPr="00377980">
              <w:rPr>
                <w:rFonts w:eastAsia="Times New Roman"/>
                <w:lang w:eastAsia="en-CA"/>
              </w:rPr>
              <w:t>Not applicable</w:t>
            </w:r>
          </w:p>
        </w:tc>
      </w:tr>
      <w:tr w:rsidR="006101BD" w:rsidRPr="00655002" w14:paraId="18BDE7AE" w14:textId="77777777" w:rsidTr="006101BD">
        <w:trPr>
          <w:cantSplit/>
          <w:trHeight w:val="300"/>
          <w:jc w:val="center"/>
        </w:trPr>
        <w:tc>
          <w:tcPr>
            <w:tcW w:w="3836" w:type="pct"/>
            <w:vAlign w:val="center"/>
            <w:hideMark/>
          </w:tcPr>
          <w:p w14:paraId="61199B2B" w14:textId="77777777" w:rsidR="006101BD" w:rsidRPr="00655002" w:rsidRDefault="006101BD" w:rsidP="006101BD">
            <w:pPr>
              <w:pStyle w:val="TableBodyTextMIRB"/>
              <w:rPr>
                <w:rFonts w:eastAsia="Times New Roman"/>
                <w:lang w:eastAsia="en-CA"/>
              </w:rPr>
            </w:pPr>
            <w:r>
              <w:t>Town of Espanola</w:t>
            </w:r>
          </w:p>
        </w:tc>
        <w:tc>
          <w:tcPr>
            <w:tcW w:w="1164" w:type="pct"/>
            <w:noWrap/>
            <w:vAlign w:val="center"/>
            <w:hideMark/>
          </w:tcPr>
          <w:p w14:paraId="2E62A0C1" w14:textId="77777777" w:rsidR="006101BD" w:rsidRDefault="006101BD" w:rsidP="006101BD">
            <w:pPr>
              <w:pStyle w:val="TableBodyTextMIRB"/>
            </w:pPr>
            <w:r w:rsidRPr="00377980">
              <w:rPr>
                <w:rFonts w:eastAsia="Times New Roman"/>
                <w:lang w:eastAsia="en-CA"/>
              </w:rPr>
              <w:t>Not applicable</w:t>
            </w:r>
          </w:p>
        </w:tc>
      </w:tr>
      <w:tr w:rsidR="006101BD" w:rsidRPr="00655002" w14:paraId="71808E07" w14:textId="77777777" w:rsidTr="006101BD">
        <w:trPr>
          <w:cantSplit/>
          <w:trHeight w:val="300"/>
          <w:jc w:val="center"/>
        </w:trPr>
        <w:tc>
          <w:tcPr>
            <w:tcW w:w="3836" w:type="pct"/>
            <w:vAlign w:val="center"/>
            <w:hideMark/>
          </w:tcPr>
          <w:p w14:paraId="486DB056" w14:textId="77777777" w:rsidR="006101BD" w:rsidRPr="00655002" w:rsidRDefault="006101BD" w:rsidP="006101BD">
            <w:pPr>
              <w:pStyle w:val="TableBodyTextMIRB"/>
              <w:rPr>
                <w:rFonts w:eastAsia="Times New Roman"/>
                <w:lang w:eastAsia="en-CA"/>
              </w:rPr>
            </w:pPr>
            <w:r>
              <w:t>Town of Essex</w:t>
            </w:r>
          </w:p>
        </w:tc>
        <w:tc>
          <w:tcPr>
            <w:tcW w:w="1164" w:type="pct"/>
            <w:noWrap/>
            <w:vAlign w:val="center"/>
            <w:hideMark/>
          </w:tcPr>
          <w:p w14:paraId="3312C0F0" w14:textId="77777777" w:rsidR="006101BD" w:rsidRDefault="006101BD" w:rsidP="006101BD">
            <w:pPr>
              <w:pStyle w:val="TableBodyTextMIRB"/>
            </w:pPr>
            <w:r w:rsidRPr="00377980">
              <w:rPr>
                <w:rFonts w:eastAsia="Times New Roman"/>
                <w:lang w:eastAsia="en-CA"/>
              </w:rPr>
              <w:t>Not applicable</w:t>
            </w:r>
          </w:p>
        </w:tc>
      </w:tr>
      <w:tr w:rsidR="006101BD" w:rsidRPr="00655002" w14:paraId="57DBC071" w14:textId="77777777" w:rsidTr="006101BD">
        <w:trPr>
          <w:cantSplit/>
          <w:trHeight w:val="300"/>
          <w:jc w:val="center"/>
        </w:trPr>
        <w:tc>
          <w:tcPr>
            <w:tcW w:w="3836" w:type="pct"/>
            <w:vAlign w:val="center"/>
            <w:hideMark/>
          </w:tcPr>
          <w:p w14:paraId="6BD59063" w14:textId="77777777" w:rsidR="006101BD" w:rsidRPr="00655002" w:rsidRDefault="006101BD" w:rsidP="006101BD">
            <w:pPr>
              <w:pStyle w:val="TableBodyTextMIRB"/>
              <w:rPr>
                <w:rFonts w:eastAsia="Times New Roman"/>
                <w:lang w:eastAsia="en-CA"/>
              </w:rPr>
            </w:pPr>
            <w:r>
              <w:t>Town of Fort Erie</w:t>
            </w:r>
          </w:p>
        </w:tc>
        <w:tc>
          <w:tcPr>
            <w:tcW w:w="1164" w:type="pct"/>
            <w:noWrap/>
            <w:vAlign w:val="center"/>
            <w:hideMark/>
          </w:tcPr>
          <w:p w14:paraId="7B110AE4" w14:textId="77777777" w:rsidR="006101BD" w:rsidRDefault="006101BD" w:rsidP="006101BD">
            <w:pPr>
              <w:pStyle w:val="TableBodyTextMIRB"/>
            </w:pPr>
            <w:r w:rsidRPr="00377980">
              <w:rPr>
                <w:rFonts w:eastAsia="Times New Roman"/>
                <w:lang w:eastAsia="en-CA"/>
              </w:rPr>
              <w:t>Not applicable</w:t>
            </w:r>
          </w:p>
        </w:tc>
      </w:tr>
      <w:tr w:rsidR="006101BD" w:rsidRPr="00655002" w14:paraId="67704495" w14:textId="77777777" w:rsidTr="006101BD">
        <w:trPr>
          <w:cantSplit/>
          <w:trHeight w:val="300"/>
          <w:jc w:val="center"/>
        </w:trPr>
        <w:tc>
          <w:tcPr>
            <w:tcW w:w="3836" w:type="pct"/>
            <w:vAlign w:val="center"/>
            <w:hideMark/>
          </w:tcPr>
          <w:p w14:paraId="24729362" w14:textId="77777777" w:rsidR="006101BD" w:rsidRPr="00655002" w:rsidRDefault="006101BD" w:rsidP="006101BD">
            <w:pPr>
              <w:pStyle w:val="TableBodyTextMIRB"/>
              <w:rPr>
                <w:rFonts w:eastAsia="Times New Roman"/>
                <w:lang w:eastAsia="en-CA"/>
              </w:rPr>
            </w:pPr>
            <w:r>
              <w:t>Town of Fort Frances</w:t>
            </w:r>
          </w:p>
        </w:tc>
        <w:tc>
          <w:tcPr>
            <w:tcW w:w="1164" w:type="pct"/>
            <w:noWrap/>
            <w:vAlign w:val="center"/>
            <w:hideMark/>
          </w:tcPr>
          <w:p w14:paraId="5A8CD265" w14:textId="77777777" w:rsidR="006101BD" w:rsidRDefault="006101BD" w:rsidP="006101BD">
            <w:pPr>
              <w:pStyle w:val="TableBodyTextMIRB"/>
            </w:pPr>
            <w:r w:rsidRPr="00377980">
              <w:rPr>
                <w:rFonts w:eastAsia="Times New Roman"/>
                <w:lang w:eastAsia="en-CA"/>
              </w:rPr>
              <w:t>Not applicable</w:t>
            </w:r>
          </w:p>
        </w:tc>
      </w:tr>
      <w:tr w:rsidR="006101BD" w:rsidRPr="00655002" w14:paraId="3ED0B6FC" w14:textId="77777777" w:rsidTr="006101BD">
        <w:trPr>
          <w:cantSplit/>
          <w:trHeight w:val="300"/>
          <w:jc w:val="center"/>
        </w:trPr>
        <w:tc>
          <w:tcPr>
            <w:tcW w:w="3836" w:type="pct"/>
            <w:vAlign w:val="center"/>
            <w:hideMark/>
          </w:tcPr>
          <w:p w14:paraId="5903E470" w14:textId="77777777" w:rsidR="006101BD" w:rsidRPr="00655002" w:rsidRDefault="006101BD" w:rsidP="006101BD">
            <w:pPr>
              <w:pStyle w:val="TableBodyTextMIRB"/>
              <w:rPr>
                <w:rFonts w:eastAsia="Times New Roman"/>
                <w:lang w:eastAsia="en-CA"/>
              </w:rPr>
            </w:pPr>
            <w:r>
              <w:t>Town of Gananoque</w:t>
            </w:r>
          </w:p>
        </w:tc>
        <w:tc>
          <w:tcPr>
            <w:tcW w:w="1164" w:type="pct"/>
            <w:noWrap/>
            <w:vAlign w:val="center"/>
            <w:hideMark/>
          </w:tcPr>
          <w:p w14:paraId="055F9480" w14:textId="77777777" w:rsidR="006101BD" w:rsidRDefault="006101BD" w:rsidP="006101BD">
            <w:pPr>
              <w:pStyle w:val="TableBodyTextMIRB"/>
            </w:pPr>
            <w:r w:rsidRPr="00377980">
              <w:rPr>
                <w:rFonts w:eastAsia="Times New Roman"/>
                <w:lang w:eastAsia="en-CA"/>
              </w:rPr>
              <w:t>Not applicable</w:t>
            </w:r>
          </w:p>
        </w:tc>
      </w:tr>
      <w:tr w:rsidR="006101BD" w:rsidRPr="00655002" w14:paraId="03A4E784" w14:textId="77777777" w:rsidTr="006101BD">
        <w:trPr>
          <w:cantSplit/>
          <w:trHeight w:val="300"/>
          <w:jc w:val="center"/>
        </w:trPr>
        <w:tc>
          <w:tcPr>
            <w:tcW w:w="3836" w:type="pct"/>
            <w:vAlign w:val="center"/>
            <w:hideMark/>
          </w:tcPr>
          <w:p w14:paraId="6808BC22" w14:textId="77777777" w:rsidR="006101BD" w:rsidRPr="00655002" w:rsidRDefault="006101BD" w:rsidP="006101BD">
            <w:pPr>
              <w:pStyle w:val="TableBodyTextMIRB"/>
              <w:rPr>
                <w:rFonts w:eastAsia="Times New Roman"/>
                <w:lang w:eastAsia="en-CA"/>
              </w:rPr>
            </w:pPr>
            <w:r>
              <w:t>Town of Georgina</w:t>
            </w:r>
          </w:p>
        </w:tc>
        <w:tc>
          <w:tcPr>
            <w:tcW w:w="1164" w:type="pct"/>
            <w:noWrap/>
            <w:vAlign w:val="center"/>
            <w:hideMark/>
          </w:tcPr>
          <w:p w14:paraId="32265558" w14:textId="77777777" w:rsidR="006101BD" w:rsidRDefault="006101BD" w:rsidP="006101BD">
            <w:pPr>
              <w:pStyle w:val="TableBodyTextMIRB"/>
            </w:pPr>
            <w:r w:rsidRPr="00377980">
              <w:rPr>
                <w:rFonts w:eastAsia="Times New Roman"/>
                <w:lang w:eastAsia="en-CA"/>
              </w:rPr>
              <w:t>Not applicable</w:t>
            </w:r>
          </w:p>
        </w:tc>
      </w:tr>
      <w:tr w:rsidR="006101BD" w:rsidRPr="00655002" w14:paraId="6B56C0B8" w14:textId="77777777" w:rsidTr="006101BD">
        <w:trPr>
          <w:cantSplit/>
          <w:trHeight w:val="300"/>
          <w:jc w:val="center"/>
        </w:trPr>
        <w:tc>
          <w:tcPr>
            <w:tcW w:w="3836" w:type="pct"/>
            <w:vAlign w:val="center"/>
            <w:hideMark/>
          </w:tcPr>
          <w:p w14:paraId="68525E8F" w14:textId="77777777" w:rsidR="006101BD" w:rsidRPr="00655002" w:rsidRDefault="006101BD" w:rsidP="006101BD">
            <w:pPr>
              <w:pStyle w:val="TableBodyTextMIRB"/>
              <w:rPr>
                <w:rFonts w:eastAsia="Times New Roman"/>
                <w:lang w:eastAsia="en-CA"/>
              </w:rPr>
            </w:pPr>
            <w:r>
              <w:t>Town of Goderich</w:t>
            </w:r>
          </w:p>
        </w:tc>
        <w:tc>
          <w:tcPr>
            <w:tcW w:w="1164" w:type="pct"/>
            <w:noWrap/>
            <w:vAlign w:val="center"/>
            <w:hideMark/>
          </w:tcPr>
          <w:p w14:paraId="3B028936" w14:textId="77777777" w:rsidR="006101BD" w:rsidRDefault="006101BD" w:rsidP="006101BD">
            <w:pPr>
              <w:pStyle w:val="TableBodyTextMIRB"/>
            </w:pPr>
            <w:r w:rsidRPr="00377980">
              <w:rPr>
                <w:rFonts w:eastAsia="Times New Roman"/>
                <w:lang w:eastAsia="en-CA"/>
              </w:rPr>
              <w:t>Not applicable</w:t>
            </w:r>
          </w:p>
        </w:tc>
      </w:tr>
      <w:tr w:rsidR="006101BD" w:rsidRPr="00655002" w14:paraId="4FB2FF9C" w14:textId="77777777" w:rsidTr="006101BD">
        <w:trPr>
          <w:cantSplit/>
          <w:trHeight w:val="300"/>
          <w:jc w:val="center"/>
        </w:trPr>
        <w:tc>
          <w:tcPr>
            <w:tcW w:w="3836" w:type="pct"/>
            <w:vAlign w:val="center"/>
            <w:hideMark/>
          </w:tcPr>
          <w:p w14:paraId="7A2C4674" w14:textId="77777777" w:rsidR="006101BD" w:rsidRPr="00655002" w:rsidRDefault="006101BD" w:rsidP="006101BD">
            <w:pPr>
              <w:pStyle w:val="TableBodyTextMIRB"/>
              <w:rPr>
                <w:rFonts w:eastAsia="Times New Roman"/>
                <w:lang w:eastAsia="en-CA"/>
              </w:rPr>
            </w:pPr>
            <w:r>
              <w:t>Town of Gore Bay</w:t>
            </w:r>
          </w:p>
        </w:tc>
        <w:tc>
          <w:tcPr>
            <w:tcW w:w="1164" w:type="pct"/>
            <w:noWrap/>
            <w:vAlign w:val="center"/>
            <w:hideMark/>
          </w:tcPr>
          <w:p w14:paraId="0F97DAD6" w14:textId="77777777" w:rsidR="006101BD" w:rsidRDefault="006101BD" w:rsidP="006101BD">
            <w:pPr>
              <w:pStyle w:val="TableBodyTextMIRB"/>
            </w:pPr>
            <w:r w:rsidRPr="00377980">
              <w:rPr>
                <w:rFonts w:eastAsia="Times New Roman"/>
                <w:lang w:eastAsia="en-CA"/>
              </w:rPr>
              <w:t>Not applicable</w:t>
            </w:r>
          </w:p>
        </w:tc>
      </w:tr>
      <w:tr w:rsidR="006101BD" w:rsidRPr="00655002" w14:paraId="0A5AE668" w14:textId="77777777" w:rsidTr="006101BD">
        <w:trPr>
          <w:cantSplit/>
          <w:trHeight w:val="300"/>
          <w:jc w:val="center"/>
        </w:trPr>
        <w:tc>
          <w:tcPr>
            <w:tcW w:w="3836" w:type="pct"/>
            <w:vAlign w:val="center"/>
            <w:hideMark/>
          </w:tcPr>
          <w:p w14:paraId="2104E289" w14:textId="77777777" w:rsidR="006101BD" w:rsidRPr="00655002" w:rsidRDefault="006101BD" w:rsidP="006101BD">
            <w:pPr>
              <w:pStyle w:val="TableBodyTextMIRB"/>
              <w:rPr>
                <w:rFonts w:eastAsia="Times New Roman"/>
                <w:lang w:eastAsia="en-CA"/>
              </w:rPr>
            </w:pPr>
            <w:r>
              <w:t>Town of Grand Valley</w:t>
            </w:r>
          </w:p>
        </w:tc>
        <w:tc>
          <w:tcPr>
            <w:tcW w:w="1164" w:type="pct"/>
            <w:noWrap/>
            <w:vAlign w:val="center"/>
            <w:hideMark/>
          </w:tcPr>
          <w:p w14:paraId="53735399" w14:textId="77777777" w:rsidR="006101BD" w:rsidRDefault="006101BD" w:rsidP="006101BD">
            <w:pPr>
              <w:pStyle w:val="TableBodyTextMIRB"/>
            </w:pPr>
            <w:r w:rsidRPr="00377980">
              <w:rPr>
                <w:rFonts w:eastAsia="Times New Roman"/>
                <w:lang w:eastAsia="en-CA"/>
              </w:rPr>
              <w:t>Not applicable</w:t>
            </w:r>
          </w:p>
        </w:tc>
      </w:tr>
      <w:tr w:rsidR="006101BD" w:rsidRPr="00655002" w14:paraId="4656BE03" w14:textId="77777777" w:rsidTr="006101BD">
        <w:trPr>
          <w:cantSplit/>
          <w:trHeight w:val="300"/>
          <w:jc w:val="center"/>
        </w:trPr>
        <w:tc>
          <w:tcPr>
            <w:tcW w:w="3836" w:type="pct"/>
            <w:vAlign w:val="center"/>
            <w:hideMark/>
          </w:tcPr>
          <w:p w14:paraId="5C45E4BE" w14:textId="77777777" w:rsidR="006101BD" w:rsidRPr="00655002" w:rsidRDefault="006101BD" w:rsidP="006101BD">
            <w:pPr>
              <w:pStyle w:val="TableBodyTextMIRB"/>
              <w:rPr>
                <w:rFonts w:eastAsia="Times New Roman"/>
                <w:lang w:eastAsia="en-CA"/>
              </w:rPr>
            </w:pPr>
            <w:r>
              <w:t>Town of Gravenhurst</w:t>
            </w:r>
          </w:p>
        </w:tc>
        <w:tc>
          <w:tcPr>
            <w:tcW w:w="1164" w:type="pct"/>
            <w:noWrap/>
            <w:vAlign w:val="center"/>
            <w:hideMark/>
          </w:tcPr>
          <w:p w14:paraId="00653960" w14:textId="77777777" w:rsidR="006101BD" w:rsidRDefault="006101BD" w:rsidP="006101BD">
            <w:pPr>
              <w:pStyle w:val="TableBodyTextMIRB"/>
            </w:pPr>
            <w:r w:rsidRPr="00377980">
              <w:rPr>
                <w:rFonts w:eastAsia="Times New Roman"/>
                <w:lang w:eastAsia="en-CA"/>
              </w:rPr>
              <w:t>Not applicable</w:t>
            </w:r>
          </w:p>
        </w:tc>
      </w:tr>
      <w:tr w:rsidR="006101BD" w:rsidRPr="00655002" w14:paraId="0F03A770" w14:textId="77777777" w:rsidTr="006101BD">
        <w:trPr>
          <w:cantSplit/>
          <w:trHeight w:val="300"/>
          <w:jc w:val="center"/>
        </w:trPr>
        <w:tc>
          <w:tcPr>
            <w:tcW w:w="3836" w:type="pct"/>
            <w:vAlign w:val="center"/>
            <w:hideMark/>
          </w:tcPr>
          <w:p w14:paraId="08C46464" w14:textId="77777777" w:rsidR="006101BD" w:rsidRPr="00655002" w:rsidRDefault="006101BD" w:rsidP="006101BD">
            <w:pPr>
              <w:pStyle w:val="TableBodyTextMIRB"/>
              <w:rPr>
                <w:rFonts w:eastAsia="Times New Roman"/>
                <w:lang w:eastAsia="en-CA"/>
              </w:rPr>
            </w:pPr>
            <w:r>
              <w:t>Town of Greater Napanee</w:t>
            </w:r>
          </w:p>
        </w:tc>
        <w:tc>
          <w:tcPr>
            <w:tcW w:w="1164" w:type="pct"/>
            <w:noWrap/>
            <w:vAlign w:val="center"/>
            <w:hideMark/>
          </w:tcPr>
          <w:p w14:paraId="714C1662" w14:textId="77777777" w:rsidR="006101BD" w:rsidRDefault="006101BD" w:rsidP="006101BD">
            <w:pPr>
              <w:pStyle w:val="TableBodyTextMIRB"/>
            </w:pPr>
            <w:r w:rsidRPr="00377980">
              <w:rPr>
                <w:rFonts w:eastAsia="Times New Roman"/>
                <w:lang w:eastAsia="en-CA"/>
              </w:rPr>
              <w:t>Not applicable</w:t>
            </w:r>
          </w:p>
        </w:tc>
      </w:tr>
      <w:tr w:rsidR="006101BD" w:rsidRPr="00655002" w14:paraId="2E08C32C" w14:textId="77777777" w:rsidTr="006101BD">
        <w:trPr>
          <w:cantSplit/>
          <w:trHeight w:val="300"/>
          <w:jc w:val="center"/>
        </w:trPr>
        <w:tc>
          <w:tcPr>
            <w:tcW w:w="3836" w:type="pct"/>
            <w:vAlign w:val="center"/>
            <w:hideMark/>
          </w:tcPr>
          <w:p w14:paraId="1A3B34A7" w14:textId="77777777" w:rsidR="006101BD" w:rsidRPr="00655002" w:rsidRDefault="006101BD" w:rsidP="006101BD">
            <w:pPr>
              <w:pStyle w:val="TableBodyTextMIRB"/>
              <w:rPr>
                <w:rFonts w:eastAsia="Times New Roman"/>
                <w:lang w:eastAsia="en-CA"/>
              </w:rPr>
            </w:pPr>
            <w:r>
              <w:t>Town of Grimsby</w:t>
            </w:r>
          </w:p>
        </w:tc>
        <w:tc>
          <w:tcPr>
            <w:tcW w:w="1164" w:type="pct"/>
            <w:noWrap/>
            <w:vAlign w:val="center"/>
            <w:hideMark/>
          </w:tcPr>
          <w:p w14:paraId="6C5FB0A6" w14:textId="77777777" w:rsidR="006101BD" w:rsidRDefault="006101BD" w:rsidP="006101BD">
            <w:pPr>
              <w:pStyle w:val="TableBodyTextMIRB"/>
            </w:pPr>
            <w:r w:rsidRPr="00377980">
              <w:rPr>
                <w:rFonts w:eastAsia="Times New Roman"/>
                <w:lang w:eastAsia="en-CA"/>
              </w:rPr>
              <w:t>Not applicable</w:t>
            </w:r>
          </w:p>
        </w:tc>
      </w:tr>
      <w:tr w:rsidR="006101BD" w:rsidRPr="00655002" w14:paraId="359B83F0" w14:textId="77777777" w:rsidTr="006101BD">
        <w:trPr>
          <w:cantSplit/>
          <w:trHeight w:val="300"/>
          <w:jc w:val="center"/>
        </w:trPr>
        <w:tc>
          <w:tcPr>
            <w:tcW w:w="3836" w:type="pct"/>
            <w:vAlign w:val="center"/>
            <w:hideMark/>
          </w:tcPr>
          <w:p w14:paraId="213433FF" w14:textId="77777777" w:rsidR="006101BD" w:rsidRPr="00655002" w:rsidRDefault="006101BD" w:rsidP="006101BD">
            <w:pPr>
              <w:pStyle w:val="TableBodyTextMIRB"/>
              <w:rPr>
                <w:rFonts w:eastAsia="Times New Roman"/>
                <w:lang w:eastAsia="en-CA"/>
              </w:rPr>
            </w:pPr>
            <w:r>
              <w:t>Town of Halton Hills</w:t>
            </w:r>
          </w:p>
        </w:tc>
        <w:tc>
          <w:tcPr>
            <w:tcW w:w="1164" w:type="pct"/>
            <w:noWrap/>
            <w:vAlign w:val="center"/>
            <w:hideMark/>
          </w:tcPr>
          <w:p w14:paraId="6ABB7C46" w14:textId="77777777" w:rsidR="006101BD" w:rsidRDefault="006101BD" w:rsidP="006101BD">
            <w:pPr>
              <w:pStyle w:val="TableBodyTextMIRB"/>
            </w:pPr>
            <w:r w:rsidRPr="00377980">
              <w:rPr>
                <w:rFonts w:eastAsia="Times New Roman"/>
                <w:lang w:eastAsia="en-CA"/>
              </w:rPr>
              <w:t>Not applicable</w:t>
            </w:r>
          </w:p>
        </w:tc>
      </w:tr>
      <w:tr w:rsidR="006101BD" w:rsidRPr="00655002" w14:paraId="739BAC5A" w14:textId="77777777" w:rsidTr="006101BD">
        <w:trPr>
          <w:cantSplit/>
          <w:trHeight w:val="300"/>
          <w:jc w:val="center"/>
        </w:trPr>
        <w:tc>
          <w:tcPr>
            <w:tcW w:w="3836" w:type="pct"/>
            <w:vAlign w:val="center"/>
            <w:hideMark/>
          </w:tcPr>
          <w:p w14:paraId="2A21675B" w14:textId="77777777" w:rsidR="006101BD" w:rsidRPr="00655002" w:rsidRDefault="006101BD" w:rsidP="006101BD">
            <w:pPr>
              <w:pStyle w:val="TableBodyTextMIRB"/>
              <w:rPr>
                <w:rFonts w:eastAsia="Times New Roman"/>
                <w:lang w:eastAsia="en-CA"/>
              </w:rPr>
            </w:pPr>
            <w:r>
              <w:t>Town of Hanover</w:t>
            </w:r>
          </w:p>
        </w:tc>
        <w:tc>
          <w:tcPr>
            <w:tcW w:w="1164" w:type="pct"/>
            <w:noWrap/>
            <w:vAlign w:val="center"/>
            <w:hideMark/>
          </w:tcPr>
          <w:p w14:paraId="5E86C761" w14:textId="77777777" w:rsidR="006101BD" w:rsidRDefault="006101BD" w:rsidP="006101BD">
            <w:pPr>
              <w:pStyle w:val="TableBodyTextMIRB"/>
            </w:pPr>
            <w:r w:rsidRPr="00377980">
              <w:rPr>
                <w:rFonts w:eastAsia="Times New Roman"/>
                <w:lang w:eastAsia="en-CA"/>
              </w:rPr>
              <w:t>Not applicable</w:t>
            </w:r>
          </w:p>
        </w:tc>
      </w:tr>
      <w:tr w:rsidR="006101BD" w:rsidRPr="00655002" w14:paraId="56DAED32" w14:textId="77777777" w:rsidTr="006101BD">
        <w:trPr>
          <w:cantSplit/>
          <w:trHeight w:val="300"/>
          <w:jc w:val="center"/>
        </w:trPr>
        <w:tc>
          <w:tcPr>
            <w:tcW w:w="3836" w:type="pct"/>
            <w:vAlign w:val="center"/>
            <w:hideMark/>
          </w:tcPr>
          <w:p w14:paraId="362FE9EA" w14:textId="77777777" w:rsidR="006101BD" w:rsidRPr="00655002" w:rsidRDefault="006101BD" w:rsidP="006101BD">
            <w:pPr>
              <w:pStyle w:val="TableBodyTextMIRB"/>
              <w:rPr>
                <w:rFonts w:eastAsia="Times New Roman"/>
                <w:lang w:eastAsia="en-CA"/>
              </w:rPr>
            </w:pPr>
            <w:r>
              <w:t>Town of Hawkesbury</w:t>
            </w:r>
          </w:p>
        </w:tc>
        <w:tc>
          <w:tcPr>
            <w:tcW w:w="1164" w:type="pct"/>
            <w:noWrap/>
            <w:vAlign w:val="center"/>
            <w:hideMark/>
          </w:tcPr>
          <w:p w14:paraId="672D7B2A" w14:textId="77777777" w:rsidR="006101BD" w:rsidRDefault="006101BD" w:rsidP="006101BD">
            <w:pPr>
              <w:pStyle w:val="TableBodyTextMIRB"/>
            </w:pPr>
            <w:r w:rsidRPr="00377980">
              <w:rPr>
                <w:rFonts w:eastAsia="Times New Roman"/>
                <w:lang w:eastAsia="en-CA"/>
              </w:rPr>
              <w:t>Not applicable</w:t>
            </w:r>
          </w:p>
        </w:tc>
      </w:tr>
      <w:tr w:rsidR="006101BD" w:rsidRPr="00655002" w14:paraId="4B9EDC04" w14:textId="77777777" w:rsidTr="006101BD">
        <w:trPr>
          <w:cantSplit/>
          <w:trHeight w:val="300"/>
          <w:jc w:val="center"/>
        </w:trPr>
        <w:tc>
          <w:tcPr>
            <w:tcW w:w="3836" w:type="pct"/>
            <w:vAlign w:val="center"/>
            <w:hideMark/>
          </w:tcPr>
          <w:p w14:paraId="27CA896E" w14:textId="77777777" w:rsidR="006101BD" w:rsidRPr="00655002" w:rsidRDefault="006101BD" w:rsidP="006101BD">
            <w:pPr>
              <w:pStyle w:val="TableBodyTextMIRB"/>
              <w:rPr>
                <w:rFonts w:eastAsia="Times New Roman"/>
                <w:lang w:eastAsia="en-CA"/>
              </w:rPr>
            </w:pPr>
            <w:r>
              <w:t>Town of Hearst</w:t>
            </w:r>
          </w:p>
        </w:tc>
        <w:tc>
          <w:tcPr>
            <w:tcW w:w="1164" w:type="pct"/>
            <w:noWrap/>
            <w:vAlign w:val="center"/>
            <w:hideMark/>
          </w:tcPr>
          <w:p w14:paraId="20071AE1" w14:textId="77777777" w:rsidR="006101BD" w:rsidRDefault="006101BD" w:rsidP="006101BD">
            <w:pPr>
              <w:pStyle w:val="TableBodyTextMIRB"/>
            </w:pPr>
            <w:r w:rsidRPr="00377980">
              <w:rPr>
                <w:rFonts w:eastAsia="Times New Roman"/>
                <w:lang w:eastAsia="en-CA"/>
              </w:rPr>
              <w:t>Not applicable</w:t>
            </w:r>
          </w:p>
        </w:tc>
      </w:tr>
      <w:tr w:rsidR="006101BD" w:rsidRPr="00655002" w14:paraId="20AA826F" w14:textId="77777777" w:rsidTr="006101BD">
        <w:trPr>
          <w:cantSplit/>
          <w:trHeight w:val="300"/>
          <w:jc w:val="center"/>
        </w:trPr>
        <w:tc>
          <w:tcPr>
            <w:tcW w:w="3836" w:type="pct"/>
            <w:vAlign w:val="center"/>
            <w:hideMark/>
          </w:tcPr>
          <w:p w14:paraId="286B5AB9" w14:textId="77777777" w:rsidR="006101BD" w:rsidRPr="00655002" w:rsidRDefault="006101BD" w:rsidP="006101BD">
            <w:pPr>
              <w:pStyle w:val="TableBodyTextMIRB"/>
              <w:rPr>
                <w:rFonts w:eastAsia="Times New Roman"/>
                <w:lang w:eastAsia="en-CA"/>
              </w:rPr>
            </w:pPr>
            <w:r>
              <w:t>Town of Huntsville</w:t>
            </w:r>
          </w:p>
        </w:tc>
        <w:tc>
          <w:tcPr>
            <w:tcW w:w="1164" w:type="pct"/>
            <w:noWrap/>
            <w:vAlign w:val="center"/>
            <w:hideMark/>
          </w:tcPr>
          <w:p w14:paraId="398439CF" w14:textId="77777777" w:rsidR="006101BD" w:rsidRDefault="006101BD" w:rsidP="006101BD">
            <w:pPr>
              <w:pStyle w:val="TableBodyTextMIRB"/>
            </w:pPr>
            <w:r w:rsidRPr="00377980">
              <w:rPr>
                <w:rFonts w:eastAsia="Times New Roman"/>
                <w:lang w:eastAsia="en-CA"/>
              </w:rPr>
              <w:t>Not applicable</w:t>
            </w:r>
          </w:p>
        </w:tc>
      </w:tr>
      <w:tr w:rsidR="006101BD" w:rsidRPr="00655002" w14:paraId="325A5026" w14:textId="77777777" w:rsidTr="006101BD">
        <w:trPr>
          <w:cantSplit/>
          <w:trHeight w:val="300"/>
          <w:jc w:val="center"/>
        </w:trPr>
        <w:tc>
          <w:tcPr>
            <w:tcW w:w="3836" w:type="pct"/>
            <w:vAlign w:val="center"/>
            <w:hideMark/>
          </w:tcPr>
          <w:p w14:paraId="485A93B2" w14:textId="77777777" w:rsidR="006101BD" w:rsidRPr="00655002" w:rsidRDefault="006101BD" w:rsidP="006101BD">
            <w:pPr>
              <w:pStyle w:val="TableBodyTextMIRB"/>
              <w:rPr>
                <w:rFonts w:eastAsia="Times New Roman"/>
                <w:lang w:eastAsia="en-CA"/>
              </w:rPr>
            </w:pPr>
            <w:r>
              <w:t>Town of Ingersoll</w:t>
            </w:r>
          </w:p>
        </w:tc>
        <w:tc>
          <w:tcPr>
            <w:tcW w:w="1164" w:type="pct"/>
            <w:noWrap/>
            <w:vAlign w:val="center"/>
            <w:hideMark/>
          </w:tcPr>
          <w:p w14:paraId="55E0F66B" w14:textId="77777777" w:rsidR="006101BD" w:rsidRDefault="006101BD" w:rsidP="006101BD">
            <w:pPr>
              <w:pStyle w:val="TableBodyTextMIRB"/>
            </w:pPr>
            <w:r w:rsidRPr="00377980">
              <w:rPr>
                <w:rFonts w:eastAsia="Times New Roman"/>
                <w:lang w:eastAsia="en-CA"/>
              </w:rPr>
              <w:t>Not applicable</w:t>
            </w:r>
          </w:p>
        </w:tc>
      </w:tr>
      <w:tr w:rsidR="006101BD" w:rsidRPr="00655002" w14:paraId="59E938EC" w14:textId="77777777" w:rsidTr="006101BD">
        <w:trPr>
          <w:cantSplit/>
          <w:trHeight w:val="300"/>
          <w:jc w:val="center"/>
        </w:trPr>
        <w:tc>
          <w:tcPr>
            <w:tcW w:w="3836" w:type="pct"/>
            <w:vAlign w:val="center"/>
            <w:hideMark/>
          </w:tcPr>
          <w:p w14:paraId="4DC17D26" w14:textId="77777777" w:rsidR="006101BD" w:rsidRPr="00655002" w:rsidRDefault="006101BD" w:rsidP="006101BD">
            <w:pPr>
              <w:pStyle w:val="TableBodyTextMIRB"/>
              <w:rPr>
                <w:rFonts w:eastAsia="Times New Roman"/>
                <w:lang w:eastAsia="en-CA"/>
              </w:rPr>
            </w:pPr>
            <w:r>
              <w:t>Town of Innisfil</w:t>
            </w:r>
          </w:p>
        </w:tc>
        <w:tc>
          <w:tcPr>
            <w:tcW w:w="1164" w:type="pct"/>
            <w:noWrap/>
            <w:vAlign w:val="center"/>
            <w:hideMark/>
          </w:tcPr>
          <w:p w14:paraId="12EAEF40" w14:textId="77777777" w:rsidR="006101BD" w:rsidRDefault="006101BD" w:rsidP="006101BD">
            <w:pPr>
              <w:pStyle w:val="TableBodyTextMIRB"/>
            </w:pPr>
            <w:r w:rsidRPr="00377980">
              <w:rPr>
                <w:rFonts w:eastAsia="Times New Roman"/>
                <w:lang w:eastAsia="en-CA"/>
              </w:rPr>
              <w:t>Not applicable</w:t>
            </w:r>
          </w:p>
        </w:tc>
      </w:tr>
      <w:tr w:rsidR="006101BD" w:rsidRPr="00655002" w14:paraId="1C77D9D7" w14:textId="77777777" w:rsidTr="006101BD">
        <w:trPr>
          <w:cantSplit/>
          <w:trHeight w:val="300"/>
          <w:jc w:val="center"/>
        </w:trPr>
        <w:tc>
          <w:tcPr>
            <w:tcW w:w="3836" w:type="pct"/>
            <w:vAlign w:val="center"/>
            <w:hideMark/>
          </w:tcPr>
          <w:p w14:paraId="6339AB4C" w14:textId="77777777" w:rsidR="006101BD" w:rsidRPr="00655002" w:rsidRDefault="006101BD" w:rsidP="006101BD">
            <w:pPr>
              <w:pStyle w:val="TableBodyTextMIRB"/>
              <w:rPr>
                <w:rFonts w:eastAsia="Times New Roman"/>
                <w:lang w:eastAsia="en-CA"/>
              </w:rPr>
            </w:pPr>
            <w:r>
              <w:t>Town of Iroquois Falls</w:t>
            </w:r>
          </w:p>
        </w:tc>
        <w:tc>
          <w:tcPr>
            <w:tcW w:w="1164" w:type="pct"/>
            <w:noWrap/>
            <w:vAlign w:val="center"/>
            <w:hideMark/>
          </w:tcPr>
          <w:p w14:paraId="366D5C39" w14:textId="77777777" w:rsidR="006101BD" w:rsidRDefault="006101BD" w:rsidP="006101BD">
            <w:pPr>
              <w:pStyle w:val="TableBodyTextMIRB"/>
            </w:pPr>
            <w:r w:rsidRPr="00377980">
              <w:rPr>
                <w:rFonts w:eastAsia="Times New Roman"/>
                <w:lang w:eastAsia="en-CA"/>
              </w:rPr>
              <w:t>Not applicable</w:t>
            </w:r>
          </w:p>
        </w:tc>
      </w:tr>
      <w:tr w:rsidR="006101BD" w:rsidRPr="00655002" w14:paraId="0BCC877B" w14:textId="77777777" w:rsidTr="006101BD">
        <w:trPr>
          <w:cantSplit/>
          <w:trHeight w:val="300"/>
          <w:jc w:val="center"/>
        </w:trPr>
        <w:tc>
          <w:tcPr>
            <w:tcW w:w="3836" w:type="pct"/>
            <w:vAlign w:val="center"/>
            <w:hideMark/>
          </w:tcPr>
          <w:p w14:paraId="3CECCC7F" w14:textId="77777777" w:rsidR="006101BD" w:rsidRPr="00655002" w:rsidRDefault="006101BD" w:rsidP="006101BD">
            <w:pPr>
              <w:pStyle w:val="TableBodyTextMIRB"/>
              <w:rPr>
                <w:rFonts w:eastAsia="Times New Roman"/>
                <w:lang w:eastAsia="en-CA"/>
              </w:rPr>
            </w:pPr>
            <w:r>
              <w:t>Town of Kapuskasing</w:t>
            </w:r>
          </w:p>
        </w:tc>
        <w:tc>
          <w:tcPr>
            <w:tcW w:w="1164" w:type="pct"/>
            <w:noWrap/>
            <w:vAlign w:val="center"/>
            <w:hideMark/>
          </w:tcPr>
          <w:p w14:paraId="636DF13C" w14:textId="77777777" w:rsidR="006101BD" w:rsidRDefault="006101BD" w:rsidP="006101BD">
            <w:pPr>
              <w:pStyle w:val="TableBodyTextMIRB"/>
            </w:pPr>
            <w:r w:rsidRPr="00377980">
              <w:rPr>
                <w:rFonts w:eastAsia="Times New Roman"/>
                <w:lang w:eastAsia="en-CA"/>
              </w:rPr>
              <w:t>Not applicable</w:t>
            </w:r>
          </w:p>
        </w:tc>
      </w:tr>
      <w:tr w:rsidR="006101BD" w:rsidRPr="00655002" w14:paraId="53C13912" w14:textId="77777777" w:rsidTr="006101BD">
        <w:trPr>
          <w:cantSplit/>
          <w:trHeight w:val="300"/>
          <w:jc w:val="center"/>
        </w:trPr>
        <w:tc>
          <w:tcPr>
            <w:tcW w:w="3836" w:type="pct"/>
            <w:vAlign w:val="center"/>
            <w:hideMark/>
          </w:tcPr>
          <w:p w14:paraId="407636C0" w14:textId="77777777" w:rsidR="006101BD" w:rsidRPr="00655002" w:rsidRDefault="006101BD" w:rsidP="006101BD">
            <w:pPr>
              <w:pStyle w:val="TableBodyTextMIRB"/>
              <w:rPr>
                <w:rFonts w:eastAsia="Times New Roman"/>
                <w:lang w:eastAsia="en-CA"/>
              </w:rPr>
            </w:pPr>
            <w:r>
              <w:t>Town of Kearney</w:t>
            </w:r>
          </w:p>
        </w:tc>
        <w:tc>
          <w:tcPr>
            <w:tcW w:w="1164" w:type="pct"/>
            <w:noWrap/>
            <w:vAlign w:val="center"/>
            <w:hideMark/>
          </w:tcPr>
          <w:p w14:paraId="121F3F04" w14:textId="77777777" w:rsidR="006101BD" w:rsidRDefault="006101BD" w:rsidP="006101BD">
            <w:pPr>
              <w:pStyle w:val="TableBodyTextMIRB"/>
            </w:pPr>
            <w:r w:rsidRPr="00377980">
              <w:rPr>
                <w:rFonts w:eastAsia="Times New Roman"/>
                <w:lang w:eastAsia="en-CA"/>
              </w:rPr>
              <w:t>Not applicable</w:t>
            </w:r>
          </w:p>
        </w:tc>
      </w:tr>
      <w:tr w:rsidR="006101BD" w:rsidRPr="00655002" w14:paraId="21ED53FD" w14:textId="77777777" w:rsidTr="006101BD">
        <w:trPr>
          <w:cantSplit/>
          <w:trHeight w:val="300"/>
          <w:jc w:val="center"/>
        </w:trPr>
        <w:tc>
          <w:tcPr>
            <w:tcW w:w="3836" w:type="pct"/>
            <w:vAlign w:val="center"/>
            <w:hideMark/>
          </w:tcPr>
          <w:p w14:paraId="36B73F5B" w14:textId="77777777" w:rsidR="006101BD" w:rsidRPr="00655002" w:rsidRDefault="006101BD" w:rsidP="006101BD">
            <w:pPr>
              <w:pStyle w:val="TableBodyTextMIRB"/>
              <w:rPr>
                <w:rFonts w:eastAsia="Times New Roman"/>
                <w:lang w:eastAsia="en-CA"/>
              </w:rPr>
            </w:pPr>
            <w:r>
              <w:t>Town of Kingsville</w:t>
            </w:r>
          </w:p>
        </w:tc>
        <w:tc>
          <w:tcPr>
            <w:tcW w:w="1164" w:type="pct"/>
            <w:noWrap/>
            <w:vAlign w:val="center"/>
            <w:hideMark/>
          </w:tcPr>
          <w:p w14:paraId="2F065B67" w14:textId="77777777" w:rsidR="006101BD" w:rsidRDefault="006101BD" w:rsidP="006101BD">
            <w:pPr>
              <w:pStyle w:val="TableBodyTextMIRB"/>
            </w:pPr>
            <w:r w:rsidRPr="00377980">
              <w:rPr>
                <w:rFonts w:eastAsia="Times New Roman"/>
                <w:lang w:eastAsia="en-CA"/>
              </w:rPr>
              <w:t>Not applicable</w:t>
            </w:r>
          </w:p>
        </w:tc>
      </w:tr>
      <w:tr w:rsidR="006101BD" w:rsidRPr="00655002" w14:paraId="072BA956" w14:textId="77777777" w:rsidTr="006101BD">
        <w:trPr>
          <w:cantSplit/>
          <w:trHeight w:val="300"/>
          <w:jc w:val="center"/>
        </w:trPr>
        <w:tc>
          <w:tcPr>
            <w:tcW w:w="3836" w:type="pct"/>
            <w:vAlign w:val="center"/>
            <w:hideMark/>
          </w:tcPr>
          <w:p w14:paraId="28BBD506" w14:textId="77777777" w:rsidR="006101BD" w:rsidRPr="00655002" w:rsidRDefault="006101BD" w:rsidP="006101BD">
            <w:pPr>
              <w:pStyle w:val="TableBodyTextMIRB"/>
              <w:rPr>
                <w:rFonts w:eastAsia="Times New Roman"/>
                <w:lang w:eastAsia="en-CA"/>
              </w:rPr>
            </w:pPr>
            <w:r>
              <w:lastRenderedPageBreak/>
              <w:t>Town of Kirkland Lake</w:t>
            </w:r>
          </w:p>
        </w:tc>
        <w:tc>
          <w:tcPr>
            <w:tcW w:w="1164" w:type="pct"/>
            <w:noWrap/>
            <w:vAlign w:val="center"/>
            <w:hideMark/>
          </w:tcPr>
          <w:p w14:paraId="48E7FEED" w14:textId="77777777" w:rsidR="006101BD" w:rsidRDefault="006101BD" w:rsidP="006101BD">
            <w:pPr>
              <w:pStyle w:val="TableBodyTextMIRB"/>
            </w:pPr>
            <w:r w:rsidRPr="00377980">
              <w:rPr>
                <w:rFonts w:eastAsia="Times New Roman"/>
                <w:lang w:eastAsia="en-CA"/>
              </w:rPr>
              <w:t>Not applicable</w:t>
            </w:r>
          </w:p>
        </w:tc>
      </w:tr>
      <w:tr w:rsidR="006101BD" w:rsidRPr="00655002" w14:paraId="5E617DE3" w14:textId="77777777" w:rsidTr="006101BD">
        <w:trPr>
          <w:cantSplit/>
          <w:trHeight w:val="300"/>
          <w:jc w:val="center"/>
        </w:trPr>
        <w:tc>
          <w:tcPr>
            <w:tcW w:w="3836" w:type="pct"/>
            <w:vAlign w:val="center"/>
            <w:hideMark/>
          </w:tcPr>
          <w:p w14:paraId="310BF68D" w14:textId="77777777" w:rsidR="006101BD" w:rsidRPr="00655002" w:rsidRDefault="006101BD" w:rsidP="006101BD">
            <w:pPr>
              <w:pStyle w:val="TableBodyTextMIRB"/>
              <w:rPr>
                <w:rFonts w:eastAsia="Times New Roman"/>
                <w:lang w:eastAsia="en-CA"/>
              </w:rPr>
            </w:pPr>
            <w:r>
              <w:t>Town of Lakeshore</w:t>
            </w:r>
          </w:p>
        </w:tc>
        <w:tc>
          <w:tcPr>
            <w:tcW w:w="1164" w:type="pct"/>
            <w:noWrap/>
            <w:vAlign w:val="center"/>
            <w:hideMark/>
          </w:tcPr>
          <w:p w14:paraId="32FE3C71" w14:textId="77777777" w:rsidR="006101BD" w:rsidRDefault="006101BD" w:rsidP="006101BD">
            <w:pPr>
              <w:pStyle w:val="TableBodyTextMIRB"/>
            </w:pPr>
            <w:r w:rsidRPr="00377980">
              <w:rPr>
                <w:rFonts w:eastAsia="Times New Roman"/>
                <w:lang w:eastAsia="en-CA"/>
              </w:rPr>
              <w:t>Not applicable</w:t>
            </w:r>
          </w:p>
        </w:tc>
      </w:tr>
      <w:tr w:rsidR="006101BD" w:rsidRPr="00655002" w14:paraId="5DCF15CD" w14:textId="77777777" w:rsidTr="006101BD">
        <w:trPr>
          <w:cantSplit/>
          <w:trHeight w:val="300"/>
          <w:jc w:val="center"/>
        </w:trPr>
        <w:tc>
          <w:tcPr>
            <w:tcW w:w="3836" w:type="pct"/>
            <w:vAlign w:val="center"/>
            <w:hideMark/>
          </w:tcPr>
          <w:p w14:paraId="5D274834" w14:textId="77777777" w:rsidR="006101BD" w:rsidRPr="00655002" w:rsidRDefault="006101BD" w:rsidP="006101BD">
            <w:pPr>
              <w:pStyle w:val="TableBodyTextMIRB"/>
              <w:rPr>
                <w:rFonts w:eastAsia="Times New Roman"/>
                <w:lang w:eastAsia="en-CA"/>
              </w:rPr>
            </w:pPr>
            <w:r>
              <w:t>Town of Lasalle</w:t>
            </w:r>
          </w:p>
        </w:tc>
        <w:tc>
          <w:tcPr>
            <w:tcW w:w="1164" w:type="pct"/>
            <w:noWrap/>
            <w:vAlign w:val="center"/>
            <w:hideMark/>
          </w:tcPr>
          <w:p w14:paraId="4709CB75" w14:textId="77777777" w:rsidR="006101BD" w:rsidRDefault="006101BD" w:rsidP="006101BD">
            <w:pPr>
              <w:pStyle w:val="TableBodyTextMIRB"/>
            </w:pPr>
            <w:r w:rsidRPr="00377980">
              <w:rPr>
                <w:rFonts w:eastAsia="Times New Roman"/>
                <w:lang w:eastAsia="en-CA"/>
              </w:rPr>
              <w:t>Not applicable</w:t>
            </w:r>
          </w:p>
        </w:tc>
      </w:tr>
      <w:tr w:rsidR="006101BD" w:rsidRPr="00655002" w14:paraId="1CE5632C" w14:textId="77777777" w:rsidTr="006101BD">
        <w:trPr>
          <w:cantSplit/>
          <w:trHeight w:val="300"/>
          <w:jc w:val="center"/>
        </w:trPr>
        <w:tc>
          <w:tcPr>
            <w:tcW w:w="3836" w:type="pct"/>
            <w:vAlign w:val="center"/>
            <w:hideMark/>
          </w:tcPr>
          <w:p w14:paraId="6C84528E" w14:textId="77777777" w:rsidR="006101BD" w:rsidRPr="00655002" w:rsidRDefault="006101BD" w:rsidP="006101BD">
            <w:pPr>
              <w:pStyle w:val="TableBodyTextMIRB"/>
              <w:rPr>
                <w:rFonts w:eastAsia="Times New Roman"/>
                <w:lang w:eastAsia="en-CA"/>
              </w:rPr>
            </w:pPr>
            <w:r>
              <w:t>Town of Latchford</w:t>
            </w:r>
          </w:p>
        </w:tc>
        <w:tc>
          <w:tcPr>
            <w:tcW w:w="1164" w:type="pct"/>
            <w:noWrap/>
            <w:vAlign w:val="center"/>
            <w:hideMark/>
          </w:tcPr>
          <w:p w14:paraId="2B5FFFCF" w14:textId="77777777" w:rsidR="006101BD" w:rsidRDefault="006101BD" w:rsidP="006101BD">
            <w:pPr>
              <w:pStyle w:val="TableBodyTextMIRB"/>
            </w:pPr>
            <w:r w:rsidRPr="00377980">
              <w:rPr>
                <w:rFonts w:eastAsia="Times New Roman"/>
                <w:lang w:eastAsia="en-CA"/>
              </w:rPr>
              <w:t>Not applicable</w:t>
            </w:r>
          </w:p>
        </w:tc>
      </w:tr>
      <w:tr w:rsidR="006101BD" w:rsidRPr="00655002" w14:paraId="0BAD8242" w14:textId="77777777" w:rsidTr="006101BD">
        <w:trPr>
          <w:cantSplit/>
          <w:trHeight w:val="300"/>
          <w:jc w:val="center"/>
        </w:trPr>
        <w:tc>
          <w:tcPr>
            <w:tcW w:w="3836" w:type="pct"/>
            <w:vAlign w:val="center"/>
            <w:hideMark/>
          </w:tcPr>
          <w:p w14:paraId="271A4097" w14:textId="77777777" w:rsidR="006101BD" w:rsidRPr="00655002" w:rsidRDefault="006101BD" w:rsidP="006101BD">
            <w:pPr>
              <w:pStyle w:val="TableBodyTextMIRB"/>
              <w:rPr>
                <w:rFonts w:eastAsia="Times New Roman"/>
                <w:lang w:eastAsia="en-CA"/>
              </w:rPr>
            </w:pPr>
            <w:r>
              <w:t>Town of Laurentian Hills</w:t>
            </w:r>
          </w:p>
        </w:tc>
        <w:tc>
          <w:tcPr>
            <w:tcW w:w="1164" w:type="pct"/>
            <w:noWrap/>
            <w:vAlign w:val="center"/>
            <w:hideMark/>
          </w:tcPr>
          <w:p w14:paraId="352C9DC6" w14:textId="77777777" w:rsidR="006101BD" w:rsidRDefault="006101BD" w:rsidP="006101BD">
            <w:pPr>
              <w:pStyle w:val="TableBodyTextMIRB"/>
            </w:pPr>
            <w:r w:rsidRPr="00377980">
              <w:rPr>
                <w:rFonts w:eastAsia="Times New Roman"/>
                <w:lang w:eastAsia="en-CA"/>
              </w:rPr>
              <w:t>Not applicable</w:t>
            </w:r>
          </w:p>
        </w:tc>
      </w:tr>
      <w:tr w:rsidR="006101BD" w:rsidRPr="00655002" w14:paraId="69B19B95" w14:textId="77777777" w:rsidTr="006101BD">
        <w:trPr>
          <w:cantSplit/>
          <w:trHeight w:val="300"/>
          <w:jc w:val="center"/>
        </w:trPr>
        <w:tc>
          <w:tcPr>
            <w:tcW w:w="3836" w:type="pct"/>
            <w:vAlign w:val="center"/>
            <w:hideMark/>
          </w:tcPr>
          <w:p w14:paraId="1A6AE2D7" w14:textId="77777777" w:rsidR="006101BD" w:rsidRPr="00655002" w:rsidRDefault="006101BD" w:rsidP="006101BD">
            <w:pPr>
              <w:pStyle w:val="TableBodyTextMIRB"/>
              <w:rPr>
                <w:rFonts w:eastAsia="Times New Roman"/>
                <w:lang w:eastAsia="en-CA"/>
              </w:rPr>
            </w:pPr>
            <w:r>
              <w:t>Town of Lincoln</w:t>
            </w:r>
          </w:p>
        </w:tc>
        <w:tc>
          <w:tcPr>
            <w:tcW w:w="1164" w:type="pct"/>
            <w:noWrap/>
            <w:vAlign w:val="center"/>
            <w:hideMark/>
          </w:tcPr>
          <w:p w14:paraId="118D02D0" w14:textId="77777777" w:rsidR="006101BD" w:rsidRDefault="006101BD" w:rsidP="006101BD">
            <w:pPr>
              <w:pStyle w:val="TableBodyTextMIRB"/>
            </w:pPr>
            <w:r w:rsidRPr="00377980">
              <w:rPr>
                <w:rFonts w:eastAsia="Times New Roman"/>
                <w:lang w:eastAsia="en-CA"/>
              </w:rPr>
              <w:t>Not applicable</w:t>
            </w:r>
          </w:p>
        </w:tc>
      </w:tr>
      <w:tr w:rsidR="006101BD" w:rsidRPr="00655002" w14:paraId="3195AFB1" w14:textId="77777777" w:rsidTr="006101BD">
        <w:trPr>
          <w:cantSplit/>
          <w:trHeight w:val="300"/>
          <w:jc w:val="center"/>
        </w:trPr>
        <w:tc>
          <w:tcPr>
            <w:tcW w:w="3836" w:type="pct"/>
            <w:vAlign w:val="center"/>
            <w:hideMark/>
          </w:tcPr>
          <w:p w14:paraId="5DAAA1E8" w14:textId="77777777" w:rsidR="006101BD" w:rsidRPr="00655002" w:rsidRDefault="006101BD" w:rsidP="006101BD">
            <w:pPr>
              <w:pStyle w:val="TableBodyTextMIRB"/>
              <w:rPr>
                <w:rFonts w:eastAsia="Times New Roman"/>
                <w:lang w:eastAsia="en-CA"/>
              </w:rPr>
            </w:pPr>
            <w:r>
              <w:t>Town of Marathon</w:t>
            </w:r>
          </w:p>
        </w:tc>
        <w:tc>
          <w:tcPr>
            <w:tcW w:w="1164" w:type="pct"/>
            <w:noWrap/>
            <w:vAlign w:val="center"/>
            <w:hideMark/>
          </w:tcPr>
          <w:p w14:paraId="76122801" w14:textId="77777777" w:rsidR="006101BD" w:rsidRDefault="006101BD" w:rsidP="006101BD">
            <w:pPr>
              <w:pStyle w:val="TableBodyTextMIRB"/>
            </w:pPr>
            <w:r w:rsidRPr="00377980">
              <w:rPr>
                <w:rFonts w:eastAsia="Times New Roman"/>
                <w:lang w:eastAsia="en-CA"/>
              </w:rPr>
              <w:t>Not applicable</w:t>
            </w:r>
          </w:p>
        </w:tc>
      </w:tr>
      <w:tr w:rsidR="006101BD" w:rsidRPr="00655002" w14:paraId="7A037340" w14:textId="77777777" w:rsidTr="006101BD">
        <w:trPr>
          <w:cantSplit/>
          <w:trHeight w:val="300"/>
          <w:jc w:val="center"/>
        </w:trPr>
        <w:tc>
          <w:tcPr>
            <w:tcW w:w="3836" w:type="pct"/>
            <w:vAlign w:val="center"/>
            <w:hideMark/>
          </w:tcPr>
          <w:p w14:paraId="5681E08E" w14:textId="77777777" w:rsidR="006101BD" w:rsidRPr="00655002" w:rsidRDefault="006101BD" w:rsidP="006101BD">
            <w:pPr>
              <w:pStyle w:val="TableBodyTextMIRB"/>
              <w:rPr>
                <w:rFonts w:eastAsia="Times New Roman"/>
                <w:lang w:eastAsia="en-CA"/>
              </w:rPr>
            </w:pPr>
            <w:r>
              <w:t>Town of Mattawa</w:t>
            </w:r>
          </w:p>
        </w:tc>
        <w:tc>
          <w:tcPr>
            <w:tcW w:w="1164" w:type="pct"/>
            <w:noWrap/>
            <w:vAlign w:val="center"/>
            <w:hideMark/>
          </w:tcPr>
          <w:p w14:paraId="4F909DD2" w14:textId="77777777" w:rsidR="006101BD" w:rsidRDefault="006101BD" w:rsidP="006101BD">
            <w:pPr>
              <w:pStyle w:val="TableBodyTextMIRB"/>
            </w:pPr>
            <w:r w:rsidRPr="00377980">
              <w:rPr>
                <w:rFonts w:eastAsia="Times New Roman"/>
                <w:lang w:eastAsia="en-CA"/>
              </w:rPr>
              <w:t>Not applicable</w:t>
            </w:r>
          </w:p>
        </w:tc>
      </w:tr>
      <w:tr w:rsidR="006101BD" w:rsidRPr="00655002" w14:paraId="259FAC9D" w14:textId="77777777" w:rsidTr="006101BD">
        <w:trPr>
          <w:cantSplit/>
          <w:trHeight w:val="300"/>
          <w:jc w:val="center"/>
        </w:trPr>
        <w:tc>
          <w:tcPr>
            <w:tcW w:w="3836" w:type="pct"/>
            <w:vAlign w:val="center"/>
            <w:hideMark/>
          </w:tcPr>
          <w:p w14:paraId="71696904" w14:textId="77777777" w:rsidR="006101BD" w:rsidRPr="00655002" w:rsidRDefault="006101BD" w:rsidP="006101BD">
            <w:pPr>
              <w:pStyle w:val="TableBodyTextMIRB"/>
              <w:rPr>
                <w:rFonts w:eastAsia="Times New Roman"/>
                <w:lang w:eastAsia="en-CA"/>
              </w:rPr>
            </w:pPr>
            <w:r>
              <w:t>Town of Midland</w:t>
            </w:r>
          </w:p>
        </w:tc>
        <w:tc>
          <w:tcPr>
            <w:tcW w:w="1164" w:type="pct"/>
            <w:noWrap/>
            <w:vAlign w:val="center"/>
            <w:hideMark/>
          </w:tcPr>
          <w:p w14:paraId="73EEA793" w14:textId="77777777" w:rsidR="006101BD" w:rsidRDefault="006101BD" w:rsidP="006101BD">
            <w:pPr>
              <w:pStyle w:val="TableBodyTextMIRB"/>
            </w:pPr>
            <w:r w:rsidRPr="00377980">
              <w:rPr>
                <w:rFonts w:eastAsia="Times New Roman"/>
                <w:lang w:eastAsia="en-CA"/>
              </w:rPr>
              <w:t>Not applicable</w:t>
            </w:r>
          </w:p>
        </w:tc>
      </w:tr>
      <w:tr w:rsidR="006101BD" w:rsidRPr="00655002" w14:paraId="36032A73" w14:textId="77777777" w:rsidTr="006101BD">
        <w:trPr>
          <w:cantSplit/>
          <w:trHeight w:val="300"/>
          <w:jc w:val="center"/>
        </w:trPr>
        <w:tc>
          <w:tcPr>
            <w:tcW w:w="3836" w:type="pct"/>
            <w:vAlign w:val="center"/>
            <w:hideMark/>
          </w:tcPr>
          <w:p w14:paraId="79ADC066" w14:textId="77777777" w:rsidR="006101BD" w:rsidRPr="00655002" w:rsidRDefault="006101BD" w:rsidP="006101BD">
            <w:pPr>
              <w:pStyle w:val="TableBodyTextMIRB"/>
              <w:rPr>
                <w:rFonts w:eastAsia="Times New Roman"/>
                <w:lang w:eastAsia="en-CA"/>
              </w:rPr>
            </w:pPr>
            <w:r>
              <w:t>Town of Milton</w:t>
            </w:r>
          </w:p>
        </w:tc>
        <w:tc>
          <w:tcPr>
            <w:tcW w:w="1164" w:type="pct"/>
            <w:noWrap/>
            <w:vAlign w:val="center"/>
            <w:hideMark/>
          </w:tcPr>
          <w:p w14:paraId="19BB0031" w14:textId="77777777" w:rsidR="006101BD" w:rsidRDefault="006101BD" w:rsidP="006101BD">
            <w:pPr>
              <w:pStyle w:val="TableBodyTextMIRB"/>
            </w:pPr>
            <w:r w:rsidRPr="00377980">
              <w:rPr>
                <w:rFonts w:eastAsia="Times New Roman"/>
                <w:lang w:eastAsia="en-CA"/>
              </w:rPr>
              <w:t>Not applicable</w:t>
            </w:r>
          </w:p>
        </w:tc>
      </w:tr>
      <w:tr w:rsidR="006101BD" w:rsidRPr="00655002" w14:paraId="40934057" w14:textId="77777777" w:rsidTr="006101BD">
        <w:trPr>
          <w:cantSplit/>
          <w:trHeight w:val="300"/>
          <w:jc w:val="center"/>
        </w:trPr>
        <w:tc>
          <w:tcPr>
            <w:tcW w:w="3836" w:type="pct"/>
            <w:vAlign w:val="center"/>
            <w:hideMark/>
          </w:tcPr>
          <w:p w14:paraId="32803EAB" w14:textId="77777777" w:rsidR="006101BD" w:rsidRPr="00655002" w:rsidRDefault="006101BD" w:rsidP="006101BD">
            <w:pPr>
              <w:pStyle w:val="TableBodyTextMIRB"/>
              <w:rPr>
                <w:rFonts w:eastAsia="Times New Roman"/>
                <w:lang w:eastAsia="en-CA"/>
              </w:rPr>
            </w:pPr>
            <w:r>
              <w:t>Town of Minto</w:t>
            </w:r>
          </w:p>
        </w:tc>
        <w:tc>
          <w:tcPr>
            <w:tcW w:w="1164" w:type="pct"/>
            <w:noWrap/>
            <w:vAlign w:val="center"/>
            <w:hideMark/>
          </w:tcPr>
          <w:p w14:paraId="7CF0E522" w14:textId="77777777" w:rsidR="006101BD" w:rsidRDefault="006101BD" w:rsidP="006101BD">
            <w:pPr>
              <w:pStyle w:val="TableBodyTextMIRB"/>
            </w:pPr>
            <w:r w:rsidRPr="00377980">
              <w:rPr>
                <w:rFonts w:eastAsia="Times New Roman"/>
                <w:lang w:eastAsia="en-CA"/>
              </w:rPr>
              <w:t>Not applicable</w:t>
            </w:r>
          </w:p>
        </w:tc>
      </w:tr>
      <w:tr w:rsidR="006101BD" w:rsidRPr="00655002" w14:paraId="5CE41295" w14:textId="77777777" w:rsidTr="006101BD">
        <w:trPr>
          <w:cantSplit/>
          <w:trHeight w:val="300"/>
          <w:jc w:val="center"/>
        </w:trPr>
        <w:tc>
          <w:tcPr>
            <w:tcW w:w="3836" w:type="pct"/>
            <w:vAlign w:val="center"/>
            <w:hideMark/>
          </w:tcPr>
          <w:p w14:paraId="6C180E2A" w14:textId="77777777" w:rsidR="006101BD" w:rsidRPr="00655002" w:rsidRDefault="006101BD" w:rsidP="006101BD">
            <w:pPr>
              <w:pStyle w:val="TableBodyTextMIRB"/>
              <w:rPr>
                <w:rFonts w:eastAsia="Times New Roman"/>
                <w:lang w:eastAsia="en-CA"/>
              </w:rPr>
            </w:pPr>
            <w:r>
              <w:t>Town of Mono</w:t>
            </w:r>
          </w:p>
        </w:tc>
        <w:tc>
          <w:tcPr>
            <w:tcW w:w="1164" w:type="pct"/>
            <w:noWrap/>
            <w:vAlign w:val="center"/>
            <w:hideMark/>
          </w:tcPr>
          <w:p w14:paraId="71E442D0" w14:textId="77777777" w:rsidR="006101BD" w:rsidRDefault="006101BD" w:rsidP="006101BD">
            <w:pPr>
              <w:pStyle w:val="TableBodyTextMIRB"/>
            </w:pPr>
            <w:r w:rsidRPr="00377980">
              <w:rPr>
                <w:rFonts w:eastAsia="Times New Roman"/>
                <w:lang w:eastAsia="en-CA"/>
              </w:rPr>
              <w:t>Not applicable</w:t>
            </w:r>
          </w:p>
        </w:tc>
      </w:tr>
      <w:tr w:rsidR="006101BD" w:rsidRPr="00655002" w14:paraId="56A54E69" w14:textId="77777777" w:rsidTr="006101BD">
        <w:trPr>
          <w:cantSplit/>
          <w:trHeight w:val="300"/>
          <w:jc w:val="center"/>
        </w:trPr>
        <w:tc>
          <w:tcPr>
            <w:tcW w:w="3836" w:type="pct"/>
            <w:vAlign w:val="center"/>
            <w:hideMark/>
          </w:tcPr>
          <w:p w14:paraId="34A9C30F" w14:textId="77777777" w:rsidR="006101BD" w:rsidRPr="00655002" w:rsidRDefault="006101BD" w:rsidP="006101BD">
            <w:pPr>
              <w:pStyle w:val="TableBodyTextMIRB"/>
              <w:rPr>
                <w:rFonts w:eastAsia="Times New Roman"/>
                <w:lang w:eastAsia="en-CA"/>
              </w:rPr>
            </w:pPr>
            <w:r>
              <w:t>Town of Moosonee</w:t>
            </w:r>
          </w:p>
        </w:tc>
        <w:tc>
          <w:tcPr>
            <w:tcW w:w="1164" w:type="pct"/>
            <w:noWrap/>
            <w:vAlign w:val="center"/>
            <w:hideMark/>
          </w:tcPr>
          <w:p w14:paraId="6FACE39F" w14:textId="77777777" w:rsidR="006101BD" w:rsidRDefault="006101BD" w:rsidP="006101BD">
            <w:pPr>
              <w:pStyle w:val="TableBodyTextMIRB"/>
            </w:pPr>
            <w:r w:rsidRPr="00377980">
              <w:rPr>
                <w:rFonts w:eastAsia="Times New Roman"/>
                <w:lang w:eastAsia="en-CA"/>
              </w:rPr>
              <w:t>Not applicable</w:t>
            </w:r>
          </w:p>
        </w:tc>
      </w:tr>
      <w:tr w:rsidR="006101BD" w:rsidRPr="00655002" w14:paraId="0D8A7DA5" w14:textId="77777777" w:rsidTr="006101BD">
        <w:trPr>
          <w:cantSplit/>
          <w:trHeight w:val="300"/>
          <w:jc w:val="center"/>
        </w:trPr>
        <w:tc>
          <w:tcPr>
            <w:tcW w:w="3836" w:type="pct"/>
            <w:vAlign w:val="center"/>
            <w:hideMark/>
          </w:tcPr>
          <w:p w14:paraId="1EBDF188" w14:textId="77777777" w:rsidR="006101BD" w:rsidRPr="00655002" w:rsidRDefault="006101BD" w:rsidP="006101BD">
            <w:pPr>
              <w:pStyle w:val="TableBodyTextMIRB"/>
              <w:rPr>
                <w:rFonts w:eastAsia="Times New Roman"/>
                <w:lang w:eastAsia="en-CA"/>
              </w:rPr>
            </w:pPr>
            <w:r>
              <w:t>Town of New Tecumseth</w:t>
            </w:r>
          </w:p>
        </w:tc>
        <w:tc>
          <w:tcPr>
            <w:tcW w:w="1164" w:type="pct"/>
            <w:noWrap/>
            <w:vAlign w:val="center"/>
            <w:hideMark/>
          </w:tcPr>
          <w:p w14:paraId="77E7AAA5" w14:textId="77777777" w:rsidR="006101BD" w:rsidRDefault="006101BD" w:rsidP="006101BD">
            <w:pPr>
              <w:pStyle w:val="TableBodyTextMIRB"/>
            </w:pPr>
            <w:r w:rsidRPr="00377980">
              <w:rPr>
                <w:rFonts w:eastAsia="Times New Roman"/>
                <w:lang w:eastAsia="en-CA"/>
              </w:rPr>
              <w:t>Not applicable</w:t>
            </w:r>
          </w:p>
        </w:tc>
      </w:tr>
      <w:tr w:rsidR="006101BD" w:rsidRPr="00655002" w14:paraId="099A3E46" w14:textId="77777777" w:rsidTr="006101BD">
        <w:trPr>
          <w:cantSplit/>
          <w:trHeight w:val="300"/>
          <w:jc w:val="center"/>
        </w:trPr>
        <w:tc>
          <w:tcPr>
            <w:tcW w:w="3836" w:type="pct"/>
            <w:vAlign w:val="center"/>
            <w:hideMark/>
          </w:tcPr>
          <w:p w14:paraId="1502E69B" w14:textId="77777777" w:rsidR="006101BD" w:rsidRPr="00655002" w:rsidRDefault="006101BD" w:rsidP="006101BD">
            <w:pPr>
              <w:pStyle w:val="TableBodyTextMIRB"/>
              <w:rPr>
                <w:rFonts w:eastAsia="Times New Roman"/>
                <w:lang w:eastAsia="en-CA"/>
              </w:rPr>
            </w:pPr>
            <w:r>
              <w:t>Town of Newmarket</w:t>
            </w:r>
          </w:p>
        </w:tc>
        <w:tc>
          <w:tcPr>
            <w:tcW w:w="1164" w:type="pct"/>
            <w:noWrap/>
            <w:vAlign w:val="center"/>
            <w:hideMark/>
          </w:tcPr>
          <w:p w14:paraId="2B557C9C" w14:textId="77777777" w:rsidR="006101BD" w:rsidRDefault="006101BD" w:rsidP="006101BD">
            <w:pPr>
              <w:pStyle w:val="TableBodyTextMIRB"/>
            </w:pPr>
            <w:r w:rsidRPr="00377980">
              <w:rPr>
                <w:rFonts w:eastAsia="Times New Roman"/>
                <w:lang w:eastAsia="en-CA"/>
              </w:rPr>
              <w:t>Not applicable</w:t>
            </w:r>
          </w:p>
        </w:tc>
      </w:tr>
      <w:tr w:rsidR="006101BD" w:rsidRPr="00655002" w14:paraId="64757DED" w14:textId="77777777" w:rsidTr="006101BD">
        <w:trPr>
          <w:cantSplit/>
          <w:trHeight w:val="300"/>
          <w:jc w:val="center"/>
        </w:trPr>
        <w:tc>
          <w:tcPr>
            <w:tcW w:w="3836" w:type="pct"/>
            <w:vAlign w:val="center"/>
            <w:hideMark/>
          </w:tcPr>
          <w:p w14:paraId="7D53AF7C" w14:textId="77777777" w:rsidR="006101BD" w:rsidRPr="00655002" w:rsidRDefault="006101BD" w:rsidP="006101BD">
            <w:pPr>
              <w:pStyle w:val="TableBodyTextMIRB"/>
              <w:rPr>
                <w:rFonts w:eastAsia="Times New Roman"/>
                <w:lang w:eastAsia="en-CA"/>
              </w:rPr>
            </w:pPr>
            <w:r>
              <w:t>Town of Niagara-On-The-Lake</w:t>
            </w:r>
          </w:p>
        </w:tc>
        <w:tc>
          <w:tcPr>
            <w:tcW w:w="1164" w:type="pct"/>
            <w:noWrap/>
            <w:vAlign w:val="center"/>
            <w:hideMark/>
          </w:tcPr>
          <w:p w14:paraId="0E8020C2" w14:textId="77777777" w:rsidR="006101BD" w:rsidRDefault="006101BD" w:rsidP="006101BD">
            <w:pPr>
              <w:pStyle w:val="TableBodyTextMIRB"/>
            </w:pPr>
            <w:r w:rsidRPr="00377980">
              <w:rPr>
                <w:rFonts w:eastAsia="Times New Roman"/>
                <w:lang w:eastAsia="en-CA"/>
              </w:rPr>
              <w:t>Not applicable</w:t>
            </w:r>
          </w:p>
        </w:tc>
      </w:tr>
      <w:tr w:rsidR="006101BD" w:rsidRPr="00655002" w14:paraId="1B9F1A41" w14:textId="77777777" w:rsidTr="006101BD">
        <w:trPr>
          <w:cantSplit/>
          <w:trHeight w:val="300"/>
          <w:jc w:val="center"/>
        </w:trPr>
        <w:tc>
          <w:tcPr>
            <w:tcW w:w="3836" w:type="pct"/>
            <w:vAlign w:val="center"/>
            <w:hideMark/>
          </w:tcPr>
          <w:p w14:paraId="0A6CE9EF" w14:textId="77777777" w:rsidR="006101BD" w:rsidRPr="00655002" w:rsidRDefault="006101BD" w:rsidP="006101BD">
            <w:pPr>
              <w:pStyle w:val="TableBodyTextMIRB"/>
              <w:rPr>
                <w:rFonts w:eastAsia="Times New Roman"/>
                <w:lang w:eastAsia="en-CA"/>
              </w:rPr>
            </w:pPr>
            <w:r>
              <w:t>Town of Northeastern Manitoulin and the Islands</w:t>
            </w:r>
          </w:p>
        </w:tc>
        <w:tc>
          <w:tcPr>
            <w:tcW w:w="1164" w:type="pct"/>
            <w:noWrap/>
            <w:vAlign w:val="center"/>
            <w:hideMark/>
          </w:tcPr>
          <w:p w14:paraId="0F571A78" w14:textId="77777777" w:rsidR="006101BD" w:rsidRDefault="006101BD" w:rsidP="006101BD">
            <w:pPr>
              <w:pStyle w:val="TableBodyTextMIRB"/>
            </w:pPr>
            <w:r w:rsidRPr="00377980">
              <w:rPr>
                <w:rFonts w:eastAsia="Times New Roman"/>
                <w:lang w:eastAsia="en-CA"/>
              </w:rPr>
              <w:t>Not applicable</w:t>
            </w:r>
          </w:p>
        </w:tc>
      </w:tr>
      <w:tr w:rsidR="006101BD" w:rsidRPr="00655002" w14:paraId="1FD46E81" w14:textId="77777777" w:rsidTr="006101BD">
        <w:trPr>
          <w:cantSplit/>
          <w:trHeight w:val="300"/>
          <w:jc w:val="center"/>
        </w:trPr>
        <w:tc>
          <w:tcPr>
            <w:tcW w:w="3836" w:type="pct"/>
            <w:vAlign w:val="center"/>
            <w:hideMark/>
          </w:tcPr>
          <w:p w14:paraId="41BEECFB" w14:textId="77777777" w:rsidR="006101BD" w:rsidRPr="00655002" w:rsidRDefault="006101BD" w:rsidP="006101BD">
            <w:pPr>
              <w:pStyle w:val="TableBodyTextMIRB"/>
              <w:rPr>
                <w:rFonts w:eastAsia="Times New Roman"/>
                <w:lang w:eastAsia="en-CA"/>
              </w:rPr>
            </w:pPr>
            <w:r>
              <w:t>Town of Oakville</w:t>
            </w:r>
          </w:p>
        </w:tc>
        <w:tc>
          <w:tcPr>
            <w:tcW w:w="1164" w:type="pct"/>
            <w:noWrap/>
            <w:vAlign w:val="center"/>
            <w:hideMark/>
          </w:tcPr>
          <w:p w14:paraId="549629F5" w14:textId="77777777" w:rsidR="006101BD" w:rsidRDefault="006101BD" w:rsidP="006101BD">
            <w:pPr>
              <w:pStyle w:val="TableBodyTextMIRB"/>
            </w:pPr>
            <w:r w:rsidRPr="00377980">
              <w:rPr>
                <w:rFonts w:eastAsia="Times New Roman"/>
                <w:lang w:eastAsia="en-CA"/>
              </w:rPr>
              <w:t>Not applicable</w:t>
            </w:r>
          </w:p>
        </w:tc>
      </w:tr>
      <w:tr w:rsidR="006101BD" w:rsidRPr="00655002" w14:paraId="6F3594F2" w14:textId="77777777" w:rsidTr="006101BD">
        <w:trPr>
          <w:cantSplit/>
          <w:trHeight w:val="300"/>
          <w:jc w:val="center"/>
        </w:trPr>
        <w:tc>
          <w:tcPr>
            <w:tcW w:w="3836" w:type="pct"/>
            <w:vAlign w:val="center"/>
            <w:hideMark/>
          </w:tcPr>
          <w:p w14:paraId="339FFDD1" w14:textId="77777777" w:rsidR="006101BD" w:rsidRPr="00655002" w:rsidRDefault="006101BD" w:rsidP="006101BD">
            <w:pPr>
              <w:pStyle w:val="TableBodyTextMIRB"/>
              <w:rPr>
                <w:rFonts w:eastAsia="Times New Roman"/>
                <w:lang w:eastAsia="en-CA"/>
              </w:rPr>
            </w:pPr>
            <w:r>
              <w:t>Town of Orangeville</w:t>
            </w:r>
          </w:p>
        </w:tc>
        <w:tc>
          <w:tcPr>
            <w:tcW w:w="1164" w:type="pct"/>
            <w:noWrap/>
            <w:vAlign w:val="center"/>
            <w:hideMark/>
          </w:tcPr>
          <w:p w14:paraId="1BD9022F" w14:textId="77777777" w:rsidR="006101BD" w:rsidRDefault="006101BD" w:rsidP="006101BD">
            <w:pPr>
              <w:pStyle w:val="TableBodyTextMIRB"/>
            </w:pPr>
            <w:r w:rsidRPr="00377980">
              <w:rPr>
                <w:rFonts w:eastAsia="Times New Roman"/>
                <w:lang w:eastAsia="en-CA"/>
              </w:rPr>
              <w:t>Not applicable</w:t>
            </w:r>
          </w:p>
        </w:tc>
      </w:tr>
      <w:tr w:rsidR="006101BD" w:rsidRPr="00655002" w14:paraId="229B5B26" w14:textId="77777777" w:rsidTr="006101BD">
        <w:trPr>
          <w:cantSplit/>
          <w:trHeight w:val="300"/>
          <w:jc w:val="center"/>
        </w:trPr>
        <w:tc>
          <w:tcPr>
            <w:tcW w:w="3836" w:type="pct"/>
            <w:vAlign w:val="center"/>
            <w:hideMark/>
          </w:tcPr>
          <w:p w14:paraId="759FF9E1" w14:textId="77777777" w:rsidR="006101BD" w:rsidRPr="00655002" w:rsidRDefault="006101BD" w:rsidP="006101BD">
            <w:pPr>
              <w:pStyle w:val="TableBodyTextMIRB"/>
              <w:rPr>
                <w:rFonts w:eastAsia="Times New Roman"/>
                <w:lang w:eastAsia="en-CA"/>
              </w:rPr>
            </w:pPr>
            <w:r>
              <w:t>Town of Parry Sound</w:t>
            </w:r>
          </w:p>
        </w:tc>
        <w:tc>
          <w:tcPr>
            <w:tcW w:w="1164" w:type="pct"/>
            <w:noWrap/>
            <w:vAlign w:val="center"/>
            <w:hideMark/>
          </w:tcPr>
          <w:p w14:paraId="15421138" w14:textId="77777777" w:rsidR="006101BD" w:rsidRDefault="006101BD" w:rsidP="006101BD">
            <w:pPr>
              <w:pStyle w:val="TableBodyTextMIRB"/>
            </w:pPr>
            <w:r w:rsidRPr="00377980">
              <w:rPr>
                <w:rFonts w:eastAsia="Times New Roman"/>
                <w:lang w:eastAsia="en-CA"/>
              </w:rPr>
              <w:t>Not applicable</w:t>
            </w:r>
          </w:p>
        </w:tc>
      </w:tr>
      <w:tr w:rsidR="006101BD" w:rsidRPr="00655002" w14:paraId="38E50020" w14:textId="77777777" w:rsidTr="006101BD">
        <w:trPr>
          <w:cantSplit/>
          <w:trHeight w:val="300"/>
          <w:jc w:val="center"/>
        </w:trPr>
        <w:tc>
          <w:tcPr>
            <w:tcW w:w="3836" w:type="pct"/>
            <w:vAlign w:val="center"/>
            <w:hideMark/>
          </w:tcPr>
          <w:p w14:paraId="3D04976C" w14:textId="77777777" w:rsidR="006101BD" w:rsidRPr="00655002" w:rsidRDefault="006101BD" w:rsidP="006101BD">
            <w:pPr>
              <w:pStyle w:val="TableBodyTextMIRB"/>
              <w:rPr>
                <w:rFonts w:eastAsia="Times New Roman"/>
                <w:lang w:eastAsia="en-CA"/>
              </w:rPr>
            </w:pPr>
            <w:r>
              <w:t>Town of Pelham</w:t>
            </w:r>
          </w:p>
        </w:tc>
        <w:tc>
          <w:tcPr>
            <w:tcW w:w="1164" w:type="pct"/>
            <w:noWrap/>
            <w:vAlign w:val="center"/>
            <w:hideMark/>
          </w:tcPr>
          <w:p w14:paraId="7431E32C" w14:textId="77777777" w:rsidR="006101BD" w:rsidRDefault="006101BD" w:rsidP="006101BD">
            <w:pPr>
              <w:pStyle w:val="TableBodyTextMIRB"/>
            </w:pPr>
            <w:r w:rsidRPr="00377980">
              <w:rPr>
                <w:rFonts w:eastAsia="Times New Roman"/>
                <w:lang w:eastAsia="en-CA"/>
              </w:rPr>
              <w:t>Not applicable</w:t>
            </w:r>
          </w:p>
        </w:tc>
      </w:tr>
      <w:tr w:rsidR="006101BD" w:rsidRPr="00655002" w14:paraId="70B5E28F" w14:textId="77777777" w:rsidTr="006101BD">
        <w:trPr>
          <w:cantSplit/>
          <w:trHeight w:val="300"/>
          <w:jc w:val="center"/>
        </w:trPr>
        <w:tc>
          <w:tcPr>
            <w:tcW w:w="3836" w:type="pct"/>
            <w:vAlign w:val="center"/>
            <w:hideMark/>
          </w:tcPr>
          <w:p w14:paraId="4442B041" w14:textId="77777777" w:rsidR="006101BD" w:rsidRPr="00655002" w:rsidRDefault="006101BD" w:rsidP="006101BD">
            <w:pPr>
              <w:pStyle w:val="TableBodyTextMIRB"/>
              <w:rPr>
                <w:rFonts w:eastAsia="Times New Roman"/>
                <w:lang w:eastAsia="en-CA"/>
              </w:rPr>
            </w:pPr>
            <w:r>
              <w:t>Town of Penetanguishene</w:t>
            </w:r>
          </w:p>
        </w:tc>
        <w:tc>
          <w:tcPr>
            <w:tcW w:w="1164" w:type="pct"/>
            <w:noWrap/>
            <w:vAlign w:val="center"/>
            <w:hideMark/>
          </w:tcPr>
          <w:p w14:paraId="4D708547" w14:textId="77777777" w:rsidR="006101BD" w:rsidRDefault="006101BD" w:rsidP="006101BD">
            <w:pPr>
              <w:pStyle w:val="TableBodyTextMIRB"/>
            </w:pPr>
            <w:r w:rsidRPr="00377980">
              <w:rPr>
                <w:rFonts w:eastAsia="Times New Roman"/>
                <w:lang w:eastAsia="en-CA"/>
              </w:rPr>
              <w:t>Not applicable</w:t>
            </w:r>
          </w:p>
        </w:tc>
      </w:tr>
      <w:tr w:rsidR="006101BD" w:rsidRPr="00655002" w14:paraId="67FA2AB3" w14:textId="77777777" w:rsidTr="006101BD">
        <w:trPr>
          <w:cantSplit/>
          <w:trHeight w:val="300"/>
          <w:jc w:val="center"/>
        </w:trPr>
        <w:tc>
          <w:tcPr>
            <w:tcW w:w="3836" w:type="pct"/>
            <w:vAlign w:val="center"/>
            <w:hideMark/>
          </w:tcPr>
          <w:p w14:paraId="0CC18C20" w14:textId="77777777" w:rsidR="006101BD" w:rsidRPr="00655002" w:rsidRDefault="006101BD" w:rsidP="006101BD">
            <w:pPr>
              <w:pStyle w:val="TableBodyTextMIRB"/>
              <w:rPr>
                <w:rFonts w:eastAsia="Times New Roman"/>
                <w:lang w:eastAsia="en-CA"/>
              </w:rPr>
            </w:pPr>
            <w:r>
              <w:t>Town of Perth</w:t>
            </w:r>
          </w:p>
        </w:tc>
        <w:tc>
          <w:tcPr>
            <w:tcW w:w="1164" w:type="pct"/>
            <w:noWrap/>
            <w:vAlign w:val="center"/>
            <w:hideMark/>
          </w:tcPr>
          <w:p w14:paraId="78296AFC" w14:textId="77777777" w:rsidR="006101BD" w:rsidRDefault="006101BD" w:rsidP="006101BD">
            <w:pPr>
              <w:pStyle w:val="TableBodyTextMIRB"/>
            </w:pPr>
            <w:r w:rsidRPr="00377980">
              <w:rPr>
                <w:rFonts w:eastAsia="Times New Roman"/>
                <w:lang w:eastAsia="en-CA"/>
              </w:rPr>
              <w:t>Not applicable</w:t>
            </w:r>
          </w:p>
        </w:tc>
      </w:tr>
      <w:tr w:rsidR="006101BD" w:rsidRPr="00655002" w14:paraId="17BE52F0" w14:textId="77777777" w:rsidTr="006101BD">
        <w:trPr>
          <w:cantSplit/>
          <w:trHeight w:val="300"/>
          <w:jc w:val="center"/>
        </w:trPr>
        <w:tc>
          <w:tcPr>
            <w:tcW w:w="3836" w:type="pct"/>
            <w:vAlign w:val="center"/>
            <w:hideMark/>
          </w:tcPr>
          <w:p w14:paraId="0344F743" w14:textId="77777777" w:rsidR="006101BD" w:rsidRPr="00655002" w:rsidRDefault="006101BD" w:rsidP="006101BD">
            <w:pPr>
              <w:pStyle w:val="TableBodyTextMIRB"/>
              <w:rPr>
                <w:rFonts w:eastAsia="Times New Roman"/>
                <w:lang w:eastAsia="en-CA"/>
              </w:rPr>
            </w:pPr>
            <w:r>
              <w:t>Town of Petawawa</w:t>
            </w:r>
          </w:p>
        </w:tc>
        <w:tc>
          <w:tcPr>
            <w:tcW w:w="1164" w:type="pct"/>
            <w:noWrap/>
            <w:vAlign w:val="center"/>
            <w:hideMark/>
          </w:tcPr>
          <w:p w14:paraId="07CE7DD7" w14:textId="77777777" w:rsidR="006101BD" w:rsidRDefault="006101BD" w:rsidP="006101BD">
            <w:pPr>
              <w:pStyle w:val="TableBodyTextMIRB"/>
            </w:pPr>
            <w:r w:rsidRPr="00377980">
              <w:rPr>
                <w:rFonts w:eastAsia="Times New Roman"/>
                <w:lang w:eastAsia="en-CA"/>
              </w:rPr>
              <w:t>Not applicable</w:t>
            </w:r>
          </w:p>
        </w:tc>
      </w:tr>
      <w:tr w:rsidR="006101BD" w:rsidRPr="00655002" w14:paraId="19E1F158" w14:textId="77777777" w:rsidTr="006101BD">
        <w:trPr>
          <w:cantSplit/>
          <w:trHeight w:val="300"/>
          <w:jc w:val="center"/>
        </w:trPr>
        <w:tc>
          <w:tcPr>
            <w:tcW w:w="3836" w:type="pct"/>
            <w:vAlign w:val="center"/>
            <w:hideMark/>
          </w:tcPr>
          <w:p w14:paraId="7B8083A3" w14:textId="77777777" w:rsidR="006101BD" w:rsidRPr="00655002" w:rsidRDefault="006101BD" w:rsidP="006101BD">
            <w:pPr>
              <w:pStyle w:val="TableBodyTextMIRB"/>
              <w:rPr>
                <w:rFonts w:eastAsia="Times New Roman"/>
                <w:lang w:eastAsia="en-CA"/>
              </w:rPr>
            </w:pPr>
            <w:r>
              <w:t>Town of Petrolia</w:t>
            </w:r>
          </w:p>
        </w:tc>
        <w:tc>
          <w:tcPr>
            <w:tcW w:w="1164" w:type="pct"/>
            <w:noWrap/>
            <w:vAlign w:val="center"/>
            <w:hideMark/>
          </w:tcPr>
          <w:p w14:paraId="0C46F998" w14:textId="77777777" w:rsidR="006101BD" w:rsidRDefault="006101BD" w:rsidP="006101BD">
            <w:pPr>
              <w:pStyle w:val="TableBodyTextMIRB"/>
            </w:pPr>
            <w:r w:rsidRPr="00377980">
              <w:rPr>
                <w:rFonts w:eastAsia="Times New Roman"/>
                <w:lang w:eastAsia="en-CA"/>
              </w:rPr>
              <w:t>Not applicable</w:t>
            </w:r>
          </w:p>
        </w:tc>
      </w:tr>
      <w:tr w:rsidR="006101BD" w:rsidRPr="00655002" w14:paraId="0B1EDE8B" w14:textId="77777777" w:rsidTr="006101BD">
        <w:trPr>
          <w:cantSplit/>
          <w:trHeight w:val="300"/>
          <w:jc w:val="center"/>
        </w:trPr>
        <w:tc>
          <w:tcPr>
            <w:tcW w:w="3836" w:type="pct"/>
            <w:vAlign w:val="center"/>
            <w:hideMark/>
          </w:tcPr>
          <w:p w14:paraId="0BF48E7F" w14:textId="77777777" w:rsidR="006101BD" w:rsidRPr="00655002" w:rsidRDefault="006101BD" w:rsidP="006101BD">
            <w:pPr>
              <w:pStyle w:val="TableBodyTextMIRB"/>
              <w:rPr>
                <w:rFonts w:eastAsia="Times New Roman"/>
                <w:lang w:eastAsia="en-CA"/>
              </w:rPr>
            </w:pPr>
            <w:r>
              <w:t>Town of Plympton-Wyoming</w:t>
            </w:r>
          </w:p>
        </w:tc>
        <w:tc>
          <w:tcPr>
            <w:tcW w:w="1164" w:type="pct"/>
            <w:noWrap/>
            <w:vAlign w:val="center"/>
            <w:hideMark/>
          </w:tcPr>
          <w:p w14:paraId="400B433A" w14:textId="77777777" w:rsidR="006101BD" w:rsidRDefault="006101BD" w:rsidP="006101BD">
            <w:pPr>
              <w:pStyle w:val="TableBodyTextMIRB"/>
            </w:pPr>
            <w:r w:rsidRPr="00377980">
              <w:rPr>
                <w:rFonts w:eastAsia="Times New Roman"/>
                <w:lang w:eastAsia="en-CA"/>
              </w:rPr>
              <w:t>Not applicable</w:t>
            </w:r>
          </w:p>
        </w:tc>
      </w:tr>
      <w:tr w:rsidR="006101BD" w:rsidRPr="00655002" w14:paraId="38E69407" w14:textId="77777777" w:rsidTr="006101BD">
        <w:trPr>
          <w:cantSplit/>
          <w:trHeight w:val="300"/>
          <w:jc w:val="center"/>
        </w:trPr>
        <w:tc>
          <w:tcPr>
            <w:tcW w:w="3836" w:type="pct"/>
            <w:vAlign w:val="center"/>
            <w:hideMark/>
          </w:tcPr>
          <w:p w14:paraId="3A4C1F23" w14:textId="77777777" w:rsidR="006101BD" w:rsidRPr="00655002" w:rsidRDefault="006101BD" w:rsidP="006101BD">
            <w:pPr>
              <w:pStyle w:val="TableBodyTextMIRB"/>
              <w:rPr>
                <w:rFonts w:eastAsia="Times New Roman"/>
                <w:lang w:eastAsia="en-CA"/>
              </w:rPr>
            </w:pPr>
            <w:r>
              <w:t>Town of Prescott</w:t>
            </w:r>
          </w:p>
        </w:tc>
        <w:tc>
          <w:tcPr>
            <w:tcW w:w="1164" w:type="pct"/>
            <w:noWrap/>
            <w:vAlign w:val="center"/>
            <w:hideMark/>
          </w:tcPr>
          <w:p w14:paraId="155354BD" w14:textId="77777777" w:rsidR="006101BD" w:rsidRDefault="006101BD" w:rsidP="006101BD">
            <w:pPr>
              <w:pStyle w:val="TableBodyTextMIRB"/>
            </w:pPr>
            <w:r w:rsidRPr="00377980">
              <w:rPr>
                <w:rFonts w:eastAsia="Times New Roman"/>
                <w:lang w:eastAsia="en-CA"/>
              </w:rPr>
              <w:t>Not applicable</w:t>
            </w:r>
          </w:p>
        </w:tc>
      </w:tr>
      <w:tr w:rsidR="006101BD" w:rsidRPr="00655002" w14:paraId="40CBA10D" w14:textId="77777777" w:rsidTr="006101BD">
        <w:trPr>
          <w:cantSplit/>
          <w:trHeight w:val="300"/>
          <w:jc w:val="center"/>
        </w:trPr>
        <w:tc>
          <w:tcPr>
            <w:tcW w:w="3836" w:type="pct"/>
            <w:vAlign w:val="center"/>
            <w:hideMark/>
          </w:tcPr>
          <w:p w14:paraId="00C9A152" w14:textId="77777777" w:rsidR="006101BD" w:rsidRPr="00655002" w:rsidRDefault="006101BD" w:rsidP="006101BD">
            <w:pPr>
              <w:pStyle w:val="TableBodyTextMIRB"/>
              <w:rPr>
                <w:rFonts w:eastAsia="Times New Roman"/>
                <w:lang w:eastAsia="en-CA"/>
              </w:rPr>
            </w:pPr>
            <w:r>
              <w:t>Town of Rainy River</w:t>
            </w:r>
          </w:p>
        </w:tc>
        <w:tc>
          <w:tcPr>
            <w:tcW w:w="1164" w:type="pct"/>
            <w:noWrap/>
            <w:vAlign w:val="center"/>
            <w:hideMark/>
          </w:tcPr>
          <w:p w14:paraId="523E72EC" w14:textId="77777777" w:rsidR="006101BD" w:rsidRDefault="006101BD" w:rsidP="006101BD">
            <w:pPr>
              <w:pStyle w:val="TableBodyTextMIRB"/>
            </w:pPr>
            <w:r w:rsidRPr="00377980">
              <w:rPr>
                <w:rFonts w:eastAsia="Times New Roman"/>
                <w:lang w:eastAsia="en-CA"/>
              </w:rPr>
              <w:t>Not applicable</w:t>
            </w:r>
          </w:p>
        </w:tc>
      </w:tr>
      <w:tr w:rsidR="006101BD" w:rsidRPr="00655002" w14:paraId="118A5354" w14:textId="77777777" w:rsidTr="006101BD">
        <w:trPr>
          <w:cantSplit/>
          <w:trHeight w:val="300"/>
          <w:jc w:val="center"/>
        </w:trPr>
        <w:tc>
          <w:tcPr>
            <w:tcW w:w="3836" w:type="pct"/>
            <w:vAlign w:val="center"/>
            <w:hideMark/>
          </w:tcPr>
          <w:p w14:paraId="5EEE4271" w14:textId="77777777" w:rsidR="006101BD" w:rsidRPr="00655002" w:rsidRDefault="006101BD" w:rsidP="006101BD">
            <w:pPr>
              <w:pStyle w:val="TableBodyTextMIRB"/>
              <w:rPr>
                <w:rFonts w:eastAsia="Times New Roman"/>
                <w:lang w:eastAsia="en-CA"/>
              </w:rPr>
            </w:pPr>
            <w:r>
              <w:t>Town of Renfrew</w:t>
            </w:r>
          </w:p>
        </w:tc>
        <w:tc>
          <w:tcPr>
            <w:tcW w:w="1164" w:type="pct"/>
            <w:noWrap/>
            <w:vAlign w:val="center"/>
            <w:hideMark/>
          </w:tcPr>
          <w:p w14:paraId="7577D744" w14:textId="77777777" w:rsidR="006101BD" w:rsidRDefault="006101BD" w:rsidP="006101BD">
            <w:pPr>
              <w:pStyle w:val="TableBodyTextMIRB"/>
            </w:pPr>
            <w:r w:rsidRPr="00377980">
              <w:rPr>
                <w:rFonts w:eastAsia="Times New Roman"/>
                <w:lang w:eastAsia="en-CA"/>
              </w:rPr>
              <w:t>Not applicable</w:t>
            </w:r>
          </w:p>
        </w:tc>
      </w:tr>
      <w:tr w:rsidR="006101BD" w:rsidRPr="00655002" w14:paraId="4C75CEFD" w14:textId="77777777" w:rsidTr="006101BD">
        <w:trPr>
          <w:cantSplit/>
          <w:trHeight w:val="300"/>
          <w:jc w:val="center"/>
        </w:trPr>
        <w:tc>
          <w:tcPr>
            <w:tcW w:w="3836" w:type="pct"/>
            <w:vAlign w:val="center"/>
            <w:hideMark/>
          </w:tcPr>
          <w:p w14:paraId="02AB684E" w14:textId="77777777" w:rsidR="006101BD" w:rsidRPr="00655002" w:rsidRDefault="006101BD" w:rsidP="006101BD">
            <w:pPr>
              <w:pStyle w:val="TableBodyTextMIRB"/>
              <w:rPr>
                <w:rFonts w:eastAsia="Times New Roman"/>
                <w:lang w:eastAsia="en-CA"/>
              </w:rPr>
            </w:pPr>
            <w:r>
              <w:t>Town of Richmond Hill</w:t>
            </w:r>
          </w:p>
        </w:tc>
        <w:tc>
          <w:tcPr>
            <w:tcW w:w="1164" w:type="pct"/>
            <w:noWrap/>
            <w:vAlign w:val="center"/>
            <w:hideMark/>
          </w:tcPr>
          <w:p w14:paraId="04CD20F3" w14:textId="77777777" w:rsidR="006101BD" w:rsidRDefault="006101BD" w:rsidP="006101BD">
            <w:pPr>
              <w:pStyle w:val="TableBodyTextMIRB"/>
            </w:pPr>
            <w:r w:rsidRPr="00377980">
              <w:rPr>
                <w:rFonts w:eastAsia="Times New Roman"/>
                <w:lang w:eastAsia="en-CA"/>
              </w:rPr>
              <w:t>Not applicable</w:t>
            </w:r>
          </w:p>
        </w:tc>
      </w:tr>
      <w:tr w:rsidR="006101BD" w:rsidRPr="00655002" w14:paraId="6A02E240" w14:textId="77777777" w:rsidTr="006101BD">
        <w:trPr>
          <w:cantSplit/>
          <w:trHeight w:val="300"/>
          <w:jc w:val="center"/>
        </w:trPr>
        <w:tc>
          <w:tcPr>
            <w:tcW w:w="3836" w:type="pct"/>
            <w:vAlign w:val="center"/>
            <w:hideMark/>
          </w:tcPr>
          <w:p w14:paraId="5E92A008" w14:textId="77777777" w:rsidR="006101BD" w:rsidRPr="00655002" w:rsidRDefault="006101BD" w:rsidP="006101BD">
            <w:pPr>
              <w:pStyle w:val="TableBodyTextMIRB"/>
              <w:rPr>
                <w:rFonts w:eastAsia="Times New Roman"/>
                <w:lang w:eastAsia="en-CA"/>
              </w:rPr>
            </w:pPr>
            <w:r>
              <w:t>Town of Saugeen Shores</w:t>
            </w:r>
          </w:p>
        </w:tc>
        <w:tc>
          <w:tcPr>
            <w:tcW w:w="1164" w:type="pct"/>
            <w:noWrap/>
            <w:vAlign w:val="center"/>
            <w:hideMark/>
          </w:tcPr>
          <w:p w14:paraId="3A12458C" w14:textId="77777777" w:rsidR="006101BD" w:rsidRDefault="006101BD" w:rsidP="006101BD">
            <w:pPr>
              <w:pStyle w:val="TableBodyTextMIRB"/>
            </w:pPr>
            <w:r w:rsidRPr="00377980">
              <w:rPr>
                <w:rFonts w:eastAsia="Times New Roman"/>
                <w:lang w:eastAsia="en-CA"/>
              </w:rPr>
              <w:t>Not applicable</w:t>
            </w:r>
          </w:p>
        </w:tc>
      </w:tr>
      <w:tr w:rsidR="006101BD" w:rsidRPr="00655002" w14:paraId="4A8226C5" w14:textId="77777777" w:rsidTr="006101BD">
        <w:trPr>
          <w:cantSplit/>
          <w:trHeight w:val="300"/>
          <w:jc w:val="center"/>
        </w:trPr>
        <w:tc>
          <w:tcPr>
            <w:tcW w:w="3836" w:type="pct"/>
            <w:vAlign w:val="center"/>
            <w:hideMark/>
          </w:tcPr>
          <w:p w14:paraId="0BAE9BA7" w14:textId="77777777" w:rsidR="006101BD" w:rsidRPr="00655002" w:rsidRDefault="006101BD" w:rsidP="006101BD">
            <w:pPr>
              <w:pStyle w:val="TableBodyTextMIRB"/>
              <w:rPr>
                <w:rFonts w:eastAsia="Times New Roman"/>
                <w:lang w:eastAsia="en-CA"/>
              </w:rPr>
            </w:pPr>
            <w:r>
              <w:t>Town of Shelburne</w:t>
            </w:r>
          </w:p>
        </w:tc>
        <w:tc>
          <w:tcPr>
            <w:tcW w:w="1164" w:type="pct"/>
            <w:noWrap/>
            <w:vAlign w:val="center"/>
            <w:hideMark/>
          </w:tcPr>
          <w:p w14:paraId="44960672" w14:textId="77777777" w:rsidR="006101BD" w:rsidRDefault="006101BD" w:rsidP="006101BD">
            <w:pPr>
              <w:pStyle w:val="TableBodyTextMIRB"/>
            </w:pPr>
            <w:r w:rsidRPr="00377980">
              <w:rPr>
                <w:rFonts w:eastAsia="Times New Roman"/>
                <w:lang w:eastAsia="en-CA"/>
              </w:rPr>
              <w:t>Not applicable</w:t>
            </w:r>
          </w:p>
        </w:tc>
      </w:tr>
      <w:tr w:rsidR="006101BD" w:rsidRPr="00655002" w14:paraId="3D015F9F" w14:textId="77777777" w:rsidTr="006101BD">
        <w:trPr>
          <w:cantSplit/>
          <w:trHeight w:val="300"/>
          <w:jc w:val="center"/>
        </w:trPr>
        <w:tc>
          <w:tcPr>
            <w:tcW w:w="3836" w:type="pct"/>
            <w:vAlign w:val="center"/>
            <w:hideMark/>
          </w:tcPr>
          <w:p w14:paraId="7E1627DB" w14:textId="77777777" w:rsidR="006101BD" w:rsidRPr="00655002" w:rsidRDefault="006101BD" w:rsidP="006101BD">
            <w:pPr>
              <w:pStyle w:val="TableBodyTextMIRB"/>
              <w:rPr>
                <w:rFonts w:eastAsia="Times New Roman"/>
                <w:lang w:eastAsia="en-CA"/>
              </w:rPr>
            </w:pPr>
            <w:r>
              <w:t>Town of Smiths Falls</w:t>
            </w:r>
          </w:p>
        </w:tc>
        <w:tc>
          <w:tcPr>
            <w:tcW w:w="1164" w:type="pct"/>
            <w:noWrap/>
            <w:vAlign w:val="center"/>
            <w:hideMark/>
          </w:tcPr>
          <w:p w14:paraId="33040A06" w14:textId="77777777" w:rsidR="006101BD" w:rsidRDefault="006101BD" w:rsidP="006101BD">
            <w:pPr>
              <w:pStyle w:val="TableBodyTextMIRB"/>
            </w:pPr>
            <w:r w:rsidRPr="00377980">
              <w:rPr>
                <w:rFonts w:eastAsia="Times New Roman"/>
                <w:lang w:eastAsia="en-CA"/>
              </w:rPr>
              <w:t>Not applicable</w:t>
            </w:r>
          </w:p>
        </w:tc>
      </w:tr>
      <w:tr w:rsidR="006101BD" w:rsidRPr="00655002" w14:paraId="385D0749" w14:textId="77777777" w:rsidTr="006101BD">
        <w:trPr>
          <w:cantSplit/>
          <w:trHeight w:val="300"/>
          <w:jc w:val="center"/>
        </w:trPr>
        <w:tc>
          <w:tcPr>
            <w:tcW w:w="3836" w:type="pct"/>
            <w:vAlign w:val="center"/>
            <w:hideMark/>
          </w:tcPr>
          <w:p w14:paraId="78BE2FA0" w14:textId="77777777" w:rsidR="006101BD" w:rsidRPr="00655002" w:rsidRDefault="006101BD" w:rsidP="006101BD">
            <w:pPr>
              <w:pStyle w:val="TableBodyTextMIRB"/>
              <w:rPr>
                <w:rFonts w:eastAsia="Times New Roman"/>
                <w:lang w:eastAsia="en-CA"/>
              </w:rPr>
            </w:pPr>
            <w:r>
              <w:t>Town of Smooth Rock Falls</w:t>
            </w:r>
          </w:p>
        </w:tc>
        <w:tc>
          <w:tcPr>
            <w:tcW w:w="1164" w:type="pct"/>
            <w:noWrap/>
            <w:vAlign w:val="center"/>
            <w:hideMark/>
          </w:tcPr>
          <w:p w14:paraId="3335F74D" w14:textId="77777777" w:rsidR="006101BD" w:rsidRDefault="006101BD" w:rsidP="006101BD">
            <w:pPr>
              <w:pStyle w:val="TableBodyTextMIRB"/>
            </w:pPr>
            <w:r w:rsidRPr="00377980">
              <w:rPr>
                <w:rFonts w:eastAsia="Times New Roman"/>
                <w:lang w:eastAsia="en-CA"/>
              </w:rPr>
              <w:t>Not applicable</w:t>
            </w:r>
          </w:p>
        </w:tc>
      </w:tr>
      <w:tr w:rsidR="006101BD" w:rsidRPr="00655002" w14:paraId="49E6F5FE" w14:textId="77777777" w:rsidTr="006101BD">
        <w:trPr>
          <w:cantSplit/>
          <w:trHeight w:val="300"/>
          <w:jc w:val="center"/>
        </w:trPr>
        <w:tc>
          <w:tcPr>
            <w:tcW w:w="3836" w:type="pct"/>
            <w:vAlign w:val="center"/>
            <w:hideMark/>
          </w:tcPr>
          <w:p w14:paraId="63ED4BD7" w14:textId="77777777" w:rsidR="006101BD" w:rsidRPr="00655002" w:rsidRDefault="006101BD" w:rsidP="006101BD">
            <w:pPr>
              <w:pStyle w:val="TableBodyTextMIRB"/>
              <w:rPr>
                <w:rFonts w:eastAsia="Times New Roman"/>
                <w:lang w:eastAsia="en-CA"/>
              </w:rPr>
            </w:pPr>
            <w:r>
              <w:t>Town of South Bruce Peninsula</w:t>
            </w:r>
          </w:p>
        </w:tc>
        <w:tc>
          <w:tcPr>
            <w:tcW w:w="1164" w:type="pct"/>
            <w:noWrap/>
            <w:vAlign w:val="center"/>
            <w:hideMark/>
          </w:tcPr>
          <w:p w14:paraId="21836C85" w14:textId="77777777" w:rsidR="006101BD" w:rsidRDefault="006101BD" w:rsidP="006101BD">
            <w:pPr>
              <w:pStyle w:val="TableBodyTextMIRB"/>
            </w:pPr>
            <w:r w:rsidRPr="00377980">
              <w:rPr>
                <w:rFonts w:eastAsia="Times New Roman"/>
                <w:lang w:eastAsia="en-CA"/>
              </w:rPr>
              <w:t>Not applicable</w:t>
            </w:r>
          </w:p>
        </w:tc>
      </w:tr>
      <w:tr w:rsidR="006101BD" w:rsidRPr="00655002" w14:paraId="20905A10" w14:textId="77777777" w:rsidTr="006101BD">
        <w:trPr>
          <w:cantSplit/>
          <w:trHeight w:val="300"/>
          <w:jc w:val="center"/>
        </w:trPr>
        <w:tc>
          <w:tcPr>
            <w:tcW w:w="3836" w:type="pct"/>
            <w:vAlign w:val="center"/>
            <w:hideMark/>
          </w:tcPr>
          <w:p w14:paraId="3C77FCA5" w14:textId="77777777" w:rsidR="006101BD" w:rsidRPr="00655002" w:rsidRDefault="006101BD" w:rsidP="006101BD">
            <w:pPr>
              <w:pStyle w:val="TableBodyTextMIRB"/>
              <w:rPr>
                <w:rFonts w:eastAsia="Times New Roman"/>
                <w:lang w:eastAsia="en-CA"/>
              </w:rPr>
            </w:pPr>
            <w:r>
              <w:t>Town of Spanish</w:t>
            </w:r>
          </w:p>
        </w:tc>
        <w:tc>
          <w:tcPr>
            <w:tcW w:w="1164" w:type="pct"/>
            <w:noWrap/>
            <w:vAlign w:val="center"/>
            <w:hideMark/>
          </w:tcPr>
          <w:p w14:paraId="62242AF1" w14:textId="77777777" w:rsidR="006101BD" w:rsidRDefault="006101BD" w:rsidP="006101BD">
            <w:pPr>
              <w:pStyle w:val="TableBodyTextMIRB"/>
            </w:pPr>
            <w:r w:rsidRPr="00377980">
              <w:rPr>
                <w:rFonts w:eastAsia="Times New Roman"/>
                <w:lang w:eastAsia="en-CA"/>
              </w:rPr>
              <w:t>Not applicable</w:t>
            </w:r>
          </w:p>
        </w:tc>
      </w:tr>
      <w:tr w:rsidR="006101BD" w:rsidRPr="00655002" w14:paraId="413912F6" w14:textId="77777777" w:rsidTr="006101BD">
        <w:trPr>
          <w:cantSplit/>
          <w:trHeight w:val="300"/>
          <w:jc w:val="center"/>
        </w:trPr>
        <w:tc>
          <w:tcPr>
            <w:tcW w:w="3836" w:type="pct"/>
            <w:vAlign w:val="center"/>
            <w:hideMark/>
          </w:tcPr>
          <w:p w14:paraId="5CDBCA9D" w14:textId="77777777" w:rsidR="006101BD" w:rsidRPr="00655002" w:rsidRDefault="006101BD" w:rsidP="006101BD">
            <w:pPr>
              <w:pStyle w:val="TableBodyTextMIRB"/>
              <w:rPr>
                <w:rFonts w:eastAsia="Times New Roman"/>
                <w:lang w:eastAsia="en-CA"/>
              </w:rPr>
            </w:pPr>
            <w:r>
              <w:t xml:space="preserve">Town of St. </w:t>
            </w:r>
            <w:proofErr w:type="spellStart"/>
            <w:r>
              <w:t>Marys</w:t>
            </w:r>
            <w:proofErr w:type="spellEnd"/>
          </w:p>
        </w:tc>
        <w:tc>
          <w:tcPr>
            <w:tcW w:w="1164" w:type="pct"/>
            <w:noWrap/>
            <w:vAlign w:val="center"/>
            <w:hideMark/>
          </w:tcPr>
          <w:p w14:paraId="76F8C8B7" w14:textId="77777777" w:rsidR="006101BD" w:rsidRDefault="006101BD" w:rsidP="006101BD">
            <w:pPr>
              <w:pStyle w:val="TableBodyTextMIRB"/>
            </w:pPr>
            <w:r w:rsidRPr="00377980">
              <w:rPr>
                <w:rFonts w:eastAsia="Times New Roman"/>
                <w:lang w:eastAsia="en-CA"/>
              </w:rPr>
              <w:t>Not applicable</w:t>
            </w:r>
          </w:p>
        </w:tc>
      </w:tr>
      <w:tr w:rsidR="006101BD" w:rsidRPr="00655002" w14:paraId="28D5265B" w14:textId="77777777" w:rsidTr="006101BD">
        <w:trPr>
          <w:cantSplit/>
          <w:trHeight w:val="300"/>
          <w:jc w:val="center"/>
        </w:trPr>
        <w:tc>
          <w:tcPr>
            <w:tcW w:w="3836" w:type="pct"/>
            <w:vAlign w:val="center"/>
            <w:hideMark/>
          </w:tcPr>
          <w:p w14:paraId="45993238" w14:textId="77777777" w:rsidR="006101BD" w:rsidRPr="00655002" w:rsidRDefault="006101BD" w:rsidP="006101BD">
            <w:pPr>
              <w:pStyle w:val="TableBodyTextMIRB"/>
              <w:rPr>
                <w:rFonts w:eastAsia="Times New Roman"/>
                <w:lang w:eastAsia="en-CA"/>
              </w:rPr>
            </w:pPr>
            <w:r>
              <w:t>Town of Tecumseh</w:t>
            </w:r>
          </w:p>
        </w:tc>
        <w:tc>
          <w:tcPr>
            <w:tcW w:w="1164" w:type="pct"/>
            <w:noWrap/>
            <w:vAlign w:val="center"/>
            <w:hideMark/>
          </w:tcPr>
          <w:p w14:paraId="212879CB" w14:textId="77777777" w:rsidR="006101BD" w:rsidRDefault="006101BD" w:rsidP="006101BD">
            <w:pPr>
              <w:pStyle w:val="TableBodyTextMIRB"/>
            </w:pPr>
            <w:r w:rsidRPr="00377980">
              <w:rPr>
                <w:rFonts w:eastAsia="Times New Roman"/>
                <w:lang w:eastAsia="en-CA"/>
              </w:rPr>
              <w:t>Not applicable</w:t>
            </w:r>
          </w:p>
        </w:tc>
      </w:tr>
      <w:tr w:rsidR="006101BD" w:rsidRPr="00655002" w14:paraId="0F41F9C9" w14:textId="77777777" w:rsidTr="006101BD">
        <w:trPr>
          <w:cantSplit/>
          <w:trHeight w:val="300"/>
          <w:jc w:val="center"/>
        </w:trPr>
        <w:tc>
          <w:tcPr>
            <w:tcW w:w="3836" w:type="pct"/>
            <w:vAlign w:val="center"/>
            <w:hideMark/>
          </w:tcPr>
          <w:p w14:paraId="142D4116" w14:textId="77777777" w:rsidR="006101BD" w:rsidRPr="00655002" w:rsidRDefault="006101BD" w:rsidP="006101BD">
            <w:pPr>
              <w:pStyle w:val="TableBodyTextMIRB"/>
              <w:rPr>
                <w:rFonts w:eastAsia="Times New Roman"/>
                <w:lang w:eastAsia="en-CA"/>
              </w:rPr>
            </w:pPr>
            <w:r>
              <w:t>Town of the Blue Mountains</w:t>
            </w:r>
          </w:p>
        </w:tc>
        <w:tc>
          <w:tcPr>
            <w:tcW w:w="1164" w:type="pct"/>
            <w:noWrap/>
            <w:vAlign w:val="center"/>
            <w:hideMark/>
          </w:tcPr>
          <w:p w14:paraId="27269C2C" w14:textId="77777777" w:rsidR="006101BD" w:rsidRDefault="006101BD" w:rsidP="006101BD">
            <w:pPr>
              <w:pStyle w:val="TableBodyTextMIRB"/>
            </w:pPr>
            <w:r w:rsidRPr="00377980">
              <w:rPr>
                <w:rFonts w:eastAsia="Times New Roman"/>
                <w:lang w:eastAsia="en-CA"/>
              </w:rPr>
              <w:t>Not applicable</w:t>
            </w:r>
          </w:p>
        </w:tc>
      </w:tr>
      <w:tr w:rsidR="006101BD" w:rsidRPr="00655002" w14:paraId="104AF732" w14:textId="77777777" w:rsidTr="006101BD">
        <w:trPr>
          <w:cantSplit/>
          <w:trHeight w:val="300"/>
          <w:jc w:val="center"/>
        </w:trPr>
        <w:tc>
          <w:tcPr>
            <w:tcW w:w="3836" w:type="pct"/>
            <w:vAlign w:val="center"/>
            <w:hideMark/>
          </w:tcPr>
          <w:p w14:paraId="71185787" w14:textId="77777777" w:rsidR="006101BD" w:rsidRPr="00655002" w:rsidRDefault="006101BD" w:rsidP="006101BD">
            <w:pPr>
              <w:pStyle w:val="TableBodyTextMIRB"/>
              <w:rPr>
                <w:rFonts w:eastAsia="Times New Roman"/>
                <w:lang w:eastAsia="en-CA"/>
              </w:rPr>
            </w:pPr>
            <w:r>
              <w:t xml:space="preserve">Town of </w:t>
            </w:r>
            <w:proofErr w:type="spellStart"/>
            <w:r>
              <w:t>Thessalon</w:t>
            </w:r>
            <w:proofErr w:type="spellEnd"/>
          </w:p>
        </w:tc>
        <w:tc>
          <w:tcPr>
            <w:tcW w:w="1164" w:type="pct"/>
            <w:noWrap/>
            <w:vAlign w:val="center"/>
            <w:hideMark/>
          </w:tcPr>
          <w:p w14:paraId="4DE2C922" w14:textId="77777777" w:rsidR="006101BD" w:rsidRDefault="006101BD" w:rsidP="006101BD">
            <w:pPr>
              <w:pStyle w:val="TableBodyTextMIRB"/>
            </w:pPr>
            <w:r w:rsidRPr="00377980">
              <w:rPr>
                <w:rFonts w:eastAsia="Times New Roman"/>
                <w:lang w:eastAsia="en-CA"/>
              </w:rPr>
              <w:t>Not applicable</w:t>
            </w:r>
          </w:p>
        </w:tc>
      </w:tr>
      <w:tr w:rsidR="006101BD" w:rsidRPr="00655002" w14:paraId="4225578F" w14:textId="77777777" w:rsidTr="006101BD">
        <w:trPr>
          <w:cantSplit/>
          <w:trHeight w:val="300"/>
          <w:jc w:val="center"/>
        </w:trPr>
        <w:tc>
          <w:tcPr>
            <w:tcW w:w="3836" w:type="pct"/>
            <w:vAlign w:val="center"/>
            <w:hideMark/>
          </w:tcPr>
          <w:p w14:paraId="26F9E479" w14:textId="77777777" w:rsidR="006101BD" w:rsidRPr="00655002" w:rsidRDefault="006101BD" w:rsidP="006101BD">
            <w:pPr>
              <w:pStyle w:val="TableBodyTextMIRB"/>
              <w:rPr>
                <w:rFonts w:eastAsia="Times New Roman"/>
                <w:lang w:eastAsia="en-CA"/>
              </w:rPr>
            </w:pPr>
            <w:r>
              <w:t>Town of Tillsonburg</w:t>
            </w:r>
          </w:p>
        </w:tc>
        <w:tc>
          <w:tcPr>
            <w:tcW w:w="1164" w:type="pct"/>
            <w:noWrap/>
            <w:vAlign w:val="center"/>
            <w:hideMark/>
          </w:tcPr>
          <w:p w14:paraId="5BBECF58" w14:textId="77777777" w:rsidR="006101BD" w:rsidRDefault="006101BD" w:rsidP="006101BD">
            <w:pPr>
              <w:pStyle w:val="TableBodyTextMIRB"/>
            </w:pPr>
            <w:r w:rsidRPr="00377980">
              <w:rPr>
                <w:rFonts w:eastAsia="Times New Roman"/>
                <w:lang w:eastAsia="en-CA"/>
              </w:rPr>
              <w:t>Not applicable</w:t>
            </w:r>
          </w:p>
        </w:tc>
      </w:tr>
      <w:tr w:rsidR="006101BD" w:rsidRPr="00655002" w14:paraId="2471FC08" w14:textId="77777777" w:rsidTr="006101BD">
        <w:trPr>
          <w:cantSplit/>
          <w:trHeight w:val="300"/>
          <w:jc w:val="center"/>
        </w:trPr>
        <w:tc>
          <w:tcPr>
            <w:tcW w:w="3836" w:type="pct"/>
            <w:vAlign w:val="center"/>
            <w:hideMark/>
          </w:tcPr>
          <w:p w14:paraId="2D9CD4B4" w14:textId="77777777" w:rsidR="006101BD" w:rsidRPr="00655002" w:rsidRDefault="006101BD" w:rsidP="006101BD">
            <w:pPr>
              <w:pStyle w:val="TableBodyTextMIRB"/>
              <w:rPr>
                <w:rFonts w:eastAsia="Times New Roman"/>
                <w:lang w:eastAsia="en-CA"/>
              </w:rPr>
            </w:pPr>
            <w:r>
              <w:t>Town of Wasaga Beach</w:t>
            </w:r>
          </w:p>
        </w:tc>
        <w:tc>
          <w:tcPr>
            <w:tcW w:w="1164" w:type="pct"/>
            <w:noWrap/>
            <w:vAlign w:val="center"/>
            <w:hideMark/>
          </w:tcPr>
          <w:p w14:paraId="7498C95D" w14:textId="77777777" w:rsidR="006101BD" w:rsidRDefault="006101BD" w:rsidP="006101BD">
            <w:pPr>
              <w:pStyle w:val="TableBodyTextMIRB"/>
            </w:pPr>
            <w:r w:rsidRPr="00377980">
              <w:rPr>
                <w:rFonts w:eastAsia="Times New Roman"/>
                <w:lang w:eastAsia="en-CA"/>
              </w:rPr>
              <w:t>Not applicable</w:t>
            </w:r>
          </w:p>
        </w:tc>
      </w:tr>
      <w:tr w:rsidR="006101BD" w:rsidRPr="00655002" w14:paraId="009F897F" w14:textId="77777777" w:rsidTr="006101BD">
        <w:trPr>
          <w:cantSplit/>
          <w:trHeight w:val="300"/>
          <w:jc w:val="center"/>
        </w:trPr>
        <w:tc>
          <w:tcPr>
            <w:tcW w:w="3836" w:type="pct"/>
            <w:vAlign w:val="center"/>
            <w:hideMark/>
          </w:tcPr>
          <w:p w14:paraId="43DE9380" w14:textId="77777777" w:rsidR="006101BD" w:rsidRPr="00655002" w:rsidRDefault="006101BD" w:rsidP="006101BD">
            <w:pPr>
              <w:pStyle w:val="TableBodyTextMIRB"/>
              <w:rPr>
                <w:rFonts w:eastAsia="Times New Roman"/>
                <w:lang w:eastAsia="en-CA"/>
              </w:rPr>
            </w:pPr>
            <w:r>
              <w:t>Town of Whitby</w:t>
            </w:r>
          </w:p>
        </w:tc>
        <w:tc>
          <w:tcPr>
            <w:tcW w:w="1164" w:type="pct"/>
            <w:noWrap/>
            <w:vAlign w:val="center"/>
            <w:hideMark/>
          </w:tcPr>
          <w:p w14:paraId="4CCD721C" w14:textId="77777777" w:rsidR="006101BD" w:rsidRDefault="006101BD" w:rsidP="006101BD">
            <w:pPr>
              <w:pStyle w:val="TableBodyTextMIRB"/>
            </w:pPr>
            <w:r w:rsidRPr="00377980">
              <w:rPr>
                <w:rFonts w:eastAsia="Times New Roman"/>
                <w:lang w:eastAsia="en-CA"/>
              </w:rPr>
              <w:t>Not applicable</w:t>
            </w:r>
          </w:p>
        </w:tc>
      </w:tr>
      <w:tr w:rsidR="006101BD" w:rsidRPr="00655002" w14:paraId="2F7761E0" w14:textId="77777777" w:rsidTr="006101BD">
        <w:trPr>
          <w:cantSplit/>
          <w:trHeight w:val="300"/>
          <w:jc w:val="center"/>
        </w:trPr>
        <w:tc>
          <w:tcPr>
            <w:tcW w:w="3836" w:type="pct"/>
            <w:vAlign w:val="center"/>
            <w:hideMark/>
          </w:tcPr>
          <w:p w14:paraId="036A8124" w14:textId="77777777" w:rsidR="006101BD" w:rsidRPr="00655002" w:rsidRDefault="006101BD" w:rsidP="006101BD">
            <w:pPr>
              <w:pStyle w:val="TableBodyTextMIRB"/>
              <w:rPr>
                <w:rFonts w:eastAsia="Times New Roman"/>
                <w:lang w:eastAsia="en-CA"/>
              </w:rPr>
            </w:pPr>
            <w:r>
              <w:lastRenderedPageBreak/>
              <w:t>Town of Whitchurch-Stouffville</w:t>
            </w:r>
          </w:p>
        </w:tc>
        <w:tc>
          <w:tcPr>
            <w:tcW w:w="1164" w:type="pct"/>
            <w:noWrap/>
            <w:vAlign w:val="center"/>
            <w:hideMark/>
          </w:tcPr>
          <w:p w14:paraId="27E8F7CE" w14:textId="77777777" w:rsidR="006101BD" w:rsidRDefault="006101BD" w:rsidP="006101BD">
            <w:pPr>
              <w:pStyle w:val="TableBodyTextMIRB"/>
            </w:pPr>
            <w:r w:rsidRPr="00377980">
              <w:rPr>
                <w:rFonts w:eastAsia="Times New Roman"/>
                <w:lang w:eastAsia="en-CA"/>
              </w:rPr>
              <w:t>Not applicable</w:t>
            </w:r>
          </w:p>
        </w:tc>
      </w:tr>
      <w:tr w:rsidR="006101BD" w:rsidRPr="00655002" w14:paraId="3D4A44F5" w14:textId="77777777" w:rsidTr="006101BD">
        <w:trPr>
          <w:cantSplit/>
          <w:trHeight w:val="300"/>
          <w:jc w:val="center"/>
        </w:trPr>
        <w:tc>
          <w:tcPr>
            <w:tcW w:w="3836" w:type="pct"/>
            <w:vAlign w:val="center"/>
            <w:hideMark/>
          </w:tcPr>
          <w:p w14:paraId="11F2A63B" w14:textId="77777777" w:rsidR="006101BD" w:rsidRPr="00655002" w:rsidRDefault="006101BD" w:rsidP="006101BD">
            <w:pPr>
              <w:pStyle w:val="TableBodyTextMIRB"/>
              <w:rPr>
                <w:rFonts w:eastAsia="Times New Roman"/>
                <w:lang w:eastAsia="en-CA"/>
              </w:rPr>
            </w:pPr>
            <w:r>
              <w:t>Township of Addington Highlands</w:t>
            </w:r>
          </w:p>
        </w:tc>
        <w:tc>
          <w:tcPr>
            <w:tcW w:w="1164" w:type="pct"/>
            <w:noWrap/>
            <w:vAlign w:val="center"/>
            <w:hideMark/>
          </w:tcPr>
          <w:p w14:paraId="24DFEB15" w14:textId="77777777" w:rsidR="006101BD" w:rsidRDefault="006101BD" w:rsidP="006101BD">
            <w:pPr>
              <w:pStyle w:val="TableBodyTextMIRB"/>
            </w:pPr>
            <w:r w:rsidRPr="00377980">
              <w:rPr>
                <w:rFonts w:eastAsia="Times New Roman"/>
                <w:lang w:eastAsia="en-CA"/>
              </w:rPr>
              <w:t>Not applicable</w:t>
            </w:r>
          </w:p>
        </w:tc>
      </w:tr>
      <w:tr w:rsidR="006101BD" w:rsidRPr="00655002" w14:paraId="7C54B6F7" w14:textId="77777777" w:rsidTr="006101BD">
        <w:trPr>
          <w:cantSplit/>
          <w:trHeight w:val="300"/>
          <w:jc w:val="center"/>
        </w:trPr>
        <w:tc>
          <w:tcPr>
            <w:tcW w:w="3836" w:type="pct"/>
            <w:vAlign w:val="center"/>
            <w:hideMark/>
          </w:tcPr>
          <w:p w14:paraId="65442F4D" w14:textId="77777777" w:rsidR="006101BD" w:rsidRPr="00655002" w:rsidRDefault="006101BD" w:rsidP="006101BD">
            <w:pPr>
              <w:pStyle w:val="TableBodyTextMIRB"/>
              <w:rPr>
                <w:rFonts w:eastAsia="Times New Roman"/>
                <w:lang w:eastAsia="en-CA"/>
              </w:rPr>
            </w:pPr>
            <w:r>
              <w:t>Township of Adelaide-Metcalfe</w:t>
            </w:r>
          </w:p>
        </w:tc>
        <w:tc>
          <w:tcPr>
            <w:tcW w:w="1164" w:type="pct"/>
            <w:noWrap/>
            <w:vAlign w:val="center"/>
            <w:hideMark/>
          </w:tcPr>
          <w:p w14:paraId="03D7794A" w14:textId="77777777" w:rsidR="006101BD" w:rsidRDefault="006101BD" w:rsidP="006101BD">
            <w:pPr>
              <w:pStyle w:val="TableBodyTextMIRB"/>
            </w:pPr>
            <w:r w:rsidRPr="00377980">
              <w:rPr>
                <w:rFonts w:eastAsia="Times New Roman"/>
                <w:lang w:eastAsia="en-CA"/>
              </w:rPr>
              <w:t>Not applicable</w:t>
            </w:r>
          </w:p>
        </w:tc>
      </w:tr>
      <w:tr w:rsidR="006101BD" w:rsidRPr="00655002" w14:paraId="10CB816F" w14:textId="77777777" w:rsidTr="006101BD">
        <w:trPr>
          <w:cantSplit/>
          <w:trHeight w:val="300"/>
          <w:jc w:val="center"/>
        </w:trPr>
        <w:tc>
          <w:tcPr>
            <w:tcW w:w="3836" w:type="pct"/>
            <w:vAlign w:val="center"/>
            <w:hideMark/>
          </w:tcPr>
          <w:p w14:paraId="58FC0C94" w14:textId="77777777" w:rsidR="006101BD" w:rsidRPr="00655002" w:rsidRDefault="006101BD" w:rsidP="006101BD">
            <w:pPr>
              <w:pStyle w:val="TableBodyTextMIRB"/>
              <w:rPr>
                <w:rFonts w:eastAsia="Times New Roman"/>
                <w:lang w:eastAsia="en-CA"/>
              </w:rPr>
            </w:pPr>
            <w:r>
              <w:t xml:space="preserve">Township of </w:t>
            </w:r>
            <w:proofErr w:type="spellStart"/>
            <w:r>
              <w:t>Adjala-Tosorontio</w:t>
            </w:r>
            <w:proofErr w:type="spellEnd"/>
          </w:p>
        </w:tc>
        <w:tc>
          <w:tcPr>
            <w:tcW w:w="1164" w:type="pct"/>
            <w:noWrap/>
            <w:vAlign w:val="center"/>
            <w:hideMark/>
          </w:tcPr>
          <w:p w14:paraId="587B6481" w14:textId="77777777" w:rsidR="006101BD" w:rsidRDefault="006101BD" w:rsidP="006101BD">
            <w:pPr>
              <w:pStyle w:val="TableBodyTextMIRB"/>
            </w:pPr>
            <w:r w:rsidRPr="00377980">
              <w:rPr>
                <w:rFonts w:eastAsia="Times New Roman"/>
                <w:lang w:eastAsia="en-CA"/>
              </w:rPr>
              <w:t>Not applicable</w:t>
            </w:r>
          </w:p>
        </w:tc>
      </w:tr>
      <w:tr w:rsidR="006101BD" w:rsidRPr="00655002" w14:paraId="1A8E15AC" w14:textId="77777777" w:rsidTr="006101BD">
        <w:trPr>
          <w:cantSplit/>
          <w:trHeight w:val="300"/>
          <w:jc w:val="center"/>
        </w:trPr>
        <w:tc>
          <w:tcPr>
            <w:tcW w:w="3836" w:type="pct"/>
            <w:vAlign w:val="center"/>
            <w:hideMark/>
          </w:tcPr>
          <w:p w14:paraId="6A312742" w14:textId="77777777" w:rsidR="006101BD" w:rsidRPr="00655002" w:rsidRDefault="006101BD" w:rsidP="006101BD">
            <w:pPr>
              <w:pStyle w:val="TableBodyTextMIRB"/>
              <w:rPr>
                <w:rFonts w:eastAsia="Times New Roman"/>
                <w:lang w:eastAsia="en-CA"/>
              </w:rPr>
            </w:pPr>
            <w:r>
              <w:t xml:space="preserve">Township of </w:t>
            </w:r>
            <w:proofErr w:type="spellStart"/>
            <w:r>
              <w:t>Admaston</w:t>
            </w:r>
            <w:proofErr w:type="spellEnd"/>
            <w:r>
              <w:t>/Bromley</w:t>
            </w:r>
          </w:p>
        </w:tc>
        <w:tc>
          <w:tcPr>
            <w:tcW w:w="1164" w:type="pct"/>
            <w:noWrap/>
            <w:vAlign w:val="center"/>
            <w:hideMark/>
          </w:tcPr>
          <w:p w14:paraId="7ABC080F" w14:textId="77777777" w:rsidR="006101BD" w:rsidRDefault="006101BD" w:rsidP="006101BD">
            <w:pPr>
              <w:pStyle w:val="TableBodyTextMIRB"/>
            </w:pPr>
            <w:r w:rsidRPr="00377980">
              <w:rPr>
                <w:rFonts w:eastAsia="Times New Roman"/>
                <w:lang w:eastAsia="en-CA"/>
              </w:rPr>
              <w:t>Not applicable</w:t>
            </w:r>
          </w:p>
        </w:tc>
      </w:tr>
      <w:tr w:rsidR="006101BD" w:rsidRPr="00655002" w14:paraId="434EB317" w14:textId="77777777" w:rsidTr="006101BD">
        <w:trPr>
          <w:cantSplit/>
          <w:trHeight w:val="300"/>
          <w:jc w:val="center"/>
        </w:trPr>
        <w:tc>
          <w:tcPr>
            <w:tcW w:w="3836" w:type="pct"/>
            <w:vAlign w:val="center"/>
            <w:hideMark/>
          </w:tcPr>
          <w:p w14:paraId="57E22274" w14:textId="77777777" w:rsidR="006101BD" w:rsidRPr="00655002" w:rsidRDefault="006101BD" w:rsidP="006101BD">
            <w:pPr>
              <w:pStyle w:val="TableBodyTextMIRB"/>
              <w:rPr>
                <w:rFonts w:eastAsia="Times New Roman"/>
                <w:lang w:eastAsia="en-CA"/>
              </w:rPr>
            </w:pPr>
            <w:r>
              <w:t>Township of Alberton</w:t>
            </w:r>
          </w:p>
        </w:tc>
        <w:tc>
          <w:tcPr>
            <w:tcW w:w="1164" w:type="pct"/>
            <w:noWrap/>
            <w:vAlign w:val="center"/>
            <w:hideMark/>
          </w:tcPr>
          <w:p w14:paraId="1950941C" w14:textId="77777777" w:rsidR="006101BD" w:rsidRDefault="006101BD" w:rsidP="006101BD">
            <w:pPr>
              <w:pStyle w:val="TableBodyTextMIRB"/>
            </w:pPr>
            <w:r w:rsidRPr="00377980">
              <w:rPr>
                <w:rFonts w:eastAsia="Times New Roman"/>
                <w:lang w:eastAsia="en-CA"/>
              </w:rPr>
              <w:t>Not applicable</w:t>
            </w:r>
          </w:p>
        </w:tc>
      </w:tr>
      <w:tr w:rsidR="006101BD" w:rsidRPr="00655002" w14:paraId="56A1B564" w14:textId="77777777" w:rsidTr="006101BD">
        <w:trPr>
          <w:cantSplit/>
          <w:trHeight w:val="300"/>
          <w:jc w:val="center"/>
        </w:trPr>
        <w:tc>
          <w:tcPr>
            <w:tcW w:w="3836" w:type="pct"/>
            <w:vAlign w:val="center"/>
            <w:hideMark/>
          </w:tcPr>
          <w:p w14:paraId="3D3946AF" w14:textId="77777777" w:rsidR="006101BD" w:rsidRPr="00655002" w:rsidRDefault="006101BD" w:rsidP="006101BD">
            <w:pPr>
              <w:pStyle w:val="TableBodyTextMIRB"/>
              <w:rPr>
                <w:rFonts w:eastAsia="Times New Roman"/>
                <w:lang w:eastAsia="en-CA"/>
              </w:rPr>
            </w:pPr>
            <w:r>
              <w:t>Township of Alfred and Plantagenet</w:t>
            </w:r>
          </w:p>
        </w:tc>
        <w:tc>
          <w:tcPr>
            <w:tcW w:w="1164" w:type="pct"/>
            <w:noWrap/>
            <w:vAlign w:val="center"/>
            <w:hideMark/>
          </w:tcPr>
          <w:p w14:paraId="59596C6F" w14:textId="77777777" w:rsidR="006101BD" w:rsidRDefault="006101BD" w:rsidP="006101BD">
            <w:pPr>
              <w:pStyle w:val="TableBodyTextMIRB"/>
            </w:pPr>
            <w:r w:rsidRPr="00377980">
              <w:rPr>
                <w:rFonts w:eastAsia="Times New Roman"/>
                <w:lang w:eastAsia="en-CA"/>
              </w:rPr>
              <w:t>Not applicable</w:t>
            </w:r>
          </w:p>
        </w:tc>
      </w:tr>
      <w:tr w:rsidR="006101BD" w:rsidRPr="00655002" w14:paraId="27CD0CEB" w14:textId="77777777" w:rsidTr="006101BD">
        <w:trPr>
          <w:cantSplit/>
          <w:trHeight w:val="300"/>
          <w:jc w:val="center"/>
        </w:trPr>
        <w:tc>
          <w:tcPr>
            <w:tcW w:w="3836" w:type="pct"/>
            <w:vAlign w:val="center"/>
            <w:hideMark/>
          </w:tcPr>
          <w:p w14:paraId="14B899B8" w14:textId="77777777" w:rsidR="006101BD" w:rsidRPr="00655002" w:rsidRDefault="006101BD" w:rsidP="006101BD">
            <w:pPr>
              <w:pStyle w:val="TableBodyTextMIRB"/>
              <w:rPr>
                <w:rFonts w:eastAsia="Times New Roman"/>
                <w:lang w:eastAsia="en-CA"/>
              </w:rPr>
            </w:pPr>
            <w:r>
              <w:t>Township of Algonquin Highlands</w:t>
            </w:r>
          </w:p>
        </w:tc>
        <w:tc>
          <w:tcPr>
            <w:tcW w:w="1164" w:type="pct"/>
            <w:noWrap/>
            <w:vAlign w:val="center"/>
            <w:hideMark/>
          </w:tcPr>
          <w:p w14:paraId="08EDD9E6" w14:textId="77777777" w:rsidR="006101BD" w:rsidRDefault="006101BD" w:rsidP="006101BD">
            <w:pPr>
              <w:pStyle w:val="TableBodyTextMIRB"/>
            </w:pPr>
            <w:r w:rsidRPr="00377980">
              <w:rPr>
                <w:rFonts w:eastAsia="Times New Roman"/>
                <w:lang w:eastAsia="en-CA"/>
              </w:rPr>
              <w:t>Not applicable</w:t>
            </w:r>
          </w:p>
        </w:tc>
      </w:tr>
      <w:tr w:rsidR="006101BD" w:rsidRPr="00655002" w14:paraId="63125EA2" w14:textId="77777777" w:rsidTr="006101BD">
        <w:trPr>
          <w:cantSplit/>
          <w:trHeight w:val="300"/>
          <w:jc w:val="center"/>
        </w:trPr>
        <w:tc>
          <w:tcPr>
            <w:tcW w:w="3836" w:type="pct"/>
            <w:vAlign w:val="center"/>
            <w:hideMark/>
          </w:tcPr>
          <w:p w14:paraId="00756E57" w14:textId="77777777" w:rsidR="006101BD" w:rsidRPr="00655002" w:rsidRDefault="006101BD" w:rsidP="006101BD">
            <w:pPr>
              <w:pStyle w:val="TableBodyTextMIRB"/>
              <w:rPr>
                <w:rFonts w:eastAsia="Times New Roman"/>
                <w:lang w:eastAsia="en-CA"/>
              </w:rPr>
            </w:pPr>
            <w:r>
              <w:t xml:space="preserve">Township of </w:t>
            </w:r>
            <w:proofErr w:type="spellStart"/>
            <w:r>
              <w:t>Alnwick</w:t>
            </w:r>
            <w:proofErr w:type="spellEnd"/>
            <w:r>
              <w:t>/Haldimand</w:t>
            </w:r>
          </w:p>
        </w:tc>
        <w:tc>
          <w:tcPr>
            <w:tcW w:w="1164" w:type="pct"/>
            <w:noWrap/>
            <w:vAlign w:val="center"/>
            <w:hideMark/>
          </w:tcPr>
          <w:p w14:paraId="3416A05A" w14:textId="77777777" w:rsidR="006101BD" w:rsidRDefault="006101BD" w:rsidP="006101BD">
            <w:pPr>
              <w:pStyle w:val="TableBodyTextMIRB"/>
            </w:pPr>
            <w:r w:rsidRPr="00377980">
              <w:rPr>
                <w:rFonts w:eastAsia="Times New Roman"/>
                <w:lang w:eastAsia="en-CA"/>
              </w:rPr>
              <w:t>Not applicable</w:t>
            </w:r>
          </w:p>
        </w:tc>
      </w:tr>
      <w:tr w:rsidR="006101BD" w:rsidRPr="00655002" w14:paraId="543191BF" w14:textId="77777777" w:rsidTr="006101BD">
        <w:trPr>
          <w:cantSplit/>
          <w:trHeight w:val="300"/>
          <w:jc w:val="center"/>
        </w:trPr>
        <w:tc>
          <w:tcPr>
            <w:tcW w:w="3836" w:type="pct"/>
            <w:vAlign w:val="center"/>
            <w:hideMark/>
          </w:tcPr>
          <w:p w14:paraId="52C54C32" w14:textId="77777777" w:rsidR="006101BD" w:rsidRPr="00655002" w:rsidRDefault="006101BD" w:rsidP="006101BD">
            <w:pPr>
              <w:pStyle w:val="TableBodyTextMIRB"/>
              <w:rPr>
                <w:rFonts w:eastAsia="Times New Roman"/>
                <w:lang w:eastAsia="en-CA"/>
              </w:rPr>
            </w:pPr>
            <w:r>
              <w:t>Township of Amaranth</w:t>
            </w:r>
          </w:p>
        </w:tc>
        <w:tc>
          <w:tcPr>
            <w:tcW w:w="1164" w:type="pct"/>
            <w:noWrap/>
            <w:vAlign w:val="center"/>
            <w:hideMark/>
          </w:tcPr>
          <w:p w14:paraId="76090C80" w14:textId="77777777" w:rsidR="006101BD" w:rsidRDefault="006101BD" w:rsidP="006101BD">
            <w:pPr>
              <w:pStyle w:val="TableBodyTextMIRB"/>
            </w:pPr>
            <w:r w:rsidRPr="00377980">
              <w:rPr>
                <w:rFonts w:eastAsia="Times New Roman"/>
                <w:lang w:eastAsia="en-CA"/>
              </w:rPr>
              <w:t>Not applicable</w:t>
            </w:r>
          </w:p>
        </w:tc>
      </w:tr>
      <w:tr w:rsidR="006101BD" w:rsidRPr="00655002" w14:paraId="16296E12" w14:textId="77777777" w:rsidTr="006101BD">
        <w:trPr>
          <w:cantSplit/>
          <w:trHeight w:val="300"/>
          <w:jc w:val="center"/>
        </w:trPr>
        <w:tc>
          <w:tcPr>
            <w:tcW w:w="3836" w:type="pct"/>
            <w:vAlign w:val="center"/>
            <w:hideMark/>
          </w:tcPr>
          <w:p w14:paraId="0CB120FC" w14:textId="77777777" w:rsidR="006101BD" w:rsidRPr="00655002" w:rsidRDefault="006101BD" w:rsidP="006101BD">
            <w:pPr>
              <w:pStyle w:val="TableBodyTextMIRB"/>
              <w:rPr>
                <w:rFonts w:eastAsia="Times New Roman"/>
                <w:lang w:eastAsia="en-CA"/>
              </w:rPr>
            </w:pPr>
            <w:r>
              <w:t>Township of Armour</w:t>
            </w:r>
          </w:p>
        </w:tc>
        <w:tc>
          <w:tcPr>
            <w:tcW w:w="1164" w:type="pct"/>
            <w:noWrap/>
            <w:vAlign w:val="center"/>
            <w:hideMark/>
          </w:tcPr>
          <w:p w14:paraId="024B19CD" w14:textId="77777777" w:rsidR="006101BD" w:rsidRDefault="006101BD" w:rsidP="006101BD">
            <w:pPr>
              <w:pStyle w:val="TableBodyTextMIRB"/>
            </w:pPr>
            <w:r w:rsidRPr="00377980">
              <w:rPr>
                <w:rFonts w:eastAsia="Times New Roman"/>
                <w:lang w:eastAsia="en-CA"/>
              </w:rPr>
              <w:t>Not applicable</w:t>
            </w:r>
          </w:p>
        </w:tc>
      </w:tr>
      <w:tr w:rsidR="006101BD" w:rsidRPr="00655002" w14:paraId="22571D8C" w14:textId="77777777" w:rsidTr="006101BD">
        <w:trPr>
          <w:cantSplit/>
          <w:trHeight w:val="300"/>
          <w:jc w:val="center"/>
        </w:trPr>
        <w:tc>
          <w:tcPr>
            <w:tcW w:w="3836" w:type="pct"/>
            <w:vAlign w:val="center"/>
            <w:hideMark/>
          </w:tcPr>
          <w:p w14:paraId="4E705C8B" w14:textId="77777777" w:rsidR="006101BD" w:rsidRPr="00655002" w:rsidRDefault="006101BD" w:rsidP="006101BD">
            <w:pPr>
              <w:pStyle w:val="TableBodyTextMIRB"/>
              <w:rPr>
                <w:rFonts w:eastAsia="Times New Roman"/>
                <w:lang w:eastAsia="en-CA"/>
              </w:rPr>
            </w:pPr>
            <w:r>
              <w:t>Township of Armstrong</w:t>
            </w:r>
          </w:p>
        </w:tc>
        <w:tc>
          <w:tcPr>
            <w:tcW w:w="1164" w:type="pct"/>
            <w:noWrap/>
            <w:vAlign w:val="center"/>
            <w:hideMark/>
          </w:tcPr>
          <w:p w14:paraId="479B0D39" w14:textId="77777777" w:rsidR="006101BD" w:rsidRDefault="006101BD" w:rsidP="006101BD">
            <w:pPr>
              <w:pStyle w:val="TableBodyTextMIRB"/>
            </w:pPr>
            <w:r w:rsidRPr="00377980">
              <w:rPr>
                <w:rFonts w:eastAsia="Times New Roman"/>
                <w:lang w:eastAsia="en-CA"/>
              </w:rPr>
              <w:t>Not applicable</w:t>
            </w:r>
          </w:p>
        </w:tc>
      </w:tr>
      <w:tr w:rsidR="006101BD" w:rsidRPr="00655002" w14:paraId="7B5A2F55" w14:textId="77777777" w:rsidTr="006101BD">
        <w:trPr>
          <w:cantSplit/>
          <w:trHeight w:val="300"/>
          <w:jc w:val="center"/>
        </w:trPr>
        <w:tc>
          <w:tcPr>
            <w:tcW w:w="3836" w:type="pct"/>
            <w:vAlign w:val="center"/>
            <w:hideMark/>
          </w:tcPr>
          <w:p w14:paraId="03155589" w14:textId="77777777" w:rsidR="006101BD" w:rsidRPr="00655002" w:rsidRDefault="006101BD" w:rsidP="006101BD">
            <w:pPr>
              <w:pStyle w:val="TableBodyTextMIRB"/>
              <w:rPr>
                <w:rFonts w:eastAsia="Times New Roman"/>
                <w:lang w:eastAsia="en-CA"/>
              </w:rPr>
            </w:pPr>
            <w:r>
              <w:t>Township of Ashfield-Colborne-</w:t>
            </w:r>
            <w:proofErr w:type="spellStart"/>
            <w:r>
              <w:t>Wawanosh</w:t>
            </w:r>
            <w:proofErr w:type="spellEnd"/>
          </w:p>
        </w:tc>
        <w:tc>
          <w:tcPr>
            <w:tcW w:w="1164" w:type="pct"/>
            <w:noWrap/>
            <w:vAlign w:val="center"/>
            <w:hideMark/>
          </w:tcPr>
          <w:p w14:paraId="647F1BCB" w14:textId="77777777" w:rsidR="006101BD" w:rsidRDefault="006101BD" w:rsidP="006101BD">
            <w:pPr>
              <w:pStyle w:val="TableBodyTextMIRB"/>
            </w:pPr>
            <w:r w:rsidRPr="00377980">
              <w:rPr>
                <w:rFonts w:eastAsia="Times New Roman"/>
                <w:lang w:eastAsia="en-CA"/>
              </w:rPr>
              <w:t>Not applicable</w:t>
            </w:r>
          </w:p>
        </w:tc>
      </w:tr>
      <w:tr w:rsidR="006101BD" w:rsidRPr="00655002" w14:paraId="76896717" w14:textId="77777777" w:rsidTr="006101BD">
        <w:trPr>
          <w:cantSplit/>
          <w:trHeight w:val="300"/>
          <w:jc w:val="center"/>
        </w:trPr>
        <w:tc>
          <w:tcPr>
            <w:tcW w:w="3836" w:type="pct"/>
            <w:vAlign w:val="center"/>
            <w:hideMark/>
          </w:tcPr>
          <w:p w14:paraId="4DD6D8FF" w14:textId="77777777" w:rsidR="006101BD" w:rsidRPr="00655002" w:rsidRDefault="006101BD" w:rsidP="006101BD">
            <w:pPr>
              <w:pStyle w:val="TableBodyTextMIRB"/>
              <w:rPr>
                <w:rFonts w:eastAsia="Times New Roman"/>
                <w:lang w:eastAsia="en-CA"/>
              </w:rPr>
            </w:pPr>
            <w:r>
              <w:t>Township of Asphodel-Norwood</w:t>
            </w:r>
          </w:p>
        </w:tc>
        <w:tc>
          <w:tcPr>
            <w:tcW w:w="1164" w:type="pct"/>
            <w:noWrap/>
            <w:vAlign w:val="center"/>
            <w:hideMark/>
          </w:tcPr>
          <w:p w14:paraId="464F9810" w14:textId="77777777" w:rsidR="006101BD" w:rsidRDefault="006101BD" w:rsidP="006101BD">
            <w:pPr>
              <w:pStyle w:val="TableBodyTextMIRB"/>
            </w:pPr>
            <w:r w:rsidRPr="00377980">
              <w:rPr>
                <w:rFonts w:eastAsia="Times New Roman"/>
                <w:lang w:eastAsia="en-CA"/>
              </w:rPr>
              <w:t>Not applicable</w:t>
            </w:r>
          </w:p>
        </w:tc>
      </w:tr>
      <w:tr w:rsidR="006101BD" w:rsidRPr="00655002" w14:paraId="261DACEC" w14:textId="77777777" w:rsidTr="006101BD">
        <w:trPr>
          <w:cantSplit/>
          <w:trHeight w:val="300"/>
          <w:jc w:val="center"/>
        </w:trPr>
        <w:tc>
          <w:tcPr>
            <w:tcW w:w="3836" w:type="pct"/>
            <w:vAlign w:val="center"/>
            <w:hideMark/>
          </w:tcPr>
          <w:p w14:paraId="1044CFED" w14:textId="77777777" w:rsidR="006101BD" w:rsidRPr="00655002" w:rsidRDefault="006101BD" w:rsidP="006101BD">
            <w:pPr>
              <w:pStyle w:val="TableBodyTextMIRB"/>
              <w:rPr>
                <w:rFonts w:eastAsia="Times New Roman"/>
                <w:lang w:eastAsia="en-CA"/>
              </w:rPr>
            </w:pPr>
            <w:r>
              <w:t xml:space="preserve">Township of </w:t>
            </w:r>
            <w:proofErr w:type="spellStart"/>
            <w:r>
              <w:t>Assiginack</w:t>
            </w:r>
            <w:proofErr w:type="spellEnd"/>
          </w:p>
        </w:tc>
        <w:tc>
          <w:tcPr>
            <w:tcW w:w="1164" w:type="pct"/>
            <w:noWrap/>
            <w:vAlign w:val="center"/>
            <w:hideMark/>
          </w:tcPr>
          <w:p w14:paraId="3AE9603C" w14:textId="77777777" w:rsidR="006101BD" w:rsidRDefault="006101BD" w:rsidP="006101BD">
            <w:pPr>
              <w:pStyle w:val="TableBodyTextMIRB"/>
            </w:pPr>
            <w:r w:rsidRPr="00377980">
              <w:rPr>
                <w:rFonts w:eastAsia="Times New Roman"/>
                <w:lang w:eastAsia="en-CA"/>
              </w:rPr>
              <w:t>Not applicable</w:t>
            </w:r>
          </w:p>
        </w:tc>
      </w:tr>
      <w:tr w:rsidR="006101BD" w:rsidRPr="00655002" w14:paraId="73F15CC9" w14:textId="77777777" w:rsidTr="006101BD">
        <w:trPr>
          <w:cantSplit/>
          <w:trHeight w:val="300"/>
          <w:jc w:val="center"/>
        </w:trPr>
        <w:tc>
          <w:tcPr>
            <w:tcW w:w="3836" w:type="pct"/>
            <w:vAlign w:val="center"/>
            <w:hideMark/>
          </w:tcPr>
          <w:p w14:paraId="5B7FAC61" w14:textId="77777777" w:rsidR="006101BD" w:rsidRPr="00655002" w:rsidRDefault="006101BD" w:rsidP="006101BD">
            <w:pPr>
              <w:pStyle w:val="TableBodyTextMIRB"/>
              <w:rPr>
                <w:rFonts w:eastAsia="Times New Roman"/>
                <w:lang w:eastAsia="en-CA"/>
              </w:rPr>
            </w:pPr>
            <w:r>
              <w:t>Township of Athens</w:t>
            </w:r>
          </w:p>
        </w:tc>
        <w:tc>
          <w:tcPr>
            <w:tcW w:w="1164" w:type="pct"/>
            <w:noWrap/>
            <w:vAlign w:val="center"/>
            <w:hideMark/>
          </w:tcPr>
          <w:p w14:paraId="4C04EC7D" w14:textId="77777777" w:rsidR="006101BD" w:rsidRDefault="006101BD" w:rsidP="006101BD">
            <w:pPr>
              <w:pStyle w:val="TableBodyTextMIRB"/>
            </w:pPr>
            <w:r w:rsidRPr="00377980">
              <w:rPr>
                <w:rFonts w:eastAsia="Times New Roman"/>
                <w:lang w:eastAsia="en-CA"/>
              </w:rPr>
              <w:t>Not applicable</w:t>
            </w:r>
          </w:p>
        </w:tc>
      </w:tr>
      <w:tr w:rsidR="006101BD" w:rsidRPr="00655002" w14:paraId="15061114" w14:textId="77777777" w:rsidTr="006101BD">
        <w:trPr>
          <w:cantSplit/>
          <w:trHeight w:val="300"/>
          <w:jc w:val="center"/>
        </w:trPr>
        <w:tc>
          <w:tcPr>
            <w:tcW w:w="3836" w:type="pct"/>
            <w:vAlign w:val="center"/>
            <w:hideMark/>
          </w:tcPr>
          <w:p w14:paraId="0D818202" w14:textId="77777777" w:rsidR="006101BD" w:rsidRPr="00655002" w:rsidRDefault="006101BD" w:rsidP="006101BD">
            <w:pPr>
              <w:pStyle w:val="TableBodyTextMIRB"/>
              <w:rPr>
                <w:rFonts w:eastAsia="Times New Roman"/>
                <w:lang w:eastAsia="en-CA"/>
              </w:rPr>
            </w:pPr>
            <w:r>
              <w:t>Township of Atikokan</w:t>
            </w:r>
          </w:p>
        </w:tc>
        <w:tc>
          <w:tcPr>
            <w:tcW w:w="1164" w:type="pct"/>
            <w:noWrap/>
            <w:vAlign w:val="center"/>
            <w:hideMark/>
          </w:tcPr>
          <w:p w14:paraId="3C654B49" w14:textId="77777777" w:rsidR="006101BD" w:rsidRDefault="006101BD" w:rsidP="006101BD">
            <w:pPr>
              <w:pStyle w:val="TableBodyTextMIRB"/>
            </w:pPr>
            <w:r w:rsidRPr="00377980">
              <w:rPr>
                <w:rFonts w:eastAsia="Times New Roman"/>
                <w:lang w:eastAsia="en-CA"/>
              </w:rPr>
              <w:t>Not applicable</w:t>
            </w:r>
          </w:p>
        </w:tc>
      </w:tr>
      <w:tr w:rsidR="006101BD" w:rsidRPr="00655002" w14:paraId="51238F48" w14:textId="77777777" w:rsidTr="006101BD">
        <w:trPr>
          <w:cantSplit/>
          <w:trHeight w:val="300"/>
          <w:jc w:val="center"/>
        </w:trPr>
        <w:tc>
          <w:tcPr>
            <w:tcW w:w="3836" w:type="pct"/>
            <w:vAlign w:val="center"/>
            <w:hideMark/>
          </w:tcPr>
          <w:p w14:paraId="24C9F2C6" w14:textId="77777777" w:rsidR="006101BD" w:rsidRPr="00655002" w:rsidRDefault="006101BD" w:rsidP="006101BD">
            <w:pPr>
              <w:pStyle w:val="TableBodyTextMIRB"/>
              <w:rPr>
                <w:rFonts w:eastAsia="Times New Roman"/>
                <w:lang w:eastAsia="en-CA"/>
              </w:rPr>
            </w:pPr>
            <w:r>
              <w:t>Township of Augusta</w:t>
            </w:r>
          </w:p>
        </w:tc>
        <w:tc>
          <w:tcPr>
            <w:tcW w:w="1164" w:type="pct"/>
            <w:noWrap/>
            <w:vAlign w:val="center"/>
            <w:hideMark/>
          </w:tcPr>
          <w:p w14:paraId="72736CD8" w14:textId="77777777" w:rsidR="006101BD" w:rsidRDefault="006101BD" w:rsidP="006101BD">
            <w:pPr>
              <w:pStyle w:val="TableBodyTextMIRB"/>
            </w:pPr>
            <w:r w:rsidRPr="00377980">
              <w:rPr>
                <w:rFonts w:eastAsia="Times New Roman"/>
                <w:lang w:eastAsia="en-CA"/>
              </w:rPr>
              <w:t>Not applicable</w:t>
            </w:r>
          </w:p>
        </w:tc>
      </w:tr>
      <w:tr w:rsidR="006101BD" w:rsidRPr="00655002" w14:paraId="41706C08" w14:textId="77777777" w:rsidTr="006101BD">
        <w:trPr>
          <w:cantSplit/>
          <w:trHeight w:val="300"/>
          <w:jc w:val="center"/>
        </w:trPr>
        <w:tc>
          <w:tcPr>
            <w:tcW w:w="3836" w:type="pct"/>
            <w:vAlign w:val="center"/>
            <w:hideMark/>
          </w:tcPr>
          <w:p w14:paraId="5C3C9DE3" w14:textId="77777777" w:rsidR="006101BD" w:rsidRPr="00655002" w:rsidRDefault="006101BD" w:rsidP="006101BD">
            <w:pPr>
              <w:pStyle w:val="TableBodyTextMIRB"/>
              <w:rPr>
                <w:rFonts w:eastAsia="Times New Roman"/>
                <w:lang w:eastAsia="en-CA"/>
              </w:rPr>
            </w:pPr>
            <w:r>
              <w:t>Township of Baldwin</w:t>
            </w:r>
          </w:p>
        </w:tc>
        <w:tc>
          <w:tcPr>
            <w:tcW w:w="1164" w:type="pct"/>
            <w:noWrap/>
            <w:vAlign w:val="center"/>
            <w:hideMark/>
          </w:tcPr>
          <w:p w14:paraId="1C81FA6A" w14:textId="77777777" w:rsidR="006101BD" w:rsidRDefault="006101BD" w:rsidP="006101BD">
            <w:pPr>
              <w:pStyle w:val="TableBodyTextMIRB"/>
            </w:pPr>
            <w:r w:rsidRPr="00377980">
              <w:rPr>
                <w:rFonts w:eastAsia="Times New Roman"/>
                <w:lang w:eastAsia="en-CA"/>
              </w:rPr>
              <w:t>Not applicable</w:t>
            </w:r>
          </w:p>
        </w:tc>
      </w:tr>
      <w:tr w:rsidR="006101BD" w:rsidRPr="00655002" w14:paraId="25690E79" w14:textId="77777777" w:rsidTr="006101BD">
        <w:trPr>
          <w:cantSplit/>
          <w:trHeight w:val="300"/>
          <w:jc w:val="center"/>
        </w:trPr>
        <w:tc>
          <w:tcPr>
            <w:tcW w:w="3836" w:type="pct"/>
            <w:vAlign w:val="center"/>
            <w:hideMark/>
          </w:tcPr>
          <w:p w14:paraId="10ED393D" w14:textId="77777777" w:rsidR="006101BD" w:rsidRPr="00655002" w:rsidRDefault="006101BD" w:rsidP="006101BD">
            <w:pPr>
              <w:pStyle w:val="TableBodyTextMIRB"/>
              <w:rPr>
                <w:rFonts w:eastAsia="Times New Roman"/>
                <w:lang w:eastAsia="en-CA"/>
              </w:rPr>
            </w:pPr>
            <w:r>
              <w:t>Township of Beckwith</w:t>
            </w:r>
          </w:p>
        </w:tc>
        <w:tc>
          <w:tcPr>
            <w:tcW w:w="1164" w:type="pct"/>
            <w:noWrap/>
            <w:vAlign w:val="center"/>
            <w:hideMark/>
          </w:tcPr>
          <w:p w14:paraId="77B993D3" w14:textId="77777777" w:rsidR="006101BD" w:rsidRDefault="006101BD" w:rsidP="006101BD">
            <w:pPr>
              <w:pStyle w:val="TableBodyTextMIRB"/>
            </w:pPr>
            <w:r w:rsidRPr="00377980">
              <w:rPr>
                <w:rFonts w:eastAsia="Times New Roman"/>
                <w:lang w:eastAsia="en-CA"/>
              </w:rPr>
              <w:t>Not applicable</w:t>
            </w:r>
          </w:p>
        </w:tc>
      </w:tr>
      <w:tr w:rsidR="006101BD" w:rsidRPr="00655002" w14:paraId="0D234BFB" w14:textId="77777777" w:rsidTr="006101BD">
        <w:trPr>
          <w:cantSplit/>
          <w:trHeight w:val="300"/>
          <w:jc w:val="center"/>
        </w:trPr>
        <w:tc>
          <w:tcPr>
            <w:tcW w:w="3836" w:type="pct"/>
            <w:vAlign w:val="center"/>
            <w:hideMark/>
          </w:tcPr>
          <w:p w14:paraId="4A5D0582" w14:textId="77777777" w:rsidR="006101BD" w:rsidRPr="00655002" w:rsidRDefault="006101BD" w:rsidP="006101BD">
            <w:pPr>
              <w:pStyle w:val="TableBodyTextMIRB"/>
              <w:rPr>
                <w:rFonts w:eastAsia="Times New Roman"/>
                <w:lang w:eastAsia="en-CA"/>
              </w:rPr>
            </w:pPr>
            <w:r>
              <w:t>Township of Billings</w:t>
            </w:r>
          </w:p>
        </w:tc>
        <w:tc>
          <w:tcPr>
            <w:tcW w:w="1164" w:type="pct"/>
            <w:noWrap/>
            <w:vAlign w:val="center"/>
            <w:hideMark/>
          </w:tcPr>
          <w:p w14:paraId="6DA925FD" w14:textId="77777777" w:rsidR="006101BD" w:rsidRDefault="006101BD" w:rsidP="006101BD">
            <w:pPr>
              <w:pStyle w:val="TableBodyTextMIRB"/>
            </w:pPr>
            <w:r w:rsidRPr="00377980">
              <w:rPr>
                <w:rFonts w:eastAsia="Times New Roman"/>
                <w:lang w:eastAsia="en-CA"/>
              </w:rPr>
              <w:t>Not applicable</w:t>
            </w:r>
          </w:p>
        </w:tc>
      </w:tr>
      <w:tr w:rsidR="006101BD" w:rsidRPr="00655002" w14:paraId="0002CC1A" w14:textId="77777777" w:rsidTr="006101BD">
        <w:trPr>
          <w:cantSplit/>
          <w:trHeight w:val="300"/>
          <w:jc w:val="center"/>
        </w:trPr>
        <w:tc>
          <w:tcPr>
            <w:tcW w:w="3836" w:type="pct"/>
            <w:vAlign w:val="center"/>
            <w:hideMark/>
          </w:tcPr>
          <w:p w14:paraId="1E269368" w14:textId="77777777" w:rsidR="006101BD" w:rsidRPr="00655002" w:rsidRDefault="006101BD" w:rsidP="006101BD">
            <w:pPr>
              <w:pStyle w:val="TableBodyTextMIRB"/>
              <w:rPr>
                <w:rFonts w:eastAsia="Times New Roman"/>
                <w:lang w:eastAsia="en-CA"/>
              </w:rPr>
            </w:pPr>
            <w:r>
              <w:t>Township of Black River-Matheson</w:t>
            </w:r>
          </w:p>
        </w:tc>
        <w:tc>
          <w:tcPr>
            <w:tcW w:w="1164" w:type="pct"/>
            <w:noWrap/>
            <w:vAlign w:val="center"/>
            <w:hideMark/>
          </w:tcPr>
          <w:p w14:paraId="48F1D19A" w14:textId="77777777" w:rsidR="006101BD" w:rsidRDefault="006101BD" w:rsidP="006101BD">
            <w:pPr>
              <w:pStyle w:val="TableBodyTextMIRB"/>
            </w:pPr>
            <w:r w:rsidRPr="00377980">
              <w:rPr>
                <w:rFonts w:eastAsia="Times New Roman"/>
                <w:lang w:eastAsia="en-CA"/>
              </w:rPr>
              <w:t>Not applicable</w:t>
            </w:r>
          </w:p>
        </w:tc>
      </w:tr>
      <w:tr w:rsidR="006101BD" w:rsidRPr="00655002" w14:paraId="4A662F9E" w14:textId="77777777" w:rsidTr="006101BD">
        <w:trPr>
          <w:cantSplit/>
          <w:trHeight w:val="300"/>
          <w:jc w:val="center"/>
        </w:trPr>
        <w:tc>
          <w:tcPr>
            <w:tcW w:w="3836" w:type="pct"/>
            <w:vAlign w:val="center"/>
            <w:hideMark/>
          </w:tcPr>
          <w:p w14:paraId="065CBC0B" w14:textId="77777777" w:rsidR="006101BD" w:rsidRPr="00655002" w:rsidRDefault="006101BD" w:rsidP="006101BD">
            <w:pPr>
              <w:pStyle w:val="TableBodyTextMIRB"/>
              <w:rPr>
                <w:rFonts w:eastAsia="Times New Roman"/>
                <w:lang w:eastAsia="en-CA"/>
              </w:rPr>
            </w:pPr>
            <w:r>
              <w:t>Township of Blandford-Blenheim</w:t>
            </w:r>
          </w:p>
        </w:tc>
        <w:tc>
          <w:tcPr>
            <w:tcW w:w="1164" w:type="pct"/>
            <w:noWrap/>
            <w:vAlign w:val="center"/>
            <w:hideMark/>
          </w:tcPr>
          <w:p w14:paraId="2EA6A720" w14:textId="77777777" w:rsidR="006101BD" w:rsidRDefault="006101BD" w:rsidP="006101BD">
            <w:pPr>
              <w:pStyle w:val="TableBodyTextMIRB"/>
            </w:pPr>
            <w:r w:rsidRPr="00377980">
              <w:rPr>
                <w:rFonts w:eastAsia="Times New Roman"/>
                <w:lang w:eastAsia="en-CA"/>
              </w:rPr>
              <w:t>Not applicable</w:t>
            </w:r>
          </w:p>
        </w:tc>
      </w:tr>
      <w:tr w:rsidR="006101BD" w:rsidRPr="00655002" w14:paraId="7B8821CC" w14:textId="77777777" w:rsidTr="006101BD">
        <w:trPr>
          <w:cantSplit/>
          <w:trHeight w:val="300"/>
          <w:jc w:val="center"/>
        </w:trPr>
        <w:tc>
          <w:tcPr>
            <w:tcW w:w="3836" w:type="pct"/>
            <w:vAlign w:val="center"/>
            <w:hideMark/>
          </w:tcPr>
          <w:p w14:paraId="4D3D9B96" w14:textId="77777777" w:rsidR="006101BD" w:rsidRPr="00655002" w:rsidRDefault="006101BD" w:rsidP="006101BD">
            <w:pPr>
              <w:pStyle w:val="TableBodyTextMIRB"/>
              <w:rPr>
                <w:rFonts w:eastAsia="Times New Roman"/>
                <w:lang w:eastAsia="en-CA"/>
              </w:rPr>
            </w:pPr>
            <w:r>
              <w:t xml:space="preserve">Township of </w:t>
            </w:r>
            <w:proofErr w:type="spellStart"/>
            <w:r>
              <w:t>Bonfield</w:t>
            </w:r>
            <w:proofErr w:type="spellEnd"/>
          </w:p>
        </w:tc>
        <w:tc>
          <w:tcPr>
            <w:tcW w:w="1164" w:type="pct"/>
            <w:noWrap/>
            <w:vAlign w:val="center"/>
            <w:hideMark/>
          </w:tcPr>
          <w:p w14:paraId="4F86A581" w14:textId="77777777" w:rsidR="006101BD" w:rsidRDefault="006101BD" w:rsidP="006101BD">
            <w:pPr>
              <w:pStyle w:val="TableBodyTextMIRB"/>
            </w:pPr>
            <w:r w:rsidRPr="00377980">
              <w:rPr>
                <w:rFonts w:eastAsia="Times New Roman"/>
                <w:lang w:eastAsia="en-CA"/>
              </w:rPr>
              <w:t>Not applicable</w:t>
            </w:r>
          </w:p>
        </w:tc>
      </w:tr>
      <w:tr w:rsidR="006101BD" w:rsidRPr="00655002" w14:paraId="0654FF8A" w14:textId="77777777" w:rsidTr="006101BD">
        <w:trPr>
          <w:cantSplit/>
          <w:trHeight w:val="300"/>
          <w:jc w:val="center"/>
        </w:trPr>
        <w:tc>
          <w:tcPr>
            <w:tcW w:w="3836" w:type="pct"/>
            <w:vAlign w:val="center"/>
            <w:hideMark/>
          </w:tcPr>
          <w:p w14:paraId="30858A71" w14:textId="77777777" w:rsidR="006101BD" w:rsidRPr="00655002" w:rsidRDefault="006101BD" w:rsidP="006101BD">
            <w:pPr>
              <w:pStyle w:val="TableBodyTextMIRB"/>
              <w:rPr>
                <w:rFonts w:eastAsia="Times New Roman"/>
                <w:lang w:eastAsia="en-CA"/>
              </w:rPr>
            </w:pPr>
            <w:r>
              <w:t xml:space="preserve">Township of </w:t>
            </w:r>
            <w:proofErr w:type="spellStart"/>
            <w:r>
              <w:t>Bonnechere</w:t>
            </w:r>
            <w:proofErr w:type="spellEnd"/>
            <w:r>
              <w:t xml:space="preserve"> Valley</w:t>
            </w:r>
          </w:p>
        </w:tc>
        <w:tc>
          <w:tcPr>
            <w:tcW w:w="1164" w:type="pct"/>
            <w:noWrap/>
            <w:vAlign w:val="center"/>
            <w:hideMark/>
          </w:tcPr>
          <w:p w14:paraId="0E1CEA4B" w14:textId="77777777" w:rsidR="006101BD" w:rsidRDefault="006101BD" w:rsidP="006101BD">
            <w:pPr>
              <w:pStyle w:val="TableBodyTextMIRB"/>
            </w:pPr>
            <w:r w:rsidRPr="00377980">
              <w:rPr>
                <w:rFonts w:eastAsia="Times New Roman"/>
                <w:lang w:eastAsia="en-CA"/>
              </w:rPr>
              <w:t>Not applicable</w:t>
            </w:r>
          </w:p>
        </w:tc>
      </w:tr>
      <w:tr w:rsidR="006101BD" w:rsidRPr="00655002" w14:paraId="41EB13E3" w14:textId="77777777" w:rsidTr="006101BD">
        <w:trPr>
          <w:cantSplit/>
          <w:trHeight w:val="300"/>
          <w:jc w:val="center"/>
        </w:trPr>
        <w:tc>
          <w:tcPr>
            <w:tcW w:w="3836" w:type="pct"/>
            <w:vAlign w:val="center"/>
            <w:hideMark/>
          </w:tcPr>
          <w:p w14:paraId="05DBFEC5" w14:textId="77777777" w:rsidR="006101BD" w:rsidRPr="00655002" w:rsidRDefault="006101BD" w:rsidP="006101BD">
            <w:pPr>
              <w:pStyle w:val="TableBodyTextMIRB"/>
              <w:rPr>
                <w:rFonts w:eastAsia="Times New Roman"/>
                <w:lang w:eastAsia="en-CA"/>
              </w:rPr>
            </w:pPr>
            <w:r>
              <w:t xml:space="preserve">Township of </w:t>
            </w:r>
            <w:proofErr w:type="spellStart"/>
            <w:r>
              <w:t>Brethour</w:t>
            </w:r>
            <w:proofErr w:type="spellEnd"/>
          </w:p>
        </w:tc>
        <w:tc>
          <w:tcPr>
            <w:tcW w:w="1164" w:type="pct"/>
            <w:noWrap/>
            <w:vAlign w:val="center"/>
            <w:hideMark/>
          </w:tcPr>
          <w:p w14:paraId="63C9706E" w14:textId="77777777" w:rsidR="006101BD" w:rsidRDefault="006101BD" w:rsidP="006101BD">
            <w:pPr>
              <w:pStyle w:val="TableBodyTextMIRB"/>
            </w:pPr>
            <w:r w:rsidRPr="00377980">
              <w:rPr>
                <w:rFonts w:eastAsia="Times New Roman"/>
                <w:lang w:eastAsia="en-CA"/>
              </w:rPr>
              <w:t>Not applicable</w:t>
            </w:r>
          </w:p>
        </w:tc>
      </w:tr>
      <w:tr w:rsidR="006101BD" w:rsidRPr="00655002" w14:paraId="0C4E66CD" w14:textId="77777777" w:rsidTr="006101BD">
        <w:trPr>
          <w:cantSplit/>
          <w:trHeight w:val="300"/>
          <w:jc w:val="center"/>
        </w:trPr>
        <w:tc>
          <w:tcPr>
            <w:tcW w:w="3836" w:type="pct"/>
            <w:vAlign w:val="center"/>
            <w:hideMark/>
          </w:tcPr>
          <w:p w14:paraId="7266C2D4" w14:textId="77777777" w:rsidR="006101BD" w:rsidRPr="00655002" w:rsidRDefault="006101BD" w:rsidP="006101BD">
            <w:pPr>
              <w:pStyle w:val="TableBodyTextMIRB"/>
              <w:rPr>
                <w:rFonts w:eastAsia="Times New Roman"/>
                <w:lang w:eastAsia="en-CA"/>
              </w:rPr>
            </w:pPr>
            <w:r>
              <w:t>Township of Brock</w:t>
            </w:r>
          </w:p>
        </w:tc>
        <w:tc>
          <w:tcPr>
            <w:tcW w:w="1164" w:type="pct"/>
            <w:noWrap/>
            <w:vAlign w:val="center"/>
            <w:hideMark/>
          </w:tcPr>
          <w:p w14:paraId="6B4D3746" w14:textId="77777777" w:rsidR="006101BD" w:rsidRDefault="006101BD" w:rsidP="006101BD">
            <w:pPr>
              <w:pStyle w:val="TableBodyTextMIRB"/>
            </w:pPr>
            <w:r w:rsidRPr="00377980">
              <w:rPr>
                <w:rFonts w:eastAsia="Times New Roman"/>
                <w:lang w:eastAsia="en-CA"/>
              </w:rPr>
              <w:t>Not applicable</w:t>
            </w:r>
          </w:p>
        </w:tc>
      </w:tr>
      <w:tr w:rsidR="006101BD" w:rsidRPr="00655002" w14:paraId="44CE0066" w14:textId="77777777" w:rsidTr="006101BD">
        <w:trPr>
          <w:cantSplit/>
          <w:trHeight w:val="300"/>
          <w:jc w:val="center"/>
        </w:trPr>
        <w:tc>
          <w:tcPr>
            <w:tcW w:w="3836" w:type="pct"/>
            <w:vAlign w:val="center"/>
            <w:hideMark/>
          </w:tcPr>
          <w:p w14:paraId="36CA8F61" w14:textId="77777777" w:rsidR="006101BD" w:rsidRPr="00655002" w:rsidRDefault="006101BD" w:rsidP="006101BD">
            <w:pPr>
              <w:pStyle w:val="TableBodyTextMIRB"/>
              <w:rPr>
                <w:rFonts w:eastAsia="Times New Roman"/>
                <w:lang w:eastAsia="en-CA"/>
              </w:rPr>
            </w:pPr>
            <w:r>
              <w:t xml:space="preserve">Township of Brudenell, </w:t>
            </w:r>
            <w:proofErr w:type="spellStart"/>
            <w:r>
              <w:t>Lyndoch</w:t>
            </w:r>
            <w:proofErr w:type="spellEnd"/>
            <w:r>
              <w:t xml:space="preserve"> and Raglan</w:t>
            </w:r>
          </w:p>
        </w:tc>
        <w:tc>
          <w:tcPr>
            <w:tcW w:w="1164" w:type="pct"/>
            <w:noWrap/>
            <w:vAlign w:val="center"/>
            <w:hideMark/>
          </w:tcPr>
          <w:p w14:paraId="13EB4BF7" w14:textId="77777777" w:rsidR="006101BD" w:rsidRDefault="006101BD" w:rsidP="006101BD">
            <w:pPr>
              <w:pStyle w:val="TableBodyTextMIRB"/>
            </w:pPr>
            <w:r w:rsidRPr="00377980">
              <w:rPr>
                <w:rFonts w:eastAsia="Times New Roman"/>
                <w:lang w:eastAsia="en-CA"/>
              </w:rPr>
              <w:t>Not applicable</w:t>
            </w:r>
          </w:p>
        </w:tc>
      </w:tr>
      <w:tr w:rsidR="006101BD" w:rsidRPr="00655002" w14:paraId="40C60E36" w14:textId="77777777" w:rsidTr="006101BD">
        <w:trPr>
          <w:cantSplit/>
          <w:trHeight w:val="300"/>
          <w:jc w:val="center"/>
        </w:trPr>
        <w:tc>
          <w:tcPr>
            <w:tcW w:w="3836" w:type="pct"/>
            <w:vAlign w:val="center"/>
            <w:hideMark/>
          </w:tcPr>
          <w:p w14:paraId="2DF20F57" w14:textId="77777777" w:rsidR="006101BD" w:rsidRPr="00655002" w:rsidRDefault="006101BD" w:rsidP="006101BD">
            <w:pPr>
              <w:pStyle w:val="TableBodyTextMIRB"/>
              <w:rPr>
                <w:rFonts w:eastAsia="Times New Roman"/>
                <w:lang w:eastAsia="en-CA"/>
              </w:rPr>
            </w:pPr>
            <w:r>
              <w:t>Township of Burpee and Mills</w:t>
            </w:r>
          </w:p>
        </w:tc>
        <w:tc>
          <w:tcPr>
            <w:tcW w:w="1164" w:type="pct"/>
            <w:noWrap/>
            <w:vAlign w:val="center"/>
            <w:hideMark/>
          </w:tcPr>
          <w:p w14:paraId="3A433E9E" w14:textId="77777777" w:rsidR="006101BD" w:rsidRDefault="006101BD" w:rsidP="006101BD">
            <w:pPr>
              <w:pStyle w:val="TableBodyTextMIRB"/>
            </w:pPr>
            <w:r w:rsidRPr="00377980">
              <w:rPr>
                <w:rFonts w:eastAsia="Times New Roman"/>
                <w:lang w:eastAsia="en-CA"/>
              </w:rPr>
              <w:t>Not applicable</w:t>
            </w:r>
          </w:p>
        </w:tc>
      </w:tr>
      <w:tr w:rsidR="006101BD" w:rsidRPr="00655002" w14:paraId="448A386D" w14:textId="77777777" w:rsidTr="006101BD">
        <w:trPr>
          <w:cantSplit/>
          <w:trHeight w:val="300"/>
          <w:jc w:val="center"/>
        </w:trPr>
        <w:tc>
          <w:tcPr>
            <w:tcW w:w="3836" w:type="pct"/>
            <w:vAlign w:val="center"/>
            <w:hideMark/>
          </w:tcPr>
          <w:p w14:paraId="091C0D28" w14:textId="77777777" w:rsidR="006101BD" w:rsidRPr="00655002" w:rsidRDefault="006101BD" w:rsidP="006101BD">
            <w:pPr>
              <w:pStyle w:val="TableBodyTextMIRB"/>
              <w:rPr>
                <w:rFonts w:eastAsia="Times New Roman"/>
                <w:lang w:eastAsia="en-CA"/>
              </w:rPr>
            </w:pPr>
            <w:r>
              <w:t>Township of Calvin</w:t>
            </w:r>
          </w:p>
        </w:tc>
        <w:tc>
          <w:tcPr>
            <w:tcW w:w="1164" w:type="pct"/>
            <w:noWrap/>
            <w:vAlign w:val="center"/>
            <w:hideMark/>
          </w:tcPr>
          <w:p w14:paraId="14315B5A" w14:textId="77777777" w:rsidR="006101BD" w:rsidRDefault="006101BD" w:rsidP="006101BD">
            <w:pPr>
              <w:pStyle w:val="TableBodyTextMIRB"/>
            </w:pPr>
            <w:r w:rsidRPr="00377980">
              <w:rPr>
                <w:rFonts w:eastAsia="Times New Roman"/>
                <w:lang w:eastAsia="en-CA"/>
              </w:rPr>
              <w:t>Not applicable</w:t>
            </w:r>
          </w:p>
        </w:tc>
      </w:tr>
      <w:tr w:rsidR="006101BD" w:rsidRPr="00655002" w14:paraId="26AAA536" w14:textId="77777777" w:rsidTr="006101BD">
        <w:trPr>
          <w:cantSplit/>
          <w:trHeight w:val="300"/>
          <w:jc w:val="center"/>
        </w:trPr>
        <w:tc>
          <w:tcPr>
            <w:tcW w:w="3836" w:type="pct"/>
            <w:vAlign w:val="center"/>
            <w:hideMark/>
          </w:tcPr>
          <w:p w14:paraId="05A3984D" w14:textId="77777777" w:rsidR="006101BD" w:rsidRPr="00655002" w:rsidRDefault="006101BD" w:rsidP="006101BD">
            <w:pPr>
              <w:pStyle w:val="TableBodyTextMIRB"/>
              <w:rPr>
                <w:rFonts w:eastAsia="Times New Roman"/>
                <w:lang w:eastAsia="en-CA"/>
              </w:rPr>
            </w:pPr>
            <w:r>
              <w:t>Township of Carling</w:t>
            </w:r>
          </w:p>
        </w:tc>
        <w:tc>
          <w:tcPr>
            <w:tcW w:w="1164" w:type="pct"/>
            <w:noWrap/>
            <w:vAlign w:val="center"/>
            <w:hideMark/>
          </w:tcPr>
          <w:p w14:paraId="70166842" w14:textId="77777777" w:rsidR="006101BD" w:rsidRDefault="006101BD" w:rsidP="006101BD">
            <w:pPr>
              <w:pStyle w:val="TableBodyTextMIRB"/>
            </w:pPr>
            <w:r w:rsidRPr="00377980">
              <w:rPr>
                <w:rFonts w:eastAsia="Times New Roman"/>
                <w:lang w:eastAsia="en-CA"/>
              </w:rPr>
              <w:t>Not applicable</w:t>
            </w:r>
          </w:p>
        </w:tc>
      </w:tr>
      <w:tr w:rsidR="006101BD" w:rsidRPr="00655002" w14:paraId="29C43993" w14:textId="77777777" w:rsidTr="006101BD">
        <w:trPr>
          <w:cantSplit/>
          <w:trHeight w:val="300"/>
          <w:jc w:val="center"/>
        </w:trPr>
        <w:tc>
          <w:tcPr>
            <w:tcW w:w="3836" w:type="pct"/>
            <w:vAlign w:val="center"/>
            <w:hideMark/>
          </w:tcPr>
          <w:p w14:paraId="7B90DE8E" w14:textId="77777777" w:rsidR="006101BD" w:rsidRPr="00655002" w:rsidRDefault="006101BD" w:rsidP="006101BD">
            <w:pPr>
              <w:pStyle w:val="TableBodyTextMIRB"/>
              <w:rPr>
                <w:rFonts w:eastAsia="Times New Roman"/>
                <w:lang w:eastAsia="en-CA"/>
              </w:rPr>
            </w:pPr>
            <w:r>
              <w:t>Township of Carlow/Mayo</w:t>
            </w:r>
          </w:p>
        </w:tc>
        <w:tc>
          <w:tcPr>
            <w:tcW w:w="1164" w:type="pct"/>
            <w:noWrap/>
            <w:vAlign w:val="center"/>
            <w:hideMark/>
          </w:tcPr>
          <w:p w14:paraId="7FB6FAE6" w14:textId="77777777" w:rsidR="006101BD" w:rsidRDefault="006101BD" w:rsidP="006101BD">
            <w:pPr>
              <w:pStyle w:val="TableBodyTextMIRB"/>
            </w:pPr>
            <w:r w:rsidRPr="00377980">
              <w:rPr>
                <w:rFonts w:eastAsia="Times New Roman"/>
                <w:lang w:eastAsia="en-CA"/>
              </w:rPr>
              <w:t>Not applicable</w:t>
            </w:r>
          </w:p>
        </w:tc>
      </w:tr>
      <w:tr w:rsidR="006101BD" w:rsidRPr="00655002" w14:paraId="096AFA7C" w14:textId="77777777" w:rsidTr="006101BD">
        <w:trPr>
          <w:cantSplit/>
          <w:trHeight w:val="300"/>
          <w:jc w:val="center"/>
        </w:trPr>
        <w:tc>
          <w:tcPr>
            <w:tcW w:w="3836" w:type="pct"/>
            <w:vAlign w:val="center"/>
            <w:hideMark/>
          </w:tcPr>
          <w:p w14:paraId="67E18528" w14:textId="77777777" w:rsidR="006101BD" w:rsidRPr="00655002" w:rsidRDefault="006101BD" w:rsidP="006101BD">
            <w:pPr>
              <w:pStyle w:val="TableBodyTextMIRB"/>
              <w:rPr>
                <w:rFonts w:eastAsia="Times New Roman"/>
                <w:lang w:eastAsia="en-CA"/>
              </w:rPr>
            </w:pPr>
            <w:r>
              <w:t>Township of Casey</w:t>
            </w:r>
          </w:p>
        </w:tc>
        <w:tc>
          <w:tcPr>
            <w:tcW w:w="1164" w:type="pct"/>
            <w:noWrap/>
            <w:vAlign w:val="center"/>
            <w:hideMark/>
          </w:tcPr>
          <w:p w14:paraId="51BE37AE" w14:textId="77777777" w:rsidR="006101BD" w:rsidRDefault="006101BD" w:rsidP="006101BD">
            <w:pPr>
              <w:pStyle w:val="TableBodyTextMIRB"/>
            </w:pPr>
            <w:r w:rsidRPr="00377980">
              <w:rPr>
                <w:rFonts w:eastAsia="Times New Roman"/>
                <w:lang w:eastAsia="en-CA"/>
              </w:rPr>
              <w:t>Not applicable</w:t>
            </w:r>
          </w:p>
        </w:tc>
      </w:tr>
      <w:tr w:rsidR="006101BD" w:rsidRPr="00655002" w14:paraId="1499FDBD" w14:textId="77777777" w:rsidTr="006101BD">
        <w:trPr>
          <w:cantSplit/>
          <w:trHeight w:val="300"/>
          <w:jc w:val="center"/>
        </w:trPr>
        <w:tc>
          <w:tcPr>
            <w:tcW w:w="3836" w:type="pct"/>
            <w:vAlign w:val="center"/>
            <w:hideMark/>
          </w:tcPr>
          <w:p w14:paraId="68182C94" w14:textId="77777777" w:rsidR="006101BD" w:rsidRPr="00655002" w:rsidRDefault="006101BD" w:rsidP="006101BD">
            <w:pPr>
              <w:pStyle w:val="TableBodyTextMIRB"/>
              <w:rPr>
                <w:rFonts w:eastAsia="Times New Roman"/>
                <w:lang w:eastAsia="en-CA"/>
              </w:rPr>
            </w:pPr>
            <w:r>
              <w:t>Township of Cavan Monaghan</w:t>
            </w:r>
          </w:p>
        </w:tc>
        <w:tc>
          <w:tcPr>
            <w:tcW w:w="1164" w:type="pct"/>
            <w:noWrap/>
            <w:vAlign w:val="center"/>
            <w:hideMark/>
          </w:tcPr>
          <w:p w14:paraId="02731930" w14:textId="77777777" w:rsidR="006101BD" w:rsidRDefault="006101BD" w:rsidP="006101BD">
            <w:pPr>
              <w:pStyle w:val="TableBodyTextMIRB"/>
            </w:pPr>
            <w:r w:rsidRPr="00377980">
              <w:rPr>
                <w:rFonts w:eastAsia="Times New Roman"/>
                <w:lang w:eastAsia="en-CA"/>
              </w:rPr>
              <w:t>Not applicable</w:t>
            </w:r>
          </w:p>
        </w:tc>
      </w:tr>
      <w:tr w:rsidR="006101BD" w:rsidRPr="00655002" w14:paraId="27F25FE3" w14:textId="77777777" w:rsidTr="006101BD">
        <w:trPr>
          <w:cantSplit/>
          <w:trHeight w:val="300"/>
          <w:jc w:val="center"/>
        </w:trPr>
        <w:tc>
          <w:tcPr>
            <w:tcW w:w="3836" w:type="pct"/>
            <w:vAlign w:val="center"/>
            <w:hideMark/>
          </w:tcPr>
          <w:p w14:paraId="72A7F115" w14:textId="77777777" w:rsidR="006101BD" w:rsidRPr="00655002" w:rsidRDefault="006101BD" w:rsidP="006101BD">
            <w:pPr>
              <w:pStyle w:val="TableBodyTextMIRB"/>
              <w:rPr>
                <w:rFonts w:eastAsia="Times New Roman"/>
                <w:lang w:eastAsia="en-CA"/>
              </w:rPr>
            </w:pPr>
            <w:r>
              <w:t>Township of Central Frontenac</w:t>
            </w:r>
          </w:p>
        </w:tc>
        <w:tc>
          <w:tcPr>
            <w:tcW w:w="1164" w:type="pct"/>
            <w:noWrap/>
            <w:vAlign w:val="center"/>
            <w:hideMark/>
          </w:tcPr>
          <w:p w14:paraId="2FD8B707" w14:textId="77777777" w:rsidR="006101BD" w:rsidRDefault="006101BD" w:rsidP="006101BD">
            <w:pPr>
              <w:pStyle w:val="TableBodyTextMIRB"/>
            </w:pPr>
            <w:r w:rsidRPr="00377980">
              <w:rPr>
                <w:rFonts w:eastAsia="Times New Roman"/>
                <w:lang w:eastAsia="en-CA"/>
              </w:rPr>
              <w:t>Not applicable</w:t>
            </w:r>
          </w:p>
        </w:tc>
      </w:tr>
      <w:tr w:rsidR="006101BD" w:rsidRPr="00655002" w14:paraId="13CD6E76" w14:textId="77777777" w:rsidTr="006101BD">
        <w:trPr>
          <w:cantSplit/>
          <w:trHeight w:val="300"/>
          <w:jc w:val="center"/>
        </w:trPr>
        <w:tc>
          <w:tcPr>
            <w:tcW w:w="3836" w:type="pct"/>
            <w:vAlign w:val="center"/>
            <w:hideMark/>
          </w:tcPr>
          <w:p w14:paraId="185540DD" w14:textId="77777777" w:rsidR="006101BD" w:rsidRPr="00655002" w:rsidRDefault="006101BD" w:rsidP="006101BD">
            <w:pPr>
              <w:pStyle w:val="TableBodyTextMIRB"/>
              <w:rPr>
                <w:rFonts w:eastAsia="Times New Roman"/>
                <w:lang w:eastAsia="en-CA"/>
              </w:rPr>
            </w:pPr>
            <w:r>
              <w:t>Township of Central Manitoulin</w:t>
            </w:r>
          </w:p>
        </w:tc>
        <w:tc>
          <w:tcPr>
            <w:tcW w:w="1164" w:type="pct"/>
            <w:noWrap/>
            <w:vAlign w:val="center"/>
            <w:hideMark/>
          </w:tcPr>
          <w:p w14:paraId="19A61702" w14:textId="77777777" w:rsidR="006101BD" w:rsidRDefault="006101BD" w:rsidP="006101BD">
            <w:pPr>
              <w:pStyle w:val="TableBodyTextMIRB"/>
            </w:pPr>
            <w:r w:rsidRPr="00377980">
              <w:rPr>
                <w:rFonts w:eastAsia="Times New Roman"/>
                <w:lang w:eastAsia="en-CA"/>
              </w:rPr>
              <w:t>Not applicable</w:t>
            </w:r>
          </w:p>
        </w:tc>
      </w:tr>
      <w:tr w:rsidR="006101BD" w:rsidRPr="00655002" w14:paraId="13E927BB" w14:textId="77777777" w:rsidTr="006101BD">
        <w:trPr>
          <w:cantSplit/>
          <w:trHeight w:val="300"/>
          <w:jc w:val="center"/>
        </w:trPr>
        <w:tc>
          <w:tcPr>
            <w:tcW w:w="3836" w:type="pct"/>
            <w:vAlign w:val="center"/>
            <w:hideMark/>
          </w:tcPr>
          <w:p w14:paraId="4B136A53" w14:textId="77777777" w:rsidR="006101BD" w:rsidRPr="00655002" w:rsidRDefault="006101BD" w:rsidP="006101BD">
            <w:pPr>
              <w:pStyle w:val="TableBodyTextMIRB"/>
              <w:rPr>
                <w:rFonts w:eastAsia="Times New Roman"/>
                <w:lang w:eastAsia="en-CA"/>
              </w:rPr>
            </w:pPr>
            <w:r>
              <w:t>Township of Centre Wellington</w:t>
            </w:r>
          </w:p>
        </w:tc>
        <w:tc>
          <w:tcPr>
            <w:tcW w:w="1164" w:type="pct"/>
            <w:noWrap/>
            <w:vAlign w:val="center"/>
            <w:hideMark/>
          </w:tcPr>
          <w:p w14:paraId="42E2DA9A" w14:textId="77777777" w:rsidR="006101BD" w:rsidRDefault="006101BD" w:rsidP="006101BD">
            <w:pPr>
              <w:pStyle w:val="TableBodyTextMIRB"/>
            </w:pPr>
            <w:r w:rsidRPr="00377980">
              <w:rPr>
                <w:rFonts w:eastAsia="Times New Roman"/>
                <w:lang w:eastAsia="en-CA"/>
              </w:rPr>
              <w:t>Not applicable</w:t>
            </w:r>
          </w:p>
        </w:tc>
      </w:tr>
      <w:tr w:rsidR="006101BD" w:rsidRPr="00655002" w14:paraId="56D41818" w14:textId="77777777" w:rsidTr="006101BD">
        <w:trPr>
          <w:cantSplit/>
          <w:trHeight w:val="300"/>
          <w:jc w:val="center"/>
        </w:trPr>
        <w:tc>
          <w:tcPr>
            <w:tcW w:w="3836" w:type="pct"/>
            <w:vAlign w:val="center"/>
            <w:hideMark/>
          </w:tcPr>
          <w:p w14:paraId="72A5E5FB" w14:textId="77777777" w:rsidR="006101BD" w:rsidRPr="00655002" w:rsidRDefault="006101BD" w:rsidP="006101BD">
            <w:pPr>
              <w:pStyle w:val="TableBodyTextMIRB"/>
              <w:rPr>
                <w:rFonts w:eastAsia="Times New Roman"/>
                <w:lang w:eastAsia="en-CA"/>
              </w:rPr>
            </w:pPr>
            <w:r>
              <w:t>Township of Chamberlain</w:t>
            </w:r>
          </w:p>
        </w:tc>
        <w:tc>
          <w:tcPr>
            <w:tcW w:w="1164" w:type="pct"/>
            <w:noWrap/>
            <w:vAlign w:val="center"/>
            <w:hideMark/>
          </w:tcPr>
          <w:p w14:paraId="6174BF19" w14:textId="77777777" w:rsidR="006101BD" w:rsidRDefault="006101BD" w:rsidP="006101BD">
            <w:pPr>
              <w:pStyle w:val="TableBodyTextMIRB"/>
            </w:pPr>
            <w:r w:rsidRPr="00377980">
              <w:rPr>
                <w:rFonts w:eastAsia="Times New Roman"/>
                <w:lang w:eastAsia="en-CA"/>
              </w:rPr>
              <w:t>Not applicable</w:t>
            </w:r>
          </w:p>
        </w:tc>
      </w:tr>
      <w:tr w:rsidR="006101BD" w:rsidRPr="00655002" w14:paraId="30BB5373" w14:textId="77777777" w:rsidTr="006101BD">
        <w:trPr>
          <w:cantSplit/>
          <w:trHeight w:val="300"/>
          <w:jc w:val="center"/>
        </w:trPr>
        <w:tc>
          <w:tcPr>
            <w:tcW w:w="3836" w:type="pct"/>
            <w:vAlign w:val="center"/>
            <w:hideMark/>
          </w:tcPr>
          <w:p w14:paraId="21AD2DC8" w14:textId="77777777" w:rsidR="006101BD" w:rsidRPr="00655002" w:rsidRDefault="006101BD" w:rsidP="006101BD">
            <w:pPr>
              <w:pStyle w:val="TableBodyTextMIRB"/>
              <w:rPr>
                <w:rFonts w:eastAsia="Times New Roman"/>
                <w:lang w:eastAsia="en-CA"/>
              </w:rPr>
            </w:pPr>
            <w:r>
              <w:t>Township of Champlain</w:t>
            </w:r>
          </w:p>
        </w:tc>
        <w:tc>
          <w:tcPr>
            <w:tcW w:w="1164" w:type="pct"/>
            <w:noWrap/>
            <w:vAlign w:val="center"/>
            <w:hideMark/>
          </w:tcPr>
          <w:p w14:paraId="0BC21C10" w14:textId="77777777" w:rsidR="006101BD" w:rsidRDefault="006101BD" w:rsidP="006101BD">
            <w:pPr>
              <w:pStyle w:val="TableBodyTextMIRB"/>
            </w:pPr>
            <w:r w:rsidRPr="00377980">
              <w:rPr>
                <w:rFonts w:eastAsia="Times New Roman"/>
                <w:lang w:eastAsia="en-CA"/>
              </w:rPr>
              <w:t>Not applicable</w:t>
            </w:r>
          </w:p>
        </w:tc>
      </w:tr>
      <w:tr w:rsidR="006101BD" w:rsidRPr="00655002" w14:paraId="1B4C9C5F" w14:textId="77777777" w:rsidTr="006101BD">
        <w:trPr>
          <w:cantSplit/>
          <w:trHeight w:val="300"/>
          <w:jc w:val="center"/>
        </w:trPr>
        <w:tc>
          <w:tcPr>
            <w:tcW w:w="3836" w:type="pct"/>
            <w:vAlign w:val="center"/>
            <w:hideMark/>
          </w:tcPr>
          <w:p w14:paraId="1D7D411D" w14:textId="77777777" w:rsidR="006101BD" w:rsidRPr="00655002" w:rsidRDefault="006101BD" w:rsidP="006101BD">
            <w:pPr>
              <w:pStyle w:val="TableBodyTextMIRB"/>
              <w:rPr>
                <w:rFonts w:eastAsia="Times New Roman"/>
                <w:lang w:eastAsia="en-CA"/>
              </w:rPr>
            </w:pPr>
            <w:r>
              <w:t xml:space="preserve">Township of </w:t>
            </w:r>
            <w:proofErr w:type="spellStart"/>
            <w:r>
              <w:t>Chapleau</w:t>
            </w:r>
            <w:proofErr w:type="spellEnd"/>
          </w:p>
        </w:tc>
        <w:tc>
          <w:tcPr>
            <w:tcW w:w="1164" w:type="pct"/>
            <w:noWrap/>
            <w:vAlign w:val="center"/>
            <w:hideMark/>
          </w:tcPr>
          <w:p w14:paraId="6937C34F" w14:textId="77777777" w:rsidR="006101BD" w:rsidRDefault="006101BD" w:rsidP="006101BD">
            <w:pPr>
              <w:pStyle w:val="TableBodyTextMIRB"/>
            </w:pPr>
            <w:r w:rsidRPr="00377980">
              <w:rPr>
                <w:rFonts w:eastAsia="Times New Roman"/>
                <w:lang w:eastAsia="en-CA"/>
              </w:rPr>
              <w:t>Not applicable</w:t>
            </w:r>
          </w:p>
        </w:tc>
      </w:tr>
      <w:tr w:rsidR="006101BD" w:rsidRPr="00655002" w14:paraId="6C2CC9AA" w14:textId="77777777" w:rsidTr="006101BD">
        <w:trPr>
          <w:cantSplit/>
          <w:trHeight w:val="300"/>
          <w:jc w:val="center"/>
        </w:trPr>
        <w:tc>
          <w:tcPr>
            <w:tcW w:w="3836" w:type="pct"/>
            <w:vAlign w:val="center"/>
            <w:hideMark/>
          </w:tcPr>
          <w:p w14:paraId="6517A6DA" w14:textId="77777777" w:rsidR="006101BD" w:rsidRPr="00655002" w:rsidRDefault="006101BD" w:rsidP="006101BD">
            <w:pPr>
              <w:pStyle w:val="TableBodyTextMIRB"/>
              <w:rPr>
                <w:rFonts w:eastAsia="Times New Roman"/>
                <w:lang w:eastAsia="en-CA"/>
              </w:rPr>
            </w:pPr>
            <w:r>
              <w:t>Township of Chapple</w:t>
            </w:r>
          </w:p>
        </w:tc>
        <w:tc>
          <w:tcPr>
            <w:tcW w:w="1164" w:type="pct"/>
            <w:noWrap/>
            <w:vAlign w:val="center"/>
            <w:hideMark/>
          </w:tcPr>
          <w:p w14:paraId="5768D7D4" w14:textId="77777777" w:rsidR="006101BD" w:rsidRDefault="006101BD" w:rsidP="006101BD">
            <w:pPr>
              <w:pStyle w:val="TableBodyTextMIRB"/>
            </w:pPr>
            <w:r w:rsidRPr="00377980">
              <w:rPr>
                <w:rFonts w:eastAsia="Times New Roman"/>
                <w:lang w:eastAsia="en-CA"/>
              </w:rPr>
              <w:t>Not applicable</w:t>
            </w:r>
          </w:p>
        </w:tc>
      </w:tr>
      <w:tr w:rsidR="006101BD" w:rsidRPr="00655002" w14:paraId="0FA9EF89" w14:textId="77777777" w:rsidTr="006101BD">
        <w:trPr>
          <w:cantSplit/>
          <w:trHeight w:val="300"/>
          <w:jc w:val="center"/>
        </w:trPr>
        <w:tc>
          <w:tcPr>
            <w:tcW w:w="3836" w:type="pct"/>
            <w:vAlign w:val="center"/>
            <w:hideMark/>
          </w:tcPr>
          <w:p w14:paraId="0D415CF2" w14:textId="77777777" w:rsidR="006101BD" w:rsidRPr="00655002" w:rsidRDefault="006101BD" w:rsidP="006101BD">
            <w:pPr>
              <w:pStyle w:val="TableBodyTextMIRB"/>
              <w:rPr>
                <w:rFonts w:eastAsia="Times New Roman"/>
                <w:lang w:eastAsia="en-CA"/>
              </w:rPr>
            </w:pPr>
            <w:r>
              <w:t>Township of Chatsworth</w:t>
            </w:r>
          </w:p>
        </w:tc>
        <w:tc>
          <w:tcPr>
            <w:tcW w:w="1164" w:type="pct"/>
            <w:noWrap/>
            <w:vAlign w:val="center"/>
            <w:hideMark/>
          </w:tcPr>
          <w:p w14:paraId="1F976FD5" w14:textId="77777777" w:rsidR="006101BD" w:rsidRDefault="006101BD" w:rsidP="006101BD">
            <w:pPr>
              <w:pStyle w:val="TableBodyTextMIRB"/>
            </w:pPr>
            <w:r w:rsidRPr="00377980">
              <w:rPr>
                <w:rFonts w:eastAsia="Times New Roman"/>
                <w:lang w:eastAsia="en-CA"/>
              </w:rPr>
              <w:t>Not applicable</w:t>
            </w:r>
          </w:p>
        </w:tc>
      </w:tr>
      <w:tr w:rsidR="006101BD" w:rsidRPr="00655002" w14:paraId="1EB55698" w14:textId="77777777" w:rsidTr="006101BD">
        <w:trPr>
          <w:cantSplit/>
          <w:trHeight w:val="300"/>
          <w:jc w:val="center"/>
        </w:trPr>
        <w:tc>
          <w:tcPr>
            <w:tcW w:w="3836" w:type="pct"/>
            <w:vAlign w:val="center"/>
            <w:hideMark/>
          </w:tcPr>
          <w:p w14:paraId="0557143E" w14:textId="77777777" w:rsidR="006101BD" w:rsidRPr="00655002" w:rsidRDefault="006101BD" w:rsidP="006101BD">
            <w:pPr>
              <w:pStyle w:val="TableBodyTextMIRB"/>
              <w:rPr>
                <w:rFonts w:eastAsia="Times New Roman"/>
                <w:lang w:eastAsia="en-CA"/>
              </w:rPr>
            </w:pPr>
            <w:r>
              <w:t>Township of Chisholm</w:t>
            </w:r>
          </w:p>
        </w:tc>
        <w:tc>
          <w:tcPr>
            <w:tcW w:w="1164" w:type="pct"/>
            <w:noWrap/>
            <w:vAlign w:val="center"/>
            <w:hideMark/>
          </w:tcPr>
          <w:p w14:paraId="78B04E36" w14:textId="77777777" w:rsidR="006101BD" w:rsidRDefault="006101BD" w:rsidP="006101BD">
            <w:pPr>
              <w:pStyle w:val="TableBodyTextMIRB"/>
            </w:pPr>
            <w:r w:rsidRPr="00377980">
              <w:rPr>
                <w:rFonts w:eastAsia="Times New Roman"/>
                <w:lang w:eastAsia="en-CA"/>
              </w:rPr>
              <w:t>Not applicable</w:t>
            </w:r>
          </w:p>
        </w:tc>
      </w:tr>
      <w:tr w:rsidR="006101BD" w:rsidRPr="00655002" w14:paraId="7977BBBB" w14:textId="77777777" w:rsidTr="006101BD">
        <w:trPr>
          <w:cantSplit/>
          <w:trHeight w:val="300"/>
          <w:jc w:val="center"/>
        </w:trPr>
        <w:tc>
          <w:tcPr>
            <w:tcW w:w="3836" w:type="pct"/>
            <w:vAlign w:val="center"/>
            <w:hideMark/>
          </w:tcPr>
          <w:p w14:paraId="2DC7CB21" w14:textId="77777777" w:rsidR="006101BD" w:rsidRPr="00655002" w:rsidRDefault="006101BD" w:rsidP="006101BD">
            <w:pPr>
              <w:pStyle w:val="TableBodyTextMIRB"/>
              <w:rPr>
                <w:rFonts w:eastAsia="Times New Roman"/>
                <w:lang w:eastAsia="en-CA"/>
              </w:rPr>
            </w:pPr>
            <w:r>
              <w:lastRenderedPageBreak/>
              <w:t>Township of Clearview</w:t>
            </w:r>
          </w:p>
        </w:tc>
        <w:tc>
          <w:tcPr>
            <w:tcW w:w="1164" w:type="pct"/>
            <w:noWrap/>
            <w:vAlign w:val="center"/>
            <w:hideMark/>
          </w:tcPr>
          <w:p w14:paraId="64C87685" w14:textId="77777777" w:rsidR="006101BD" w:rsidRDefault="006101BD" w:rsidP="006101BD">
            <w:pPr>
              <w:pStyle w:val="TableBodyTextMIRB"/>
            </w:pPr>
            <w:r w:rsidRPr="00377980">
              <w:rPr>
                <w:rFonts w:eastAsia="Times New Roman"/>
                <w:lang w:eastAsia="en-CA"/>
              </w:rPr>
              <w:t>Not applicable</w:t>
            </w:r>
          </w:p>
        </w:tc>
      </w:tr>
      <w:tr w:rsidR="006101BD" w:rsidRPr="00655002" w14:paraId="382AB485" w14:textId="77777777" w:rsidTr="006101BD">
        <w:trPr>
          <w:cantSplit/>
          <w:trHeight w:val="300"/>
          <w:jc w:val="center"/>
        </w:trPr>
        <w:tc>
          <w:tcPr>
            <w:tcW w:w="3836" w:type="pct"/>
            <w:vAlign w:val="center"/>
            <w:hideMark/>
          </w:tcPr>
          <w:p w14:paraId="0169F8F6" w14:textId="77777777" w:rsidR="006101BD" w:rsidRPr="00655002" w:rsidRDefault="006101BD" w:rsidP="006101BD">
            <w:pPr>
              <w:pStyle w:val="TableBodyTextMIRB"/>
              <w:rPr>
                <w:rFonts w:eastAsia="Times New Roman"/>
                <w:lang w:eastAsia="en-CA"/>
              </w:rPr>
            </w:pPr>
            <w:r>
              <w:t>Township of Cockburn Island</w:t>
            </w:r>
          </w:p>
        </w:tc>
        <w:tc>
          <w:tcPr>
            <w:tcW w:w="1164" w:type="pct"/>
            <w:noWrap/>
            <w:vAlign w:val="center"/>
            <w:hideMark/>
          </w:tcPr>
          <w:p w14:paraId="5980AAF1" w14:textId="77777777" w:rsidR="006101BD" w:rsidRDefault="006101BD" w:rsidP="006101BD">
            <w:pPr>
              <w:pStyle w:val="TableBodyTextMIRB"/>
            </w:pPr>
            <w:r w:rsidRPr="00377980">
              <w:rPr>
                <w:rFonts w:eastAsia="Times New Roman"/>
                <w:lang w:eastAsia="en-CA"/>
              </w:rPr>
              <w:t>Not applicable</w:t>
            </w:r>
          </w:p>
        </w:tc>
      </w:tr>
      <w:tr w:rsidR="006101BD" w:rsidRPr="00655002" w14:paraId="5EF9E6A5" w14:textId="77777777" w:rsidTr="006101BD">
        <w:trPr>
          <w:cantSplit/>
          <w:trHeight w:val="300"/>
          <w:jc w:val="center"/>
        </w:trPr>
        <w:tc>
          <w:tcPr>
            <w:tcW w:w="3836" w:type="pct"/>
            <w:vAlign w:val="center"/>
            <w:hideMark/>
          </w:tcPr>
          <w:p w14:paraId="595C36DE" w14:textId="77777777" w:rsidR="006101BD" w:rsidRPr="00655002" w:rsidRDefault="006101BD" w:rsidP="006101BD">
            <w:pPr>
              <w:pStyle w:val="TableBodyTextMIRB"/>
              <w:rPr>
                <w:rFonts w:eastAsia="Times New Roman"/>
                <w:lang w:eastAsia="en-CA"/>
              </w:rPr>
            </w:pPr>
            <w:r>
              <w:t>Township of Coleman</w:t>
            </w:r>
          </w:p>
        </w:tc>
        <w:tc>
          <w:tcPr>
            <w:tcW w:w="1164" w:type="pct"/>
            <w:noWrap/>
            <w:vAlign w:val="center"/>
            <w:hideMark/>
          </w:tcPr>
          <w:p w14:paraId="41B1D9B6" w14:textId="77777777" w:rsidR="006101BD" w:rsidRDefault="006101BD" w:rsidP="006101BD">
            <w:pPr>
              <w:pStyle w:val="TableBodyTextMIRB"/>
            </w:pPr>
            <w:r w:rsidRPr="00377980">
              <w:rPr>
                <w:rFonts w:eastAsia="Times New Roman"/>
                <w:lang w:eastAsia="en-CA"/>
              </w:rPr>
              <w:t>Not applicable</w:t>
            </w:r>
          </w:p>
        </w:tc>
      </w:tr>
      <w:tr w:rsidR="006101BD" w:rsidRPr="00655002" w14:paraId="646D95A8" w14:textId="77777777" w:rsidTr="006101BD">
        <w:trPr>
          <w:cantSplit/>
          <w:trHeight w:val="300"/>
          <w:jc w:val="center"/>
        </w:trPr>
        <w:tc>
          <w:tcPr>
            <w:tcW w:w="3836" w:type="pct"/>
            <w:vAlign w:val="center"/>
            <w:hideMark/>
          </w:tcPr>
          <w:p w14:paraId="34122561" w14:textId="77777777" w:rsidR="006101BD" w:rsidRPr="00655002" w:rsidRDefault="006101BD" w:rsidP="006101BD">
            <w:pPr>
              <w:pStyle w:val="TableBodyTextMIRB"/>
              <w:rPr>
                <w:rFonts w:eastAsia="Times New Roman"/>
                <w:lang w:eastAsia="en-CA"/>
              </w:rPr>
            </w:pPr>
            <w:r>
              <w:t xml:space="preserve">Township of </w:t>
            </w:r>
            <w:proofErr w:type="spellStart"/>
            <w:r>
              <w:t>Conmee</w:t>
            </w:r>
            <w:proofErr w:type="spellEnd"/>
          </w:p>
        </w:tc>
        <w:tc>
          <w:tcPr>
            <w:tcW w:w="1164" w:type="pct"/>
            <w:noWrap/>
            <w:vAlign w:val="center"/>
            <w:hideMark/>
          </w:tcPr>
          <w:p w14:paraId="3730C11F" w14:textId="77777777" w:rsidR="006101BD" w:rsidRDefault="006101BD" w:rsidP="006101BD">
            <w:pPr>
              <w:pStyle w:val="TableBodyTextMIRB"/>
            </w:pPr>
            <w:r w:rsidRPr="00377980">
              <w:rPr>
                <w:rFonts w:eastAsia="Times New Roman"/>
                <w:lang w:eastAsia="en-CA"/>
              </w:rPr>
              <w:t>Not applicable</w:t>
            </w:r>
          </w:p>
        </w:tc>
      </w:tr>
      <w:tr w:rsidR="006101BD" w:rsidRPr="00655002" w14:paraId="3410A6AC" w14:textId="77777777" w:rsidTr="006101BD">
        <w:trPr>
          <w:cantSplit/>
          <w:trHeight w:val="300"/>
          <w:jc w:val="center"/>
        </w:trPr>
        <w:tc>
          <w:tcPr>
            <w:tcW w:w="3836" w:type="pct"/>
            <w:vAlign w:val="center"/>
            <w:hideMark/>
          </w:tcPr>
          <w:p w14:paraId="5B132E3D" w14:textId="77777777" w:rsidR="006101BD" w:rsidRPr="00655002" w:rsidRDefault="006101BD" w:rsidP="006101BD">
            <w:pPr>
              <w:pStyle w:val="TableBodyTextMIRB"/>
              <w:rPr>
                <w:rFonts w:eastAsia="Times New Roman"/>
                <w:lang w:eastAsia="en-CA"/>
              </w:rPr>
            </w:pPr>
            <w:r>
              <w:t xml:space="preserve">Township of </w:t>
            </w:r>
            <w:proofErr w:type="spellStart"/>
            <w:r>
              <w:t>Cramahe</w:t>
            </w:r>
            <w:proofErr w:type="spellEnd"/>
          </w:p>
        </w:tc>
        <w:tc>
          <w:tcPr>
            <w:tcW w:w="1164" w:type="pct"/>
            <w:noWrap/>
            <w:vAlign w:val="center"/>
            <w:hideMark/>
          </w:tcPr>
          <w:p w14:paraId="09E1BCB2" w14:textId="77777777" w:rsidR="006101BD" w:rsidRDefault="006101BD" w:rsidP="006101BD">
            <w:pPr>
              <w:pStyle w:val="TableBodyTextMIRB"/>
            </w:pPr>
            <w:r w:rsidRPr="00377980">
              <w:rPr>
                <w:rFonts w:eastAsia="Times New Roman"/>
                <w:lang w:eastAsia="en-CA"/>
              </w:rPr>
              <w:t>Not applicable</w:t>
            </w:r>
          </w:p>
        </w:tc>
      </w:tr>
      <w:tr w:rsidR="006101BD" w:rsidRPr="00655002" w14:paraId="01E5D981" w14:textId="77777777" w:rsidTr="006101BD">
        <w:trPr>
          <w:cantSplit/>
          <w:trHeight w:val="300"/>
          <w:jc w:val="center"/>
        </w:trPr>
        <w:tc>
          <w:tcPr>
            <w:tcW w:w="3836" w:type="pct"/>
            <w:vAlign w:val="center"/>
            <w:hideMark/>
          </w:tcPr>
          <w:p w14:paraId="7DD6DC30" w14:textId="77777777" w:rsidR="006101BD" w:rsidRPr="00655002" w:rsidRDefault="006101BD" w:rsidP="006101BD">
            <w:pPr>
              <w:pStyle w:val="TableBodyTextMIRB"/>
              <w:rPr>
                <w:rFonts w:eastAsia="Times New Roman"/>
                <w:lang w:eastAsia="en-CA"/>
              </w:rPr>
            </w:pPr>
            <w:r>
              <w:t>Township of Dawn-Euphemia</w:t>
            </w:r>
          </w:p>
        </w:tc>
        <w:tc>
          <w:tcPr>
            <w:tcW w:w="1164" w:type="pct"/>
            <w:noWrap/>
            <w:vAlign w:val="center"/>
            <w:hideMark/>
          </w:tcPr>
          <w:p w14:paraId="36CA171F" w14:textId="77777777" w:rsidR="006101BD" w:rsidRDefault="006101BD" w:rsidP="006101BD">
            <w:pPr>
              <w:pStyle w:val="TableBodyTextMIRB"/>
            </w:pPr>
            <w:r w:rsidRPr="00377980">
              <w:rPr>
                <w:rFonts w:eastAsia="Times New Roman"/>
                <w:lang w:eastAsia="en-CA"/>
              </w:rPr>
              <w:t>Not applicable</w:t>
            </w:r>
          </w:p>
        </w:tc>
      </w:tr>
      <w:tr w:rsidR="006101BD" w:rsidRPr="00655002" w14:paraId="531A637D" w14:textId="77777777" w:rsidTr="006101BD">
        <w:trPr>
          <w:cantSplit/>
          <w:trHeight w:val="300"/>
          <w:jc w:val="center"/>
        </w:trPr>
        <w:tc>
          <w:tcPr>
            <w:tcW w:w="3836" w:type="pct"/>
            <w:vAlign w:val="center"/>
            <w:hideMark/>
          </w:tcPr>
          <w:p w14:paraId="69D5EA26" w14:textId="77777777" w:rsidR="006101BD" w:rsidRPr="00655002" w:rsidRDefault="006101BD" w:rsidP="006101BD">
            <w:pPr>
              <w:pStyle w:val="TableBodyTextMIRB"/>
              <w:rPr>
                <w:rFonts w:eastAsia="Times New Roman"/>
                <w:lang w:eastAsia="en-CA"/>
              </w:rPr>
            </w:pPr>
            <w:r>
              <w:t>Township of Dawson</w:t>
            </w:r>
          </w:p>
        </w:tc>
        <w:tc>
          <w:tcPr>
            <w:tcW w:w="1164" w:type="pct"/>
            <w:noWrap/>
            <w:vAlign w:val="center"/>
            <w:hideMark/>
          </w:tcPr>
          <w:p w14:paraId="4E84AE2A" w14:textId="77777777" w:rsidR="006101BD" w:rsidRDefault="006101BD" w:rsidP="006101BD">
            <w:pPr>
              <w:pStyle w:val="TableBodyTextMIRB"/>
            </w:pPr>
            <w:r w:rsidRPr="00377980">
              <w:rPr>
                <w:rFonts w:eastAsia="Times New Roman"/>
                <w:lang w:eastAsia="en-CA"/>
              </w:rPr>
              <w:t>Not applicable</w:t>
            </w:r>
          </w:p>
        </w:tc>
      </w:tr>
      <w:tr w:rsidR="006101BD" w:rsidRPr="00655002" w14:paraId="3FDAA1CC" w14:textId="77777777" w:rsidTr="006101BD">
        <w:trPr>
          <w:cantSplit/>
          <w:trHeight w:val="300"/>
          <w:jc w:val="center"/>
        </w:trPr>
        <w:tc>
          <w:tcPr>
            <w:tcW w:w="3836" w:type="pct"/>
            <w:vAlign w:val="center"/>
            <w:hideMark/>
          </w:tcPr>
          <w:p w14:paraId="36679145" w14:textId="77777777" w:rsidR="006101BD" w:rsidRPr="00655002" w:rsidRDefault="006101BD" w:rsidP="006101BD">
            <w:pPr>
              <w:pStyle w:val="TableBodyTextMIRB"/>
              <w:rPr>
                <w:rFonts w:eastAsia="Times New Roman"/>
                <w:lang w:eastAsia="en-CA"/>
              </w:rPr>
            </w:pPr>
            <w:r>
              <w:t xml:space="preserve">Township of </w:t>
            </w:r>
            <w:proofErr w:type="spellStart"/>
            <w:r>
              <w:t>Dorion</w:t>
            </w:r>
            <w:proofErr w:type="spellEnd"/>
          </w:p>
        </w:tc>
        <w:tc>
          <w:tcPr>
            <w:tcW w:w="1164" w:type="pct"/>
            <w:noWrap/>
            <w:vAlign w:val="center"/>
            <w:hideMark/>
          </w:tcPr>
          <w:p w14:paraId="3E3CDC42" w14:textId="77777777" w:rsidR="006101BD" w:rsidRDefault="006101BD" w:rsidP="006101BD">
            <w:pPr>
              <w:pStyle w:val="TableBodyTextMIRB"/>
            </w:pPr>
            <w:r w:rsidRPr="00377980">
              <w:rPr>
                <w:rFonts w:eastAsia="Times New Roman"/>
                <w:lang w:eastAsia="en-CA"/>
              </w:rPr>
              <w:t>Not applicable</w:t>
            </w:r>
          </w:p>
        </w:tc>
      </w:tr>
      <w:tr w:rsidR="006101BD" w:rsidRPr="00655002" w14:paraId="4C7B4EFC" w14:textId="77777777" w:rsidTr="006101BD">
        <w:trPr>
          <w:cantSplit/>
          <w:trHeight w:val="300"/>
          <w:jc w:val="center"/>
        </w:trPr>
        <w:tc>
          <w:tcPr>
            <w:tcW w:w="3836" w:type="pct"/>
            <w:vAlign w:val="center"/>
            <w:hideMark/>
          </w:tcPr>
          <w:p w14:paraId="417DF670" w14:textId="77777777" w:rsidR="006101BD" w:rsidRPr="00655002" w:rsidRDefault="006101BD" w:rsidP="006101BD">
            <w:pPr>
              <w:pStyle w:val="TableBodyTextMIRB"/>
              <w:rPr>
                <w:rFonts w:eastAsia="Times New Roman"/>
                <w:lang w:eastAsia="en-CA"/>
              </w:rPr>
            </w:pPr>
            <w:r>
              <w:t>Township of Douro-</w:t>
            </w:r>
            <w:proofErr w:type="spellStart"/>
            <w:r>
              <w:t>Dummer</w:t>
            </w:r>
            <w:proofErr w:type="spellEnd"/>
          </w:p>
        </w:tc>
        <w:tc>
          <w:tcPr>
            <w:tcW w:w="1164" w:type="pct"/>
            <w:noWrap/>
            <w:vAlign w:val="center"/>
            <w:hideMark/>
          </w:tcPr>
          <w:p w14:paraId="1863ECAC" w14:textId="77777777" w:rsidR="006101BD" w:rsidRDefault="006101BD" w:rsidP="006101BD">
            <w:pPr>
              <w:pStyle w:val="TableBodyTextMIRB"/>
            </w:pPr>
            <w:r w:rsidRPr="00377980">
              <w:rPr>
                <w:rFonts w:eastAsia="Times New Roman"/>
                <w:lang w:eastAsia="en-CA"/>
              </w:rPr>
              <w:t>Not applicable</w:t>
            </w:r>
          </w:p>
        </w:tc>
      </w:tr>
      <w:tr w:rsidR="006101BD" w:rsidRPr="00655002" w14:paraId="66101D20" w14:textId="77777777" w:rsidTr="006101BD">
        <w:trPr>
          <w:cantSplit/>
          <w:trHeight w:val="300"/>
          <w:jc w:val="center"/>
        </w:trPr>
        <w:tc>
          <w:tcPr>
            <w:tcW w:w="3836" w:type="pct"/>
            <w:vAlign w:val="center"/>
            <w:hideMark/>
          </w:tcPr>
          <w:p w14:paraId="319204D8" w14:textId="77777777" w:rsidR="006101BD" w:rsidRPr="00655002" w:rsidRDefault="006101BD" w:rsidP="006101BD">
            <w:pPr>
              <w:pStyle w:val="TableBodyTextMIRB"/>
              <w:rPr>
                <w:rFonts w:eastAsia="Times New Roman"/>
                <w:lang w:eastAsia="en-CA"/>
              </w:rPr>
            </w:pPr>
            <w:r>
              <w:t xml:space="preserve">Township of Drummond/North </w:t>
            </w:r>
            <w:proofErr w:type="spellStart"/>
            <w:r>
              <w:t>Elmsley</w:t>
            </w:r>
            <w:proofErr w:type="spellEnd"/>
          </w:p>
        </w:tc>
        <w:tc>
          <w:tcPr>
            <w:tcW w:w="1164" w:type="pct"/>
            <w:noWrap/>
            <w:vAlign w:val="center"/>
            <w:hideMark/>
          </w:tcPr>
          <w:p w14:paraId="49D0B081" w14:textId="77777777" w:rsidR="006101BD" w:rsidRDefault="006101BD" w:rsidP="006101BD">
            <w:pPr>
              <w:pStyle w:val="TableBodyTextMIRB"/>
            </w:pPr>
            <w:r w:rsidRPr="00377980">
              <w:rPr>
                <w:rFonts w:eastAsia="Times New Roman"/>
                <w:lang w:eastAsia="en-CA"/>
              </w:rPr>
              <w:t>Not applicable</w:t>
            </w:r>
          </w:p>
        </w:tc>
      </w:tr>
      <w:tr w:rsidR="006101BD" w:rsidRPr="00655002" w14:paraId="6593E0DB" w14:textId="77777777" w:rsidTr="006101BD">
        <w:trPr>
          <w:cantSplit/>
          <w:trHeight w:val="300"/>
          <w:jc w:val="center"/>
        </w:trPr>
        <w:tc>
          <w:tcPr>
            <w:tcW w:w="3836" w:type="pct"/>
            <w:vAlign w:val="center"/>
            <w:hideMark/>
          </w:tcPr>
          <w:p w14:paraId="133A53C8" w14:textId="77777777" w:rsidR="006101BD" w:rsidRPr="00655002" w:rsidRDefault="006101BD" w:rsidP="006101BD">
            <w:pPr>
              <w:pStyle w:val="TableBodyTextMIRB"/>
              <w:rPr>
                <w:rFonts w:eastAsia="Times New Roman"/>
                <w:lang w:eastAsia="en-CA"/>
              </w:rPr>
            </w:pPr>
            <w:r>
              <w:t xml:space="preserve">Township of </w:t>
            </w:r>
            <w:proofErr w:type="spellStart"/>
            <w:r>
              <w:t>Dubreuilville</w:t>
            </w:r>
            <w:proofErr w:type="spellEnd"/>
          </w:p>
        </w:tc>
        <w:tc>
          <w:tcPr>
            <w:tcW w:w="1164" w:type="pct"/>
            <w:noWrap/>
            <w:vAlign w:val="center"/>
            <w:hideMark/>
          </w:tcPr>
          <w:p w14:paraId="3FACDC80" w14:textId="77777777" w:rsidR="006101BD" w:rsidRDefault="006101BD" w:rsidP="006101BD">
            <w:pPr>
              <w:pStyle w:val="TableBodyTextMIRB"/>
            </w:pPr>
            <w:r w:rsidRPr="00377980">
              <w:rPr>
                <w:rFonts w:eastAsia="Times New Roman"/>
                <w:lang w:eastAsia="en-CA"/>
              </w:rPr>
              <w:t>Not applicable</w:t>
            </w:r>
          </w:p>
        </w:tc>
      </w:tr>
      <w:tr w:rsidR="006101BD" w:rsidRPr="00655002" w14:paraId="072884A9" w14:textId="77777777" w:rsidTr="006101BD">
        <w:trPr>
          <w:cantSplit/>
          <w:trHeight w:val="300"/>
          <w:jc w:val="center"/>
        </w:trPr>
        <w:tc>
          <w:tcPr>
            <w:tcW w:w="3836" w:type="pct"/>
            <w:vAlign w:val="center"/>
            <w:hideMark/>
          </w:tcPr>
          <w:p w14:paraId="752620E6" w14:textId="77777777" w:rsidR="006101BD" w:rsidRPr="00655002" w:rsidRDefault="006101BD" w:rsidP="006101BD">
            <w:pPr>
              <w:pStyle w:val="TableBodyTextMIRB"/>
              <w:rPr>
                <w:rFonts w:eastAsia="Times New Roman"/>
                <w:lang w:eastAsia="en-CA"/>
              </w:rPr>
            </w:pPr>
            <w:r>
              <w:t>Township of Ear Falls</w:t>
            </w:r>
          </w:p>
        </w:tc>
        <w:tc>
          <w:tcPr>
            <w:tcW w:w="1164" w:type="pct"/>
            <w:noWrap/>
            <w:vAlign w:val="center"/>
            <w:hideMark/>
          </w:tcPr>
          <w:p w14:paraId="52C9149C" w14:textId="77777777" w:rsidR="006101BD" w:rsidRDefault="006101BD" w:rsidP="006101BD">
            <w:pPr>
              <w:pStyle w:val="TableBodyTextMIRB"/>
            </w:pPr>
            <w:r w:rsidRPr="00377980">
              <w:rPr>
                <w:rFonts w:eastAsia="Times New Roman"/>
                <w:lang w:eastAsia="en-CA"/>
              </w:rPr>
              <w:t>Not applicable</w:t>
            </w:r>
          </w:p>
        </w:tc>
      </w:tr>
      <w:tr w:rsidR="006101BD" w:rsidRPr="00655002" w14:paraId="1538BCCA" w14:textId="77777777" w:rsidTr="006101BD">
        <w:trPr>
          <w:cantSplit/>
          <w:trHeight w:val="300"/>
          <w:jc w:val="center"/>
        </w:trPr>
        <w:tc>
          <w:tcPr>
            <w:tcW w:w="3836" w:type="pct"/>
            <w:vAlign w:val="center"/>
            <w:hideMark/>
          </w:tcPr>
          <w:p w14:paraId="3875EEA8" w14:textId="77777777" w:rsidR="006101BD" w:rsidRPr="00655002" w:rsidRDefault="006101BD" w:rsidP="006101BD">
            <w:pPr>
              <w:pStyle w:val="TableBodyTextMIRB"/>
              <w:rPr>
                <w:rFonts w:eastAsia="Times New Roman"/>
                <w:lang w:eastAsia="en-CA"/>
              </w:rPr>
            </w:pPr>
            <w:r>
              <w:t xml:space="preserve">Township of East </w:t>
            </w:r>
            <w:proofErr w:type="spellStart"/>
            <w:r>
              <w:t>Garafraxa</w:t>
            </w:r>
            <w:proofErr w:type="spellEnd"/>
          </w:p>
        </w:tc>
        <w:tc>
          <w:tcPr>
            <w:tcW w:w="1164" w:type="pct"/>
            <w:noWrap/>
            <w:vAlign w:val="center"/>
            <w:hideMark/>
          </w:tcPr>
          <w:p w14:paraId="1F5183C4" w14:textId="77777777" w:rsidR="006101BD" w:rsidRDefault="006101BD" w:rsidP="006101BD">
            <w:pPr>
              <w:pStyle w:val="TableBodyTextMIRB"/>
            </w:pPr>
            <w:r w:rsidRPr="00377980">
              <w:rPr>
                <w:rFonts w:eastAsia="Times New Roman"/>
                <w:lang w:eastAsia="en-CA"/>
              </w:rPr>
              <w:t>Not applicable</w:t>
            </w:r>
          </w:p>
        </w:tc>
      </w:tr>
      <w:tr w:rsidR="006101BD" w:rsidRPr="00655002" w14:paraId="50465FB4" w14:textId="77777777" w:rsidTr="006101BD">
        <w:trPr>
          <w:cantSplit/>
          <w:trHeight w:val="300"/>
          <w:jc w:val="center"/>
        </w:trPr>
        <w:tc>
          <w:tcPr>
            <w:tcW w:w="3836" w:type="pct"/>
            <w:vAlign w:val="center"/>
            <w:hideMark/>
          </w:tcPr>
          <w:p w14:paraId="3CAF48E8" w14:textId="77777777" w:rsidR="006101BD" w:rsidRPr="00655002" w:rsidRDefault="006101BD" w:rsidP="006101BD">
            <w:pPr>
              <w:pStyle w:val="TableBodyTextMIRB"/>
              <w:rPr>
                <w:rFonts w:eastAsia="Times New Roman"/>
                <w:lang w:eastAsia="en-CA"/>
              </w:rPr>
            </w:pPr>
            <w:r>
              <w:t>Township of East Hawkesbury</w:t>
            </w:r>
          </w:p>
        </w:tc>
        <w:tc>
          <w:tcPr>
            <w:tcW w:w="1164" w:type="pct"/>
            <w:noWrap/>
            <w:vAlign w:val="center"/>
            <w:hideMark/>
          </w:tcPr>
          <w:p w14:paraId="2B8CB69D" w14:textId="77777777" w:rsidR="006101BD" w:rsidRDefault="006101BD" w:rsidP="006101BD">
            <w:pPr>
              <w:pStyle w:val="TableBodyTextMIRB"/>
            </w:pPr>
            <w:r w:rsidRPr="00377980">
              <w:rPr>
                <w:rFonts w:eastAsia="Times New Roman"/>
                <w:lang w:eastAsia="en-CA"/>
              </w:rPr>
              <w:t>Not applicable</w:t>
            </w:r>
          </w:p>
        </w:tc>
      </w:tr>
      <w:tr w:rsidR="006101BD" w:rsidRPr="00655002" w14:paraId="314A61A0" w14:textId="77777777" w:rsidTr="006101BD">
        <w:trPr>
          <w:cantSplit/>
          <w:trHeight w:val="300"/>
          <w:jc w:val="center"/>
        </w:trPr>
        <w:tc>
          <w:tcPr>
            <w:tcW w:w="3836" w:type="pct"/>
            <w:vAlign w:val="center"/>
            <w:hideMark/>
          </w:tcPr>
          <w:p w14:paraId="36D25ED9" w14:textId="77777777" w:rsidR="006101BD" w:rsidRPr="00655002" w:rsidRDefault="006101BD" w:rsidP="006101BD">
            <w:pPr>
              <w:pStyle w:val="TableBodyTextMIRB"/>
              <w:rPr>
                <w:rFonts w:eastAsia="Times New Roman"/>
                <w:lang w:eastAsia="en-CA"/>
              </w:rPr>
            </w:pPr>
            <w:r>
              <w:t xml:space="preserve">Township of East </w:t>
            </w:r>
            <w:proofErr w:type="spellStart"/>
            <w:r>
              <w:t>Zorra-Tavistock</w:t>
            </w:r>
            <w:proofErr w:type="spellEnd"/>
          </w:p>
        </w:tc>
        <w:tc>
          <w:tcPr>
            <w:tcW w:w="1164" w:type="pct"/>
            <w:noWrap/>
            <w:vAlign w:val="center"/>
            <w:hideMark/>
          </w:tcPr>
          <w:p w14:paraId="3F8D783C" w14:textId="77777777" w:rsidR="006101BD" w:rsidRDefault="006101BD" w:rsidP="006101BD">
            <w:pPr>
              <w:pStyle w:val="TableBodyTextMIRB"/>
            </w:pPr>
            <w:r w:rsidRPr="00377980">
              <w:rPr>
                <w:rFonts w:eastAsia="Times New Roman"/>
                <w:lang w:eastAsia="en-CA"/>
              </w:rPr>
              <w:t>Not applicable</w:t>
            </w:r>
          </w:p>
        </w:tc>
      </w:tr>
      <w:tr w:rsidR="006101BD" w:rsidRPr="00655002" w14:paraId="32732BDE" w14:textId="77777777" w:rsidTr="006101BD">
        <w:trPr>
          <w:cantSplit/>
          <w:trHeight w:val="300"/>
          <w:jc w:val="center"/>
        </w:trPr>
        <w:tc>
          <w:tcPr>
            <w:tcW w:w="3836" w:type="pct"/>
            <w:vAlign w:val="center"/>
            <w:hideMark/>
          </w:tcPr>
          <w:p w14:paraId="0D900A13" w14:textId="77777777" w:rsidR="006101BD" w:rsidRPr="00655002" w:rsidRDefault="006101BD" w:rsidP="006101BD">
            <w:pPr>
              <w:pStyle w:val="TableBodyTextMIRB"/>
              <w:rPr>
                <w:rFonts w:eastAsia="Times New Roman"/>
                <w:lang w:eastAsia="en-CA"/>
              </w:rPr>
            </w:pPr>
            <w:r>
              <w:t xml:space="preserve">Township of </w:t>
            </w:r>
            <w:proofErr w:type="spellStart"/>
            <w:r>
              <w:t>Edwardsburgh</w:t>
            </w:r>
            <w:proofErr w:type="spellEnd"/>
            <w:r>
              <w:t>/Cardinal</w:t>
            </w:r>
          </w:p>
        </w:tc>
        <w:tc>
          <w:tcPr>
            <w:tcW w:w="1164" w:type="pct"/>
            <w:noWrap/>
            <w:vAlign w:val="center"/>
            <w:hideMark/>
          </w:tcPr>
          <w:p w14:paraId="69DF314C" w14:textId="77777777" w:rsidR="006101BD" w:rsidRDefault="006101BD" w:rsidP="006101BD">
            <w:pPr>
              <w:pStyle w:val="TableBodyTextMIRB"/>
            </w:pPr>
            <w:r w:rsidRPr="00377980">
              <w:rPr>
                <w:rFonts w:eastAsia="Times New Roman"/>
                <w:lang w:eastAsia="en-CA"/>
              </w:rPr>
              <w:t>Not applicable</w:t>
            </w:r>
          </w:p>
        </w:tc>
      </w:tr>
      <w:tr w:rsidR="006101BD" w:rsidRPr="00655002" w14:paraId="72530247" w14:textId="77777777" w:rsidTr="006101BD">
        <w:trPr>
          <w:cantSplit/>
          <w:trHeight w:val="300"/>
          <w:jc w:val="center"/>
        </w:trPr>
        <w:tc>
          <w:tcPr>
            <w:tcW w:w="3836" w:type="pct"/>
            <w:vAlign w:val="center"/>
            <w:hideMark/>
          </w:tcPr>
          <w:p w14:paraId="0766B5C6" w14:textId="77777777" w:rsidR="006101BD" w:rsidRPr="00655002" w:rsidRDefault="006101BD" w:rsidP="006101BD">
            <w:pPr>
              <w:pStyle w:val="TableBodyTextMIRB"/>
              <w:rPr>
                <w:rFonts w:eastAsia="Times New Roman"/>
                <w:lang w:eastAsia="en-CA"/>
              </w:rPr>
            </w:pPr>
            <w:r>
              <w:t>Township of Elizabethtown-</w:t>
            </w:r>
            <w:proofErr w:type="spellStart"/>
            <w:r>
              <w:t>Kitley</w:t>
            </w:r>
            <w:proofErr w:type="spellEnd"/>
          </w:p>
        </w:tc>
        <w:tc>
          <w:tcPr>
            <w:tcW w:w="1164" w:type="pct"/>
            <w:noWrap/>
            <w:vAlign w:val="center"/>
            <w:hideMark/>
          </w:tcPr>
          <w:p w14:paraId="0A582368" w14:textId="77777777" w:rsidR="006101BD" w:rsidRDefault="006101BD" w:rsidP="006101BD">
            <w:pPr>
              <w:pStyle w:val="TableBodyTextMIRB"/>
            </w:pPr>
            <w:r w:rsidRPr="00377980">
              <w:rPr>
                <w:rFonts w:eastAsia="Times New Roman"/>
                <w:lang w:eastAsia="en-CA"/>
              </w:rPr>
              <w:t>Not applicable</w:t>
            </w:r>
          </w:p>
        </w:tc>
      </w:tr>
      <w:tr w:rsidR="006101BD" w:rsidRPr="00655002" w14:paraId="11752250" w14:textId="77777777" w:rsidTr="006101BD">
        <w:trPr>
          <w:cantSplit/>
          <w:trHeight w:val="300"/>
          <w:jc w:val="center"/>
        </w:trPr>
        <w:tc>
          <w:tcPr>
            <w:tcW w:w="3836" w:type="pct"/>
            <w:vAlign w:val="center"/>
            <w:hideMark/>
          </w:tcPr>
          <w:p w14:paraId="758B5227" w14:textId="77777777" w:rsidR="006101BD" w:rsidRPr="00655002" w:rsidRDefault="006101BD" w:rsidP="006101BD">
            <w:pPr>
              <w:pStyle w:val="TableBodyTextMIRB"/>
              <w:rPr>
                <w:rFonts w:eastAsia="Times New Roman"/>
                <w:lang w:eastAsia="en-CA"/>
              </w:rPr>
            </w:pPr>
            <w:r>
              <w:t>Township of Emo</w:t>
            </w:r>
          </w:p>
        </w:tc>
        <w:tc>
          <w:tcPr>
            <w:tcW w:w="1164" w:type="pct"/>
            <w:noWrap/>
            <w:vAlign w:val="center"/>
            <w:hideMark/>
          </w:tcPr>
          <w:p w14:paraId="7CDBA5D0" w14:textId="77777777" w:rsidR="006101BD" w:rsidRDefault="006101BD" w:rsidP="006101BD">
            <w:pPr>
              <w:pStyle w:val="TableBodyTextMIRB"/>
            </w:pPr>
            <w:r w:rsidRPr="00377980">
              <w:rPr>
                <w:rFonts w:eastAsia="Times New Roman"/>
                <w:lang w:eastAsia="en-CA"/>
              </w:rPr>
              <w:t>Not applicable</w:t>
            </w:r>
          </w:p>
        </w:tc>
      </w:tr>
      <w:tr w:rsidR="006101BD" w:rsidRPr="00655002" w14:paraId="73D18452" w14:textId="77777777" w:rsidTr="006101BD">
        <w:trPr>
          <w:cantSplit/>
          <w:trHeight w:val="300"/>
          <w:jc w:val="center"/>
        </w:trPr>
        <w:tc>
          <w:tcPr>
            <w:tcW w:w="3836" w:type="pct"/>
            <w:vAlign w:val="center"/>
            <w:hideMark/>
          </w:tcPr>
          <w:p w14:paraId="55B21361" w14:textId="77777777" w:rsidR="006101BD" w:rsidRPr="00655002" w:rsidRDefault="006101BD" w:rsidP="006101BD">
            <w:pPr>
              <w:pStyle w:val="TableBodyTextMIRB"/>
              <w:rPr>
                <w:rFonts w:eastAsia="Times New Roman"/>
                <w:lang w:eastAsia="en-CA"/>
              </w:rPr>
            </w:pPr>
            <w:r>
              <w:t xml:space="preserve">Township of </w:t>
            </w:r>
            <w:proofErr w:type="spellStart"/>
            <w:r>
              <w:t>Enniskillen</w:t>
            </w:r>
            <w:proofErr w:type="spellEnd"/>
          </w:p>
        </w:tc>
        <w:tc>
          <w:tcPr>
            <w:tcW w:w="1164" w:type="pct"/>
            <w:noWrap/>
            <w:vAlign w:val="center"/>
            <w:hideMark/>
          </w:tcPr>
          <w:p w14:paraId="2B9E528C" w14:textId="77777777" w:rsidR="006101BD" w:rsidRDefault="006101BD" w:rsidP="006101BD">
            <w:pPr>
              <w:pStyle w:val="TableBodyTextMIRB"/>
            </w:pPr>
            <w:r w:rsidRPr="00377980">
              <w:rPr>
                <w:rFonts w:eastAsia="Times New Roman"/>
                <w:lang w:eastAsia="en-CA"/>
              </w:rPr>
              <w:t>Not applicable</w:t>
            </w:r>
          </w:p>
        </w:tc>
      </w:tr>
      <w:tr w:rsidR="006101BD" w:rsidRPr="00655002" w14:paraId="05E1A578" w14:textId="77777777" w:rsidTr="006101BD">
        <w:trPr>
          <w:cantSplit/>
          <w:trHeight w:val="300"/>
          <w:jc w:val="center"/>
        </w:trPr>
        <w:tc>
          <w:tcPr>
            <w:tcW w:w="3836" w:type="pct"/>
            <w:vAlign w:val="center"/>
            <w:hideMark/>
          </w:tcPr>
          <w:p w14:paraId="47CE3839" w14:textId="77777777" w:rsidR="006101BD" w:rsidRPr="00655002" w:rsidRDefault="006101BD" w:rsidP="006101BD">
            <w:pPr>
              <w:pStyle w:val="TableBodyTextMIRB"/>
              <w:rPr>
                <w:rFonts w:eastAsia="Times New Roman"/>
                <w:lang w:eastAsia="en-CA"/>
              </w:rPr>
            </w:pPr>
            <w:r>
              <w:t>Township of Essa</w:t>
            </w:r>
          </w:p>
        </w:tc>
        <w:tc>
          <w:tcPr>
            <w:tcW w:w="1164" w:type="pct"/>
            <w:noWrap/>
            <w:vAlign w:val="center"/>
            <w:hideMark/>
          </w:tcPr>
          <w:p w14:paraId="4D4FB50E" w14:textId="77777777" w:rsidR="006101BD" w:rsidRDefault="006101BD" w:rsidP="006101BD">
            <w:pPr>
              <w:pStyle w:val="TableBodyTextMIRB"/>
            </w:pPr>
            <w:r w:rsidRPr="00377980">
              <w:rPr>
                <w:rFonts w:eastAsia="Times New Roman"/>
                <w:lang w:eastAsia="en-CA"/>
              </w:rPr>
              <w:t>Not applicable</w:t>
            </w:r>
          </w:p>
        </w:tc>
      </w:tr>
      <w:tr w:rsidR="006101BD" w:rsidRPr="00655002" w14:paraId="33F57019" w14:textId="77777777" w:rsidTr="006101BD">
        <w:trPr>
          <w:cantSplit/>
          <w:trHeight w:val="300"/>
          <w:jc w:val="center"/>
        </w:trPr>
        <w:tc>
          <w:tcPr>
            <w:tcW w:w="3836" w:type="pct"/>
            <w:vAlign w:val="center"/>
            <w:hideMark/>
          </w:tcPr>
          <w:p w14:paraId="3C9595BB" w14:textId="77777777" w:rsidR="006101BD" w:rsidRPr="00655002" w:rsidRDefault="006101BD" w:rsidP="006101BD">
            <w:pPr>
              <w:pStyle w:val="TableBodyTextMIRB"/>
              <w:rPr>
                <w:rFonts w:eastAsia="Times New Roman"/>
                <w:lang w:eastAsia="en-CA"/>
              </w:rPr>
            </w:pPr>
            <w:r>
              <w:t xml:space="preserve">Township of </w:t>
            </w:r>
            <w:proofErr w:type="spellStart"/>
            <w:r>
              <w:t>Evanturel</w:t>
            </w:r>
            <w:proofErr w:type="spellEnd"/>
          </w:p>
        </w:tc>
        <w:tc>
          <w:tcPr>
            <w:tcW w:w="1164" w:type="pct"/>
            <w:noWrap/>
            <w:vAlign w:val="center"/>
            <w:hideMark/>
          </w:tcPr>
          <w:p w14:paraId="519DF60F" w14:textId="77777777" w:rsidR="006101BD" w:rsidRDefault="006101BD" w:rsidP="006101BD">
            <w:pPr>
              <w:pStyle w:val="TableBodyTextMIRB"/>
            </w:pPr>
            <w:r w:rsidRPr="00377980">
              <w:rPr>
                <w:rFonts w:eastAsia="Times New Roman"/>
                <w:lang w:eastAsia="en-CA"/>
              </w:rPr>
              <w:t>Not applicable</w:t>
            </w:r>
          </w:p>
        </w:tc>
      </w:tr>
      <w:tr w:rsidR="006101BD" w:rsidRPr="00655002" w14:paraId="2C8A4C95" w14:textId="77777777" w:rsidTr="006101BD">
        <w:trPr>
          <w:cantSplit/>
          <w:trHeight w:val="300"/>
          <w:jc w:val="center"/>
        </w:trPr>
        <w:tc>
          <w:tcPr>
            <w:tcW w:w="3836" w:type="pct"/>
            <w:vAlign w:val="center"/>
            <w:hideMark/>
          </w:tcPr>
          <w:p w14:paraId="69DA2FF8" w14:textId="77777777" w:rsidR="006101BD" w:rsidRPr="00655002" w:rsidRDefault="006101BD" w:rsidP="006101BD">
            <w:pPr>
              <w:pStyle w:val="TableBodyTextMIRB"/>
              <w:rPr>
                <w:rFonts w:eastAsia="Times New Roman"/>
                <w:lang w:eastAsia="en-CA"/>
              </w:rPr>
            </w:pPr>
            <w:r>
              <w:t>Township of Faraday</w:t>
            </w:r>
          </w:p>
        </w:tc>
        <w:tc>
          <w:tcPr>
            <w:tcW w:w="1164" w:type="pct"/>
            <w:noWrap/>
            <w:vAlign w:val="center"/>
            <w:hideMark/>
          </w:tcPr>
          <w:p w14:paraId="726F2278" w14:textId="77777777" w:rsidR="006101BD" w:rsidRDefault="006101BD" w:rsidP="006101BD">
            <w:pPr>
              <w:pStyle w:val="TableBodyTextMIRB"/>
            </w:pPr>
            <w:r w:rsidRPr="00377980">
              <w:rPr>
                <w:rFonts w:eastAsia="Times New Roman"/>
                <w:lang w:eastAsia="en-CA"/>
              </w:rPr>
              <w:t>Not applicable</w:t>
            </w:r>
          </w:p>
        </w:tc>
      </w:tr>
      <w:tr w:rsidR="006101BD" w:rsidRPr="00655002" w14:paraId="7961BFA4" w14:textId="77777777" w:rsidTr="006101BD">
        <w:trPr>
          <w:cantSplit/>
          <w:trHeight w:val="300"/>
          <w:jc w:val="center"/>
        </w:trPr>
        <w:tc>
          <w:tcPr>
            <w:tcW w:w="3836" w:type="pct"/>
            <w:vAlign w:val="center"/>
            <w:hideMark/>
          </w:tcPr>
          <w:p w14:paraId="50A8B4B0" w14:textId="77777777" w:rsidR="006101BD" w:rsidRPr="00655002" w:rsidRDefault="006101BD" w:rsidP="006101BD">
            <w:pPr>
              <w:pStyle w:val="TableBodyTextMIRB"/>
              <w:rPr>
                <w:rFonts w:eastAsia="Times New Roman"/>
                <w:lang w:eastAsia="en-CA"/>
              </w:rPr>
            </w:pPr>
            <w:r>
              <w:t xml:space="preserve">Township of </w:t>
            </w:r>
            <w:proofErr w:type="spellStart"/>
            <w:r>
              <w:t>Fauquier</w:t>
            </w:r>
            <w:proofErr w:type="spellEnd"/>
            <w:r>
              <w:t>-Strickland</w:t>
            </w:r>
          </w:p>
        </w:tc>
        <w:tc>
          <w:tcPr>
            <w:tcW w:w="1164" w:type="pct"/>
            <w:noWrap/>
            <w:vAlign w:val="center"/>
            <w:hideMark/>
          </w:tcPr>
          <w:p w14:paraId="7328A57E" w14:textId="77777777" w:rsidR="006101BD" w:rsidRDefault="006101BD" w:rsidP="006101BD">
            <w:pPr>
              <w:pStyle w:val="TableBodyTextMIRB"/>
            </w:pPr>
            <w:r w:rsidRPr="00377980">
              <w:rPr>
                <w:rFonts w:eastAsia="Times New Roman"/>
                <w:lang w:eastAsia="en-CA"/>
              </w:rPr>
              <w:t>Not applicable</w:t>
            </w:r>
          </w:p>
        </w:tc>
      </w:tr>
      <w:tr w:rsidR="006101BD" w:rsidRPr="00655002" w14:paraId="59581FEE" w14:textId="77777777" w:rsidTr="006101BD">
        <w:trPr>
          <w:cantSplit/>
          <w:trHeight w:val="300"/>
          <w:jc w:val="center"/>
        </w:trPr>
        <w:tc>
          <w:tcPr>
            <w:tcW w:w="3836" w:type="pct"/>
            <w:vAlign w:val="center"/>
            <w:hideMark/>
          </w:tcPr>
          <w:p w14:paraId="3601F3EF" w14:textId="77777777" w:rsidR="006101BD" w:rsidRPr="00655002" w:rsidRDefault="006101BD" w:rsidP="006101BD">
            <w:pPr>
              <w:pStyle w:val="TableBodyTextMIRB"/>
              <w:rPr>
                <w:rFonts w:eastAsia="Times New Roman"/>
                <w:lang w:eastAsia="en-CA"/>
              </w:rPr>
            </w:pPr>
            <w:r>
              <w:t>Township of Front of Yonge</w:t>
            </w:r>
          </w:p>
        </w:tc>
        <w:tc>
          <w:tcPr>
            <w:tcW w:w="1164" w:type="pct"/>
            <w:noWrap/>
            <w:vAlign w:val="center"/>
            <w:hideMark/>
          </w:tcPr>
          <w:p w14:paraId="03F7ED52" w14:textId="77777777" w:rsidR="006101BD" w:rsidRDefault="006101BD" w:rsidP="006101BD">
            <w:pPr>
              <w:pStyle w:val="TableBodyTextMIRB"/>
            </w:pPr>
            <w:r w:rsidRPr="00377980">
              <w:rPr>
                <w:rFonts w:eastAsia="Times New Roman"/>
                <w:lang w:eastAsia="en-CA"/>
              </w:rPr>
              <w:t>Not applicable</w:t>
            </w:r>
          </w:p>
        </w:tc>
      </w:tr>
      <w:tr w:rsidR="006101BD" w:rsidRPr="00655002" w14:paraId="19CB3516" w14:textId="77777777" w:rsidTr="006101BD">
        <w:trPr>
          <w:cantSplit/>
          <w:trHeight w:val="300"/>
          <w:jc w:val="center"/>
        </w:trPr>
        <w:tc>
          <w:tcPr>
            <w:tcW w:w="3836" w:type="pct"/>
            <w:vAlign w:val="center"/>
            <w:hideMark/>
          </w:tcPr>
          <w:p w14:paraId="24CDCFB2" w14:textId="77777777" w:rsidR="006101BD" w:rsidRPr="00655002" w:rsidRDefault="006101BD" w:rsidP="006101BD">
            <w:pPr>
              <w:pStyle w:val="TableBodyTextMIRB"/>
              <w:rPr>
                <w:rFonts w:eastAsia="Times New Roman"/>
                <w:lang w:eastAsia="en-CA"/>
              </w:rPr>
            </w:pPr>
            <w:r>
              <w:t>Township of Frontenac Islands</w:t>
            </w:r>
          </w:p>
        </w:tc>
        <w:tc>
          <w:tcPr>
            <w:tcW w:w="1164" w:type="pct"/>
            <w:noWrap/>
            <w:vAlign w:val="center"/>
            <w:hideMark/>
          </w:tcPr>
          <w:p w14:paraId="06A5982A" w14:textId="77777777" w:rsidR="006101BD" w:rsidRDefault="006101BD" w:rsidP="006101BD">
            <w:pPr>
              <w:pStyle w:val="TableBodyTextMIRB"/>
            </w:pPr>
            <w:r w:rsidRPr="00377980">
              <w:rPr>
                <w:rFonts w:eastAsia="Times New Roman"/>
                <w:lang w:eastAsia="en-CA"/>
              </w:rPr>
              <w:t>Not applicable</w:t>
            </w:r>
          </w:p>
        </w:tc>
      </w:tr>
      <w:tr w:rsidR="006101BD" w:rsidRPr="00655002" w14:paraId="3E4D48D0" w14:textId="77777777" w:rsidTr="006101BD">
        <w:trPr>
          <w:cantSplit/>
          <w:trHeight w:val="300"/>
          <w:jc w:val="center"/>
        </w:trPr>
        <w:tc>
          <w:tcPr>
            <w:tcW w:w="3836" w:type="pct"/>
            <w:vAlign w:val="center"/>
            <w:hideMark/>
          </w:tcPr>
          <w:p w14:paraId="23C05ED1" w14:textId="77777777" w:rsidR="006101BD" w:rsidRPr="00655002" w:rsidRDefault="006101BD" w:rsidP="006101BD">
            <w:pPr>
              <w:pStyle w:val="TableBodyTextMIRB"/>
              <w:rPr>
                <w:rFonts w:eastAsia="Times New Roman"/>
                <w:lang w:eastAsia="en-CA"/>
              </w:rPr>
            </w:pPr>
            <w:r>
              <w:t>Township of Gauthier</w:t>
            </w:r>
          </w:p>
        </w:tc>
        <w:tc>
          <w:tcPr>
            <w:tcW w:w="1164" w:type="pct"/>
            <w:noWrap/>
            <w:vAlign w:val="center"/>
            <w:hideMark/>
          </w:tcPr>
          <w:p w14:paraId="260238E4" w14:textId="77777777" w:rsidR="006101BD" w:rsidRDefault="006101BD" w:rsidP="006101BD">
            <w:pPr>
              <w:pStyle w:val="TableBodyTextMIRB"/>
            </w:pPr>
            <w:r w:rsidRPr="00377980">
              <w:rPr>
                <w:rFonts w:eastAsia="Times New Roman"/>
                <w:lang w:eastAsia="en-CA"/>
              </w:rPr>
              <w:t>Not applicable</w:t>
            </w:r>
          </w:p>
        </w:tc>
      </w:tr>
      <w:tr w:rsidR="006101BD" w:rsidRPr="00655002" w14:paraId="79079D34" w14:textId="77777777" w:rsidTr="006101BD">
        <w:trPr>
          <w:cantSplit/>
          <w:trHeight w:val="300"/>
          <w:jc w:val="center"/>
        </w:trPr>
        <w:tc>
          <w:tcPr>
            <w:tcW w:w="3836" w:type="pct"/>
            <w:vAlign w:val="center"/>
            <w:hideMark/>
          </w:tcPr>
          <w:p w14:paraId="35EF2011" w14:textId="77777777" w:rsidR="006101BD" w:rsidRPr="00655002" w:rsidRDefault="006101BD" w:rsidP="006101BD">
            <w:pPr>
              <w:pStyle w:val="TableBodyTextMIRB"/>
              <w:rPr>
                <w:rFonts w:eastAsia="Times New Roman"/>
                <w:lang w:eastAsia="en-CA"/>
              </w:rPr>
            </w:pPr>
            <w:r>
              <w:t>Township of Georgian Bay</w:t>
            </w:r>
          </w:p>
        </w:tc>
        <w:tc>
          <w:tcPr>
            <w:tcW w:w="1164" w:type="pct"/>
            <w:noWrap/>
            <w:vAlign w:val="center"/>
            <w:hideMark/>
          </w:tcPr>
          <w:p w14:paraId="31ADF11C" w14:textId="77777777" w:rsidR="006101BD" w:rsidRDefault="006101BD" w:rsidP="006101BD">
            <w:pPr>
              <w:pStyle w:val="TableBodyTextMIRB"/>
            </w:pPr>
            <w:r w:rsidRPr="00377980">
              <w:rPr>
                <w:rFonts w:eastAsia="Times New Roman"/>
                <w:lang w:eastAsia="en-CA"/>
              </w:rPr>
              <w:t>Not applicable</w:t>
            </w:r>
          </w:p>
        </w:tc>
      </w:tr>
      <w:tr w:rsidR="006101BD" w:rsidRPr="00655002" w14:paraId="1D0DDBC2" w14:textId="77777777" w:rsidTr="006101BD">
        <w:trPr>
          <w:cantSplit/>
          <w:trHeight w:val="300"/>
          <w:jc w:val="center"/>
        </w:trPr>
        <w:tc>
          <w:tcPr>
            <w:tcW w:w="3836" w:type="pct"/>
            <w:vAlign w:val="center"/>
            <w:hideMark/>
          </w:tcPr>
          <w:p w14:paraId="3426D285" w14:textId="77777777" w:rsidR="006101BD" w:rsidRPr="00655002" w:rsidRDefault="006101BD" w:rsidP="006101BD">
            <w:pPr>
              <w:pStyle w:val="TableBodyTextMIRB"/>
              <w:rPr>
                <w:rFonts w:eastAsia="Times New Roman"/>
                <w:lang w:eastAsia="en-CA"/>
              </w:rPr>
            </w:pPr>
            <w:r>
              <w:t>Township of Georgian Bluffs</w:t>
            </w:r>
          </w:p>
        </w:tc>
        <w:tc>
          <w:tcPr>
            <w:tcW w:w="1164" w:type="pct"/>
            <w:noWrap/>
            <w:vAlign w:val="center"/>
            <w:hideMark/>
          </w:tcPr>
          <w:p w14:paraId="50671141" w14:textId="77777777" w:rsidR="006101BD" w:rsidRDefault="006101BD" w:rsidP="006101BD">
            <w:pPr>
              <w:pStyle w:val="TableBodyTextMIRB"/>
            </w:pPr>
            <w:r w:rsidRPr="00377980">
              <w:rPr>
                <w:rFonts w:eastAsia="Times New Roman"/>
                <w:lang w:eastAsia="en-CA"/>
              </w:rPr>
              <w:t>Not applicable</w:t>
            </w:r>
          </w:p>
        </w:tc>
      </w:tr>
      <w:tr w:rsidR="006101BD" w:rsidRPr="00655002" w14:paraId="063E20EE" w14:textId="77777777" w:rsidTr="006101BD">
        <w:trPr>
          <w:cantSplit/>
          <w:trHeight w:val="300"/>
          <w:jc w:val="center"/>
        </w:trPr>
        <w:tc>
          <w:tcPr>
            <w:tcW w:w="3836" w:type="pct"/>
            <w:vAlign w:val="center"/>
            <w:hideMark/>
          </w:tcPr>
          <w:p w14:paraId="37B45F98" w14:textId="77777777" w:rsidR="006101BD" w:rsidRPr="00655002" w:rsidRDefault="006101BD" w:rsidP="006101BD">
            <w:pPr>
              <w:pStyle w:val="TableBodyTextMIRB"/>
              <w:rPr>
                <w:rFonts w:eastAsia="Times New Roman"/>
                <w:lang w:eastAsia="en-CA"/>
              </w:rPr>
            </w:pPr>
            <w:r>
              <w:t>Township of Gillies</w:t>
            </w:r>
          </w:p>
        </w:tc>
        <w:tc>
          <w:tcPr>
            <w:tcW w:w="1164" w:type="pct"/>
            <w:noWrap/>
            <w:vAlign w:val="center"/>
            <w:hideMark/>
          </w:tcPr>
          <w:p w14:paraId="1DC413F3" w14:textId="77777777" w:rsidR="006101BD" w:rsidRDefault="006101BD" w:rsidP="006101BD">
            <w:pPr>
              <w:pStyle w:val="TableBodyTextMIRB"/>
            </w:pPr>
            <w:r w:rsidRPr="00377980">
              <w:rPr>
                <w:rFonts w:eastAsia="Times New Roman"/>
                <w:lang w:eastAsia="en-CA"/>
              </w:rPr>
              <w:t>Not applicable</w:t>
            </w:r>
          </w:p>
        </w:tc>
      </w:tr>
      <w:tr w:rsidR="006101BD" w:rsidRPr="00655002" w14:paraId="3842E79C" w14:textId="77777777" w:rsidTr="006101BD">
        <w:trPr>
          <w:cantSplit/>
          <w:trHeight w:val="300"/>
          <w:jc w:val="center"/>
        </w:trPr>
        <w:tc>
          <w:tcPr>
            <w:tcW w:w="3836" w:type="pct"/>
            <w:vAlign w:val="center"/>
            <w:hideMark/>
          </w:tcPr>
          <w:p w14:paraId="18820129" w14:textId="77777777" w:rsidR="006101BD" w:rsidRPr="00655002" w:rsidRDefault="006101BD" w:rsidP="006101BD">
            <w:pPr>
              <w:pStyle w:val="TableBodyTextMIRB"/>
              <w:rPr>
                <w:rFonts w:eastAsia="Times New Roman"/>
                <w:lang w:eastAsia="en-CA"/>
              </w:rPr>
            </w:pPr>
            <w:r>
              <w:t>Township of Greater Madawaska</w:t>
            </w:r>
          </w:p>
        </w:tc>
        <w:tc>
          <w:tcPr>
            <w:tcW w:w="1164" w:type="pct"/>
            <w:noWrap/>
            <w:vAlign w:val="center"/>
            <w:hideMark/>
          </w:tcPr>
          <w:p w14:paraId="4E734C4C" w14:textId="77777777" w:rsidR="006101BD" w:rsidRDefault="006101BD" w:rsidP="006101BD">
            <w:pPr>
              <w:pStyle w:val="TableBodyTextMIRB"/>
            </w:pPr>
            <w:r w:rsidRPr="00377980">
              <w:rPr>
                <w:rFonts w:eastAsia="Times New Roman"/>
                <w:lang w:eastAsia="en-CA"/>
              </w:rPr>
              <w:t>Not applicable</w:t>
            </w:r>
          </w:p>
        </w:tc>
      </w:tr>
      <w:tr w:rsidR="006101BD" w:rsidRPr="00655002" w14:paraId="367D8952" w14:textId="77777777" w:rsidTr="006101BD">
        <w:trPr>
          <w:cantSplit/>
          <w:trHeight w:val="300"/>
          <w:jc w:val="center"/>
        </w:trPr>
        <w:tc>
          <w:tcPr>
            <w:tcW w:w="3836" w:type="pct"/>
            <w:vAlign w:val="center"/>
            <w:hideMark/>
          </w:tcPr>
          <w:p w14:paraId="79BC2A01" w14:textId="77777777" w:rsidR="006101BD" w:rsidRPr="00655002" w:rsidRDefault="006101BD" w:rsidP="006101BD">
            <w:pPr>
              <w:pStyle w:val="TableBodyTextMIRB"/>
              <w:rPr>
                <w:rFonts w:eastAsia="Times New Roman"/>
                <w:lang w:eastAsia="en-CA"/>
              </w:rPr>
            </w:pPr>
            <w:r>
              <w:t>Township of Guelph/Eramosa</w:t>
            </w:r>
          </w:p>
        </w:tc>
        <w:tc>
          <w:tcPr>
            <w:tcW w:w="1164" w:type="pct"/>
            <w:noWrap/>
            <w:vAlign w:val="center"/>
            <w:hideMark/>
          </w:tcPr>
          <w:p w14:paraId="42A45C81" w14:textId="77777777" w:rsidR="006101BD" w:rsidRDefault="006101BD" w:rsidP="006101BD">
            <w:pPr>
              <w:pStyle w:val="TableBodyTextMIRB"/>
            </w:pPr>
            <w:r w:rsidRPr="00377980">
              <w:rPr>
                <w:rFonts w:eastAsia="Times New Roman"/>
                <w:lang w:eastAsia="en-CA"/>
              </w:rPr>
              <w:t>Not applicable</w:t>
            </w:r>
          </w:p>
        </w:tc>
      </w:tr>
      <w:tr w:rsidR="006101BD" w:rsidRPr="00655002" w14:paraId="7CB13212" w14:textId="77777777" w:rsidTr="006101BD">
        <w:trPr>
          <w:cantSplit/>
          <w:trHeight w:val="300"/>
          <w:jc w:val="center"/>
        </w:trPr>
        <w:tc>
          <w:tcPr>
            <w:tcW w:w="3836" w:type="pct"/>
            <w:vAlign w:val="center"/>
            <w:hideMark/>
          </w:tcPr>
          <w:p w14:paraId="0909DB12" w14:textId="77777777" w:rsidR="006101BD" w:rsidRPr="00655002" w:rsidRDefault="006101BD" w:rsidP="006101BD">
            <w:pPr>
              <w:pStyle w:val="TableBodyTextMIRB"/>
              <w:rPr>
                <w:rFonts w:eastAsia="Times New Roman"/>
                <w:lang w:eastAsia="en-CA"/>
              </w:rPr>
            </w:pPr>
            <w:r>
              <w:t>Township of Hamilton</w:t>
            </w:r>
          </w:p>
        </w:tc>
        <w:tc>
          <w:tcPr>
            <w:tcW w:w="1164" w:type="pct"/>
            <w:noWrap/>
            <w:vAlign w:val="center"/>
            <w:hideMark/>
          </w:tcPr>
          <w:p w14:paraId="5A25F191" w14:textId="77777777" w:rsidR="006101BD" w:rsidRDefault="006101BD" w:rsidP="006101BD">
            <w:pPr>
              <w:pStyle w:val="TableBodyTextMIRB"/>
            </w:pPr>
            <w:r w:rsidRPr="00377980">
              <w:rPr>
                <w:rFonts w:eastAsia="Times New Roman"/>
                <w:lang w:eastAsia="en-CA"/>
              </w:rPr>
              <w:t>Not applicable</w:t>
            </w:r>
          </w:p>
        </w:tc>
      </w:tr>
      <w:tr w:rsidR="006101BD" w:rsidRPr="00655002" w14:paraId="50821FDC" w14:textId="77777777" w:rsidTr="006101BD">
        <w:trPr>
          <w:cantSplit/>
          <w:trHeight w:val="300"/>
          <w:jc w:val="center"/>
        </w:trPr>
        <w:tc>
          <w:tcPr>
            <w:tcW w:w="3836" w:type="pct"/>
            <w:vAlign w:val="center"/>
            <w:hideMark/>
          </w:tcPr>
          <w:p w14:paraId="34DADA0C" w14:textId="77777777" w:rsidR="006101BD" w:rsidRPr="00655002" w:rsidRDefault="006101BD" w:rsidP="006101BD">
            <w:pPr>
              <w:pStyle w:val="TableBodyTextMIRB"/>
              <w:rPr>
                <w:rFonts w:eastAsia="Times New Roman"/>
                <w:lang w:eastAsia="en-CA"/>
              </w:rPr>
            </w:pPr>
            <w:r>
              <w:t>Township of Harley</w:t>
            </w:r>
          </w:p>
        </w:tc>
        <w:tc>
          <w:tcPr>
            <w:tcW w:w="1164" w:type="pct"/>
            <w:noWrap/>
            <w:vAlign w:val="center"/>
            <w:hideMark/>
          </w:tcPr>
          <w:p w14:paraId="4AEBBB6D" w14:textId="77777777" w:rsidR="006101BD" w:rsidRDefault="006101BD" w:rsidP="006101BD">
            <w:pPr>
              <w:pStyle w:val="TableBodyTextMIRB"/>
            </w:pPr>
            <w:r w:rsidRPr="00377980">
              <w:rPr>
                <w:rFonts w:eastAsia="Times New Roman"/>
                <w:lang w:eastAsia="en-CA"/>
              </w:rPr>
              <w:t>Not applicable</w:t>
            </w:r>
          </w:p>
        </w:tc>
      </w:tr>
      <w:tr w:rsidR="006101BD" w:rsidRPr="00655002" w14:paraId="257947A4" w14:textId="77777777" w:rsidTr="006101BD">
        <w:trPr>
          <w:cantSplit/>
          <w:trHeight w:val="300"/>
          <w:jc w:val="center"/>
        </w:trPr>
        <w:tc>
          <w:tcPr>
            <w:tcW w:w="3836" w:type="pct"/>
            <w:vAlign w:val="center"/>
            <w:hideMark/>
          </w:tcPr>
          <w:p w14:paraId="2B0D1DE7" w14:textId="77777777" w:rsidR="006101BD" w:rsidRPr="00655002" w:rsidRDefault="006101BD" w:rsidP="006101BD">
            <w:pPr>
              <w:pStyle w:val="TableBodyTextMIRB"/>
              <w:rPr>
                <w:rFonts w:eastAsia="Times New Roman"/>
                <w:lang w:eastAsia="en-CA"/>
              </w:rPr>
            </w:pPr>
            <w:r>
              <w:t>Township of Harris</w:t>
            </w:r>
          </w:p>
        </w:tc>
        <w:tc>
          <w:tcPr>
            <w:tcW w:w="1164" w:type="pct"/>
            <w:noWrap/>
            <w:vAlign w:val="center"/>
            <w:hideMark/>
          </w:tcPr>
          <w:p w14:paraId="3140FEBC" w14:textId="77777777" w:rsidR="006101BD" w:rsidRDefault="006101BD" w:rsidP="006101BD">
            <w:pPr>
              <w:pStyle w:val="TableBodyTextMIRB"/>
            </w:pPr>
            <w:r w:rsidRPr="00377980">
              <w:rPr>
                <w:rFonts w:eastAsia="Times New Roman"/>
                <w:lang w:eastAsia="en-CA"/>
              </w:rPr>
              <w:t>Not applicable</w:t>
            </w:r>
          </w:p>
        </w:tc>
      </w:tr>
      <w:tr w:rsidR="006101BD" w:rsidRPr="00655002" w14:paraId="73FD441D" w14:textId="77777777" w:rsidTr="006101BD">
        <w:trPr>
          <w:cantSplit/>
          <w:trHeight w:val="300"/>
          <w:jc w:val="center"/>
        </w:trPr>
        <w:tc>
          <w:tcPr>
            <w:tcW w:w="3836" w:type="pct"/>
            <w:vAlign w:val="center"/>
            <w:hideMark/>
          </w:tcPr>
          <w:p w14:paraId="38BE3426" w14:textId="77777777" w:rsidR="006101BD" w:rsidRPr="00655002" w:rsidRDefault="006101BD" w:rsidP="006101BD">
            <w:pPr>
              <w:pStyle w:val="TableBodyTextMIRB"/>
              <w:rPr>
                <w:rFonts w:eastAsia="Times New Roman"/>
                <w:lang w:eastAsia="en-CA"/>
              </w:rPr>
            </w:pPr>
            <w:r>
              <w:t>Township of Havelock-Belmont-Methuen</w:t>
            </w:r>
          </w:p>
        </w:tc>
        <w:tc>
          <w:tcPr>
            <w:tcW w:w="1164" w:type="pct"/>
            <w:noWrap/>
            <w:vAlign w:val="center"/>
            <w:hideMark/>
          </w:tcPr>
          <w:p w14:paraId="73E359E9" w14:textId="77777777" w:rsidR="006101BD" w:rsidRDefault="006101BD" w:rsidP="006101BD">
            <w:pPr>
              <w:pStyle w:val="TableBodyTextMIRB"/>
            </w:pPr>
            <w:r w:rsidRPr="00377980">
              <w:rPr>
                <w:rFonts w:eastAsia="Times New Roman"/>
                <w:lang w:eastAsia="en-CA"/>
              </w:rPr>
              <w:t>Not applicable</w:t>
            </w:r>
          </w:p>
        </w:tc>
      </w:tr>
      <w:tr w:rsidR="006101BD" w:rsidRPr="00655002" w14:paraId="7BDCBE43" w14:textId="77777777" w:rsidTr="006101BD">
        <w:trPr>
          <w:cantSplit/>
          <w:trHeight w:val="300"/>
          <w:jc w:val="center"/>
        </w:trPr>
        <w:tc>
          <w:tcPr>
            <w:tcW w:w="3836" w:type="pct"/>
            <w:vAlign w:val="center"/>
            <w:hideMark/>
          </w:tcPr>
          <w:p w14:paraId="562B1222" w14:textId="77777777" w:rsidR="006101BD" w:rsidRPr="00655002" w:rsidRDefault="006101BD" w:rsidP="006101BD">
            <w:pPr>
              <w:pStyle w:val="TableBodyTextMIRB"/>
              <w:rPr>
                <w:rFonts w:eastAsia="Times New Roman"/>
                <w:lang w:eastAsia="en-CA"/>
              </w:rPr>
            </w:pPr>
            <w:r>
              <w:t>Township of Head, Clara and Maria</w:t>
            </w:r>
          </w:p>
        </w:tc>
        <w:tc>
          <w:tcPr>
            <w:tcW w:w="1164" w:type="pct"/>
            <w:noWrap/>
            <w:vAlign w:val="center"/>
            <w:hideMark/>
          </w:tcPr>
          <w:p w14:paraId="4D637718" w14:textId="77777777" w:rsidR="006101BD" w:rsidRDefault="006101BD" w:rsidP="006101BD">
            <w:pPr>
              <w:pStyle w:val="TableBodyTextMIRB"/>
            </w:pPr>
            <w:r w:rsidRPr="00377980">
              <w:rPr>
                <w:rFonts w:eastAsia="Times New Roman"/>
                <w:lang w:eastAsia="en-CA"/>
              </w:rPr>
              <w:t>Not applicable</w:t>
            </w:r>
          </w:p>
        </w:tc>
      </w:tr>
      <w:tr w:rsidR="006101BD" w:rsidRPr="00655002" w14:paraId="496E147B" w14:textId="77777777" w:rsidTr="006101BD">
        <w:trPr>
          <w:cantSplit/>
          <w:trHeight w:val="300"/>
          <w:jc w:val="center"/>
        </w:trPr>
        <w:tc>
          <w:tcPr>
            <w:tcW w:w="3836" w:type="pct"/>
            <w:vAlign w:val="center"/>
            <w:hideMark/>
          </w:tcPr>
          <w:p w14:paraId="5E7C1BC8" w14:textId="77777777" w:rsidR="006101BD" w:rsidRPr="00655002" w:rsidRDefault="006101BD" w:rsidP="006101BD">
            <w:pPr>
              <w:pStyle w:val="TableBodyTextMIRB"/>
              <w:rPr>
                <w:rFonts w:eastAsia="Times New Roman"/>
                <w:lang w:eastAsia="en-CA"/>
              </w:rPr>
            </w:pPr>
            <w:r>
              <w:t>Township of Hilliard</w:t>
            </w:r>
          </w:p>
        </w:tc>
        <w:tc>
          <w:tcPr>
            <w:tcW w:w="1164" w:type="pct"/>
            <w:noWrap/>
            <w:vAlign w:val="center"/>
            <w:hideMark/>
          </w:tcPr>
          <w:p w14:paraId="5A42A2D8" w14:textId="77777777" w:rsidR="006101BD" w:rsidRDefault="006101BD" w:rsidP="006101BD">
            <w:pPr>
              <w:pStyle w:val="TableBodyTextMIRB"/>
            </w:pPr>
            <w:r w:rsidRPr="00377980">
              <w:rPr>
                <w:rFonts w:eastAsia="Times New Roman"/>
                <w:lang w:eastAsia="en-CA"/>
              </w:rPr>
              <w:t>Not applicable</w:t>
            </w:r>
          </w:p>
        </w:tc>
      </w:tr>
      <w:tr w:rsidR="006101BD" w:rsidRPr="00655002" w14:paraId="6E636505" w14:textId="77777777" w:rsidTr="006101BD">
        <w:trPr>
          <w:cantSplit/>
          <w:trHeight w:val="300"/>
          <w:jc w:val="center"/>
        </w:trPr>
        <w:tc>
          <w:tcPr>
            <w:tcW w:w="3836" w:type="pct"/>
            <w:vAlign w:val="center"/>
            <w:hideMark/>
          </w:tcPr>
          <w:p w14:paraId="1F148E9F" w14:textId="77777777" w:rsidR="006101BD" w:rsidRPr="00655002" w:rsidRDefault="006101BD" w:rsidP="006101BD">
            <w:pPr>
              <w:pStyle w:val="TableBodyTextMIRB"/>
              <w:rPr>
                <w:rFonts w:eastAsia="Times New Roman"/>
                <w:lang w:eastAsia="en-CA"/>
              </w:rPr>
            </w:pPr>
            <w:r>
              <w:t>Township of Hilton</w:t>
            </w:r>
          </w:p>
        </w:tc>
        <w:tc>
          <w:tcPr>
            <w:tcW w:w="1164" w:type="pct"/>
            <w:noWrap/>
            <w:vAlign w:val="center"/>
            <w:hideMark/>
          </w:tcPr>
          <w:p w14:paraId="72B03EBA" w14:textId="77777777" w:rsidR="006101BD" w:rsidRDefault="006101BD" w:rsidP="006101BD">
            <w:pPr>
              <w:pStyle w:val="TableBodyTextMIRB"/>
            </w:pPr>
            <w:r w:rsidRPr="00377980">
              <w:rPr>
                <w:rFonts w:eastAsia="Times New Roman"/>
                <w:lang w:eastAsia="en-CA"/>
              </w:rPr>
              <w:t>Not applicable</w:t>
            </w:r>
          </w:p>
        </w:tc>
      </w:tr>
      <w:tr w:rsidR="006101BD" w:rsidRPr="00655002" w14:paraId="1D211047" w14:textId="77777777" w:rsidTr="006101BD">
        <w:trPr>
          <w:cantSplit/>
          <w:trHeight w:val="300"/>
          <w:jc w:val="center"/>
        </w:trPr>
        <w:tc>
          <w:tcPr>
            <w:tcW w:w="3836" w:type="pct"/>
            <w:vAlign w:val="center"/>
            <w:hideMark/>
          </w:tcPr>
          <w:p w14:paraId="76276FF7" w14:textId="77777777" w:rsidR="006101BD" w:rsidRPr="00655002" w:rsidRDefault="006101BD" w:rsidP="006101BD">
            <w:pPr>
              <w:pStyle w:val="TableBodyTextMIRB"/>
              <w:rPr>
                <w:rFonts w:eastAsia="Times New Roman"/>
                <w:lang w:eastAsia="en-CA"/>
              </w:rPr>
            </w:pPr>
            <w:r>
              <w:t xml:space="preserve">Township of </w:t>
            </w:r>
            <w:proofErr w:type="spellStart"/>
            <w:r>
              <w:t>Hornepayne</w:t>
            </w:r>
            <w:proofErr w:type="spellEnd"/>
          </w:p>
        </w:tc>
        <w:tc>
          <w:tcPr>
            <w:tcW w:w="1164" w:type="pct"/>
            <w:noWrap/>
            <w:vAlign w:val="center"/>
            <w:hideMark/>
          </w:tcPr>
          <w:p w14:paraId="61FF605F" w14:textId="77777777" w:rsidR="006101BD" w:rsidRDefault="006101BD" w:rsidP="006101BD">
            <w:pPr>
              <w:pStyle w:val="TableBodyTextMIRB"/>
            </w:pPr>
            <w:r w:rsidRPr="00377980">
              <w:rPr>
                <w:rFonts w:eastAsia="Times New Roman"/>
                <w:lang w:eastAsia="en-CA"/>
              </w:rPr>
              <w:t>Not applicable</w:t>
            </w:r>
          </w:p>
        </w:tc>
      </w:tr>
      <w:tr w:rsidR="006101BD" w:rsidRPr="00655002" w14:paraId="619AC183" w14:textId="77777777" w:rsidTr="006101BD">
        <w:trPr>
          <w:cantSplit/>
          <w:trHeight w:val="300"/>
          <w:jc w:val="center"/>
        </w:trPr>
        <w:tc>
          <w:tcPr>
            <w:tcW w:w="3836" w:type="pct"/>
            <w:vAlign w:val="center"/>
            <w:hideMark/>
          </w:tcPr>
          <w:p w14:paraId="187A3FA0" w14:textId="77777777" w:rsidR="006101BD" w:rsidRPr="00655002" w:rsidRDefault="006101BD" w:rsidP="006101BD">
            <w:pPr>
              <w:pStyle w:val="TableBodyTextMIRB"/>
              <w:rPr>
                <w:rFonts w:eastAsia="Times New Roman"/>
                <w:lang w:eastAsia="en-CA"/>
              </w:rPr>
            </w:pPr>
            <w:r>
              <w:t>Township of Horton</w:t>
            </w:r>
          </w:p>
        </w:tc>
        <w:tc>
          <w:tcPr>
            <w:tcW w:w="1164" w:type="pct"/>
            <w:noWrap/>
            <w:vAlign w:val="center"/>
            <w:hideMark/>
          </w:tcPr>
          <w:p w14:paraId="24E789B6" w14:textId="77777777" w:rsidR="006101BD" w:rsidRDefault="006101BD" w:rsidP="006101BD">
            <w:pPr>
              <w:pStyle w:val="TableBodyTextMIRB"/>
            </w:pPr>
            <w:r w:rsidRPr="00377980">
              <w:rPr>
                <w:rFonts w:eastAsia="Times New Roman"/>
                <w:lang w:eastAsia="en-CA"/>
              </w:rPr>
              <w:t>Not applicable</w:t>
            </w:r>
          </w:p>
        </w:tc>
      </w:tr>
      <w:tr w:rsidR="006101BD" w:rsidRPr="00655002" w14:paraId="5B01EC7A" w14:textId="77777777" w:rsidTr="006101BD">
        <w:trPr>
          <w:cantSplit/>
          <w:trHeight w:val="300"/>
          <w:jc w:val="center"/>
        </w:trPr>
        <w:tc>
          <w:tcPr>
            <w:tcW w:w="3836" w:type="pct"/>
            <w:vAlign w:val="center"/>
            <w:hideMark/>
          </w:tcPr>
          <w:p w14:paraId="08FEB9DA" w14:textId="77777777" w:rsidR="006101BD" w:rsidRPr="00655002" w:rsidRDefault="006101BD" w:rsidP="006101BD">
            <w:pPr>
              <w:pStyle w:val="TableBodyTextMIRB"/>
              <w:rPr>
                <w:rFonts w:eastAsia="Times New Roman"/>
                <w:lang w:eastAsia="en-CA"/>
              </w:rPr>
            </w:pPr>
            <w:r>
              <w:t>Township of Howick</w:t>
            </w:r>
          </w:p>
        </w:tc>
        <w:tc>
          <w:tcPr>
            <w:tcW w:w="1164" w:type="pct"/>
            <w:noWrap/>
            <w:vAlign w:val="center"/>
            <w:hideMark/>
          </w:tcPr>
          <w:p w14:paraId="2F2C8BF4" w14:textId="77777777" w:rsidR="006101BD" w:rsidRDefault="006101BD" w:rsidP="006101BD">
            <w:pPr>
              <w:pStyle w:val="TableBodyTextMIRB"/>
            </w:pPr>
            <w:r w:rsidRPr="00377980">
              <w:rPr>
                <w:rFonts w:eastAsia="Times New Roman"/>
                <w:lang w:eastAsia="en-CA"/>
              </w:rPr>
              <w:t>Not applicable</w:t>
            </w:r>
          </w:p>
        </w:tc>
      </w:tr>
      <w:tr w:rsidR="006101BD" w:rsidRPr="00655002" w14:paraId="53EC6B30" w14:textId="77777777" w:rsidTr="006101BD">
        <w:trPr>
          <w:cantSplit/>
          <w:trHeight w:val="300"/>
          <w:jc w:val="center"/>
        </w:trPr>
        <w:tc>
          <w:tcPr>
            <w:tcW w:w="3836" w:type="pct"/>
            <w:vAlign w:val="center"/>
            <w:hideMark/>
          </w:tcPr>
          <w:p w14:paraId="73D9E02E" w14:textId="77777777" w:rsidR="006101BD" w:rsidRPr="00655002" w:rsidRDefault="006101BD" w:rsidP="006101BD">
            <w:pPr>
              <w:pStyle w:val="TableBodyTextMIRB"/>
              <w:rPr>
                <w:rFonts w:eastAsia="Times New Roman"/>
                <w:lang w:eastAsia="en-CA"/>
              </w:rPr>
            </w:pPr>
            <w:r>
              <w:t>Township of Hudson</w:t>
            </w:r>
          </w:p>
        </w:tc>
        <w:tc>
          <w:tcPr>
            <w:tcW w:w="1164" w:type="pct"/>
            <w:noWrap/>
            <w:vAlign w:val="center"/>
            <w:hideMark/>
          </w:tcPr>
          <w:p w14:paraId="087A3914" w14:textId="77777777" w:rsidR="006101BD" w:rsidRDefault="006101BD" w:rsidP="006101BD">
            <w:pPr>
              <w:pStyle w:val="TableBodyTextMIRB"/>
            </w:pPr>
            <w:r w:rsidRPr="00377980">
              <w:rPr>
                <w:rFonts w:eastAsia="Times New Roman"/>
                <w:lang w:eastAsia="en-CA"/>
              </w:rPr>
              <w:t>Not applicable</w:t>
            </w:r>
          </w:p>
        </w:tc>
      </w:tr>
      <w:tr w:rsidR="006101BD" w:rsidRPr="00655002" w14:paraId="2C281BA4" w14:textId="77777777" w:rsidTr="006101BD">
        <w:trPr>
          <w:cantSplit/>
          <w:trHeight w:val="300"/>
          <w:jc w:val="center"/>
        </w:trPr>
        <w:tc>
          <w:tcPr>
            <w:tcW w:w="3836" w:type="pct"/>
            <w:vAlign w:val="center"/>
            <w:hideMark/>
          </w:tcPr>
          <w:p w14:paraId="2FD8EFBF" w14:textId="77777777" w:rsidR="006101BD" w:rsidRPr="00655002" w:rsidRDefault="006101BD" w:rsidP="006101BD">
            <w:pPr>
              <w:pStyle w:val="TableBodyTextMIRB"/>
              <w:rPr>
                <w:rFonts w:eastAsia="Times New Roman"/>
                <w:lang w:eastAsia="en-CA"/>
              </w:rPr>
            </w:pPr>
            <w:r>
              <w:t>Township of Huron-</w:t>
            </w:r>
            <w:proofErr w:type="spellStart"/>
            <w:r>
              <w:t>Kinloss</w:t>
            </w:r>
            <w:proofErr w:type="spellEnd"/>
          </w:p>
        </w:tc>
        <w:tc>
          <w:tcPr>
            <w:tcW w:w="1164" w:type="pct"/>
            <w:noWrap/>
            <w:vAlign w:val="center"/>
            <w:hideMark/>
          </w:tcPr>
          <w:p w14:paraId="30724E06" w14:textId="77777777" w:rsidR="006101BD" w:rsidRDefault="006101BD" w:rsidP="006101BD">
            <w:pPr>
              <w:pStyle w:val="TableBodyTextMIRB"/>
            </w:pPr>
            <w:r w:rsidRPr="00377980">
              <w:rPr>
                <w:rFonts w:eastAsia="Times New Roman"/>
                <w:lang w:eastAsia="en-CA"/>
              </w:rPr>
              <w:t>Not applicable</w:t>
            </w:r>
          </w:p>
        </w:tc>
      </w:tr>
      <w:tr w:rsidR="006101BD" w:rsidRPr="00655002" w14:paraId="5DA410E7" w14:textId="77777777" w:rsidTr="006101BD">
        <w:trPr>
          <w:cantSplit/>
          <w:trHeight w:val="300"/>
          <w:jc w:val="center"/>
        </w:trPr>
        <w:tc>
          <w:tcPr>
            <w:tcW w:w="3836" w:type="pct"/>
            <w:vAlign w:val="center"/>
            <w:hideMark/>
          </w:tcPr>
          <w:p w14:paraId="19B925CB" w14:textId="77777777" w:rsidR="006101BD" w:rsidRPr="00655002" w:rsidRDefault="006101BD" w:rsidP="006101BD">
            <w:pPr>
              <w:pStyle w:val="TableBodyTextMIRB"/>
              <w:rPr>
                <w:rFonts w:eastAsia="Times New Roman"/>
                <w:lang w:eastAsia="en-CA"/>
              </w:rPr>
            </w:pPr>
            <w:r>
              <w:lastRenderedPageBreak/>
              <w:t>Township of Ignace</w:t>
            </w:r>
          </w:p>
        </w:tc>
        <w:tc>
          <w:tcPr>
            <w:tcW w:w="1164" w:type="pct"/>
            <w:noWrap/>
            <w:vAlign w:val="center"/>
            <w:hideMark/>
          </w:tcPr>
          <w:p w14:paraId="6EEB8D99" w14:textId="77777777" w:rsidR="006101BD" w:rsidRDefault="006101BD" w:rsidP="006101BD">
            <w:pPr>
              <w:pStyle w:val="TableBodyTextMIRB"/>
            </w:pPr>
            <w:r w:rsidRPr="00377980">
              <w:rPr>
                <w:rFonts w:eastAsia="Times New Roman"/>
                <w:lang w:eastAsia="en-CA"/>
              </w:rPr>
              <w:t>Not applicable</w:t>
            </w:r>
          </w:p>
        </w:tc>
      </w:tr>
      <w:tr w:rsidR="006101BD" w:rsidRPr="00655002" w14:paraId="7794F45B" w14:textId="77777777" w:rsidTr="006101BD">
        <w:trPr>
          <w:cantSplit/>
          <w:trHeight w:val="300"/>
          <w:jc w:val="center"/>
        </w:trPr>
        <w:tc>
          <w:tcPr>
            <w:tcW w:w="3836" w:type="pct"/>
            <w:vAlign w:val="center"/>
            <w:hideMark/>
          </w:tcPr>
          <w:p w14:paraId="7A296487" w14:textId="77777777" w:rsidR="006101BD" w:rsidRPr="00655002" w:rsidRDefault="006101BD" w:rsidP="006101BD">
            <w:pPr>
              <w:pStyle w:val="TableBodyTextMIRB"/>
              <w:rPr>
                <w:rFonts w:eastAsia="Times New Roman"/>
                <w:lang w:eastAsia="en-CA"/>
              </w:rPr>
            </w:pPr>
            <w:r>
              <w:t>Township of James</w:t>
            </w:r>
          </w:p>
        </w:tc>
        <w:tc>
          <w:tcPr>
            <w:tcW w:w="1164" w:type="pct"/>
            <w:noWrap/>
            <w:vAlign w:val="center"/>
            <w:hideMark/>
          </w:tcPr>
          <w:p w14:paraId="21027D7D" w14:textId="77777777" w:rsidR="006101BD" w:rsidRDefault="006101BD" w:rsidP="006101BD">
            <w:pPr>
              <w:pStyle w:val="TableBodyTextMIRB"/>
            </w:pPr>
            <w:r w:rsidRPr="00377980">
              <w:rPr>
                <w:rFonts w:eastAsia="Times New Roman"/>
                <w:lang w:eastAsia="en-CA"/>
              </w:rPr>
              <w:t>Not applicable</w:t>
            </w:r>
          </w:p>
        </w:tc>
      </w:tr>
      <w:tr w:rsidR="006101BD" w:rsidRPr="00655002" w14:paraId="6E2497D3" w14:textId="77777777" w:rsidTr="006101BD">
        <w:trPr>
          <w:cantSplit/>
          <w:trHeight w:val="300"/>
          <w:jc w:val="center"/>
        </w:trPr>
        <w:tc>
          <w:tcPr>
            <w:tcW w:w="3836" w:type="pct"/>
            <w:vAlign w:val="center"/>
            <w:hideMark/>
          </w:tcPr>
          <w:p w14:paraId="286F3FFF" w14:textId="77777777" w:rsidR="006101BD" w:rsidRPr="00655002" w:rsidRDefault="006101BD" w:rsidP="006101BD">
            <w:pPr>
              <w:pStyle w:val="TableBodyTextMIRB"/>
              <w:rPr>
                <w:rFonts w:eastAsia="Times New Roman"/>
                <w:lang w:eastAsia="en-CA"/>
              </w:rPr>
            </w:pPr>
            <w:r>
              <w:t>Township of Jocelyn</w:t>
            </w:r>
          </w:p>
        </w:tc>
        <w:tc>
          <w:tcPr>
            <w:tcW w:w="1164" w:type="pct"/>
            <w:noWrap/>
            <w:vAlign w:val="center"/>
            <w:hideMark/>
          </w:tcPr>
          <w:p w14:paraId="4EF6D3B5" w14:textId="77777777" w:rsidR="006101BD" w:rsidRDefault="006101BD" w:rsidP="006101BD">
            <w:pPr>
              <w:pStyle w:val="TableBodyTextMIRB"/>
            </w:pPr>
            <w:r w:rsidRPr="00377980">
              <w:rPr>
                <w:rFonts w:eastAsia="Times New Roman"/>
                <w:lang w:eastAsia="en-CA"/>
              </w:rPr>
              <w:t>Not applicable</w:t>
            </w:r>
          </w:p>
        </w:tc>
      </w:tr>
      <w:tr w:rsidR="006101BD" w:rsidRPr="00655002" w14:paraId="15C556B8" w14:textId="77777777" w:rsidTr="006101BD">
        <w:trPr>
          <w:cantSplit/>
          <w:trHeight w:val="300"/>
          <w:jc w:val="center"/>
        </w:trPr>
        <w:tc>
          <w:tcPr>
            <w:tcW w:w="3836" w:type="pct"/>
            <w:vAlign w:val="center"/>
            <w:hideMark/>
          </w:tcPr>
          <w:p w14:paraId="0CE16806" w14:textId="77777777" w:rsidR="006101BD" w:rsidRPr="00655002" w:rsidRDefault="006101BD" w:rsidP="006101BD">
            <w:pPr>
              <w:pStyle w:val="TableBodyTextMIRB"/>
              <w:rPr>
                <w:rFonts w:eastAsia="Times New Roman"/>
                <w:lang w:eastAsia="en-CA"/>
              </w:rPr>
            </w:pPr>
            <w:r>
              <w:t>Township of Johnson</w:t>
            </w:r>
          </w:p>
        </w:tc>
        <w:tc>
          <w:tcPr>
            <w:tcW w:w="1164" w:type="pct"/>
            <w:noWrap/>
            <w:vAlign w:val="center"/>
            <w:hideMark/>
          </w:tcPr>
          <w:p w14:paraId="3E607716" w14:textId="77777777" w:rsidR="006101BD" w:rsidRDefault="006101BD" w:rsidP="006101BD">
            <w:pPr>
              <w:pStyle w:val="TableBodyTextMIRB"/>
            </w:pPr>
            <w:r w:rsidRPr="00377980">
              <w:rPr>
                <w:rFonts w:eastAsia="Times New Roman"/>
                <w:lang w:eastAsia="en-CA"/>
              </w:rPr>
              <w:t>Not applicable</w:t>
            </w:r>
          </w:p>
        </w:tc>
      </w:tr>
      <w:tr w:rsidR="006101BD" w:rsidRPr="00655002" w14:paraId="04FF3C64" w14:textId="77777777" w:rsidTr="006101BD">
        <w:trPr>
          <w:cantSplit/>
          <w:trHeight w:val="300"/>
          <w:jc w:val="center"/>
        </w:trPr>
        <w:tc>
          <w:tcPr>
            <w:tcW w:w="3836" w:type="pct"/>
            <w:vAlign w:val="center"/>
            <w:hideMark/>
          </w:tcPr>
          <w:p w14:paraId="4E9C8E82" w14:textId="77777777" w:rsidR="006101BD" w:rsidRPr="00655002" w:rsidRDefault="006101BD" w:rsidP="006101BD">
            <w:pPr>
              <w:pStyle w:val="TableBodyTextMIRB"/>
              <w:rPr>
                <w:rFonts w:eastAsia="Times New Roman"/>
                <w:lang w:eastAsia="en-CA"/>
              </w:rPr>
            </w:pPr>
            <w:r>
              <w:t>Township of Joly</w:t>
            </w:r>
          </w:p>
        </w:tc>
        <w:tc>
          <w:tcPr>
            <w:tcW w:w="1164" w:type="pct"/>
            <w:noWrap/>
            <w:vAlign w:val="center"/>
            <w:hideMark/>
          </w:tcPr>
          <w:p w14:paraId="6713FDDF" w14:textId="77777777" w:rsidR="006101BD" w:rsidRDefault="006101BD" w:rsidP="006101BD">
            <w:pPr>
              <w:pStyle w:val="TableBodyTextMIRB"/>
            </w:pPr>
            <w:r w:rsidRPr="00377980">
              <w:rPr>
                <w:rFonts w:eastAsia="Times New Roman"/>
                <w:lang w:eastAsia="en-CA"/>
              </w:rPr>
              <w:t>Not applicable</w:t>
            </w:r>
          </w:p>
        </w:tc>
      </w:tr>
      <w:tr w:rsidR="006101BD" w:rsidRPr="00655002" w14:paraId="4D7E3832" w14:textId="77777777" w:rsidTr="006101BD">
        <w:trPr>
          <w:cantSplit/>
          <w:trHeight w:val="300"/>
          <w:jc w:val="center"/>
        </w:trPr>
        <w:tc>
          <w:tcPr>
            <w:tcW w:w="3836" w:type="pct"/>
            <w:vAlign w:val="center"/>
            <w:hideMark/>
          </w:tcPr>
          <w:p w14:paraId="4EBC7CC7" w14:textId="77777777" w:rsidR="006101BD" w:rsidRPr="00655002" w:rsidRDefault="006101BD" w:rsidP="006101BD">
            <w:pPr>
              <w:pStyle w:val="TableBodyTextMIRB"/>
              <w:rPr>
                <w:rFonts w:eastAsia="Times New Roman"/>
                <w:lang w:eastAsia="en-CA"/>
              </w:rPr>
            </w:pPr>
            <w:r>
              <w:t>Township of Kerns</w:t>
            </w:r>
          </w:p>
        </w:tc>
        <w:tc>
          <w:tcPr>
            <w:tcW w:w="1164" w:type="pct"/>
            <w:noWrap/>
            <w:vAlign w:val="center"/>
            <w:hideMark/>
          </w:tcPr>
          <w:p w14:paraId="300BBDD4" w14:textId="77777777" w:rsidR="006101BD" w:rsidRDefault="006101BD" w:rsidP="006101BD">
            <w:pPr>
              <w:pStyle w:val="TableBodyTextMIRB"/>
            </w:pPr>
            <w:r w:rsidRPr="00377980">
              <w:rPr>
                <w:rFonts w:eastAsia="Times New Roman"/>
                <w:lang w:eastAsia="en-CA"/>
              </w:rPr>
              <w:t>Not applicable</w:t>
            </w:r>
          </w:p>
        </w:tc>
      </w:tr>
      <w:tr w:rsidR="006101BD" w:rsidRPr="00655002" w14:paraId="4DFB4080" w14:textId="77777777" w:rsidTr="006101BD">
        <w:trPr>
          <w:cantSplit/>
          <w:trHeight w:val="300"/>
          <w:jc w:val="center"/>
        </w:trPr>
        <w:tc>
          <w:tcPr>
            <w:tcW w:w="3836" w:type="pct"/>
            <w:vAlign w:val="center"/>
            <w:hideMark/>
          </w:tcPr>
          <w:p w14:paraId="7E3EA942" w14:textId="77777777" w:rsidR="006101BD" w:rsidRPr="00655002" w:rsidRDefault="006101BD" w:rsidP="006101BD">
            <w:pPr>
              <w:pStyle w:val="TableBodyTextMIRB"/>
              <w:rPr>
                <w:rFonts w:eastAsia="Times New Roman"/>
                <w:lang w:eastAsia="en-CA"/>
              </w:rPr>
            </w:pPr>
            <w:r>
              <w:t xml:space="preserve">Township of Killaloe, </w:t>
            </w:r>
            <w:proofErr w:type="spellStart"/>
            <w:r>
              <w:t>Hagarty</w:t>
            </w:r>
            <w:proofErr w:type="spellEnd"/>
            <w:r>
              <w:t xml:space="preserve"> and Richards</w:t>
            </w:r>
          </w:p>
        </w:tc>
        <w:tc>
          <w:tcPr>
            <w:tcW w:w="1164" w:type="pct"/>
            <w:noWrap/>
            <w:vAlign w:val="center"/>
            <w:hideMark/>
          </w:tcPr>
          <w:p w14:paraId="44F033AD" w14:textId="77777777" w:rsidR="006101BD" w:rsidRDefault="006101BD" w:rsidP="006101BD">
            <w:pPr>
              <w:pStyle w:val="TableBodyTextMIRB"/>
            </w:pPr>
            <w:r w:rsidRPr="00377980">
              <w:rPr>
                <w:rFonts w:eastAsia="Times New Roman"/>
                <w:lang w:eastAsia="en-CA"/>
              </w:rPr>
              <w:t>Not applicable</w:t>
            </w:r>
          </w:p>
        </w:tc>
      </w:tr>
      <w:tr w:rsidR="006101BD" w:rsidRPr="00655002" w14:paraId="34601C5A" w14:textId="77777777" w:rsidTr="006101BD">
        <w:trPr>
          <w:cantSplit/>
          <w:trHeight w:val="300"/>
          <w:jc w:val="center"/>
        </w:trPr>
        <w:tc>
          <w:tcPr>
            <w:tcW w:w="3836" w:type="pct"/>
            <w:vAlign w:val="center"/>
            <w:hideMark/>
          </w:tcPr>
          <w:p w14:paraId="3AE6415F" w14:textId="77777777" w:rsidR="006101BD" w:rsidRPr="00655002" w:rsidRDefault="006101BD" w:rsidP="006101BD">
            <w:pPr>
              <w:pStyle w:val="TableBodyTextMIRB"/>
              <w:rPr>
                <w:rFonts w:eastAsia="Times New Roman"/>
                <w:lang w:eastAsia="en-CA"/>
              </w:rPr>
            </w:pPr>
            <w:r>
              <w:t>Township of King</w:t>
            </w:r>
          </w:p>
        </w:tc>
        <w:tc>
          <w:tcPr>
            <w:tcW w:w="1164" w:type="pct"/>
            <w:noWrap/>
            <w:vAlign w:val="center"/>
            <w:hideMark/>
          </w:tcPr>
          <w:p w14:paraId="2E66AF4E" w14:textId="77777777" w:rsidR="006101BD" w:rsidRDefault="006101BD" w:rsidP="006101BD">
            <w:pPr>
              <w:pStyle w:val="TableBodyTextMIRB"/>
            </w:pPr>
            <w:r w:rsidRPr="00377980">
              <w:rPr>
                <w:rFonts w:eastAsia="Times New Roman"/>
                <w:lang w:eastAsia="en-CA"/>
              </w:rPr>
              <w:t>Not applicable</w:t>
            </w:r>
          </w:p>
        </w:tc>
      </w:tr>
      <w:tr w:rsidR="006101BD" w:rsidRPr="00655002" w14:paraId="76A8833F" w14:textId="77777777" w:rsidTr="006101BD">
        <w:trPr>
          <w:cantSplit/>
          <w:trHeight w:val="300"/>
          <w:jc w:val="center"/>
        </w:trPr>
        <w:tc>
          <w:tcPr>
            <w:tcW w:w="3836" w:type="pct"/>
            <w:vAlign w:val="center"/>
            <w:hideMark/>
          </w:tcPr>
          <w:p w14:paraId="662C7A71" w14:textId="77777777" w:rsidR="006101BD" w:rsidRPr="00655002" w:rsidRDefault="006101BD" w:rsidP="006101BD">
            <w:pPr>
              <w:pStyle w:val="TableBodyTextMIRB"/>
              <w:rPr>
                <w:rFonts w:eastAsia="Times New Roman"/>
                <w:lang w:eastAsia="en-CA"/>
              </w:rPr>
            </w:pPr>
            <w:r>
              <w:t>Township of La Vallee</w:t>
            </w:r>
          </w:p>
        </w:tc>
        <w:tc>
          <w:tcPr>
            <w:tcW w:w="1164" w:type="pct"/>
            <w:noWrap/>
            <w:vAlign w:val="center"/>
            <w:hideMark/>
          </w:tcPr>
          <w:p w14:paraId="53622168" w14:textId="77777777" w:rsidR="006101BD" w:rsidRDefault="006101BD" w:rsidP="006101BD">
            <w:pPr>
              <w:pStyle w:val="TableBodyTextMIRB"/>
            </w:pPr>
            <w:r w:rsidRPr="00377980">
              <w:rPr>
                <w:rFonts w:eastAsia="Times New Roman"/>
                <w:lang w:eastAsia="en-CA"/>
              </w:rPr>
              <w:t>Not applicable</w:t>
            </w:r>
          </w:p>
        </w:tc>
      </w:tr>
      <w:tr w:rsidR="006101BD" w:rsidRPr="00655002" w14:paraId="1B672FF2" w14:textId="77777777" w:rsidTr="006101BD">
        <w:trPr>
          <w:cantSplit/>
          <w:trHeight w:val="300"/>
          <w:jc w:val="center"/>
        </w:trPr>
        <w:tc>
          <w:tcPr>
            <w:tcW w:w="3836" w:type="pct"/>
            <w:vAlign w:val="center"/>
            <w:hideMark/>
          </w:tcPr>
          <w:p w14:paraId="39BFFA61" w14:textId="77777777" w:rsidR="006101BD" w:rsidRPr="00655002" w:rsidRDefault="006101BD" w:rsidP="006101BD">
            <w:pPr>
              <w:pStyle w:val="TableBodyTextMIRB"/>
              <w:rPr>
                <w:rFonts w:eastAsia="Times New Roman"/>
                <w:lang w:eastAsia="en-CA"/>
              </w:rPr>
            </w:pPr>
            <w:r>
              <w:t>Township of Laird</w:t>
            </w:r>
          </w:p>
        </w:tc>
        <w:tc>
          <w:tcPr>
            <w:tcW w:w="1164" w:type="pct"/>
            <w:noWrap/>
            <w:vAlign w:val="center"/>
            <w:hideMark/>
          </w:tcPr>
          <w:p w14:paraId="14F523B2" w14:textId="77777777" w:rsidR="006101BD" w:rsidRDefault="006101BD" w:rsidP="006101BD">
            <w:pPr>
              <w:pStyle w:val="TableBodyTextMIRB"/>
            </w:pPr>
            <w:r w:rsidRPr="00377980">
              <w:rPr>
                <w:rFonts w:eastAsia="Times New Roman"/>
                <w:lang w:eastAsia="en-CA"/>
              </w:rPr>
              <w:t>Not applicable</w:t>
            </w:r>
          </w:p>
        </w:tc>
      </w:tr>
      <w:tr w:rsidR="006101BD" w:rsidRPr="00655002" w14:paraId="6F9C826B" w14:textId="77777777" w:rsidTr="006101BD">
        <w:trPr>
          <w:cantSplit/>
          <w:trHeight w:val="300"/>
          <w:jc w:val="center"/>
        </w:trPr>
        <w:tc>
          <w:tcPr>
            <w:tcW w:w="3836" w:type="pct"/>
            <w:vAlign w:val="center"/>
            <w:hideMark/>
          </w:tcPr>
          <w:p w14:paraId="60A706F1" w14:textId="77777777" w:rsidR="006101BD" w:rsidRPr="00655002" w:rsidRDefault="006101BD" w:rsidP="006101BD">
            <w:pPr>
              <w:pStyle w:val="TableBodyTextMIRB"/>
              <w:rPr>
                <w:rFonts w:eastAsia="Times New Roman"/>
                <w:lang w:eastAsia="en-CA"/>
              </w:rPr>
            </w:pPr>
            <w:r>
              <w:t>Township of Lake of Bays</w:t>
            </w:r>
          </w:p>
        </w:tc>
        <w:tc>
          <w:tcPr>
            <w:tcW w:w="1164" w:type="pct"/>
            <w:noWrap/>
            <w:vAlign w:val="center"/>
            <w:hideMark/>
          </w:tcPr>
          <w:p w14:paraId="02C235F4" w14:textId="77777777" w:rsidR="006101BD" w:rsidRDefault="006101BD" w:rsidP="006101BD">
            <w:pPr>
              <w:pStyle w:val="TableBodyTextMIRB"/>
            </w:pPr>
            <w:r w:rsidRPr="00377980">
              <w:rPr>
                <w:rFonts w:eastAsia="Times New Roman"/>
                <w:lang w:eastAsia="en-CA"/>
              </w:rPr>
              <w:t>Not applicable</w:t>
            </w:r>
          </w:p>
        </w:tc>
      </w:tr>
      <w:tr w:rsidR="006101BD" w:rsidRPr="00655002" w14:paraId="78AF560D" w14:textId="77777777" w:rsidTr="006101BD">
        <w:trPr>
          <w:cantSplit/>
          <w:trHeight w:val="300"/>
          <w:jc w:val="center"/>
        </w:trPr>
        <w:tc>
          <w:tcPr>
            <w:tcW w:w="3836" w:type="pct"/>
            <w:vAlign w:val="center"/>
            <w:hideMark/>
          </w:tcPr>
          <w:p w14:paraId="6244263A" w14:textId="77777777" w:rsidR="006101BD" w:rsidRPr="00655002" w:rsidRDefault="006101BD" w:rsidP="006101BD">
            <w:pPr>
              <w:pStyle w:val="TableBodyTextMIRB"/>
              <w:rPr>
                <w:rFonts w:eastAsia="Times New Roman"/>
                <w:lang w:eastAsia="en-CA"/>
              </w:rPr>
            </w:pPr>
            <w:r>
              <w:t>Township of Lake of the Woods</w:t>
            </w:r>
          </w:p>
        </w:tc>
        <w:tc>
          <w:tcPr>
            <w:tcW w:w="1164" w:type="pct"/>
            <w:noWrap/>
            <w:vAlign w:val="center"/>
            <w:hideMark/>
          </w:tcPr>
          <w:p w14:paraId="6B7B6A71" w14:textId="77777777" w:rsidR="006101BD" w:rsidRDefault="006101BD" w:rsidP="006101BD">
            <w:pPr>
              <w:pStyle w:val="TableBodyTextMIRB"/>
            </w:pPr>
            <w:r w:rsidRPr="00377980">
              <w:rPr>
                <w:rFonts w:eastAsia="Times New Roman"/>
                <w:lang w:eastAsia="en-CA"/>
              </w:rPr>
              <w:t>Not applicable</w:t>
            </w:r>
          </w:p>
        </w:tc>
      </w:tr>
      <w:tr w:rsidR="006101BD" w:rsidRPr="00655002" w14:paraId="79756035" w14:textId="77777777" w:rsidTr="006101BD">
        <w:trPr>
          <w:cantSplit/>
          <w:trHeight w:val="300"/>
          <w:jc w:val="center"/>
        </w:trPr>
        <w:tc>
          <w:tcPr>
            <w:tcW w:w="3836" w:type="pct"/>
            <w:vAlign w:val="center"/>
            <w:hideMark/>
          </w:tcPr>
          <w:p w14:paraId="79852B3A" w14:textId="77777777" w:rsidR="006101BD" w:rsidRPr="00655002" w:rsidRDefault="006101BD" w:rsidP="006101BD">
            <w:pPr>
              <w:pStyle w:val="TableBodyTextMIRB"/>
              <w:rPr>
                <w:rFonts w:eastAsia="Times New Roman"/>
                <w:lang w:eastAsia="en-CA"/>
              </w:rPr>
            </w:pPr>
            <w:r>
              <w:t>Township of Lanark Highlands</w:t>
            </w:r>
          </w:p>
        </w:tc>
        <w:tc>
          <w:tcPr>
            <w:tcW w:w="1164" w:type="pct"/>
            <w:noWrap/>
            <w:vAlign w:val="center"/>
            <w:hideMark/>
          </w:tcPr>
          <w:p w14:paraId="04D84FAD" w14:textId="77777777" w:rsidR="006101BD" w:rsidRDefault="006101BD" w:rsidP="006101BD">
            <w:pPr>
              <w:pStyle w:val="TableBodyTextMIRB"/>
            </w:pPr>
            <w:r w:rsidRPr="00377980">
              <w:rPr>
                <w:rFonts w:eastAsia="Times New Roman"/>
                <w:lang w:eastAsia="en-CA"/>
              </w:rPr>
              <w:t>Not applicable</w:t>
            </w:r>
          </w:p>
        </w:tc>
      </w:tr>
      <w:tr w:rsidR="006101BD" w:rsidRPr="00655002" w14:paraId="274556D7" w14:textId="77777777" w:rsidTr="006101BD">
        <w:trPr>
          <w:cantSplit/>
          <w:trHeight w:val="300"/>
          <w:jc w:val="center"/>
        </w:trPr>
        <w:tc>
          <w:tcPr>
            <w:tcW w:w="3836" w:type="pct"/>
            <w:vAlign w:val="center"/>
            <w:hideMark/>
          </w:tcPr>
          <w:p w14:paraId="26F8D295" w14:textId="77777777" w:rsidR="006101BD" w:rsidRPr="00655002" w:rsidRDefault="006101BD" w:rsidP="006101BD">
            <w:pPr>
              <w:pStyle w:val="TableBodyTextMIRB"/>
              <w:rPr>
                <w:rFonts w:eastAsia="Times New Roman"/>
                <w:lang w:eastAsia="en-CA"/>
              </w:rPr>
            </w:pPr>
            <w:r>
              <w:t>Township of Larder Lake</w:t>
            </w:r>
          </w:p>
        </w:tc>
        <w:tc>
          <w:tcPr>
            <w:tcW w:w="1164" w:type="pct"/>
            <w:noWrap/>
            <w:vAlign w:val="center"/>
            <w:hideMark/>
          </w:tcPr>
          <w:p w14:paraId="32B36563" w14:textId="77777777" w:rsidR="006101BD" w:rsidRDefault="006101BD" w:rsidP="006101BD">
            <w:pPr>
              <w:pStyle w:val="TableBodyTextMIRB"/>
            </w:pPr>
            <w:r w:rsidRPr="00377980">
              <w:rPr>
                <w:rFonts w:eastAsia="Times New Roman"/>
                <w:lang w:eastAsia="en-CA"/>
              </w:rPr>
              <w:t>Not applicable</w:t>
            </w:r>
          </w:p>
        </w:tc>
      </w:tr>
      <w:tr w:rsidR="006101BD" w:rsidRPr="00655002" w14:paraId="094D64A9" w14:textId="77777777" w:rsidTr="006101BD">
        <w:trPr>
          <w:cantSplit/>
          <w:trHeight w:val="300"/>
          <w:jc w:val="center"/>
        </w:trPr>
        <w:tc>
          <w:tcPr>
            <w:tcW w:w="3836" w:type="pct"/>
            <w:vAlign w:val="center"/>
            <w:hideMark/>
          </w:tcPr>
          <w:p w14:paraId="2A2141B6" w14:textId="77777777" w:rsidR="006101BD" w:rsidRPr="00655002" w:rsidRDefault="006101BD" w:rsidP="006101BD">
            <w:pPr>
              <w:pStyle w:val="TableBodyTextMIRB"/>
              <w:rPr>
                <w:rFonts w:eastAsia="Times New Roman"/>
                <w:lang w:eastAsia="en-CA"/>
              </w:rPr>
            </w:pPr>
            <w:r>
              <w:t>Township of Laurentian Valley</w:t>
            </w:r>
          </w:p>
        </w:tc>
        <w:tc>
          <w:tcPr>
            <w:tcW w:w="1164" w:type="pct"/>
            <w:noWrap/>
            <w:vAlign w:val="center"/>
            <w:hideMark/>
          </w:tcPr>
          <w:p w14:paraId="58E2A128" w14:textId="77777777" w:rsidR="006101BD" w:rsidRDefault="006101BD" w:rsidP="006101BD">
            <w:pPr>
              <w:pStyle w:val="TableBodyTextMIRB"/>
            </w:pPr>
            <w:r w:rsidRPr="00377980">
              <w:rPr>
                <w:rFonts w:eastAsia="Times New Roman"/>
                <w:lang w:eastAsia="en-CA"/>
              </w:rPr>
              <w:t>Not applicable</w:t>
            </w:r>
          </w:p>
        </w:tc>
      </w:tr>
      <w:tr w:rsidR="006101BD" w:rsidRPr="00655002" w14:paraId="617F07E5" w14:textId="77777777" w:rsidTr="006101BD">
        <w:trPr>
          <w:cantSplit/>
          <w:trHeight w:val="300"/>
          <w:jc w:val="center"/>
        </w:trPr>
        <w:tc>
          <w:tcPr>
            <w:tcW w:w="3836" w:type="pct"/>
            <w:vAlign w:val="center"/>
            <w:hideMark/>
          </w:tcPr>
          <w:p w14:paraId="791B54CC" w14:textId="77777777" w:rsidR="006101BD" w:rsidRPr="00655002" w:rsidRDefault="006101BD" w:rsidP="006101BD">
            <w:pPr>
              <w:pStyle w:val="TableBodyTextMIRB"/>
              <w:rPr>
                <w:rFonts w:eastAsia="Times New Roman"/>
                <w:lang w:eastAsia="en-CA"/>
              </w:rPr>
            </w:pPr>
            <w:r>
              <w:t>Township of Leeds and the Thousand Islands</w:t>
            </w:r>
          </w:p>
        </w:tc>
        <w:tc>
          <w:tcPr>
            <w:tcW w:w="1164" w:type="pct"/>
            <w:noWrap/>
            <w:vAlign w:val="center"/>
            <w:hideMark/>
          </w:tcPr>
          <w:p w14:paraId="28911929" w14:textId="77777777" w:rsidR="006101BD" w:rsidRDefault="006101BD" w:rsidP="006101BD">
            <w:pPr>
              <w:pStyle w:val="TableBodyTextMIRB"/>
            </w:pPr>
            <w:r w:rsidRPr="00377980">
              <w:rPr>
                <w:rFonts w:eastAsia="Times New Roman"/>
                <w:lang w:eastAsia="en-CA"/>
              </w:rPr>
              <w:t>Not applicable</w:t>
            </w:r>
          </w:p>
        </w:tc>
      </w:tr>
      <w:tr w:rsidR="006101BD" w:rsidRPr="00655002" w14:paraId="0FEDFE3D" w14:textId="77777777" w:rsidTr="006101BD">
        <w:trPr>
          <w:cantSplit/>
          <w:trHeight w:val="300"/>
          <w:jc w:val="center"/>
        </w:trPr>
        <w:tc>
          <w:tcPr>
            <w:tcW w:w="3836" w:type="pct"/>
            <w:vAlign w:val="center"/>
            <w:hideMark/>
          </w:tcPr>
          <w:p w14:paraId="615EB967" w14:textId="77777777" w:rsidR="006101BD" w:rsidRPr="00655002" w:rsidRDefault="006101BD" w:rsidP="006101BD">
            <w:pPr>
              <w:pStyle w:val="TableBodyTextMIRB"/>
              <w:rPr>
                <w:rFonts w:eastAsia="Times New Roman"/>
                <w:lang w:eastAsia="en-CA"/>
              </w:rPr>
            </w:pPr>
            <w:r>
              <w:t>Township of Limerick</w:t>
            </w:r>
          </w:p>
        </w:tc>
        <w:tc>
          <w:tcPr>
            <w:tcW w:w="1164" w:type="pct"/>
            <w:noWrap/>
            <w:vAlign w:val="center"/>
            <w:hideMark/>
          </w:tcPr>
          <w:p w14:paraId="09FB7CC3" w14:textId="77777777" w:rsidR="006101BD" w:rsidRDefault="006101BD" w:rsidP="006101BD">
            <w:pPr>
              <w:pStyle w:val="TableBodyTextMIRB"/>
            </w:pPr>
            <w:r w:rsidRPr="00377980">
              <w:rPr>
                <w:rFonts w:eastAsia="Times New Roman"/>
                <w:lang w:eastAsia="en-CA"/>
              </w:rPr>
              <w:t>Not applicable</w:t>
            </w:r>
          </w:p>
        </w:tc>
      </w:tr>
      <w:tr w:rsidR="006101BD" w:rsidRPr="00655002" w14:paraId="0B221D34" w14:textId="77777777" w:rsidTr="006101BD">
        <w:trPr>
          <w:cantSplit/>
          <w:trHeight w:val="300"/>
          <w:jc w:val="center"/>
        </w:trPr>
        <w:tc>
          <w:tcPr>
            <w:tcW w:w="3836" w:type="pct"/>
            <w:vAlign w:val="center"/>
            <w:hideMark/>
          </w:tcPr>
          <w:p w14:paraId="383F22E2" w14:textId="77777777" w:rsidR="006101BD" w:rsidRPr="00655002" w:rsidRDefault="006101BD" w:rsidP="006101BD">
            <w:pPr>
              <w:pStyle w:val="TableBodyTextMIRB"/>
              <w:rPr>
                <w:rFonts w:eastAsia="Times New Roman"/>
                <w:lang w:eastAsia="en-CA"/>
              </w:rPr>
            </w:pPr>
            <w:r>
              <w:t>Township of Loyalist</w:t>
            </w:r>
          </w:p>
        </w:tc>
        <w:tc>
          <w:tcPr>
            <w:tcW w:w="1164" w:type="pct"/>
            <w:noWrap/>
            <w:vAlign w:val="center"/>
            <w:hideMark/>
          </w:tcPr>
          <w:p w14:paraId="6929FED5" w14:textId="77777777" w:rsidR="006101BD" w:rsidRDefault="006101BD" w:rsidP="006101BD">
            <w:pPr>
              <w:pStyle w:val="TableBodyTextMIRB"/>
            </w:pPr>
            <w:r w:rsidRPr="00377980">
              <w:rPr>
                <w:rFonts w:eastAsia="Times New Roman"/>
                <w:lang w:eastAsia="en-CA"/>
              </w:rPr>
              <w:t>Not applicable</w:t>
            </w:r>
          </w:p>
        </w:tc>
      </w:tr>
      <w:tr w:rsidR="006101BD" w:rsidRPr="00655002" w14:paraId="1D4E645C" w14:textId="77777777" w:rsidTr="006101BD">
        <w:trPr>
          <w:cantSplit/>
          <w:trHeight w:val="300"/>
          <w:jc w:val="center"/>
        </w:trPr>
        <w:tc>
          <w:tcPr>
            <w:tcW w:w="3836" w:type="pct"/>
            <w:vAlign w:val="center"/>
            <w:hideMark/>
          </w:tcPr>
          <w:p w14:paraId="36C715FA" w14:textId="77777777" w:rsidR="006101BD" w:rsidRPr="00655002" w:rsidRDefault="006101BD" w:rsidP="006101BD">
            <w:pPr>
              <w:pStyle w:val="TableBodyTextMIRB"/>
              <w:rPr>
                <w:rFonts w:eastAsia="Times New Roman"/>
                <w:lang w:eastAsia="en-CA"/>
              </w:rPr>
            </w:pPr>
            <w:r>
              <w:t>Township of Lucan Biddulph</w:t>
            </w:r>
          </w:p>
        </w:tc>
        <w:tc>
          <w:tcPr>
            <w:tcW w:w="1164" w:type="pct"/>
            <w:noWrap/>
            <w:vAlign w:val="center"/>
            <w:hideMark/>
          </w:tcPr>
          <w:p w14:paraId="0EA2F99B" w14:textId="77777777" w:rsidR="006101BD" w:rsidRDefault="006101BD" w:rsidP="006101BD">
            <w:pPr>
              <w:pStyle w:val="TableBodyTextMIRB"/>
            </w:pPr>
            <w:r w:rsidRPr="00377980">
              <w:rPr>
                <w:rFonts w:eastAsia="Times New Roman"/>
                <w:lang w:eastAsia="en-CA"/>
              </w:rPr>
              <w:t>Not applicable</w:t>
            </w:r>
          </w:p>
        </w:tc>
      </w:tr>
      <w:tr w:rsidR="006101BD" w:rsidRPr="00655002" w14:paraId="42CFC5C9" w14:textId="77777777" w:rsidTr="006101BD">
        <w:trPr>
          <w:cantSplit/>
          <w:trHeight w:val="300"/>
          <w:jc w:val="center"/>
        </w:trPr>
        <w:tc>
          <w:tcPr>
            <w:tcW w:w="3836" w:type="pct"/>
            <w:vAlign w:val="center"/>
            <w:hideMark/>
          </w:tcPr>
          <w:p w14:paraId="636CE7F9" w14:textId="77777777" w:rsidR="006101BD" w:rsidRPr="00655002" w:rsidRDefault="006101BD" w:rsidP="006101BD">
            <w:pPr>
              <w:pStyle w:val="TableBodyTextMIRB"/>
              <w:rPr>
                <w:rFonts w:eastAsia="Times New Roman"/>
                <w:lang w:eastAsia="en-CA"/>
              </w:rPr>
            </w:pPr>
            <w:r>
              <w:t>Township of MacDonald, Meredith and Aberdeen Additional</w:t>
            </w:r>
          </w:p>
        </w:tc>
        <w:tc>
          <w:tcPr>
            <w:tcW w:w="1164" w:type="pct"/>
            <w:noWrap/>
            <w:vAlign w:val="center"/>
            <w:hideMark/>
          </w:tcPr>
          <w:p w14:paraId="640C3164" w14:textId="77777777" w:rsidR="006101BD" w:rsidRDefault="006101BD" w:rsidP="006101BD">
            <w:pPr>
              <w:pStyle w:val="TableBodyTextMIRB"/>
            </w:pPr>
            <w:r w:rsidRPr="00377980">
              <w:rPr>
                <w:rFonts w:eastAsia="Times New Roman"/>
                <w:lang w:eastAsia="en-CA"/>
              </w:rPr>
              <w:t>Not applicable</w:t>
            </w:r>
          </w:p>
        </w:tc>
      </w:tr>
      <w:tr w:rsidR="006101BD" w:rsidRPr="00655002" w14:paraId="4FDEC11E" w14:textId="77777777" w:rsidTr="006101BD">
        <w:trPr>
          <w:cantSplit/>
          <w:trHeight w:val="300"/>
          <w:jc w:val="center"/>
        </w:trPr>
        <w:tc>
          <w:tcPr>
            <w:tcW w:w="3836" w:type="pct"/>
            <w:vAlign w:val="center"/>
            <w:hideMark/>
          </w:tcPr>
          <w:p w14:paraId="37E37E8C" w14:textId="77777777" w:rsidR="006101BD" w:rsidRPr="00655002" w:rsidRDefault="006101BD" w:rsidP="006101BD">
            <w:pPr>
              <w:pStyle w:val="TableBodyTextMIRB"/>
              <w:rPr>
                <w:rFonts w:eastAsia="Times New Roman"/>
                <w:lang w:eastAsia="en-CA"/>
              </w:rPr>
            </w:pPr>
            <w:r>
              <w:t>Township of Machar</w:t>
            </w:r>
          </w:p>
        </w:tc>
        <w:tc>
          <w:tcPr>
            <w:tcW w:w="1164" w:type="pct"/>
            <w:noWrap/>
            <w:vAlign w:val="center"/>
            <w:hideMark/>
          </w:tcPr>
          <w:p w14:paraId="2D7A8220" w14:textId="77777777" w:rsidR="006101BD" w:rsidRDefault="006101BD" w:rsidP="006101BD">
            <w:pPr>
              <w:pStyle w:val="TableBodyTextMIRB"/>
            </w:pPr>
            <w:r w:rsidRPr="00377980">
              <w:rPr>
                <w:rFonts w:eastAsia="Times New Roman"/>
                <w:lang w:eastAsia="en-CA"/>
              </w:rPr>
              <w:t>Not applicable</w:t>
            </w:r>
          </w:p>
        </w:tc>
      </w:tr>
      <w:tr w:rsidR="006101BD" w:rsidRPr="00655002" w14:paraId="0F76AECF" w14:textId="77777777" w:rsidTr="006101BD">
        <w:trPr>
          <w:cantSplit/>
          <w:trHeight w:val="300"/>
          <w:jc w:val="center"/>
        </w:trPr>
        <w:tc>
          <w:tcPr>
            <w:tcW w:w="3836" w:type="pct"/>
            <w:vAlign w:val="center"/>
            <w:hideMark/>
          </w:tcPr>
          <w:p w14:paraId="2FA37E48" w14:textId="77777777" w:rsidR="006101BD" w:rsidRPr="00655002" w:rsidRDefault="006101BD" w:rsidP="006101BD">
            <w:pPr>
              <w:pStyle w:val="TableBodyTextMIRB"/>
              <w:rPr>
                <w:rFonts w:eastAsia="Times New Roman"/>
                <w:lang w:eastAsia="en-CA"/>
              </w:rPr>
            </w:pPr>
            <w:r>
              <w:t>Township of Machin</w:t>
            </w:r>
          </w:p>
        </w:tc>
        <w:tc>
          <w:tcPr>
            <w:tcW w:w="1164" w:type="pct"/>
            <w:noWrap/>
            <w:vAlign w:val="center"/>
            <w:hideMark/>
          </w:tcPr>
          <w:p w14:paraId="2E305697" w14:textId="77777777" w:rsidR="006101BD" w:rsidRDefault="006101BD" w:rsidP="006101BD">
            <w:pPr>
              <w:pStyle w:val="TableBodyTextMIRB"/>
            </w:pPr>
            <w:r w:rsidRPr="00377980">
              <w:rPr>
                <w:rFonts w:eastAsia="Times New Roman"/>
                <w:lang w:eastAsia="en-CA"/>
              </w:rPr>
              <w:t>Not applicable</w:t>
            </w:r>
          </w:p>
        </w:tc>
      </w:tr>
      <w:tr w:rsidR="006101BD" w:rsidRPr="00655002" w14:paraId="43268C50" w14:textId="77777777" w:rsidTr="006101BD">
        <w:trPr>
          <w:cantSplit/>
          <w:trHeight w:val="300"/>
          <w:jc w:val="center"/>
        </w:trPr>
        <w:tc>
          <w:tcPr>
            <w:tcW w:w="3836" w:type="pct"/>
            <w:vAlign w:val="center"/>
            <w:hideMark/>
          </w:tcPr>
          <w:p w14:paraId="571CE768" w14:textId="77777777" w:rsidR="006101BD" w:rsidRPr="00655002" w:rsidRDefault="006101BD" w:rsidP="006101BD">
            <w:pPr>
              <w:pStyle w:val="TableBodyTextMIRB"/>
              <w:rPr>
                <w:rFonts w:eastAsia="Times New Roman"/>
                <w:lang w:eastAsia="en-CA"/>
              </w:rPr>
            </w:pPr>
            <w:r>
              <w:t>Township of Madawaska Valley</w:t>
            </w:r>
          </w:p>
        </w:tc>
        <w:tc>
          <w:tcPr>
            <w:tcW w:w="1164" w:type="pct"/>
            <w:noWrap/>
            <w:vAlign w:val="center"/>
            <w:hideMark/>
          </w:tcPr>
          <w:p w14:paraId="0AE66111" w14:textId="77777777" w:rsidR="006101BD" w:rsidRDefault="006101BD" w:rsidP="006101BD">
            <w:pPr>
              <w:pStyle w:val="TableBodyTextMIRB"/>
            </w:pPr>
            <w:r w:rsidRPr="00377980">
              <w:rPr>
                <w:rFonts w:eastAsia="Times New Roman"/>
                <w:lang w:eastAsia="en-CA"/>
              </w:rPr>
              <w:t>Not applicable</w:t>
            </w:r>
          </w:p>
        </w:tc>
      </w:tr>
      <w:tr w:rsidR="006101BD" w:rsidRPr="00655002" w14:paraId="7A429D3D" w14:textId="77777777" w:rsidTr="006101BD">
        <w:trPr>
          <w:cantSplit/>
          <w:trHeight w:val="300"/>
          <w:jc w:val="center"/>
        </w:trPr>
        <w:tc>
          <w:tcPr>
            <w:tcW w:w="3836" w:type="pct"/>
            <w:vAlign w:val="center"/>
            <w:hideMark/>
          </w:tcPr>
          <w:p w14:paraId="38E1A950" w14:textId="77777777" w:rsidR="006101BD" w:rsidRPr="00655002" w:rsidRDefault="006101BD" w:rsidP="006101BD">
            <w:pPr>
              <w:pStyle w:val="TableBodyTextMIRB"/>
              <w:rPr>
                <w:rFonts w:eastAsia="Times New Roman"/>
                <w:lang w:eastAsia="en-CA"/>
              </w:rPr>
            </w:pPr>
            <w:r>
              <w:t>Township of Madoc</w:t>
            </w:r>
          </w:p>
        </w:tc>
        <w:tc>
          <w:tcPr>
            <w:tcW w:w="1164" w:type="pct"/>
            <w:noWrap/>
            <w:vAlign w:val="center"/>
            <w:hideMark/>
          </w:tcPr>
          <w:p w14:paraId="44292A25" w14:textId="77777777" w:rsidR="006101BD" w:rsidRDefault="006101BD" w:rsidP="006101BD">
            <w:pPr>
              <w:pStyle w:val="TableBodyTextMIRB"/>
            </w:pPr>
            <w:r w:rsidRPr="00377980">
              <w:rPr>
                <w:rFonts w:eastAsia="Times New Roman"/>
                <w:lang w:eastAsia="en-CA"/>
              </w:rPr>
              <w:t>Not applicable</w:t>
            </w:r>
          </w:p>
        </w:tc>
      </w:tr>
      <w:tr w:rsidR="006101BD" w:rsidRPr="00655002" w14:paraId="5290C4D6" w14:textId="77777777" w:rsidTr="006101BD">
        <w:trPr>
          <w:cantSplit/>
          <w:trHeight w:val="300"/>
          <w:jc w:val="center"/>
        </w:trPr>
        <w:tc>
          <w:tcPr>
            <w:tcW w:w="3836" w:type="pct"/>
            <w:vAlign w:val="center"/>
            <w:hideMark/>
          </w:tcPr>
          <w:p w14:paraId="68971828" w14:textId="77777777" w:rsidR="006101BD" w:rsidRPr="00655002" w:rsidRDefault="006101BD" w:rsidP="006101BD">
            <w:pPr>
              <w:pStyle w:val="TableBodyTextMIRB"/>
              <w:rPr>
                <w:rFonts w:eastAsia="Times New Roman"/>
                <w:lang w:eastAsia="en-CA"/>
              </w:rPr>
            </w:pPr>
            <w:r>
              <w:t>Township of Malahide</w:t>
            </w:r>
          </w:p>
        </w:tc>
        <w:tc>
          <w:tcPr>
            <w:tcW w:w="1164" w:type="pct"/>
            <w:noWrap/>
            <w:vAlign w:val="center"/>
            <w:hideMark/>
          </w:tcPr>
          <w:p w14:paraId="07869F0F" w14:textId="77777777" w:rsidR="006101BD" w:rsidRDefault="006101BD" w:rsidP="006101BD">
            <w:pPr>
              <w:pStyle w:val="TableBodyTextMIRB"/>
            </w:pPr>
            <w:r w:rsidRPr="00377980">
              <w:rPr>
                <w:rFonts w:eastAsia="Times New Roman"/>
                <w:lang w:eastAsia="en-CA"/>
              </w:rPr>
              <w:t>Not applicable</w:t>
            </w:r>
          </w:p>
        </w:tc>
      </w:tr>
      <w:tr w:rsidR="006101BD" w:rsidRPr="00655002" w14:paraId="1FCB4995" w14:textId="77777777" w:rsidTr="006101BD">
        <w:trPr>
          <w:cantSplit/>
          <w:trHeight w:val="300"/>
          <w:jc w:val="center"/>
        </w:trPr>
        <w:tc>
          <w:tcPr>
            <w:tcW w:w="3836" w:type="pct"/>
            <w:vAlign w:val="center"/>
            <w:hideMark/>
          </w:tcPr>
          <w:p w14:paraId="16DC1D09" w14:textId="77777777" w:rsidR="006101BD" w:rsidRPr="00655002" w:rsidRDefault="006101BD" w:rsidP="006101BD">
            <w:pPr>
              <w:pStyle w:val="TableBodyTextMIRB"/>
              <w:rPr>
                <w:rFonts w:eastAsia="Times New Roman"/>
                <w:lang w:eastAsia="en-CA"/>
              </w:rPr>
            </w:pPr>
            <w:r>
              <w:t xml:space="preserve">Township of </w:t>
            </w:r>
            <w:proofErr w:type="spellStart"/>
            <w:r>
              <w:t>Manitouwadge</w:t>
            </w:r>
            <w:proofErr w:type="spellEnd"/>
          </w:p>
        </w:tc>
        <w:tc>
          <w:tcPr>
            <w:tcW w:w="1164" w:type="pct"/>
            <w:noWrap/>
            <w:vAlign w:val="center"/>
            <w:hideMark/>
          </w:tcPr>
          <w:p w14:paraId="1552AD33" w14:textId="77777777" w:rsidR="006101BD" w:rsidRDefault="006101BD" w:rsidP="006101BD">
            <w:pPr>
              <w:pStyle w:val="TableBodyTextMIRB"/>
            </w:pPr>
            <w:r w:rsidRPr="00377980">
              <w:rPr>
                <w:rFonts w:eastAsia="Times New Roman"/>
                <w:lang w:eastAsia="en-CA"/>
              </w:rPr>
              <w:t>Not applicable</w:t>
            </w:r>
          </w:p>
        </w:tc>
      </w:tr>
      <w:tr w:rsidR="006101BD" w:rsidRPr="00655002" w14:paraId="5D07BB20" w14:textId="77777777" w:rsidTr="006101BD">
        <w:trPr>
          <w:cantSplit/>
          <w:trHeight w:val="300"/>
          <w:jc w:val="center"/>
        </w:trPr>
        <w:tc>
          <w:tcPr>
            <w:tcW w:w="3836" w:type="pct"/>
            <w:vAlign w:val="center"/>
            <w:hideMark/>
          </w:tcPr>
          <w:p w14:paraId="54D29A9E" w14:textId="77777777" w:rsidR="006101BD" w:rsidRPr="00655002" w:rsidRDefault="006101BD" w:rsidP="006101BD">
            <w:pPr>
              <w:pStyle w:val="TableBodyTextMIRB"/>
              <w:rPr>
                <w:rFonts w:eastAsia="Times New Roman"/>
                <w:lang w:eastAsia="en-CA"/>
              </w:rPr>
            </w:pPr>
            <w:r>
              <w:t>Township of Mapleton</w:t>
            </w:r>
          </w:p>
        </w:tc>
        <w:tc>
          <w:tcPr>
            <w:tcW w:w="1164" w:type="pct"/>
            <w:noWrap/>
            <w:vAlign w:val="center"/>
            <w:hideMark/>
          </w:tcPr>
          <w:p w14:paraId="2E826FCC" w14:textId="77777777" w:rsidR="006101BD" w:rsidRDefault="006101BD" w:rsidP="006101BD">
            <w:pPr>
              <w:pStyle w:val="TableBodyTextMIRB"/>
            </w:pPr>
            <w:r w:rsidRPr="00377980">
              <w:rPr>
                <w:rFonts w:eastAsia="Times New Roman"/>
                <w:lang w:eastAsia="en-CA"/>
              </w:rPr>
              <w:t>Not applicable</w:t>
            </w:r>
          </w:p>
        </w:tc>
      </w:tr>
      <w:tr w:rsidR="006101BD" w:rsidRPr="00655002" w14:paraId="5296D401" w14:textId="77777777" w:rsidTr="006101BD">
        <w:trPr>
          <w:cantSplit/>
          <w:trHeight w:val="300"/>
          <w:jc w:val="center"/>
        </w:trPr>
        <w:tc>
          <w:tcPr>
            <w:tcW w:w="3836" w:type="pct"/>
            <w:vAlign w:val="center"/>
            <w:hideMark/>
          </w:tcPr>
          <w:p w14:paraId="0CA2A88C" w14:textId="77777777" w:rsidR="006101BD" w:rsidRPr="00655002" w:rsidRDefault="006101BD" w:rsidP="006101BD">
            <w:pPr>
              <w:pStyle w:val="TableBodyTextMIRB"/>
              <w:rPr>
                <w:rFonts w:eastAsia="Times New Roman"/>
                <w:lang w:eastAsia="en-CA"/>
              </w:rPr>
            </w:pPr>
            <w:r>
              <w:t xml:space="preserve">Township of </w:t>
            </w:r>
            <w:proofErr w:type="spellStart"/>
            <w:r>
              <w:t>Matachewan</w:t>
            </w:r>
            <w:proofErr w:type="spellEnd"/>
          </w:p>
        </w:tc>
        <w:tc>
          <w:tcPr>
            <w:tcW w:w="1164" w:type="pct"/>
            <w:noWrap/>
            <w:vAlign w:val="center"/>
            <w:hideMark/>
          </w:tcPr>
          <w:p w14:paraId="5728C83E" w14:textId="77777777" w:rsidR="006101BD" w:rsidRDefault="006101BD" w:rsidP="006101BD">
            <w:pPr>
              <w:pStyle w:val="TableBodyTextMIRB"/>
            </w:pPr>
            <w:r w:rsidRPr="00377980">
              <w:rPr>
                <w:rFonts w:eastAsia="Times New Roman"/>
                <w:lang w:eastAsia="en-CA"/>
              </w:rPr>
              <w:t>Not applicable</w:t>
            </w:r>
          </w:p>
        </w:tc>
      </w:tr>
      <w:tr w:rsidR="006101BD" w:rsidRPr="00655002" w14:paraId="5FD6D62C" w14:textId="77777777" w:rsidTr="006101BD">
        <w:trPr>
          <w:cantSplit/>
          <w:trHeight w:val="300"/>
          <w:jc w:val="center"/>
        </w:trPr>
        <w:tc>
          <w:tcPr>
            <w:tcW w:w="3836" w:type="pct"/>
            <w:vAlign w:val="center"/>
            <w:hideMark/>
          </w:tcPr>
          <w:p w14:paraId="7F501043" w14:textId="77777777" w:rsidR="006101BD" w:rsidRPr="00655002" w:rsidRDefault="006101BD" w:rsidP="006101BD">
            <w:pPr>
              <w:pStyle w:val="TableBodyTextMIRB"/>
              <w:rPr>
                <w:rFonts w:eastAsia="Times New Roman"/>
                <w:lang w:eastAsia="en-CA"/>
              </w:rPr>
            </w:pPr>
            <w:r>
              <w:t>Township of Mattawan</w:t>
            </w:r>
          </w:p>
        </w:tc>
        <w:tc>
          <w:tcPr>
            <w:tcW w:w="1164" w:type="pct"/>
            <w:noWrap/>
            <w:vAlign w:val="center"/>
            <w:hideMark/>
          </w:tcPr>
          <w:p w14:paraId="3D8CDBBE" w14:textId="77777777" w:rsidR="006101BD" w:rsidRDefault="006101BD" w:rsidP="006101BD">
            <w:pPr>
              <w:pStyle w:val="TableBodyTextMIRB"/>
            </w:pPr>
            <w:r w:rsidRPr="00377980">
              <w:rPr>
                <w:rFonts w:eastAsia="Times New Roman"/>
                <w:lang w:eastAsia="en-CA"/>
              </w:rPr>
              <w:t>Not applicable</w:t>
            </w:r>
          </w:p>
        </w:tc>
      </w:tr>
      <w:tr w:rsidR="006101BD" w:rsidRPr="00655002" w14:paraId="187A6D4A" w14:textId="77777777" w:rsidTr="006101BD">
        <w:trPr>
          <w:cantSplit/>
          <w:trHeight w:val="300"/>
          <w:jc w:val="center"/>
        </w:trPr>
        <w:tc>
          <w:tcPr>
            <w:tcW w:w="3836" w:type="pct"/>
            <w:vAlign w:val="center"/>
            <w:hideMark/>
          </w:tcPr>
          <w:p w14:paraId="4FE34122" w14:textId="77777777" w:rsidR="006101BD" w:rsidRPr="00655002" w:rsidRDefault="006101BD" w:rsidP="006101BD">
            <w:pPr>
              <w:pStyle w:val="TableBodyTextMIRB"/>
              <w:rPr>
                <w:rFonts w:eastAsia="Times New Roman"/>
                <w:lang w:eastAsia="en-CA"/>
              </w:rPr>
            </w:pPr>
            <w:r>
              <w:t xml:space="preserve">Township of </w:t>
            </w:r>
            <w:proofErr w:type="spellStart"/>
            <w:r>
              <w:t>Mattice</w:t>
            </w:r>
            <w:proofErr w:type="spellEnd"/>
            <w:r>
              <w:t xml:space="preserve">-Val </w:t>
            </w:r>
            <w:proofErr w:type="spellStart"/>
            <w:r>
              <w:t>Côté</w:t>
            </w:r>
            <w:proofErr w:type="spellEnd"/>
          </w:p>
        </w:tc>
        <w:tc>
          <w:tcPr>
            <w:tcW w:w="1164" w:type="pct"/>
            <w:noWrap/>
            <w:vAlign w:val="center"/>
            <w:hideMark/>
          </w:tcPr>
          <w:p w14:paraId="5C468573" w14:textId="77777777" w:rsidR="006101BD" w:rsidRDefault="006101BD" w:rsidP="006101BD">
            <w:pPr>
              <w:pStyle w:val="TableBodyTextMIRB"/>
            </w:pPr>
            <w:r w:rsidRPr="00377980">
              <w:rPr>
                <w:rFonts w:eastAsia="Times New Roman"/>
                <w:lang w:eastAsia="en-CA"/>
              </w:rPr>
              <w:t>Not applicable</w:t>
            </w:r>
          </w:p>
        </w:tc>
      </w:tr>
      <w:tr w:rsidR="006101BD" w:rsidRPr="00655002" w14:paraId="127E8EBC" w14:textId="77777777" w:rsidTr="006101BD">
        <w:trPr>
          <w:cantSplit/>
          <w:trHeight w:val="300"/>
          <w:jc w:val="center"/>
        </w:trPr>
        <w:tc>
          <w:tcPr>
            <w:tcW w:w="3836" w:type="pct"/>
            <w:vAlign w:val="center"/>
            <w:hideMark/>
          </w:tcPr>
          <w:p w14:paraId="2BBF6190" w14:textId="77777777" w:rsidR="006101BD" w:rsidRPr="00655002" w:rsidRDefault="006101BD" w:rsidP="006101BD">
            <w:pPr>
              <w:pStyle w:val="TableBodyTextMIRB"/>
              <w:rPr>
                <w:rFonts w:eastAsia="Times New Roman"/>
                <w:lang w:eastAsia="en-CA"/>
              </w:rPr>
            </w:pPr>
            <w:r>
              <w:t>Township of McGarry</w:t>
            </w:r>
          </w:p>
        </w:tc>
        <w:tc>
          <w:tcPr>
            <w:tcW w:w="1164" w:type="pct"/>
            <w:noWrap/>
            <w:vAlign w:val="center"/>
            <w:hideMark/>
          </w:tcPr>
          <w:p w14:paraId="680E9532" w14:textId="77777777" w:rsidR="006101BD" w:rsidRDefault="006101BD" w:rsidP="006101BD">
            <w:pPr>
              <w:pStyle w:val="TableBodyTextMIRB"/>
            </w:pPr>
            <w:r w:rsidRPr="00377980">
              <w:rPr>
                <w:rFonts w:eastAsia="Times New Roman"/>
                <w:lang w:eastAsia="en-CA"/>
              </w:rPr>
              <w:t>Not applicable</w:t>
            </w:r>
          </w:p>
        </w:tc>
      </w:tr>
      <w:tr w:rsidR="006101BD" w:rsidRPr="00655002" w14:paraId="05743B6D" w14:textId="77777777" w:rsidTr="006101BD">
        <w:trPr>
          <w:cantSplit/>
          <w:trHeight w:val="300"/>
          <w:jc w:val="center"/>
        </w:trPr>
        <w:tc>
          <w:tcPr>
            <w:tcW w:w="3836" w:type="pct"/>
            <w:vAlign w:val="center"/>
            <w:hideMark/>
          </w:tcPr>
          <w:p w14:paraId="1C368788" w14:textId="77777777" w:rsidR="006101BD" w:rsidRPr="00655002" w:rsidRDefault="006101BD" w:rsidP="006101BD">
            <w:pPr>
              <w:pStyle w:val="TableBodyTextMIRB"/>
              <w:rPr>
                <w:rFonts w:eastAsia="Times New Roman"/>
                <w:lang w:eastAsia="en-CA"/>
              </w:rPr>
            </w:pPr>
            <w:r>
              <w:t>Township of McKellar</w:t>
            </w:r>
          </w:p>
        </w:tc>
        <w:tc>
          <w:tcPr>
            <w:tcW w:w="1164" w:type="pct"/>
            <w:noWrap/>
            <w:vAlign w:val="center"/>
            <w:hideMark/>
          </w:tcPr>
          <w:p w14:paraId="72FA3FF3" w14:textId="77777777" w:rsidR="006101BD" w:rsidRDefault="006101BD" w:rsidP="006101BD">
            <w:pPr>
              <w:pStyle w:val="TableBodyTextMIRB"/>
            </w:pPr>
            <w:r w:rsidRPr="00377980">
              <w:rPr>
                <w:rFonts w:eastAsia="Times New Roman"/>
                <w:lang w:eastAsia="en-CA"/>
              </w:rPr>
              <w:t>Not applicable</w:t>
            </w:r>
          </w:p>
        </w:tc>
      </w:tr>
      <w:tr w:rsidR="006101BD" w:rsidRPr="00655002" w14:paraId="301129EB" w14:textId="77777777" w:rsidTr="006101BD">
        <w:trPr>
          <w:cantSplit/>
          <w:trHeight w:val="300"/>
          <w:jc w:val="center"/>
        </w:trPr>
        <w:tc>
          <w:tcPr>
            <w:tcW w:w="3836" w:type="pct"/>
            <w:vAlign w:val="center"/>
            <w:hideMark/>
          </w:tcPr>
          <w:p w14:paraId="571878AC" w14:textId="77777777" w:rsidR="006101BD" w:rsidRPr="00655002" w:rsidRDefault="006101BD" w:rsidP="006101BD">
            <w:pPr>
              <w:pStyle w:val="TableBodyTextMIRB"/>
              <w:rPr>
                <w:rFonts w:eastAsia="Times New Roman"/>
                <w:lang w:eastAsia="en-CA"/>
              </w:rPr>
            </w:pPr>
            <w:r>
              <w:t xml:space="preserve">Township of </w:t>
            </w:r>
            <w:proofErr w:type="spellStart"/>
            <w:r>
              <w:t>McMurrich</w:t>
            </w:r>
            <w:proofErr w:type="spellEnd"/>
            <w:r>
              <w:t>/Monteith</w:t>
            </w:r>
          </w:p>
        </w:tc>
        <w:tc>
          <w:tcPr>
            <w:tcW w:w="1164" w:type="pct"/>
            <w:noWrap/>
            <w:vAlign w:val="center"/>
            <w:hideMark/>
          </w:tcPr>
          <w:p w14:paraId="60DA418A" w14:textId="77777777" w:rsidR="006101BD" w:rsidRDefault="006101BD" w:rsidP="006101BD">
            <w:pPr>
              <w:pStyle w:val="TableBodyTextMIRB"/>
            </w:pPr>
            <w:r w:rsidRPr="00377980">
              <w:rPr>
                <w:rFonts w:eastAsia="Times New Roman"/>
                <w:lang w:eastAsia="en-CA"/>
              </w:rPr>
              <w:t>Not applicable</w:t>
            </w:r>
          </w:p>
        </w:tc>
      </w:tr>
      <w:tr w:rsidR="006101BD" w:rsidRPr="00655002" w14:paraId="2A4D29D9" w14:textId="77777777" w:rsidTr="006101BD">
        <w:trPr>
          <w:cantSplit/>
          <w:trHeight w:val="300"/>
          <w:jc w:val="center"/>
        </w:trPr>
        <w:tc>
          <w:tcPr>
            <w:tcW w:w="3836" w:type="pct"/>
            <w:vAlign w:val="center"/>
            <w:hideMark/>
          </w:tcPr>
          <w:p w14:paraId="1D81ED99" w14:textId="77777777" w:rsidR="006101BD" w:rsidRPr="00655002" w:rsidRDefault="006101BD" w:rsidP="006101BD">
            <w:pPr>
              <w:pStyle w:val="TableBodyTextMIRB"/>
              <w:rPr>
                <w:rFonts w:eastAsia="Times New Roman"/>
                <w:lang w:eastAsia="en-CA"/>
              </w:rPr>
            </w:pPr>
            <w:r>
              <w:t>Township of McNab/Braeside</w:t>
            </w:r>
          </w:p>
        </w:tc>
        <w:tc>
          <w:tcPr>
            <w:tcW w:w="1164" w:type="pct"/>
            <w:noWrap/>
            <w:vAlign w:val="center"/>
            <w:hideMark/>
          </w:tcPr>
          <w:p w14:paraId="1C84B62A" w14:textId="77777777" w:rsidR="006101BD" w:rsidRDefault="006101BD" w:rsidP="006101BD">
            <w:pPr>
              <w:pStyle w:val="TableBodyTextMIRB"/>
            </w:pPr>
            <w:r w:rsidRPr="00377980">
              <w:rPr>
                <w:rFonts w:eastAsia="Times New Roman"/>
                <w:lang w:eastAsia="en-CA"/>
              </w:rPr>
              <w:t>Not applicable</w:t>
            </w:r>
          </w:p>
        </w:tc>
      </w:tr>
      <w:tr w:rsidR="006101BD" w:rsidRPr="00655002" w14:paraId="28407EC2" w14:textId="77777777" w:rsidTr="006101BD">
        <w:trPr>
          <w:cantSplit/>
          <w:trHeight w:val="300"/>
          <w:jc w:val="center"/>
        </w:trPr>
        <w:tc>
          <w:tcPr>
            <w:tcW w:w="3836" w:type="pct"/>
            <w:vAlign w:val="center"/>
            <w:hideMark/>
          </w:tcPr>
          <w:p w14:paraId="6D4B3356" w14:textId="77777777" w:rsidR="006101BD" w:rsidRPr="00655002" w:rsidRDefault="006101BD" w:rsidP="006101BD">
            <w:pPr>
              <w:pStyle w:val="TableBodyTextMIRB"/>
              <w:rPr>
                <w:rFonts w:eastAsia="Times New Roman"/>
                <w:lang w:eastAsia="en-CA"/>
              </w:rPr>
            </w:pPr>
            <w:r>
              <w:t xml:space="preserve">Township of </w:t>
            </w:r>
            <w:proofErr w:type="spellStart"/>
            <w:r>
              <w:t>Melancthon</w:t>
            </w:r>
            <w:proofErr w:type="spellEnd"/>
          </w:p>
        </w:tc>
        <w:tc>
          <w:tcPr>
            <w:tcW w:w="1164" w:type="pct"/>
            <w:noWrap/>
            <w:vAlign w:val="center"/>
            <w:hideMark/>
          </w:tcPr>
          <w:p w14:paraId="78FD4B59" w14:textId="77777777" w:rsidR="006101BD" w:rsidRDefault="006101BD" w:rsidP="006101BD">
            <w:pPr>
              <w:pStyle w:val="TableBodyTextMIRB"/>
            </w:pPr>
            <w:r w:rsidRPr="00377980">
              <w:rPr>
                <w:rFonts w:eastAsia="Times New Roman"/>
                <w:lang w:eastAsia="en-CA"/>
              </w:rPr>
              <w:t>Not applicable</w:t>
            </w:r>
          </w:p>
        </w:tc>
      </w:tr>
      <w:tr w:rsidR="006101BD" w:rsidRPr="00655002" w14:paraId="43D55B87" w14:textId="77777777" w:rsidTr="006101BD">
        <w:trPr>
          <w:cantSplit/>
          <w:trHeight w:val="300"/>
          <w:jc w:val="center"/>
        </w:trPr>
        <w:tc>
          <w:tcPr>
            <w:tcW w:w="3836" w:type="pct"/>
            <w:vAlign w:val="center"/>
            <w:hideMark/>
          </w:tcPr>
          <w:p w14:paraId="4D4BA1D5" w14:textId="77777777" w:rsidR="006101BD" w:rsidRPr="00655002" w:rsidRDefault="006101BD" w:rsidP="006101BD">
            <w:pPr>
              <w:pStyle w:val="TableBodyTextMIRB"/>
              <w:rPr>
                <w:rFonts w:eastAsia="Times New Roman"/>
                <w:lang w:eastAsia="en-CA"/>
              </w:rPr>
            </w:pPr>
            <w:r>
              <w:t>Township of Minden Hills</w:t>
            </w:r>
          </w:p>
        </w:tc>
        <w:tc>
          <w:tcPr>
            <w:tcW w:w="1164" w:type="pct"/>
            <w:noWrap/>
            <w:vAlign w:val="center"/>
            <w:hideMark/>
          </w:tcPr>
          <w:p w14:paraId="698C3B8C" w14:textId="77777777" w:rsidR="006101BD" w:rsidRDefault="006101BD" w:rsidP="006101BD">
            <w:pPr>
              <w:pStyle w:val="TableBodyTextMIRB"/>
            </w:pPr>
            <w:r w:rsidRPr="00377980">
              <w:rPr>
                <w:rFonts w:eastAsia="Times New Roman"/>
                <w:lang w:eastAsia="en-CA"/>
              </w:rPr>
              <w:t>Not applicable</w:t>
            </w:r>
          </w:p>
        </w:tc>
      </w:tr>
      <w:tr w:rsidR="006101BD" w:rsidRPr="00655002" w14:paraId="0F9006A7" w14:textId="77777777" w:rsidTr="006101BD">
        <w:trPr>
          <w:cantSplit/>
          <w:trHeight w:val="300"/>
          <w:jc w:val="center"/>
        </w:trPr>
        <w:tc>
          <w:tcPr>
            <w:tcW w:w="3836" w:type="pct"/>
            <w:vAlign w:val="center"/>
            <w:hideMark/>
          </w:tcPr>
          <w:p w14:paraId="6B251292" w14:textId="77777777" w:rsidR="006101BD" w:rsidRPr="00655002" w:rsidRDefault="006101BD" w:rsidP="006101BD">
            <w:pPr>
              <w:pStyle w:val="TableBodyTextMIRB"/>
              <w:rPr>
                <w:rFonts w:eastAsia="Times New Roman"/>
                <w:lang w:eastAsia="en-CA"/>
              </w:rPr>
            </w:pPr>
            <w:r>
              <w:t>Township of Montague</w:t>
            </w:r>
          </w:p>
        </w:tc>
        <w:tc>
          <w:tcPr>
            <w:tcW w:w="1164" w:type="pct"/>
            <w:noWrap/>
            <w:vAlign w:val="center"/>
            <w:hideMark/>
          </w:tcPr>
          <w:p w14:paraId="084664A7" w14:textId="77777777" w:rsidR="006101BD" w:rsidRDefault="006101BD" w:rsidP="006101BD">
            <w:pPr>
              <w:pStyle w:val="TableBodyTextMIRB"/>
            </w:pPr>
            <w:r w:rsidRPr="00377980">
              <w:rPr>
                <w:rFonts w:eastAsia="Times New Roman"/>
                <w:lang w:eastAsia="en-CA"/>
              </w:rPr>
              <w:t>Not applicable</w:t>
            </w:r>
          </w:p>
        </w:tc>
      </w:tr>
      <w:tr w:rsidR="006101BD" w:rsidRPr="00655002" w14:paraId="49BA160C" w14:textId="77777777" w:rsidTr="006101BD">
        <w:trPr>
          <w:cantSplit/>
          <w:trHeight w:val="300"/>
          <w:jc w:val="center"/>
        </w:trPr>
        <w:tc>
          <w:tcPr>
            <w:tcW w:w="3836" w:type="pct"/>
            <w:vAlign w:val="center"/>
            <w:hideMark/>
          </w:tcPr>
          <w:p w14:paraId="235C000C" w14:textId="77777777" w:rsidR="006101BD" w:rsidRPr="00655002" w:rsidRDefault="006101BD" w:rsidP="006101BD">
            <w:pPr>
              <w:pStyle w:val="TableBodyTextMIRB"/>
              <w:rPr>
                <w:rFonts w:eastAsia="Times New Roman"/>
                <w:lang w:eastAsia="en-CA"/>
              </w:rPr>
            </w:pPr>
            <w:r>
              <w:t>Township of Moonbeam</w:t>
            </w:r>
          </w:p>
        </w:tc>
        <w:tc>
          <w:tcPr>
            <w:tcW w:w="1164" w:type="pct"/>
            <w:noWrap/>
            <w:vAlign w:val="center"/>
            <w:hideMark/>
          </w:tcPr>
          <w:p w14:paraId="1B7A9BDC" w14:textId="77777777" w:rsidR="006101BD" w:rsidRDefault="006101BD" w:rsidP="006101BD">
            <w:pPr>
              <w:pStyle w:val="TableBodyTextMIRB"/>
            </w:pPr>
            <w:r w:rsidRPr="00377980">
              <w:rPr>
                <w:rFonts w:eastAsia="Times New Roman"/>
                <w:lang w:eastAsia="en-CA"/>
              </w:rPr>
              <w:t>Not applicable</w:t>
            </w:r>
          </w:p>
        </w:tc>
      </w:tr>
      <w:tr w:rsidR="006101BD" w:rsidRPr="00655002" w14:paraId="7D806A69" w14:textId="77777777" w:rsidTr="006101BD">
        <w:trPr>
          <w:cantSplit/>
          <w:trHeight w:val="300"/>
          <w:jc w:val="center"/>
        </w:trPr>
        <w:tc>
          <w:tcPr>
            <w:tcW w:w="3836" w:type="pct"/>
            <w:vAlign w:val="center"/>
            <w:hideMark/>
          </w:tcPr>
          <w:p w14:paraId="02EC9D02" w14:textId="77777777" w:rsidR="006101BD" w:rsidRPr="00655002" w:rsidRDefault="006101BD" w:rsidP="006101BD">
            <w:pPr>
              <w:pStyle w:val="TableBodyTextMIRB"/>
              <w:rPr>
                <w:rFonts w:eastAsia="Times New Roman"/>
                <w:lang w:eastAsia="en-CA"/>
              </w:rPr>
            </w:pPr>
            <w:r>
              <w:t>Township of Morley</w:t>
            </w:r>
          </w:p>
        </w:tc>
        <w:tc>
          <w:tcPr>
            <w:tcW w:w="1164" w:type="pct"/>
            <w:noWrap/>
            <w:vAlign w:val="center"/>
            <w:hideMark/>
          </w:tcPr>
          <w:p w14:paraId="4A50169D" w14:textId="77777777" w:rsidR="006101BD" w:rsidRDefault="006101BD" w:rsidP="006101BD">
            <w:pPr>
              <w:pStyle w:val="TableBodyTextMIRB"/>
            </w:pPr>
            <w:r w:rsidRPr="00377980">
              <w:rPr>
                <w:rFonts w:eastAsia="Times New Roman"/>
                <w:lang w:eastAsia="en-CA"/>
              </w:rPr>
              <w:t>Not applicable</w:t>
            </w:r>
          </w:p>
        </w:tc>
      </w:tr>
      <w:tr w:rsidR="006101BD" w:rsidRPr="00655002" w14:paraId="00CA3182" w14:textId="77777777" w:rsidTr="006101BD">
        <w:trPr>
          <w:cantSplit/>
          <w:trHeight w:val="300"/>
          <w:jc w:val="center"/>
        </w:trPr>
        <w:tc>
          <w:tcPr>
            <w:tcW w:w="3836" w:type="pct"/>
            <w:vAlign w:val="center"/>
            <w:hideMark/>
          </w:tcPr>
          <w:p w14:paraId="427F4C22" w14:textId="77777777" w:rsidR="006101BD" w:rsidRPr="00655002" w:rsidRDefault="006101BD" w:rsidP="006101BD">
            <w:pPr>
              <w:pStyle w:val="TableBodyTextMIRB"/>
              <w:rPr>
                <w:rFonts w:eastAsia="Times New Roman"/>
                <w:lang w:eastAsia="en-CA"/>
              </w:rPr>
            </w:pPr>
            <w:r>
              <w:t xml:space="preserve">Township of </w:t>
            </w:r>
            <w:proofErr w:type="spellStart"/>
            <w:r>
              <w:t>Mulmur</w:t>
            </w:r>
            <w:proofErr w:type="spellEnd"/>
          </w:p>
        </w:tc>
        <w:tc>
          <w:tcPr>
            <w:tcW w:w="1164" w:type="pct"/>
            <w:noWrap/>
            <w:vAlign w:val="center"/>
            <w:hideMark/>
          </w:tcPr>
          <w:p w14:paraId="28989649" w14:textId="77777777" w:rsidR="006101BD" w:rsidRDefault="006101BD" w:rsidP="006101BD">
            <w:pPr>
              <w:pStyle w:val="TableBodyTextMIRB"/>
            </w:pPr>
            <w:r w:rsidRPr="00377980">
              <w:rPr>
                <w:rFonts w:eastAsia="Times New Roman"/>
                <w:lang w:eastAsia="en-CA"/>
              </w:rPr>
              <w:t>Not applicable</w:t>
            </w:r>
          </w:p>
        </w:tc>
      </w:tr>
      <w:tr w:rsidR="006101BD" w:rsidRPr="00655002" w14:paraId="68910304" w14:textId="77777777" w:rsidTr="006101BD">
        <w:trPr>
          <w:cantSplit/>
          <w:trHeight w:val="300"/>
          <w:jc w:val="center"/>
        </w:trPr>
        <w:tc>
          <w:tcPr>
            <w:tcW w:w="3836" w:type="pct"/>
            <w:vAlign w:val="center"/>
            <w:hideMark/>
          </w:tcPr>
          <w:p w14:paraId="67DA0A89" w14:textId="77777777" w:rsidR="006101BD" w:rsidRPr="00655002" w:rsidRDefault="006101BD" w:rsidP="006101BD">
            <w:pPr>
              <w:pStyle w:val="TableBodyTextMIRB"/>
              <w:rPr>
                <w:rFonts w:eastAsia="Times New Roman"/>
                <w:lang w:eastAsia="en-CA"/>
              </w:rPr>
            </w:pPr>
            <w:r>
              <w:t>Township of Muskoka Lakes</w:t>
            </w:r>
          </w:p>
        </w:tc>
        <w:tc>
          <w:tcPr>
            <w:tcW w:w="1164" w:type="pct"/>
            <w:noWrap/>
            <w:vAlign w:val="center"/>
            <w:hideMark/>
          </w:tcPr>
          <w:p w14:paraId="32D32075" w14:textId="77777777" w:rsidR="006101BD" w:rsidRDefault="006101BD" w:rsidP="006101BD">
            <w:pPr>
              <w:pStyle w:val="TableBodyTextMIRB"/>
            </w:pPr>
            <w:r w:rsidRPr="00377980">
              <w:rPr>
                <w:rFonts w:eastAsia="Times New Roman"/>
                <w:lang w:eastAsia="en-CA"/>
              </w:rPr>
              <w:t>Not applicable</w:t>
            </w:r>
          </w:p>
        </w:tc>
      </w:tr>
      <w:tr w:rsidR="006101BD" w:rsidRPr="00655002" w14:paraId="570DD925" w14:textId="77777777" w:rsidTr="006101BD">
        <w:trPr>
          <w:cantSplit/>
          <w:trHeight w:val="300"/>
          <w:jc w:val="center"/>
        </w:trPr>
        <w:tc>
          <w:tcPr>
            <w:tcW w:w="3836" w:type="pct"/>
            <w:vAlign w:val="center"/>
            <w:hideMark/>
          </w:tcPr>
          <w:p w14:paraId="1E2D9A7B" w14:textId="77777777" w:rsidR="006101BD" w:rsidRPr="00655002" w:rsidRDefault="006101BD" w:rsidP="006101BD">
            <w:pPr>
              <w:pStyle w:val="TableBodyTextMIRB"/>
              <w:rPr>
                <w:rFonts w:eastAsia="Times New Roman"/>
                <w:lang w:eastAsia="en-CA"/>
              </w:rPr>
            </w:pPr>
            <w:r>
              <w:t xml:space="preserve">Township of </w:t>
            </w:r>
            <w:proofErr w:type="spellStart"/>
            <w:r>
              <w:t>Nairn</w:t>
            </w:r>
            <w:proofErr w:type="spellEnd"/>
            <w:r>
              <w:t xml:space="preserve"> and Hyman</w:t>
            </w:r>
          </w:p>
        </w:tc>
        <w:tc>
          <w:tcPr>
            <w:tcW w:w="1164" w:type="pct"/>
            <w:noWrap/>
            <w:vAlign w:val="center"/>
            <w:hideMark/>
          </w:tcPr>
          <w:p w14:paraId="568C14FC" w14:textId="77777777" w:rsidR="006101BD" w:rsidRDefault="006101BD" w:rsidP="006101BD">
            <w:pPr>
              <w:pStyle w:val="TableBodyTextMIRB"/>
            </w:pPr>
            <w:r w:rsidRPr="00377980">
              <w:rPr>
                <w:rFonts w:eastAsia="Times New Roman"/>
                <w:lang w:eastAsia="en-CA"/>
              </w:rPr>
              <w:t>Not applicable</w:t>
            </w:r>
          </w:p>
        </w:tc>
      </w:tr>
      <w:tr w:rsidR="006101BD" w:rsidRPr="00655002" w14:paraId="5F56843A" w14:textId="77777777" w:rsidTr="006101BD">
        <w:trPr>
          <w:cantSplit/>
          <w:trHeight w:val="300"/>
          <w:jc w:val="center"/>
        </w:trPr>
        <w:tc>
          <w:tcPr>
            <w:tcW w:w="3836" w:type="pct"/>
            <w:vAlign w:val="center"/>
            <w:hideMark/>
          </w:tcPr>
          <w:p w14:paraId="495032DD" w14:textId="77777777" w:rsidR="006101BD" w:rsidRPr="00655002" w:rsidRDefault="006101BD" w:rsidP="006101BD">
            <w:pPr>
              <w:pStyle w:val="TableBodyTextMIRB"/>
              <w:rPr>
                <w:rFonts w:eastAsia="Times New Roman"/>
                <w:lang w:eastAsia="en-CA"/>
              </w:rPr>
            </w:pPr>
            <w:r>
              <w:t>Township of Nipigon</w:t>
            </w:r>
          </w:p>
        </w:tc>
        <w:tc>
          <w:tcPr>
            <w:tcW w:w="1164" w:type="pct"/>
            <w:noWrap/>
            <w:vAlign w:val="center"/>
            <w:hideMark/>
          </w:tcPr>
          <w:p w14:paraId="24BC1AA2" w14:textId="77777777" w:rsidR="006101BD" w:rsidRDefault="006101BD" w:rsidP="006101BD">
            <w:pPr>
              <w:pStyle w:val="TableBodyTextMIRB"/>
            </w:pPr>
            <w:r w:rsidRPr="00377980">
              <w:rPr>
                <w:rFonts w:eastAsia="Times New Roman"/>
                <w:lang w:eastAsia="en-CA"/>
              </w:rPr>
              <w:t>Not applicable</w:t>
            </w:r>
          </w:p>
        </w:tc>
      </w:tr>
      <w:tr w:rsidR="006101BD" w:rsidRPr="00655002" w14:paraId="0CD2E9ED" w14:textId="77777777" w:rsidTr="006101BD">
        <w:trPr>
          <w:cantSplit/>
          <w:trHeight w:val="300"/>
          <w:jc w:val="center"/>
        </w:trPr>
        <w:tc>
          <w:tcPr>
            <w:tcW w:w="3836" w:type="pct"/>
            <w:vAlign w:val="center"/>
            <w:hideMark/>
          </w:tcPr>
          <w:p w14:paraId="151B9AEF" w14:textId="77777777" w:rsidR="006101BD" w:rsidRPr="00655002" w:rsidRDefault="006101BD" w:rsidP="006101BD">
            <w:pPr>
              <w:pStyle w:val="TableBodyTextMIRB"/>
              <w:rPr>
                <w:rFonts w:eastAsia="Times New Roman"/>
                <w:lang w:eastAsia="en-CA"/>
              </w:rPr>
            </w:pPr>
            <w:r>
              <w:lastRenderedPageBreak/>
              <w:t>Township of Nipissing</w:t>
            </w:r>
          </w:p>
        </w:tc>
        <w:tc>
          <w:tcPr>
            <w:tcW w:w="1164" w:type="pct"/>
            <w:noWrap/>
            <w:vAlign w:val="center"/>
            <w:hideMark/>
          </w:tcPr>
          <w:p w14:paraId="5F1391F2" w14:textId="77777777" w:rsidR="006101BD" w:rsidRDefault="006101BD" w:rsidP="006101BD">
            <w:pPr>
              <w:pStyle w:val="TableBodyTextMIRB"/>
            </w:pPr>
            <w:r w:rsidRPr="00377980">
              <w:rPr>
                <w:rFonts w:eastAsia="Times New Roman"/>
                <w:lang w:eastAsia="en-CA"/>
              </w:rPr>
              <w:t>Not applicable</w:t>
            </w:r>
          </w:p>
        </w:tc>
      </w:tr>
      <w:tr w:rsidR="006101BD" w:rsidRPr="00655002" w14:paraId="49C74DB8" w14:textId="77777777" w:rsidTr="006101BD">
        <w:trPr>
          <w:cantSplit/>
          <w:trHeight w:val="300"/>
          <w:jc w:val="center"/>
        </w:trPr>
        <w:tc>
          <w:tcPr>
            <w:tcW w:w="3836" w:type="pct"/>
            <w:vAlign w:val="center"/>
            <w:hideMark/>
          </w:tcPr>
          <w:p w14:paraId="1264E9FD" w14:textId="77777777" w:rsidR="006101BD" w:rsidRPr="00655002" w:rsidRDefault="006101BD" w:rsidP="006101BD">
            <w:pPr>
              <w:pStyle w:val="TableBodyTextMIRB"/>
              <w:rPr>
                <w:rFonts w:eastAsia="Times New Roman"/>
                <w:lang w:eastAsia="en-CA"/>
              </w:rPr>
            </w:pPr>
            <w:r>
              <w:t>Township of North Algona Wilberforce</w:t>
            </w:r>
          </w:p>
        </w:tc>
        <w:tc>
          <w:tcPr>
            <w:tcW w:w="1164" w:type="pct"/>
            <w:noWrap/>
            <w:vAlign w:val="center"/>
            <w:hideMark/>
          </w:tcPr>
          <w:p w14:paraId="44714DED" w14:textId="77777777" w:rsidR="006101BD" w:rsidRDefault="006101BD" w:rsidP="006101BD">
            <w:pPr>
              <w:pStyle w:val="TableBodyTextMIRB"/>
            </w:pPr>
            <w:r w:rsidRPr="00377980">
              <w:rPr>
                <w:rFonts w:eastAsia="Times New Roman"/>
                <w:lang w:eastAsia="en-CA"/>
              </w:rPr>
              <w:t>Not applicable</w:t>
            </w:r>
          </w:p>
        </w:tc>
      </w:tr>
      <w:tr w:rsidR="006101BD" w:rsidRPr="00655002" w14:paraId="5522E57F" w14:textId="77777777" w:rsidTr="006101BD">
        <w:trPr>
          <w:cantSplit/>
          <w:trHeight w:val="300"/>
          <w:jc w:val="center"/>
        </w:trPr>
        <w:tc>
          <w:tcPr>
            <w:tcW w:w="3836" w:type="pct"/>
            <w:vAlign w:val="center"/>
            <w:hideMark/>
          </w:tcPr>
          <w:p w14:paraId="7DFD76C3" w14:textId="77777777" w:rsidR="006101BD" w:rsidRPr="00655002" w:rsidRDefault="006101BD" w:rsidP="006101BD">
            <w:pPr>
              <w:pStyle w:val="TableBodyTextMIRB"/>
              <w:rPr>
                <w:rFonts w:eastAsia="Times New Roman"/>
                <w:lang w:eastAsia="en-CA"/>
              </w:rPr>
            </w:pPr>
            <w:r>
              <w:t>Township of North Dumfries</w:t>
            </w:r>
          </w:p>
        </w:tc>
        <w:tc>
          <w:tcPr>
            <w:tcW w:w="1164" w:type="pct"/>
            <w:noWrap/>
            <w:vAlign w:val="center"/>
            <w:hideMark/>
          </w:tcPr>
          <w:p w14:paraId="7FC21EC2" w14:textId="77777777" w:rsidR="006101BD" w:rsidRDefault="006101BD" w:rsidP="006101BD">
            <w:pPr>
              <w:pStyle w:val="TableBodyTextMIRB"/>
            </w:pPr>
            <w:r w:rsidRPr="00377980">
              <w:rPr>
                <w:rFonts w:eastAsia="Times New Roman"/>
                <w:lang w:eastAsia="en-CA"/>
              </w:rPr>
              <w:t>Not applicable</w:t>
            </w:r>
          </w:p>
        </w:tc>
      </w:tr>
      <w:tr w:rsidR="006101BD" w:rsidRPr="00655002" w14:paraId="13843CFC" w14:textId="77777777" w:rsidTr="006101BD">
        <w:trPr>
          <w:cantSplit/>
          <w:trHeight w:val="300"/>
          <w:jc w:val="center"/>
        </w:trPr>
        <w:tc>
          <w:tcPr>
            <w:tcW w:w="3836" w:type="pct"/>
            <w:vAlign w:val="center"/>
            <w:hideMark/>
          </w:tcPr>
          <w:p w14:paraId="36CB1E11" w14:textId="77777777" w:rsidR="006101BD" w:rsidRPr="00655002" w:rsidRDefault="006101BD" w:rsidP="006101BD">
            <w:pPr>
              <w:pStyle w:val="TableBodyTextMIRB"/>
              <w:rPr>
                <w:rFonts w:eastAsia="Times New Roman"/>
                <w:lang w:eastAsia="en-CA"/>
              </w:rPr>
            </w:pPr>
            <w:r>
              <w:t>Township of North Dundas</w:t>
            </w:r>
          </w:p>
        </w:tc>
        <w:tc>
          <w:tcPr>
            <w:tcW w:w="1164" w:type="pct"/>
            <w:noWrap/>
            <w:vAlign w:val="center"/>
            <w:hideMark/>
          </w:tcPr>
          <w:p w14:paraId="294D3F5B" w14:textId="77777777" w:rsidR="006101BD" w:rsidRDefault="006101BD" w:rsidP="006101BD">
            <w:pPr>
              <w:pStyle w:val="TableBodyTextMIRB"/>
            </w:pPr>
            <w:r w:rsidRPr="00377980">
              <w:rPr>
                <w:rFonts w:eastAsia="Times New Roman"/>
                <w:lang w:eastAsia="en-CA"/>
              </w:rPr>
              <w:t>Not applicable</w:t>
            </w:r>
          </w:p>
        </w:tc>
      </w:tr>
      <w:tr w:rsidR="006101BD" w:rsidRPr="00655002" w14:paraId="7456CC9A" w14:textId="77777777" w:rsidTr="006101BD">
        <w:trPr>
          <w:cantSplit/>
          <w:trHeight w:val="300"/>
          <w:jc w:val="center"/>
        </w:trPr>
        <w:tc>
          <w:tcPr>
            <w:tcW w:w="3836" w:type="pct"/>
            <w:vAlign w:val="center"/>
            <w:hideMark/>
          </w:tcPr>
          <w:p w14:paraId="5324487E" w14:textId="77777777" w:rsidR="006101BD" w:rsidRPr="00655002" w:rsidRDefault="006101BD" w:rsidP="006101BD">
            <w:pPr>
              <w:pStyle w:val="TableBodyTextMIRB"/>
              <w:rPr>
                <w:rFonts w:eastAsia="Times New Roman"/>
                <w:lang w:eastAsia="en-CA"/>
              </w:rPr>
            </w:pPr>
            <w:r>
              <w:t>Township of North Frontenac</w:t>
            </w:r>
          </w:p>
        </w:tc>
        <w:tc>
          <w:tcPr>
            <w:tcW w:w="1164" w:type="pct"/>
            <w:noWrap/>
            <w:vAlign w:val="center"/>
            <w:hideMark/>
          </w:tcPr>
          <w:p w14:paraId="31FDE569" w14:textId="77777777" w:rsidR="006101BD" w:rsidRDefault="006101BD" w:rsidP="006101BD">
            <w:pPr>
              <w:pStyle w:val="TableBodyTextMIRB"/>
            </w:pPr>
            <w:r w:rsidRPr="00377980">
              <w:rPr>
                <w:rFonts w:eastAsia="Times New Roman"/>
                <w:lang w:eastAsia="en-CA"/>
              </w:rPr>
              <w:t>Not applicable</w:t>
            </w:r>
          </w:p>
        </w:tc>
      </w:tr>
      <w:tr w:rsidR="006101BD" w:rsidRPr="00655002" w14:paraId="30665D9A" w14:textId="77777777" w:rsidTr="006101BD">
        <w:trPr>
          <w:cantSplit/>
          <w:trHeight w:val="300"/>
          <w:jc w:val="center"/>
        </w:trPr>
        <w:tc>
          <w:tcPr>
            <w:tcW w:w="3836" w:type="pct"/>
            <w:vAlign w:val="center"/>
            <w:hideMark/>
          </w:tcPr>
          <w:p w14:paraId="40F41985" w14:textId="77777777" w:rsidR="006101BD" w:rsidRPr="00655002" w:rsidRDefault="006101BD" w:rsidP="006101BD">
            <w:pPr>
              <w:pStyle w:val="TableBodyTextMIRB"/>
              <w:rPr>
                <w:rFonts w:eastAsia="Times New Roman"/>
                <w:lang w:eastAsia="en-CA"/>
              </w:rPr>
            </w:pPr>
            <w:r>
              <w:t>Township of North Glengarry</w:t>
            </w:r>
          </w:p>
        </w:tc>
        <w:tc>
          <w:tcPr>
            <w:tcW w:w="1164" w:type="pct"/>
            <w:noWrap/>
            <w:vAlign w:val="center"/>
            <w:hideMark/>
          </w:tcPr>
          <w:p w14:paraId="6F83DA9B" w14:textId="77777777" w:rsidR="006101BD" w:rsidRDefault="006101BD" w:rsidP="006101BD">
            <w:pPr>
              <w:pStyle w:val="TableBodyTextMIRB"/>
            </w:pPr>
            <w:r w:rsidRPr="00377980">
              <w:rPr>
                <w:rFonts w:eastAsia="Times New Roman"/>
                <w:lang w:eastAsia="en-CA"/>
              </w:rPr>
              <w:t>Not applicable</w:t>
            </w:r>
          </w:p>
        </w:tc>
      </w:tr>
      <w:tr w:rsidR="006101BD" w:rsidRPr="00655002" w14:paraId="509A59CF" w14:textId="77777777" w:rsidTr="006101BD">
        <w:trPr>
          <w:cantSplit/>
          <w:trHeight w:val="300"/>
          <w:jc w:val="center"/>
        </w:trPr>
        <w:tc>
          <w:tcPr>
            <w:tcW w:w="3836" w:type="pct"/>
            <w:vAlign w:val="center"/>
            <w:hideMark/>
          </w:tcPr>
          <w:p w14:paraId="6221A8FF" w14:textId="77777777" w:rsidR="006101BD" w:rsidRPr="00655002" w:rsidRDefault="006101BD" w:rsidP="006101BD">
            <w:pPr>
              <w:pStyle w:val="TableBodyTextMIRB"/>
              <w:rPr>
                <w:rFonts w:eastAsia="Times New Roman"/>
                <w:lang w:eastAsia="en-CA"/>
              </w:rPr>
            </w:pPr>
            <w:r>
              <w:t>Township of North Huron</w:t>
            </w:r>
          </w:p>
        </w:tc>
        <w:tc>
          <w:tcPr>
            <w:tcW w:w="1164" w:type="pct"/>
            <w:noWrap/>
            <w:vAlign w:val="center"/>
            <w:hideMark/>
          </w:tcPr>
          <w:p w14:paraId="405D267D" w14:textId="77777777" w:rsidR="006101BD" w:rsidRDefault="006101BD" w:rsidP="006101BD">
            <w:pPr>
              <w:pStyle w:val="TableBodyTextMIRB"/>
            </w:pPr>
            <w:r w:rsidRPr="00377980">
              <w:rPr>
                <w:rFonts w:eastAsia="Times New Roman"/>
                <w:lang w:eastAsia="en-CA"/>
              </w:rPr>
              <w:t>Not applicable</w:t>
            </w:r>
          </w:p>
        </w:tc>
      </w:tr>
      <w:tr w:rsidR="006101BD" w:rsidRPr="00655002" w14:paraId="34EBB24D" w14:textId="77777777" w:rsidTr="006101BD">
        <w:trPr>
          <w:cantSplit/>
          <w:trHeight w:val="300"/>
          <w:jc w:val="center"/>
        </w:trPr>
        <w:tc>
          <w:tcPr>
            <w:tcW w:w="3836" w:type="pct"/>
            <w:vAlign w:val="center"/>
            <w:hideMark/>
          </w:tcPr>
          <w:p w14:paraId="4C743037" w14:textId="77777777" w:rsidR="006101BD" w:rsidRPr="00655002" w:rsidRDefault="006101BD" w:rsidP="006101BD">
            <w:pPr>
              <w:pStyle w:val="TableBodyTextMIRB"/>
              <w:rPr>
                <w:rFonts w:eastAsia="Times New Roman"/>
                <w:lang w:eastAsia="en-CA"/>
              </w:rPr>
            </w:pPr>
            <w:r>
              <w:t>Township of North Kawartha</w:t>
            </w:r>
          </w:p>
        </w:tc>
        <w:tc>
          <w:tcPr>
            <w:tcW w:w="1164" w:type="pct"/>
            <w:noWrap/>
            <w:vAlign w:val="center"/>
            <w:hideMark/>
          </w:tcPr>
          <w:p w14:paraId="206A9BE7" w14:textId="77777777" w:rsidR="006101BD" w:rsidRDefault="006101BD" w:rsidP="006101BD">
            <w:pPr>
              <w:pStyle w:val="TableBodyTextMIRB"/>
            </w:pPr>
            <w:r w:rsidRPr="00377980">
              <w:rPr>
                <w:rFonts w:eastAsia="Times New Roman"/>
                <w:lang w:eastAsia="en-CA"/>
              </w:rPr>
              <w:t>Not applicable</w:t>
            </w:r>
          </w:p>
        </w:tc>
      </w:tr>
      <w:tr w:rsidR="006101BD" w:rsidRPr="00655002" w14:paraId="77942608" w14:textId="77777777" w:rsidTr="006101BD">
        <w:trPr>
          <w:cantSplit/>
          <w:trHeight w:val="300"/>
          <w:jc w:val="center"/>
        </w:trPr>
        <w:tc>
          <w:tcPr>
            <w:tcW w:w="3836" w:type="pct"/>
            <w:vAlign w:val="center"/>
            <w:hideMark/>
          </w:tcPr>
          <w:p w14:paraId="51241574" w14:textId="77777777" w:rsidR="006101BD" w:rsidRPr="00655002" w:rsidRDefault="006101BD" w:rsidP="006101BD">
            <w:pPr>
              <w:pStyle w:val="TableBodyTextMIRB"/>
              <w:rPr>
                <w:rFonts w:eastAsia="Times New Roman"/>
                <w:lang w:eastAsia="en-CA"/>
              </w:rPr>
            </w:pPr>
            <w:r>
              <w:t>Township of North Stormont</w:t>
            </w:r>
          </w:p>
        </w:tc>
        <w:tc>
          <w:tcPr>
            <w:tcW w:w="1164" w:type="pct"/>
            <w:noWrap/>
            <w:vAlign w:val="center"/>
            <w:hideMark/>
          </w:tcPr>
          <w:p w14:paraId="7057E90A" w14:textId="77777777" w:rsidR="006101BD" w:rsidRDefault="006101BD" w:rsidP="006101BD">
            <w:pPr>
              <w:pStyle w:val="TableBodyTextMIRB"/>
            </w:pPr>
            <w:r w:rsidRPr="00377980">
              <w:rPr>
                <w:rFonts w:eastAsia="Times New Roman"/>
                <w:lang w:eastAsia="en-CA"/>
              </w:rPr>
              <w:t>Not applicable</w:t>
            </w:r>
          </w:p>
        </w:tc>
      </w:tr>
      <w:tr w:rsidR="006101BD" w:rsidRPr="00655002" w14:paraId="704970C8" w14:textId="77777777" w:rsidTr="006101BD">
        <w:trPr>
          <w:cantSplit/>
          <w:trHeight w:val="300"/>
          <w:jc w:val="center"/>
        </w:trPr>
        <w:tc>
          <w:tcPr>
            <w:tcW w:w="3836" w:type="pct"/>
            <w:vAlign w:val="center"/>
            <w:hideMark/>
          </w:tcPr>
          <w:p w14:paraId="0983F56C" w14:textId="77777777" w:rsidR="006101BD" w:rsidRPr="00655002" w:rsidRDefault="006101BD" w:rsidP="006101BD">
            <w:pPr>
              <w:pStyle w:val="TableBodyTextMIRB"/>
              <w:rPr>
                <w:rFonts w:eastAsia="Times New Roman"/>
                <w:lang w:eastAsia="en-CA"/>
              </w:rPr>
            </w:pPr>
            <w:r>
              <w:t>Township of Norwich</w:t>
            </w:r>
          </w:p>
        </w:tc>
        <w:tc>
          <w:tcPr>
            <w:tcW w:w="1164" w:type="pct"/>
            <w:noWrap/>
            <w:vAlign w:val="center"/>
            <w:hideMark/>
          </w:tcPr>
          <w:p w14:paraId="266AF518" w14:textId="77777777" w:rsidR="006101BD" w:rsidRDefault="006101BD" w:rsidP="006101BD">
            <w:pPr>
              <w:pStyle w:val="TableBodyTextMIRB"/>
            </w:pPr>
            <w:r w:rsidRPr="00377980">
              <w:rPr>
                <w:rFonts w:eastAsia="Times New Roman"/>
                <w:lang w:eastAsia="en-CA"/>
              </w:rPr>
              <w:t>Not applicable</w:t>
            </w:r>
          </w:p>
        </w:tc>
      </w:tr>
      <w:tr w:rsidR="006101BD" w:rsidRPr="00655002" w14:paraId="62BC7DC2" w14:textId="77777777" w:rsidTr="006101BD">
        <w:trPr>
          <w:cantSplit/>
          <w:trHeight w:val="300"/>
          <w:jc w:val="center"/>
        </w:trPr>
        <w:tc>
          <w:tcPr>
            <w:tcW w:w="3836" w:type="pct"/>
            <w:vAlign w:val="center"/>
            <w:hideMark/>
          </w:tcPr>
          <w:p w14:paraId="4C78AB68" w14:textId="77777777" w:rsidR="006101BD" w:rsidRPr="00655002" w:rsidRDefault="006101BD" w:rsidP="006101BD">
            <w:pPr>
              <w:pStyle w:val="TableBodyTextMIRB"/>
              <w:rPr>
                <w:rFonts w:eastAsia="Times New Roman"/>
                <w:lang w:eastAsia="en-CA"/>
              </w:rPr>
            </w:pPr>
            <w:r>
              <w:t>Township of O'Connor</w:t>
            </w:r>
          </w:p>
        </w:tc>
        <w:tc>
          <w:tcPr>
            <w:tcW w:w="1164" w:type="pct"/>
            <w:noWrap/>
            <w:vAlign w:val="center"/>
            <w:hideMark/>
          </w:tcPr>
          <w:p w14:paraId="4C548D45" w14:textId="77777777" w:rsidR="006101BD" w:rsidRDefault="006101BD" w:rsidP="006101BD">
            <w:pPr>
              <w:pStyle w:val="TableBodyTextMIRB"/>
            </w:pPr>
            <w:r w:rsidRPr="00377980">
              <w:rPr>
                <w:rFonts w:eastAsia="Times New Roman"/>
                <w:lang w:eastAsia="en-CA"/>
              </w:rPr>
              <w:t>Not applicable</w:t>
            </w:r>
          </w:p>
        </w:tc>
      </w:tr>
      <w:tr w:rsidR="006101BD" w:rsidRPr="00655002" w14:paraId="0ACF9305" w14:textId="77777777" w:rsidTr="006101BD">
        <w:trPr>
          <w:cantSplit/>
          <w:trHeight w:val="300"/>
          <w:jc w:val="center"/>
        </w:trPr>
        <w:tc>
          <w:tcPr>
            <w:tcW w:w="3836" w:type="pct"/>
            <w:vAlign w:val="center"/>
            <w:hideMark/>
          </w:tcPr>
          <w:p w14:paraId="743178AE" w14:textId="77777777" w:rsidR="006101BD" w:rsidRPr="00655002" w:rsidRDefault="006101BD" w:rsidP="006101BD">
            <w:pPr>
              <w:pStyle w:val="TableBodyTextMIRB"/>
              <w:rPr>
                <w:rFonts w:eastAsia="Times New Roman"/>
                <w:lang w:eastAsia="en-CA"/>
              </w:rPr>
            </w:pPr>
            <w:r>
              <w:t>Township of Opasatika</w:t>
            </w:r>
          </w:p>
        </w:tc>
        <w:tc>
          <w:tcPr>
            <w:tcW w:w="1164" w:type="pct"/>
            <w:noWrap/>
            <w:vAlign w:val="center"/>
            <w:hideMark/>
          </w:tcPr>
          <w:p w14:paraId="28EF990F" w14:textId="77777777" w:rsidR="006101BD" w:rsidRDefault="006101BD" w:rsidP="006101BD">
            <w:pPr>
              <w:pStyle w:val="TableBodyTextMIRB"/>
            </w:pPr>
            <w:r w:rsidRPr="00377980">
              <w:rPr>
                <w:rFonts w:eastAsia="Times New Roman"/>
                <w:lang w:eastAsia="en-CA"/>
              </w:rPr>
              <w:t>Not applicable</w:t>
            </w:r>
          </w:p>
        </w:tc>
      </w:tr>
      <w:tr w:rsidR="006101BD" w:rsidRPr="00655002" w14:paraId="3AE1693D" w14:textId="77777777" w:rsidTr="006101BD">
        <w:trPr>
          <w:cantSplit/>
          <w:trHeight w:val="300"/>
          <w:jc w:val="center"/>
        </w:trPr>
        <w:tc>
          <w:tcPr>
            <w:tcW w:w="3836" w:type="pct"/>
            <w:vAlign w:val="center"/>
            <w:hideMark/>
          </w:tcPr>
          <w:p w14:paraId="5847CDA1" w14:textId="77777777" w:rsidR="006101BD" w:rsidRPr="00655002" w:rsidRDefault="006101BD" w:rsidP="006101BD">
            <w:pPr>
              <w:pStyle w:val="TableBodyTextMIRB"/>
              <w:rPr>
                <w:rFonts w:eastAsia="Times New Roman"/>
                <w:lang w:eastAsia="en-CA"/>
              </w:rPr>
            </w:pPr>
            <w:r>
              <w:t>Township of Oro-</w:t>
            </w:r>
            <w:proofErr w:type="spellStart"/>
            <w:r>
              <w:t>Medonte</w:t>
            </w:r>
            <w:proofErr w:type="spellEnd"/>
          </w:p>
        </w:tc>
        <w:tc>
          <w:tcPr>
            <w:tcW w:w="1164" w:type="pct"/>
            <w:noWrap/>
            <w:vAlign w:val="center"/>
            <w:hideMark/>
          </w:tcPr>
          <w:p w14:paraId="55A876C6" w14:textId="77777777" w:rsidR="006101BD" w:rsidRDefault="006101BD" w:rsidP="006101BD">
            <w:pPr>
              <w:pStyle w:val="TableBodyTextMIRB"/>
            </w:pPr>
            <w:r w:rsidRPr="00377980">
              <w:rPr>
                <w:rFonts w:eastAsia="Times New Roman"/>
                <w:lang w:eastAsia="en-CA"/>
              </w:rPr>
              <w:t>Not applicable</w:t>
            </w:r>
          </w:p>
        </w:tc>
      </w:tr>
      <w:tr w:rsidR="006101BD" w:rsidRPr="00655002" w14:paraId="7AA7F565" w14:textId="77777777" w:rsidTr="006101BD">
        <w:trPr>
          <w:cantSplit/>
          <w:trHeight w:val="300"/>
          <w:jc w:val="center"/>
        </w:trPr>
        <w:tc>
          <w:tcPr>
            <w:tcW w:w="3836" w:type="pct"/>
            <w:vAlign w:val="center"/>
            <w:hideMark/>
          </w:tcPr>
          <w:p w14:paraId="748F24CB" w14:textId="77777777" w:rsidR="006101BD" w:rsidRPr="00655002" w:rsidRDefault="006101BD" w:rsidP="006101BD">
            <w:pPr>
              <w:pStyle w:val="TableBodyTextMIRB"/>
              <w:rPr>
                <w:rFonts w:eastAsia="Times New Roman"/>
                <w:lang w:eastAsia="en-CA"/>
              </w:rPr>
            </w:pPr>
            <w:r>
              <w:t xml:space="preserve">Township of </w:t>
            </w:r>
            <w:proofErr w:type="spellStart"/>
            <w:r>
              <w:t>Otonabee</w:t>
            </w:r>
            <w:proofErr w:type="spellEnd"/>
            <w:r>
              <w:t>-South Monaghan</w:t>
            </w:r>
          </w:p>
        </w:tc>
        <w:tc>
          <w:tcPr>
            <w:tcW w:w="1164" w:type="pct"/>
            <w:noWrap/>
            <w:vAlign w:val="center"/>
            <w:hideMark/>
          </w:tcPr>
          <w:p w14:paraId="32838592" w14:textId="77777777" w:rsidR="006101BD" w:rsidRDefault="006101BD" w:rsidP="006101BD">
            <w:pPr>
              <w:pStyle w:val="TableBodyTextMIRB"/>
            </w:pPr>
            <w:r w:rsidRPr="00377980">
              <w:rPr>
                <w:rFonts w:eastAsia="Times New Roman"/>
                <w:lang w:eastAsia="en-CA"/>
              </w:rPr>
              <w:t>Not applicable</w:t>
            </w:r>
          </w:p>
        </w:tc>
      </w:tr>
      <w:tr w:rsidR="006101BD" w:rsidRPr="00655002" w14:paraId="7DC801E7" w14:textId="77777777" w:rsidTr="006101BD">
        <w:trPr>
          <w:cantSplit/>
          <w:trHeight w:val="300"/>
          <w:jc w:val="center"/>
        </w:trPr>
        <w:tc>
          <w:tcPr>
            <w:tcW w:w="3836" w:type="pct"/>
            <w:vAlign w:val="center"/>
            <w:hideMark/>
          </w:tcPr>
          <w:p w14:paraId="187E2F36" w14:textId="77777777" w:rsidR="006101BD" w:rsidRPr="00655002" w:rsidRDefault="006101BD" w:rsidP="006101BD">
            <w:pPr>
              <w:pStyle w:val="TableBodyTextMIRB"/>
              <w:rPr>
                <w:rFonts w:eastAsia="Times New Roman"/>
                <w:lang w:eastAsia="en-CA"/>
              </w:rPr>
            </w:pPr>
            <w:r>
              <w:t>Township of Papineau-Cameron</w:t>
            </w:r>
          </w:p>
        </w:tc>
        <w:tc>
          <w:tcPr>
            <w:tcW w:w="1164" w:type="pct"/>
            <w:noWrap/>
            <w:vAlign w:val="center"/>
            <w:hideMark/>
          </w:tcPr>
          <w:p w14:paraId="3BE5E67C" w14:textId="77777777" w:rsidR="006101BD" w:rsidRDefault="006101BD" w:rsidP="006101BD">
            <w:pPr>
              <w:pStyle w:val="TableBodyTextMIRB"/>
            </w:pPr>
            <w:r w:rsidRPr="00377980">
              <w:rPr>
                <w:rFonts w:eastAsia="Times New Roman"/>
                <w:lang w:eastAsia="en-CA"/>
              </w:rPr>
              <w:t>Not applicable</w:t>
            </w:r>
          </w:p>
        </w:tc>
      </w:tr>
      <w:tr w:rsidR="006101BD" w:rsidRPr="00655002" w14:paraId="78BB6190" w14:textId="77777777" w:rsidTr="006101BD">
        <w:trPr>
          <w:cantSplit/>
          <w:trHeight w:val="300"/>
          <w:jc w:val="center"/>
        </w:trPr>
        <w:tc>
          <w:tcPr>
            <w:tcW w:w="3836" w:type="pct"/>
            <w:vAlign w:val="center"/>
            <w:hideMark/>
          </w:tcPr>
          <w:p w14:paraId="7CFDF978" w14:textId="77777777" w:rsidR="006101BD" w:rsidRPr="00655002" w:rsidRDefault="006101BD" w:rsidP="006101BD">
            <w:pPr>
              <w:pStyle w:val="TableBodyTextMIRB"/>
              <w:rPr>
                <w:rFonts w:eastAsia="Times New Roman"/>
                <w:lang w:eastAsia="en-CA"/>
              </w:rPr>
            </w:pPr>
            <w:r>
              <w:t xml:space="preserve">Township of </w:t>
            </w:r>
            <w:proofErr w:type="spellStart"/>
            <w:r>
              <w:t>Pelee</w:t>
            </w:r>
            <w:proofErr w:type="spellEnd"/>
          </w:p>
        </w:tc>
        <w:tc>
          <w:tcPr>
            <w:tcW w:w="1164" w:type="pct"/>
            <w:noWrap/>
            <w:vAlign w:val="center"/>
            <w:hideMark/>
          </w:tcPr>
          <w:p w14:paraId="365868DB" w14:textId="77777777" w:rsidR="006101BD" w:rsidRDefault="006101BD" w:rsidP="006101BD">
            <w:pPr>
              <w:pStyle w:val="TableBodyTextMIRB"/>
            </w:pPr>
            <w:r w:rsidRPr="00377980">
              <w:rPr>
                <w:rFonts w:eastAsia="Times New Roman"/>
                <w:lang w:eastAsia="en-CA"/>
              </w:rPr>
              <w:t>Not applicable</w:t>
            </w:r>
          </w:p>
        </w:tc>
      </w:tr>
      <w:tr w:rsidR="006101BD" w:rsidRPr="00655002" w14:paraId="781D9C55" w14:textId="77777777" w:rsidTr="006101BD">
        <w:trPr>
          <w:cantSplit/>
          <w:trHeight w:val="300"/>
          <w:jc w:val="center"/>
        </w:trPr>
        <w:tc>
          <w:tcPr>
            <w:tcW w:w="3836" w:type="pct"/>
            <w:vAlign w:val="center"/>
            <w:hideMark/>
          </w:tcPr>
          <w:p w14:paraId="479AC082" w14:textId="77777777" w:rsidR="006101BD" w:rsidRPr="00655002" w:rsidRDefault="006101BD" w:rsidP="006101BD">
            <w:pPr>
              <w:pStyle w:val="TableBodyTextMIRB"/>
              <w:rPr>
                <w:rFonts w:eastAsia="Times New Roman"/>
                <w:lang w:eastAsia="en-CA"/>
              </w:rPr>
            </w:pPr>
            <w:r>
              <w:t>Township of Perry</w:t>
            </w:r>
          </w:p>
        </w:tc>
        <w:tc>
          <w:tcPr>
            <w:tcW w:w="1164" w:type="pct"/>
            <w:noWrap/>
            <w:vAlign w:val="center"/>
            <w:hideMark/>
          </w:tcPr>
          <w:p w14:paraId="16D803FC" w14:textId="77777777" w:rsidR="006101BD" w:rsidRDefault="006101BD" w:rsidP="006101BD">
            <w:pPr>
              <w:pStyle w:val="TableBodyTextMIRB"/>
            </w:pPr>
            <w:r w:rsidRPr="00377980">
              <w:rPr>
                <w:rFonts w:eastAsia="Times New Roman"/>
                <w:lang w:eastAsia="en-CA"/>
              </w:rPr>
              <w:t>Not applicable</w:t>
            </w:r>
          </w:p>
        </w:tc>
      </w:tr>
      <w:tr w:rsidR="006101BD" w:rsidRPr="00655002" w14:paraId="129A6852" w14:textId="77777777" w:rsidTr="006101BD">
        <w:trPr>
          <w:cantSplit/>
          <w:trHeight w:val="300"/>
          <w:jc w:val="center"/>
        </w:trPr>
        <w:tc>
          <w:tcPr>
            <w:tcW w:w="3836" w:type="pct"/>
            <w:vAlign w:val="center"/>
            <w:hideMark/>
          </w:tcPr>
          <w:p w14:paraId="23035527" w14:textId="77777777" w:rsidR="006101BD" w:rsidRPr="00655002" w:rsidRDefault="006101BD" w:rsidP="006101BD">
            <w:pPr>
              <w:pStyle w:val="TableBodyTextMIRB"/>
              <w:rPr>
                <w:rFonts w:eastAsia="Times New Roman"/>
                <w:lang w:eastAsia="en-CA"/>
              </w:rPr>
            </w:pPr>
            <w:r>
              <w:t>Township of Perth East</w:t>
            </w:r>
          </w:p>
        </w:tc>
        <w:tc>
          <w:tcPr>
            <w:tcW w:w="1164" w:type="pct"/>
            <w:noWrap/>
            <w:vAlign w:val="center"/>
            <w:hideMark/>
          </w:tcPr>
          <w:p w14:paraId="51E67EC7" w14:textId="77777777" w:rsidR="006101BD" w:rsidRDefault="006101BD" w:rsidP="006101BD">
            <w:pPr>
              <w:pStyle w:val="TableBodyTextMIRB"/>
            </w:pPr>
            <w:r w:rsidRPr="00377980">
              <w:rPr>
                <w:rFonts w:eastAsia="Times New Roman"/>
                <w:lang w:eastAsia="en-CA"/>
              </w:rPr>
              <w:t>Not applicable</w:t>
            </w:r>
          </w:p>
        </w:tc>
      </w:tr>
      <w:tr w:rsidR="006101BD" w:rsidRPr="00655002" w14:paraId="5654FBB3" w14:textId="77777777" w:rsidTr="006101BD">
        <w:trPr>
          <w:cantSplit/>
          <w:trHeight w:val="300"/>
          <w:jc w:val="center"/>
        </w:trPr>
        <w:tc>
          <w:tcPr>
            <w:tcW w:w="3836" w:type="pct"/>
            <w:vAlign w:val="center"/>
            <w:hideMark/>
          </w:tcPr>
          <w:p w14:paraId="48A0C4F7" w14:textId="77777777" w:rsidR="006101BD" w:rsidRPr="00655002" w:rsidRDefault="006101BD" w:rsidP="006101BD">
            <w:pPr>
              <w:pStyle w:val="TableBodyTextMIRB"/>
              <w:rPr>
                <w:rFonts w:eastAsia="Times New Roman"/>
                <w:lang w:eastAsia="en-CA"/>
              </w:rPr>
            </w:pPr>
            <w:r>
              <w:t>Township of Perth South</w:t>
            </w:r>
          </w:p>
        </w:tc>
        <w:tc>
          <w:tcPr>
            <w:tcW w:w="1164" w:type="pct"/>
            <w:noWrap/>
            <w:vAlign w:val="center"/>
            <w:hideMark/>
          </w:tcPr>
          <w:p w14:paraId="5AB113E4" w14:textId="77777777" w:rsidR="006101BD" w:rsidRDefault="006101BD" w:rsidP="006101BD">
            <w:pPr>
              <w:pStyle w:val="TableBodyTextMIRB"/>
            </w:pPr>
            <w:r w:rsidRPr="00377980">
              <w:rPr>
                <w:rFonts w:eastAsia="Times New Roman"/>
                <w:lang w:eastAsia="en-CA"/>
              </w:rPr>
              <w:t>Not applicable</w:t>
            </w:r>
          </w:p>
        </w:tc>
      </w:tr>
      <w:tr w:rsidR="006101BD" w:rsidRPr="00655002" w14:paraId="61AF7955" w14:textId="77777777" w:rsidTr="006101BD">
        <w:trPr>
          <w:cantSplit/>
          <w:trHeight w:val="300"/>
          <w:jc w:val="center"/>
        </w:trPr>
        <w:tc>
          <w:tcPr>
            <w:tcW w:w="3836" w:type="pct"/>
            <w:vAlign w:val="center"/>
            <w:hideMark/>
          </w:tcPr>
          <w:p w14:paraId="1548F51F" w14:textId="77777777" w:rsidR="006101BD" w:rsidRPr="00655002" w:rsidRDefault="006101BD" w:rsidP="006101BD">
            <w:pPr>
              <w:pStyle w:val="TableBodyTextMIRB"/>
              <w:rPr>
                <w:rFonts w:eastAsia="Times New Roman"/>
                <w:lang w:eastAsia="en-CA"/>
              </w:rPr>
            </w:pPr>
            <w:r>
              <w:t>Township of Pickle Lake</w:t>
            </w:r>
          </w:p>
        </w:tc>
        <w:tc>
          <w:tcPr>
            <w:tcW w:w="1164" w:type="pct"/>
            <w:noWrap/>
            <w:vAlign w:val="center"/>
            <w:hideMark/>
          </w:tcPr>
          <w:p w14:paraId="2AF059BD" w14:textId="77777777" w:rsidR="006101BD" w:rsidRDefault="006101BD" w:rsidP="006101BD">
            <w:pPr>
              <w:pStyle w:val="TableBodyTextMIRB"/>
            </w:pPr>
            <w:r w:rsidRPr="00377980">
              <w:rPr>
                <w:rFonts w:eastAsia="Times New Roman"/>
                <w:lang w:eastAsia="en-CA"/>
              </w:rPr>
              <w:t>Not applicable</w:t>
            </w:r>
          </w:p>
        </w:tc>
      </w:tr>
      <w:tr w:rsidR="006101BD" w:rsidRPr="00655002" w14:paraId="30C89D00" w14:textId="77777777" w:rsidTr="006101BD">
        <w:trPr>
          <w:cantSplit/>
          <w:trHeight w:val="300"/>
          <w:jc w:val="center"/>
        </w:trPr>
        <w:tc>
          <w:tcPr>
            <w:tcW w:w="3836" w:type="pct"/>
            <w:vAlign w:val="center"/>
            <w:hideMark/>
          </w:tcPr>
          <w:p w14:paraId="23CE8B45" w14:textId="77777777" w:rsidR="006101BD" w:rsidRPr="00655002" w:rsidRDefault="006101BD" w:rsidP="006101BD">
            <w:pPr>
              <w:pStyle w:val="TableBodyTextMIRB"/>
              <w:rPr>
                <w:rFonts w:eastAsia="Times New Roman"/>
                <w:lang w:eastAsia="en-CA"/>
              </w:rPr>
            </w:pPr>
            <w:r>
              <w:t>Township of Plummer Additional</w:t>
            </w:r>
          </w:p>
        </w:tc>
        <w:tc>
          <w:tcPr>
            <w:tcW w:w="1164" w:type="pct"/>
            <w:noWrap/>
            <w:vAlign w:val="center"/>
            <w:hideMark/>
          </w:tcPr>
          <w:p w14:paraId="45C1A44B" w14:textId="77777777" w:rsidR="006101BD" w:rsidRDefault="006101BD" w:rsidP="006101BD">
            <w:pPr>
              <w:pStyle w:val="TableBodyTextMIRB"/>
            </w:pPr>
            <w:r w:rsidRPr="00377980">
              <w:rPr>
                <w:rFonts w:eastAsia="Times New Roman"/>
                <w:lang w:eastAsia="en-CA"/>
              </w:rPr>
              <w:t>Not applicable</w:t>
            </w:r>
          </w:p>
        </w:tc>
      </w:tr>
      <w:tr w:rsidR="006101BD" w:rsidRPr="00655002" w14:paraId="2ED8DCE9" w14:textId="77777777" w:rsidTr="006101BD">
        <w:trPr>
          <w:cantSplit/>
          <w:trHeight w:val="300"/>
          <w:jc w:val="center"/>
        </w:trPr>
        <w:tc>
          <w:tcPr>
            <w:tcW w:w="3836" w:type="pct"/>
            <w:vAlign w:val="center"/>
            <w:hideMark/>
          </w:tcPr>
          <w:p w14:paraId="1B3BD4FB" w14:textId="77777777" w:rsidR="006101BD" w:rsidRPr="00655002" w:rsidRDefault="006101BD" w:rsidP="006101BD">
            <w:pPr>
              <w:pStyle w:val="TableBodyTextMIRB"/>
              <w:rPr>
                <w:rFonts w:eastAsia="Times New Roman"/>
                <w:lang w:eastAsia="en-CA"/>
              </w:rPr>
            </w:pPr>
            <w:r>
              <w:t>Township of Prince</w:t>
            </w:r>
          </w:p>
        </w:tc>
        <w:tc>
          <w:tcPr>
            <w:tcW w:w="1164" w:type="pct"/>
            <w:noWrap/>
            <w:vAlign w:val="center"/>
            <w:hideMark/>
          </w:tcPr>
          <w:p w14:paraId="61665BB3" w14:textId="77777777" w:rsidR="006101BD" w:rsidRDefault="006101BD" w:rsidP="006101BD">
            <w:pPr>
              <w:pStyle w:val="TableBodyTextMIRB"/>
            </w:pPr>
            <w:r w:rsidRPr="00377980">
              <w:rPr>
                <w:rFonts w:eastAsia="Times New Roman"/>
                <w:lang w:eastAsia="en-CA"/>
              </w:rPr>
              <w:t>Not applicable</w:t>
            </w:r>
          </w:p>
        </w:tc>
      </w:tr>
      <w:tr w:rsidR="006101BD" w:rsidRPr="00655002" w14:paraId="019E805C" w14:textId="77777777" w:rsidTr="006101BD">
        <w:trPr>
          <w:cantSplit/>
          <w:trHeight w:val="300"/>
          <w:jc w:val="center"/>
        </w:trPr>
        <w:tc>
          <w:tcPr>
            <w:tcW w:w="3836" w:type="pct"/>
            <w:vAlign w:val="center"/>
            <w:hideMark/>
          </w:tcPr>
          <w:p w14:paraId="509FAC49" w14:textId="77777777" w:rsidR="006101BD" w:rsidRPr="00655002" w:rsidRDefault="006101BD" w:rsidP="006101BD">
            <w:pPr>
              <w:pStyle w:val="TableBodyTextMIRB"/>
              <w:rPr>
                <w:rFonts w:eastAsia="Times New Roman"/>
                <w:lang w:eastAsia="en-CA"/>
              </w:rPr>
            </w:pPr>
            <w:r>
              <w:t>Township of Puslinch</w:t>
            </w:r>
          </w:p>
        </w:tc>
        <w:tc>
          <w:tcPr>
            <w:tcW w:w="1164" w:type="pct"/>
            <w:noWrap/>
            <w:vAlign w:val="center"/>
            <w:hideMark/>
          </w:tcPr>
          <w:p w14:paraId="18A15DF7" w14:textId="77777777" w:rsidR="006101BD" w:rsidRDefault="006101BD" w:rsidP="006101BD">
            <w:pPr>
              <w:pStyle w:val="TableBodyTextMIRB"/>
            </w:pPr>
            <w:r w:rsidRPr="00377980">
              <w:rPr>
                <w:rFonts w:eastAsia="Times New Roman"/>
                <w:lang w:eastAsia="en-CA"/>
              </w:rPr>
              <w:t>Not applicable</w:t>
            </w:r>
          </w:p>
        </w:tc>
      </w:tr>
      <w:tr w:rsidR="006101BD" w:rsidRPr="00655002" w14:paraId="60B6D081" w14:textId="77777777" w:rsidTr="006101BD">
        <w:trPr>
          <w:cantSplit/>
          <w:trHeight w:val="300"/>
          <w:jc w:val="center"/>
        </w:trPr>
        <w:tc>
          <w:tcPr>
            <w:tcW w:w="3836" w:type="pct"/>
            <w:vAlign w:val="center"/>
            <w:hideMark/>
          </w:tcPr>
          <w:p w14:paraId="38AF02AB" w14:textId="77777777" w:rsidR="006101BD" w:rsidRPr="00655002" w:rsidRDefault="006101BD" w:rsidP="006101BD">
            <w:pPr>
              <w:pStyle w:val="TableBodyTextMIRB"/>
              <w:rPr>
                <w:rFonts w:eastAsia="Times New Roman"/>
                <w:lang w:eastAsia="en-CA"/>
              </w:rPr>
            </w:pPr>
            <w:r>
              <w:t xml:space="preserve">Township of </w:t>
            </w:r>
            <w:proofErr w:type="spellStart"/>
            <w:r>
              <w:t>Ramara</w:t>
            </w:r>
            <w:proofErr w:type="spellEnd"/>
          </w:p>
        </w:tc>
        <w:tc>
          <w:tcPr>
            <w:tcW w:w="1164" w:type="pct"/>
            <w:noWrap/>
            <w:vAlign w:val="center"/>
            <w:hideMark/>
          </w:tcPr>
          <w:p w14:paraId="2D062B45" w14:textId="77777777" w:rsidR="006101BD" w:rsidRDefault="006101BD" w:rsidP="006101BD">
            <w:pPr>
              <w:pStyle w:val="TableBodyTextMIRB"/>
            </w:pPr>
            <w:r w:rsidRPr="00377980">
              <w:rPr>
                <w:rFonts w:eastAsia="Times New Roman"/>
                <w:lang w:eastAsia="en-CA"/>
              </w:rPr>
              <w:t>Not applicable</w:t>
            </w:r>
          </w:p>
        </w:tc>
      </w:tr>
      <w:tr w:rsidR="006101BD" w:rsidRPr="00655002" w14:paraId="62C70CC0" w14:textId="77777777" w:rsidTr="006101BD">
        <w:trPr>
          <w:cantSplit/>
          <w:trHeight w:val="300"/>
          <w:jc w:val="center"/>
        </w:trPr>
        <w:tc>
          <w:tcPr>
            <w:tcW w:w="3836" w:type="pct"/>
            <w:vAlign w:val="center"/>
            <w:hideMark/>
          </w:tcPr>
          <w:p w14:paraId="6069C7EB" w14:textId="77777777" w:rsidR="006101BD" w:rsidRPr="00655002" w:rsidRDefault="006101BD" w:rsidP="006101BD">
            <w:pPr>
              <w:pStyle w:val="TableBodyTextMIRB"/>
              <w:rPr>
                <w:rFonts w:eastAsia="Times New Roman"/>
                <w:lang w:eastAsia="en-CA"/>
              </w:rPr>
            </w:pPr>
            <w:r>
              <w:t>Township of Red Rock</w:t>
            </w:r>
          </w:p>
        </w:tc>
        <w:tc>
          <w:tcPr>
            <w:tcW w:w="1164" w:type="pct"/>
            <w:noWrap/>
            <w:vAlign w:val="center"/>
            <w:hideMark/>
          </w:tcPr>
          <w:p w14:paraId="55276128" w14:textId="77777777" w:rsidR="006101BD" w:rsidRDefault="006101BD" w:rsidP="006101BD">
            <w:pPr>
              <w:pStyle w:val="TableBodyTextMIRB"/>
            </w:pPr>
            <w:r w:rsidRPr="00377980">
              <w:rPr>
                <w:rFonts w:eastAsia="Times New Roman"/>
                <w:lang w:eastAsia="en-CA"/>
              </w:rPr>
              <w:t>Not applicable</w:t>
            </w:r>
          </w:p>
        </w:tc>
      </w:tr>
      <w:tr w:rsidR="006101BD" w:rsidRPr="00655002" w14:paraId="62C7D723" w14:textId="77777777" w:rsidTr="006101BD">
        <w:trPr>
          <w:cantSplit/>
          <w:trHeight w:val="300"/>
          <w:jc w:val="center"/>
        </w:trPr>
        <w:tc>
          <w:tcPr>
            <w:tcW w:w="3836" w:type="pct"/>
            <w:vAlign w:val="center"/>
            <w:hideMark/>
          </w:tcPr>
          <w:p w14:paraId="09411E0F" w14:textId="77777777" w:rsidR="006101BD" w:rsidRPr="00655002" w:rsidRDefault="006101BD" w:rsidP="006101BD">
            <w:pPr>
              <w:pStyle w:val="TableBodyTextMIRB"/>
              <w:rPr>
                <w:rFonts w:eastAsia="Times New Roman"/>
                <w:lang w:eastAsia="en-CA"/>
              </w:rPr>
            </w:pPr>
            <w:r>
              <w:t>Township of Rideau Lakes</w:t>
            </w:r>
          </w:p>
        </w:tc>
        <w:tc>
          <w:tcPr>
            <w:tcW w:w="1164" w:type="pct"/>
            <w:noWrap/>
            <w:vAlign w:val="center"/>
            <w:hideMark/>
          </w:tcPr>
          <w:p w14:paraId="222AE60A" w14:textId="77777777" w:rsidR="006101BD" w:rsidRDefault="006101BD" w:rsidP="006101BD">
            <w:pPr>
              <w:pStyle w:val="TableBodyTextMIRB"/>
            </w:pPr>
            <w:r w:rsidRPr="00377980">
              <w:rPr>
                <w:rFonts w:eastAsia="Times New Roman"/>
                <w:lang w:eastAsia="en-CA"/>
              </w:rPr>
              <w:t>Not applicable</w:t>
            </w:r>
          </w:p>
        </w:tc>
      </w:tr>
      <w:tr w:rsidR="006101BD" w:rsidRPr="00655002" w14:paraId="16A9FCC3" w14:textId="77777777" w:rsidTr="006101BD">
        <w:trPr>
          <w:cantSplit/>
          <w:trHeight w:val="300"/>
          <w:jc w:val="center"/>
        </w:trPr>
        <w:tc>
          <w:tcPr>
            <w:tcW w:w="3836" w:type="pct"/>
            <w:vAlign w:val="center"/>
            <w:hideMark/>
          </w:tcPr>
          <w:p w14:paraId="27953AD3" w14:textId="77777777" w:rsidR="006101BD" w:rsidRPr="00655002" w:rsidRDefault="006101BD" w:rsidP="006101BD">
            <w:pPr>
              <w:pStyle w:val="TableBodyTextMIRB"/>
              <w:rPr>
                <w:rFonts w:eastAsia="Times New Roman"/>
                <w:lang w:eastAsia="en-CA"/>
              </w:rPr>
            </w:pPr>
            <w:r>
              <w:t>Township of Russell</w:t>
            </w:r>
          </w:p>
        </w:tc>
        <w:tc>
          <w:tcPr>
            <w:tcW w:w="1164" w:type="pct"/>
            <w:noWrap/>
            <w:vAlign w:val="center"/>
            <w:hideMark/>
          </w:tcPr>
          <w:p w14:paraId="22FE73B7" w14:textId="77777777" w:rsidR="006101BD" w:rsidRDefault="006101BD" w:rsidP="006101BD">
            <w:pPr>
              <w:pStyle w:val="TableBodyTextMIRB"/>
            </w:pPr>
            <w:r w:rsidRPr="00377980">
              <w:rPr>
                <w:rFonts w:eastAsia="Times New Roman"/>
                <w:lang w:eastAsia="en-CA"/>
              </w:rPr>
              <w:t>Not applicable</w:t>
            </w:r>
          </w:p>
        </w:tc>
      </w:tr>
      <w:tr w:rsidR="006101BD" w:rsidRPr="00655002" w14:paraId="1B9C5165" w14:textId="77777777" w:rsidTr="006101BD">
        <w:trPr>
          <w:cantSplit/>
          <w:trHeight w:val="300"/>
          <w:jc w:val="center"/>
        </w:trPr>
        <w:tc>
          <w:tcPr>
            <w:tcW w:w="3836" w:type="pct"/>
            <w:vAlign w:val="center"/>
            <w:hideMark/>
          </w:tcPr>
          <w:p w14:paraId="1252910C" w14:textId="77777777" w:rsidR="006101BD" w:rsidRPr="00655002" w:rsidRDefault="006101BD" w:rsidP="006101BD">
            <w:pPr>
              <w:pStyle w:val="TableBodyTextMIRB"/>
              <w:rPr>
                <w:rFonts w:eastAsia="Times New Roman"/>
                <w:lang w:eastAsia="en-CA"/>
              </w:rPr>
            </w:pPr>
            <w:r>
              <w:t>Township of Ryerson</w:t>
            </w:r>
          </w:p>
        </w:tc>
        <w:tc>
          <w:tcPr>
            <w:tcW w:w="1164" w:type="pct"/>
            <w:noWrap/>
            <w:vAlign w:val="center"/>
            <w:hideMark/>
          </w:tcPr>
          <w:p w14:paraId="0493226D" w14:textId="77777777" w:rsidR="006101BD" w:rsidRDefault="006101BD" w:rsidP="006101BD">
            <w:pPr>
              <w:pStyle w:val="TableBodyTextMIRB"/>
            </w:pPr>
            <w:r w:rsidRPr="00377980">
              <w:rPr>
                <w:rFonts w:eastAsia="Times New Roman"/>
                <w:lang w:eastAsia="en-CA"/>
              </w:rPr>
              <w:t>Not applicable</w:t>
            </w:r>
          </w:p>
        </w:tc>
      </w:tr>
      <w:tr w:rsidR="006101BD" w:rsidRPr="00655002" w14:paraId="0FF1131F" w14:textId="77777777" w:rsidTr="006101BD">
        <w:trPr>
          <w:cantSplit/>
          <w:trHeight w:val="300"/>
          <w:jc w:val="center"/>
        </w:trPr>
        <w:tc>
          <w:tcPr>
            <w:tcW w:w="3836" w:type="pct"/>
            <w:vAlign w:val="center"/>
            <w:hideMark/>
          </w:tcPr>
          <w:p w14:paraId="56EB4018" w14:textId="77777777" w:rsidR="006101BD" w:rsidRPr="00655002" w:rsidRDefault="006101BD" w:rsidP="006101BD">
            <w:pPr>
              <w:pStyle w:val="TableBodyTextMIRB"/>
              <w:rPr>
                <w:rFonts w:eastAsia="Times New Roman"/>
                <w:lang w:eastAsia="en-CA"/>
              </w:rPr>
            </w:pPr>
            <w:r>
              <w:t>Township of Sables-Spanish Rivers</w:t>
            </w:r>
          </w:p>
        </w:tc>
        <w:tc>
          <w:tcPr>
            <w:tcW w:w="1164" w:type="pct"/>
            <w:noWrap/>
            <w:vAlign w:val="center"/>
            <w:hideMark/>
          </w:tcPr>
          <w:p w14:paraId="1A06BF99" w14:textId="77777777" w:rsidR="006101BD" w:rsidRDefault="006101BD" w:rsidP="006101BD">
            <w:pPr>
              <w:pStyle w:val="TableBodyTextMIRB"/>
            </w:pPr>
            <w:r w:rsidRPr="00377980">
              <w:rPr>
                <w:rFonts w:eastAsia="Times New Roman"/>
                <w:lang w:eastAsia="en-CA"/>
              </w:rPr>
              <w:t>Not applicable</w:t>
            </w:r>
          </w:p>
        </w:tc>
      </w:tr>
      <w:tr w:rsidR="006101BD" w:rsidRPr="00655002" w14:paraId="145600A7" w14:textId="77777777" w:rsidTr="006101BD">
        <w:trPr>
          <w:cantSplit/>
          <w:trHeight w:val="300"/>
          <w:jc w:val="center"/>
        </w:trPr>
        <w:tc>
          <w:tcPr>
            <w:tcW w:w="3836" w:type="pct"/>
            <w:vAlign w:val="center"/>
            <w:hideMark/>
          </w:tcPr>
          <w:p w14:paraId="2E774B21" w14:textId="77777777" w:rsidR="006101BD" w:rsidRPr="00655002" w:rsidRDefault="006101BD" w:rsidP="006101BD">
            <w:pPr>
              <w:pStyle w:val="TableBodyTextMIRB"/>
              <w:rPr>
                <w:rFonts w:eastAsia="Times New Roman"/>
                <w:lang w:eastAsia="en-CA"/>
              </w:rPr>
            </w:pPr>
            <w:r>
              <w:t>Township of Schreiber</w:t>
            </w:r>
          </w:p>
        </w:tc>
        <w:tc>
          <w:tcPr>
            <w:tcW w:w="1164" w:type="pct"/>
            <w:noWrap/>
            <w:vAlign w:val="center"/>
            <w:hideMark/>
          </w:tcPr>
          <w:p w14:paraId="3189F3AD" w14:textId="77777777" w:rsidR="006101BD" w:rsidRDefault="006101BD" w:rsidP="006101BD">
            <w:pPr>
              <w:pStyle w:val="TableBodyTextMIRB"/>
            </w:pPr>
            <w:r w:rsidRPr="00377980">
              <w:rPr>
                <w:rFonts w:eastAsia="Times New Roman"/>
                <w:lang w:eastAsia="en-CA"/>
              </w:rPr>
              <w:t>Not applicable</w:t>
            </w:r>
          </w:p>
        </w:tc>
      </w:tr>
      <w:tr w:rsidR="006101BD" w:rsidRPr="00655002" w14:paraId="40BE7CC2" w14:textId="77777777" w:rsidTr="006101BD">
        <w:trPr>
          <w:cantSplit/>
          <w:trHeight w:val="300"/>
          <w:jc w:val="center"/>
        </w:trPr>
        <w:tc>
          <w:tcPr>
            <w:tcW w:w="3836" w:type="pct"/>
            <w:vAlign w:val="center"/>
            <w:hideMark/>
          </w:tcPr>
          <w:p w14:paraId="4263C11D" w14:textId="77777777" w:rsidR="006101BD" w:rsidRPr="00655002" w:rsidRDefault="006101BD" w:rsidP="006101BD">
            <w:pPr>
              <w:pStyle w:val="TableBodyTextMIRB"/>
              <w:rPr>
                <w:rFonts w:eastAsia="Times New Roman"/>
                <w:lang w:eastAsia="en-CA"/>
              </w:rPr>
            </w:pPr>
            <w:r>
              <w:t>Township of Scugog</w:t>
            </w:r>
          </w:p>
        </w:tc>
        <w:tc>
          <w:tcPr>
            <w:tcW w:w="1164" w:type="pct"/>
            <w:noWrap/>
            <w:vAlign w:val="center"/>
            <w:hideMark/>
          </w:tcPr>
          <w:p w14:paraId="07F44317" w14:textId="77777777" w:rsidR="006101BD" w:rsidRDefault="006101BD" w:rsidP="006101BD">
            <w:pPr>
              <w:pStyle w:val="TableBodyTextMIRB"/>
            </w:pPr>
            <w:r w:rsidRPr="00377980">
              <w:rPr>
                <w:rFonts w:eastAsia="Times New Roman"/>
                <w:lang w:eastAsia="en-CA"/>
              </w:rPr>
              <w:t>Not applicable</w:t>
            </w:r>
          </w:p>
        </w:tc>
      </w:tr>
      <w:tr w:rsidR="006101BD" w:rsidRPr="00655002" w14:paraId="47AEC38F" w14:textId="77777777" w:rsidTr="006101BD">
        <w:trPr>
          <w:cantSplit/>
          <w:trHeight w:val="300"/>
          <w:jc w:val="center"/>
        </w:trPr>
        <w:tc>
          <w:tcPr>
            <w:tcW w:w="3836" w:type="pct"/>
            <w:vAlign w:val="center"/>
            <w:hideMark/>
          </w:tcPr>
          <w:p w14:paraId="66C4E92E" w14:textId="77777777" w:rsidR="006101BD" w:rsidRPr="00655002" w:rsidRDefault="006101BD" w:rsidP="006101BD">
            <w:pPr>
              <w:pStyle w:val="TableBodyTextMIRB"/>
              <w:rPr>
                <w:rFonts w:eastAsia="Times New Roman"/>
                <w:lang w:eastAsia="en-CA"/>
              </w:rPr>
            </w:pPr>
            <w:r>
              <w:t>Township of Seguin</w:t>
            </w:r>
          </w:p>
        </w:tc>
        <w:tc>
          <w:tcPr>
            <w:tcW w:w="1164" w:type="pct"/>
            <w:noWrap/>
            <w:vAlign w:val="center"/>
            <w:hideMark/>
          </w:tcPr>
          <w:p w14:paraId="2B326739" w14:textId="77777777" w:rsidR="006101BD" w:rsidRDefault="006101BD" w:rsidP="006101BD">
            <w:pPr>
              <w:pStyle w:val="TableBodyTextMIRB"/>
            </w:pPr>
            <w:r w:rsidRPr="00377980">
              <w:rPr>
                <w:rFonts w:eastAsia="Times New Roman"/>
                <w:lang w:eastAsia="en-CA"/>
              </w:rPr>
              <w:t>Not applicable</w:t>
            </w:r>
          </w:p>
        </w:tc>
      </w:tr>
      <w:tr w:rsidR="006101BD" w:rsidRPr="00655002" w14:paraId="5F6E88E4" w14:textId="77777777" w:rsidTr="006101BD">
        <w:trPr>
          <w:cantSplit/>
          <w:trHeight w:val="300"/>
          <w:jc w:val="center"/>
        </w:trPr>
        <w:tc>
          <w:tcPr>
            <w:tcW w:w="3836" w:type="pct"/>
            <w:vAlign w:val="center"/>
            <w:hideMark/>
          </w:tcPr>
          <w:p w14:paraId="1691143A" w14:textId="77777777" w:rsidR="006101BD" w:rsidRPr="00655002" w:rsidRDefault="006101BD" w:rsidP="006101BD">
            <w:pPr>
              <w:pStyle w:val="TableBodyTextMIRB"/>
              <w:rPr>
                <w:rFonts w:eastAsia="Times New Roman"/>
                <w:lang w:eastAsia="en-CA"/>
              </w:rPr>
            </w:pPr>
            <w:r>
              <w:t>Township of Selwyn</w:t>
            </w:r>
          </w:p>
        </w:tc>
        <w:tc>
          <w:tcPr>
            <w:tcW w:w="1164" w:type="pct"/>
            <w:noWrap/>
            <w:vAlign w:val="center"/>
            <w:hideMark/>
          </w:tcPr>
          <w:p w14:paraId="56C1AF4A" w14:textId="77777777" w:rsidR="006101BD" w:rsidRDefault="006101BD" w:rsidP="006101BD">
            <w:pPr>
              <w:pStyle w:val="TableBodyTextMIRB"/>
            </w:pPr>
            <w:r w:rsidRPr="00377980">
              <w:rPr>
                <w:rFonts w:eastAsia="Times New Roman"/>
                <w:lang w:eastAsia="en-CA"/>
              </w:rPr>
              <w:t>Not applicable</w:t>
            </w:r>
          </w:p>
        </w:tc>
      </w:tr>
      <w:tr w:rsidR="006101BD" w:rsidRPr="00655002" w14:paraId="2B4AF435" w14:textId="77777777" w:rsidTr="006101BD">
        <w:trPr>
          <w:cantSplit/>
          <w:trHeight w:val="300"/>
          <w:jc w:val="center"/>
        </w:trPr>
        <w:tc>
          <w:tcPr>
            <w:tcW w:w="3836" w:type="pct"/>
            <w:vAlign w:val="center"/>
            <w:hideMark/>
          </w:tcPr>
          <w:p w14:paraId="2E8678F5" w14:textId="77777777" w:rsidR="006101BD" w:rsidRPr="00655002" w:rsidRDefault="006101BD" w:rsidP="006101BD">
            <w:pPr>
              <w:pStyle w:val="TableBodyTextMIRB"/>
              <w:rPr>
                <w:rFonts w:eastAsia="Times New Roman"/>
                <w:lang w:eastAsia="en-CA"/>
              </w:rPr>
            </w:pPr>
            <w:r>
              <w:t>Township of Severn</w:t>
            </w:r>
          </w:p>
        </w:tc>
        <w:tc>
          <w:tcPr>
            <w:tcW w:w="1164" w:type="pct"/>
            <w:noWrap/>
            <w:vAlign w:val="center"/>
            <w:hideMark/>
          </w:tcPr>
          <w:p w14:paraId="77DB1895" w14:textId="77777777" w:rsidR="006101BD" w:rsidRDefault="006101BD" w:rsidP="006101BD">
            <w:pPr>
              <w:pStyle w:val="TableBodyTextMIRB"/>
            </w:pPr>
            <w:r w:rsidRPr="00377980">
              <w:rPr>
                <w:rFonts w:eastAsia="Times New Roman"/>
                <w:lang w:eastAsia="en-CA"/>
              </w:rPr>
              <w:t>Not applicable</w:t>
            </w:r>
          </w:p>
        </w:tc>
      </w:tr>
      <w:tr w:rsidR="006101BD" w:rsidRPr="00655002" w14:paraId="3E9F69DC" w14:textId="77777777" w:rsidTr="006101BD">
        <w:trPr>
          <w:cantSplit/>
          <w:trHeight w:val="300"/>
          <w:jc w:val="center"/>
        </w:trPr>
        <w:tc>
          <w:tcPr>
            <w:tcW w:w="3836" w:type="pct"/>
            <w:vAlign w:val="center"/>
            <w:hideMark/>
          </w:tcPr>
          <w:p w14:paraId="75875444" w14:textId="77777777" w:rsidR="006101BD" w:rsidRPr="00655002" w:rsidRDefault="006101BD" w:rsidP="006101BD">
            <w:pPr>
              <w:pStyle w:val="TableBodyTextMIRB"/>
              <w:rPr>
                <w:rFonts w:eastAsia="Times New Roman"/>
                <w:lang w:eastAsia="en-CA"/>
              </w:rPr>
            </w:pPr>
            <w:r>
              <w:t>Township of Sioux Narrows-Nestor Falls</w:t>
            </w:r>
          </w:p>
        </w:tc>
        <w:tc>
          <w:tcPr>
            <w:tcW w:w="1164" w:type="pct"/>
            <w:noWrap/>
            <w:vAlign w:val="center"/>
            <w:hideMark/>
          </w:tcPr>
          <w:p w14:paraId="63B8ABB0" w14:textId="77777777" w:rsidR="006101BD" w:rsidRDefault="006101BD" w:rsidP="006101BD">
            <w:pPr>
              <w:pStyle w:val="TableBodyTextMIRB"/>
            </w:pPr>
            <w:r w:rsidRPr="00377980">
              <w:rPr>
                <w:rFonts w:eastAsia="Times New Roman"/>
                <w:lang w:eastAsia="en-CA"/>
              </w:rPr>
              <w:t>Not applicable</w:t>
            </w:r>
          </w:p>
        </w:tc>
      </w:tr>
      <w:tr w:rsidR="006101BD" w:rsidRPr="00655002" w14:paraId="7CA1DDB7" w14:textId="77777777" w:rsidTr="006101BD">
        <w:trPr>
          <w:cantSplit/>
          <w:trHeight w:val="300"/>
          <w:jc w:val="center"/>
        </w:trPr>
        <w:tc>
          <w:tcPr>
            <w:tcW w:w="3836" w:type="pct"/>
            <w:vAlign w:val="center"/>
            <w:hideMark/>
          </w:tcPr>
          <w:p w14:paraId="04ACFE7C" w14:textId="77777777" w:rsidR="006101BD" w:rsidRPr="00655002" w:rsidRDefault="006101BD" w:rsidP="006101BD">
            <w:pPr>
              <w:pStyle w:val="TableBodyTextMIRB"/>
              <w:rPr>
                <w:rFonts w:eastAsia="Times New Roman"/>
                <w:lang w:eastAsia="en-CA"/>
              </w:rPr>
            </w:pPr>
            <w:r>
              <w:t>Township of South Algonquin</w:t>
            </w:r>
          </w:p>
        </w:tc>
        <w:tc>
          <w:tcPr>
            <w:tcW w:w="1164" w:type="pct"/>
            <w:noWrap/>
            <w:vAlign w:val="center"/>
            <w:hideMark/>
          </w:tcPr>
          <w:p w14:paraId="7BAB7B30" w14:textId="77777777" w:rsidR="006101BD" w:rsidRDefault="006101BD" w:rsidP="006101BD">
            <w:pPr>
              <w:pStyle w:val="TableBodyTextMIRB"/>
            </w:pPr>
            <w:r w:rsidRPr="00377980">
              <w:rPr>
                <w:rFonts w:eastAsia="Times New Roman"/>
                <w:lang w:eastAsia="en-CA"/>
              </w:rPr>
              <w:t>Not applicable</w:t>
            </w:r>
          </w:p>
        </w:tc>
      </w:tr>
      <w:tr w:rsidR="006101BD" w:rsidRPr="00655002" w14:paraId="136566C5" w14:textId="77777777" w:rsidTr="006101BD">
        <w:trPr>
          <w:cantSplit/>
          <w:trHeight w:val="300"/>
          <w:jc w:val="center"/>
        </w:trPr>
        <w:tc>
          <w:tcPr>
            <w:tcW w:w="3836" w:type="pct"/>
            <w:vAlign w:val="center"/>
            <w:hideMark/>
          </w:tcPr>
          <w:p w14:paraId="68C3AA4B" w14:textId="77777777" w:rsidR="006101BD" w:rsidRPr="00655002" w:rsidRDefault="006101BD" w:rsidP="006101BD">
            <w:pPr>
              <w:pStyle w:val="TableBodyTextMIRB"/>
              <w:rPr>
                <w:rFonts w:eastAsia="Times New Roman"/>
                <w:lang w:eastAsia="en-CA"/>
              </w:rPr>
            </w:pPr>
            <w:r>
              <w:t>Township of South Frontenac</w:t>
            </w:r>
          </w:p>
        </w:tc>
        <w:tc>
          <w:tcPr>
            <w:tcW w:w="1164" w:type="pct"/>
            <w:noWrap/>
            <w:vAlign w:val="center"/>
            <w:hideMark/>
          </w:tcPr>
          <w:p w14:paraId="3568DFFB" w14:textId="77777777" w:rsidR="006101BD" w:rsidRDefault="006101BD" w:rsidP="006101BD">
            <w:pPr>
              <w:pStyle w:val="TableBodyTextMIRB"/>
            </w:pPr>
            <w:r w:rsidRPr="00377980">
              <w:rPr>
                <w:rFonts w:eastAsia="Times New Roman"/>
                <w:lang w:eastAsia="en-CA"/>
              </w:rPr>
              <w:t>Not applicable</w:t>
            </w:r>
          </w:p>
        </w:tc>
      </w:tr>
      <w:tr w:rsidR="006101BD" w:rsidRPr="00655002" w14:paraId="09D2C99C" w14:textId="77777777" w:rsidTr="006101BD">
        <w:trPr>
          <w:cantSplit/>
          <w:trHeight w:val="300"/>
          <w:jc w:val="center"/>
        </w:trPr>
        <w:tc>
          <w:tcPr>
            <w:tcW w:w="3836" w:type="pct"/>
            <w:vAlign w:val="center"/>
            <w:hideMark/>
          </w:tcPr>
          <w:p w14:paraId="34244B17" w14:textId="77777777" w:rsidR="006101BD" w:rsidRPr="00655002" w:rsidRDefault="006101BD" w:rsidP="006101BD">
            <w:pPr>
              <w:pStyle w:val="TableBodyTextMIRB"/>
              <w:rPr>
                <w:rFonts w:eastAsia="Times New Roman"/>
                <w:lang w:eastAsia="en-CA"/>
              </w:rPr>
            </w:pPr>
            <w:r>
              <w:t>Township of South Glengarry</w:t>
            </w:r>
          </w:p>
        </w:tc>
        <w:tc>
          <w:tcPr>
            <w:tcW w:w="1164" w:type="pct"/>
            <w:noWrap/>
            <w:vAlign w:val="center"/>
            <w:hideMark/>
          </w:tcPr>
          <w:p w14:paraId="6F617BAF" w14:textId="77777777" w:rsidR="006101BD" w:rsidRDefault="006101BD" w:rsidP="006101BD">
            <w:pPr>
              <w:pStyle w:val="TableBodyTextMIRB"/>
            </w:pPr>
            <w:r w:rsidRPr="00377980">
              <w:rPr>
                <w:rFonts w:eastAsia="Times New Roman"/>
                <w:lang w:eastAsia="en-CA"/>
              </w:rPr>
              <w:t>Not applicable</w:t>
            </w:r>
          </w:p>
        </w:tc>
      </w:tr>
      <w:tr w:rsidR="006101BD" w:rsidRPr="00655002" w14:paraId="0F70552E" w14:textId="77777777" w:rsidTr="006101BD">
        <w:trPr>
          <w:cantSplit/>
          <w:trHeight w:val="300"/>
          <w:jc w:val="center"/>
        </w:trPr>
        <w:tc>
          <w:tcPr>
            <w:tcW w:w="3836" w:type="pct"/>
            <w:vAlign w:val="center"/>
            <w:hideMark/>
          </w:tcPr>
          <w:p w14:paraId="768D21D6" w14:textId="77777777" w:rsidR="006101BD" w:rsidRPr="00655002" w:rsidRDefault="006101BD" w:rsidP="006101BD">
            <w:pPr>
              <w:pStyle w:val="TableBodyTextMIRB"/>
              <w:rPr>
                <w:rFonts w:eastAsia="Times New Roman"/>
                <w:lang w:eastAsia="en-CA"/>
              </w:rPr>
            </w:pPr>
            <w:r>
              <w:t>Township of South Stormont</w:t>
            </w:r>
          </w:p>
        </w:tc>
        <w:tc>
          <w:tcPr>
            <w:tcW w:w="1164" w:type="pct"/>
            <w:noWrap/>
            <w:vAlign w:val="center"/>
            <w:hideMark/>
          </w:tcPr>
          <w:p w14:paraId="1F58097A" w14:textId="77777777" w:rsidR="006101BD" w:rsidRDefault="006101BD" w:rsidP="006101BD">
            <w:pPr>
              <w:pStyle w:val="TableBodyTextMIRB"/>
            </w:pPr>
            <w:r w:rsidRPr="00377980">
              <w:rPr>
                <w:rFonts w:eastAsia="Times New Roman"/>
                <w:lang w:eastAsia="en-CA"/>
              </w:rPr>
              <w:t>Not applicable</w:t>
            </w:r>
          </w:p>
        </w:tc>
      </w:tr>
      <w:tr w:rsidR="006101BD" w:rsidRPr="00655002" w14:paraId="4F3716BD" w14:textId="77777777" w:rsidTr="006101BD">
        <w:trPr>
          <w:cantSplit/>
          <w:trHeight w:val="300"/>
          <w:jc w:val="center"/>
        </w:trPr>
        <w:tc>
          <w:tcPr>
            <w:tcW w:w="3836" w:type="pct"/>
            <w:vAlign w:val="center"/>
            <w:hideMark/>
          </w:tcPr>
          <w:p w14:paraId="6380809A" w14:textId="77777777" w:rsidR="006101BD" w:rsidRPr="00655002" w:rsidRDefault="006101BD" w:rsidP="006101BD">
            <w:pPr>
              <w:pStyle w:val="TableBodyTextMIRB"/>
              <w:rPr>
                <w:rFonts w:eastAsia="Times New Roman"/>
                <w:lang w:eastAsia="en-CA"/>
              </w:rPr>
            </w:pPr>
            <w:r>
              <w:t>Township of Southgate</w:t>
            </w:r>
          </w:p>
        </w:tc>
        <w:tc>
          <w:tcPr>
            <w:tcW w:w="1164" w:type="pct"/>
            <w:noWrap/>
            <w:vAlign w:val="center"/>
            <w:hideMark/>
          </w:tcPr>
          <w:p w14:paraId="53D28B4E" w14:textId="77777777" w:rsidR="006101BD" w:rsidRDefault="006101BD" w:rsidP="006101BD">
            <w:pPr>
              <w:pStyle w:val="TableBodyTextMIRB"/>
            </w:pPr>
            <w:r w:rsidRPr="00377980">
              <w:rPr>
                <w:rFonts w:eastAsia="Times New Roman"/>
                <w:lang w:eastAsia="en-CA"/>
              </w:rPr>
              <w:t>Not applicable</w:t>
            </w:r>
          </w:p>
        </w:tc>
      </w:tr>
      <w:tr w:rsidR="006101BD" w:rsidRPr="00655002" w14:paraId="6277462E" w14:textId="77777777" w:rsidTr="006101BD">
        <w:trPr>
          <w:cantSplit/>
          <w:trHeight w:val="300"/>
          <w:jc w:val="center"/>
        </w:trPr>
        <w:tc>
          <w:tcPr>
            <w:tcW w:w="3836" w:type="pct"/>
            <w:vAlign w:val="center"/>
            <w:hideMark/>
          </w:tcPr>
          <w:p w14:paraId="0F701D9D" w14:textId="77777777" w:rsidR="006101BD" w:rsidRPr="00655002" w:rsidRDefault="006101BD" w:rsidP="006101BD">
            <w:pPr>
              <w:pStyle w:val="TableBodyTextMIRB"/>
              <w:rPr>
                <w:rFonts w:eastAsia="Times New Roman"/>
                <w:lang w:eastAsia="en-CA"/>
              </w:rPr>
            </w:pPr>
            <w:r>
              <w:t>Township of South-West Oxford</w:t>
            </w:r>
          </w:p>
        </w:tc>
        <w:tc>
          <w:tcPr>
            <w:tcW w:w="1164" w:type="pct"/>
            <w:noWrap/>
            <w:vAlign w:val="center"/>
            <w:hideMark/>
          </w:tcPr>
          <w:p w14:paraId="5B2CD86A" w14:textId="77777777" w:rsidR="006101BD" w:rsidRDefault="006101BD" w:rsidP="006101BD">
            <w:pPr>
              <w:pStyle w:val="TableBodyTextMIRB"/>
            </w:pPr>
            <w:r w:rsidRPr="00377980">
              <w:rPr>
                <w:rFonts w:eastAsia="Times New Roman"/>
                <w:lang w:eastAsia="en-CA"/>
              </w:rPr>
              <w:t>Not applicable</w:t>
            </w:r>
          </w:p>
        </w:tc>
      </w:tr>
      <w:tr w:rsidR="006101BD" w:rsidRPr="00655002" w14:paraId="45B45999" w14:textId="77777777" w:rsidTr="006101BD">
        <w:trPr>
          <w:cantSplit/>
          <w:trHeight w:val="300"/>
          <w:jc w:val="center"/>
        </w:trPr>
        <w:tc>
          <w:tcPr>
            <w:tcW w:w="3836" w:type="pct"/>
            <w:vAlign w:val="center"/>
            <w:hideMark/>
          </w:tcPr>
          <w:p w14:paraId="14CC2D3A" w14:textId="77777777" w:rsidR="006101BD" w:rsidRPr="00655002" w:rsidRDefault="006101BD" w:rsidP="006101BD">
            <w:pPr>
              <w:pStyle w:val="TableBodyTextMIRB"/>
              <w:rPr>
                <w:rFonts w:eastAsia="Times New Roman"/>
                <w:lang w:eastAsia="en-CA"/>
              </w:rPr>
            </w:pPr>
            <w:r>
              <w:t xml:space="preserve">Township of </w:t>
            </w:r>
            <w:proofErr w:type="spellStart"/>
            <w:r>
              <w:t>Southwold</w:t>
            </w:r>
            <w:proofErr w:type="spellEnd"/>
          </w:p>
        </w:tc>
        <w:tc>
          <w:tcPr>
            <w:tcW w:w="1164" w:type="pct"/>
            <w:noWrap/>
            <w:vAlign w:val="center"/>
            <w:hideMark/>
          </w:tcPr>
          <w:p w14:paraId="77EFCDBA" w14:textId="77777777" w:rsidR="006101BD" w:rsidRDefault="006101BD" w:rsidP="006101BD">
            <w:pPr>
              <w:pStyle w:val="TableBodyTextMIRB"/>
            </w:pPr>
            <w:r w:rsidRPr="00377980">
              <w:rPr>
                <w:rFonts w:eastAsia="Times New Roman"/>
                <w:lang w:eastAsia="en-CA"/>
              </w:rPr>
              <w:t>Not applicable</w:t>
            </w:r>
          </w:p>
        </w:tc>
      </w:tr>
      <w:tr w:rsidR="006101BD" w:rsidRPr="00655002" w14:paraId="0C13ED7C" w14:textId="77777777" w:rsidTr="006101BD">
        <w:trPr>
          <w:cantSplit/>
          <w:trHeight w:val="300"/>
          <w:jc w:val="center"/>
        </w:trPr>
        <w:tc>
          <w:tcPr>
            <w:tcW w:w="3836" w:type="pct"/>
            <w:vAlign w:val="center"/>
            <w:hideMark/>
          </w:tcPr>
          <w:p w14:paraId="32DE1454" w14:textId="77777777" w:rsidR="006101BD" w:rsidRPr="00655002" w:rsidRDefault="006101BD" w:rsidP="006101BD">
            <w:pPr>
              <w:pStyle w:val="TableBodyTextMIRB"/>
              <w:rPr>
                <w:rFonts w:eastAsia="Times New Roman"/>
                <w:lang w:eastAsia="en-CA"/>
              </w:rPr>
            </w:pPr>
            <w:r>
              <w:t>Township of Springwater</w:t>
            </w:r>
          </w:p>
        </w:tc>
        <w:tc>
          <w:tcPr>
            <w:tcW w:w="1164" w:type="pct"/>
            <w:noWrap/>
            <w:vAlign w:val="center"/>
            <w:hideMark/>
          </w:tcPr>
          <w:p w14:paraId="0CBEBAE0" w14:textId="77777777" w:rsidR="006101BD" w:rsidRDefault="006101BD" w:rsidP="006101BD">
            <w:pPr>
              <w:pStyle w:val="TableBodyTextMIRB"/>
            </w:pPr>
            <w:r w:rsidRPr="00377980">
              <w:rPr>
                <w:rFonts w:eastAsia="Times New Roman"/>
                <w:lang w:eastAsia="en-CA"/>
              </w:rPr>
              <w:t>Not applicable</w:t>
            </w:r>
          </w:p>
        </w:tc>
      </w:tr>
      <w:tr w:rsidR="006101BD" w:rsidRPr="00655002" w14:paraId="441F5B2B" w14:textId="77777777" w:rsidTr="006101BD">
        <w:trPr>
          <w:cantSplit/>
          <w:trHeight w:val="300"/>
          <w:jc w:val="center"/>
        </w:trPr>
        <w:tc>
          <w:tcPr>
            <w:tcW w:w="3836" w:type="pct"/>
            <w:vAlign w:val="center"/>
            <w:hideMark/>
          </w:tcPr>
          <w:p w14:paraId="738A53CF" w14:textId="77777777" w:rsidR="006101BD" w:rsidRPr="00655002" w:rsidRDefault="006101BD" w:rsidP="006101BD">
            <w:pPr>
              <w:pStyle w:val="TableBodyTextMIRB"/>
              <w:rPr>
                <w:rFonts w:eastAsia="Times New Roman"/>
                <w:lang w:eastAsia="en-CA"/>
              </w:rPr>
            </w:pPr>
            <w:r>
              <w:lastRenderedPageBreak/>
              <w:t>Township of St. Clair</w:t>
            </w:r>
          </w:p>
        </w:tc>
        <w:tc>
          <w:tcPr>
            <w:tcW w:w="1164" w:type="pct"/>
            <w:noWrap/>
            <w:vAlign w:val="center"/>
            <w:hideMark/>
          </w:tcPr>
          <w:p w14:paraId="1CBE1B05" w14:textId="77777777" w:rsidR="006101BD" w:rsidRDefault="006101BD" w:rsidP="006101BD">
            <w:pPr>
              <w:pStyle w:val="TableBodyTextMIRB"/>
            </w:pPr>
            <w:r w:rsidRPr="00377980">
              <w:rPr>
                <w:rFonts w:eastAsia="Times New Roman"/>
                <w:lang w:eastAsia="en-CA"/>
              </w:rPr>
              <w:t>Not applicable</w:t>
            </w:r>
          </w:p>
        </w:tc>
      </w:tr>
      <w:tr w:rsidR="006101BD" w:rsidRPr="00655002" w14:paraId="055D2264" w14:textId="77777777" w:rsidTr="006101BD">
        <w:trPr>
          <w:cantSplit/>
          <w:trHeight w:val="300"/>
          <w:jc w:val="center"/>
        </w:trPr>
        <w:tc>
          <w:tcPr>
            <w:tcW w:w="3836" w:type="pct"/>
            <w:vAlign w:val="center"/>
            <w:hideMark/>
          </w:tcPr>
          <w:p w14:paraId="01F95DFC" w14:textId="77777777" w:rsidR="006101BD" w:rsidRPr="00655002" w:rsidRDefault="006101BD" w:rsidP="006101BD">
            <w:pPr>
              <w:pStyle w:val="TableBodyTextMIRB"/>
              <w:rPr>
                <w:rFonts w:eastAsia="Times New Roman"/>
                <w:lang w:eastAsia="en-CA"/>
              </w:rPr>
            </w:pPr>
            <w:r>
              <w:t>Township of St. Joseph</w:t>
            </w:r>
          </w:p>
        </w:tc>
        <w:tc>
          <w:tcPr>
            <w:tcW w:w="1164" w:type="pct"/>
            <w:noWrap/>
            <w:vAlign w:val="center"/>
            <w:hideMark/>
          </w:tcPr>
          <w:p w14:paraId="56974C76" w14:textId="77777777" w:rsidR="006101BD" w:rsidRDefault="006101BD" w:rsidP="006101BD">
            <w:pPr>
              <w:pStyle w:val="TableBodyTextMIRB"/>
            </w:pPr>
            <w:r w:rsidRPr="00377980">
              <w:rPr>
                <w:rFonts w:eastAsia="Times New Roman"/>
                <w:lang w:eastAsia="en-CA"/>
              </w:rPr>
              <w:t>Not applicable</w:t>
            </w:r>
          </w:p>
        </w:tc>
      </w:tr>
      <w:tr w:rsidR="006101BD" w:rsidRPr="00655002" w14:paraId="4B0EA148" w14:textId="77777777" w:rsidTr="006101BD">
        <w:trPr>
          <w:cantSplit/>
          <w:trHeight w:val="300"/>
          <w:jc w:val="center"/>
        </w:trPr>
        <w:tc>
          <w:tcPr>
            <w:tcW w:w="3836" w:type="pct"/>
            <w:vAlign w:val="center"/>
            <w:hideMark/>
          </w:tcPr>
          <w:p w14:paraId="60FD0070" w14:textId="77777777" w:rsidR="006101BD" w:rsidRPr="00655002" w:rsidRDefault="006101BD" w:rsidP="006101BD">
            <w:pPr>
              <w:pStyle w:val="TableBodyTextMIRB"/>
              <w:rPr>
                <w:rFonts w:eastAsia="Times New Roman"/>
                <w:lang w:eastAsia="en-CA"/>
              </w:rPr>
            </w:pPr>
            <w:r>
              <w:t>Township of Stirling-Rawdon</w:t>
            </w:r>
          </w:p>
        </w:tc>
        <w:tc>
          <w:tcPr>
            <w:tcW w:w="1164" w:type="pct"/>
            <w:noWrap/>
            <w:vAlign w:val="center"/>
            <w:hideMark/>
          </w:tcPr>
          <w:p w14:paraId="6506A5AC" w14:textId="77777777" w:rsidR="006101BD" w:rsidRDefault="006101BD" w:rsidP="006101BD">
            <w:pPr>
              <w:pStyle w:val="TableBodyTextMIRB"/>
            </w:pPr>
            <w:r w:rsidRPr="00377980">
              <w:rPr>
                <w:rFonts w:eastAsia="Times New Roman"/>
                <w:lang w:eastAsia="en-CA"/>
              </w:rPr>
              <w:t>Not applicable</w:t>
            </w:r>
          </w:p>
        </w:tc>
      </w:tr>
      <w:tr w:rsidR="006101BD" w:rsidRPr="00655002" w14:paraId="18E6A56A" w14:textId="77777777" w:rsidTr="006101BD">
        <w:trPr>
          <w:cantSplit/>
          <w:trHeight w:val="300"/>
          <w:jc w:val="center"/>
        </w:trPr>
        <w:tc>
          <w:tcPr>
            <w:tcW w:w="3836" w:type="pct"/>
            <w:vAlign w:val="center"/>
            <w:hideMark/>
          </w:tcPr>
          <w:p w14:paraId="0B4E3348" w14:textId="77777777" w:rsidR="006101BD" w:rsidRPr="00655002" w:rsidRDefault="006101BD" w:rsidP="006101BD">
            <w:pPr>
              <w:pStyle w:val="TableBodyTextMIRB"/>
              <w:rPr>
                <w:rFonts w:eastAsia="Times New Roman"/>
                <w:lang w:eastAsia="en-CA"/>
              </w:rPr>
            </w:pPr>
            <w:r>
              <w:t>Township of Stone Mills</w:t>
            </w:r>
          </w:p>
        </w:tc>
        <w:tc>
          <w:tcPr>
            <w:tcW w:w="1164" w:type="pct"/>
            <w:noWrap/>
            <w:vAlign w:val="center"/>
            <w:hideMark/>
          </w:tcPr>
          <w:p w14:paraId="521208C1" w14:textId="77777777" w:rsidR="006101BD" w:rsidRDefault="006101BD" w:rsidP="006101BD">
            <w:pPr>
              <w:pStyle w:val="TableBodyTextMIRB"/>
            </w:pPr>
            <w:r w:rsidRPr="00377980">
              <w:rPr>
                <w:rFonts w:eastAsia="Times New Roman"/>
                <w:lang w:eastAsia="en-CA"/>
              </w:rPr>
              <w:t>Not applicable</w:t>
            </w:r>
          </w:p>
        </w:tc>
      </w:tr>
      <w:tr w:rsidR="006101BD" w:rsidRPr="00655002" w14:paraId="62B58A40" w14:textId="77777777" w:rsidTr="006101BD">
        <w:trPr>
          <w:cantSplit/>
          <w:trHeight w:val="300"/>
          <w:jc w:val="center"/>
        </w:trPr>
        <w:tc>
          <w:tcPr>
            <w:tcW w:w="3836" w:type="pct"/>
            <w:vAlign w:val="center"/>
            <w:hideMark/>
          </w:tcPr>
          <w:p w14:paraId="63648A0E" w14:textId="77777777" w:rsidR="006101BD" w:rsidRPr="00655002" w:rsidRDefault="006101BD" w:rsidP="006101BD">
            <w:pPr>
              <w:pStyle w:val="TableBodyTextMIRB"/>
              <w:rPr>
                <w:rFonts w:eastAsia="Times New Roman"/>
                <w:lang w:eastAsia="en-CA"/>
              </w:rPr>
            </w:pPr>
            <w:r>
              <w:t>Township of Strathroy-Caradoc</w:t>
            </w:r>
          </w:p>
        </w:tc>
        <w:tc>
          <w:tcPr>
            <w:tcW w:w="1164" w:type="pct"/>
            <w:noWrap/>
            <w:vAlign w:val="center"/>
            <w:hideMark/>
          </w:tcPr>
          <w:p w14:paraId="23111DEB" w14:textId="77777777" w:rsidR="006101BD" w:rsidRDefault="006101BD" w:rsidP="006101BD">
            <w:pPr>
              <w:pStyle w:val="TableBodyTextMIRB"/>
            </w:pPr>
            <w:r w:rsidRPr="00377980">
              <w:rPr>
                <w:rFonts w:eastAsia="Times New Roman"/>
                <w:lang w:eastAsia="en-CA"/>
              </w:rPr>
              <w:t>Not applicable</w:t>
            </w:r>
          </w:p>
        </w:tc>
      </w:tr>
      <w:tr w:rsidR="006101BD" w:rsidRPr="00655002" w14:paraId="0836B378" w14:textId="77777777" w:rsidTr="006101BD">
        <w:trPr>
          <w:cantSplit/>
          <w:trHeight w:val="300"/>
          <w:jc w:val="center"/>
        </w:trPr>
        <w:tc>
          <w:tcPr>
            <w:tcW w:w="3836" w:type="pct"/>
            <w:vAlign w:val="center"/>
            <w:hideMark/>
          </w:tcPr>
          <w:p w14:paraId="698596D5" w14:textId="77777777" w:rsidR="006101BD" w:rsidRPr="00655002" w:rsidRDefault="006101BD" w:rsidP="006101BD">
            <w:pPr>
              <w:pStyle w:val="TableBodyTextMIRB"/>
              <w:rPr>
                <w:rFonts w:eastAsia="Times New Roman"/>
                <w:lang w:eastAsia="en-CA"/>
              </w:rPr>
            </w:pPr>
            <w:r>
              <w:t>Township of Strong</w:t>
            </w:r>
          </w:p>
        </w:tc>
        <w:tc>
          <w:tcPr>
            <w:tcW w:w="1164" w:type="pct"/>
            <w:noWrap/>
            <w:vAlign w:val="center"/>
            <w:hideMark/>
          </w:tcPr>
          <w:p w14:paraId="44F86490" w14:textId="77777777" w:rsidR="006101BD" w:rsidRDefault="006101BD" w:rsidP="006101BD">
            <w:pPr>
              <w:pStyle w:val="TableBodyTextMIRB"/>
            </w:pPr>
            <w:r w:rsidRPr="00377980">
              <w:rPr>
                <w:rFonts w:eastAsia="Times New Roman"/>
                <w:lang w:eastAsia="en-CA"/>
              </w:rPr>
              <w:t>Not applicable</w:t>
            </w:r>
          </w:p>
        </w:tc>
      </w:tr>
      <w:tr w:rsidR="006101BD" w:rsidRPr="00655002" w14:paraId="1AA5169F" w14:textId="77777777" w:rsidTr="006101BD">
        <w:trPr>
          <w:cantSplit/>
          <w:trHeight w:val="300"/>
          <w:jc w:val="center"/>
        </w:trPr>
        <w:tc>
          <w:tcPr>
            <w:tcW w:w="3836" w:type="pct"/>
            <w:vAlign w:val="center"/>
            <w:hideMark/>
          </w:tcPr>
          <w:p w14:paraId="358FBD30" w14:textId="77777777" w:rsidR="006101BD" w:rsidRPr="00655002" w:rsidRDefault="006101BD" w:rsidP="006101BD">
            <w:pPr>
              <w:pStyle w:val="TableBodyTextMIRB"/>
              <w:rPr>
                <w:rFonts w:eastAsia="Times New Roman"/>
                <w:lang w:eastAsia="en-CA"/>
              </w:rPr>
            </w:pPr>
            <w:r>
              <w:t xml:space="preserve">Township of </w:t>
            </w:r>
            <w:proofErr w:type="spellStart"/>
            <w:r>
              <w:t>Tarbutt</w:t>
            </w:r>
            <w:proofErr w:type="spellEnd"/>
            <w:r>
              <w:t xml:space="preserve"> and </w:t>
            </w:r>
            <w:proofErr w:type="spellStart"/>
            <w:r>
              <w:t>Tarbutt</w:t>
            </w:r>
            <w:proofErr w:type="spellEnd"/>
            <w:r>
              <w:t xml:space="preserve"> Additional</w:t>
            </w:r>
          </w:p>
        </w:tc>
        <w:tc>
          <w:tcPr>
            <w:tcW w:w="1164" w:type="pct"/>
            <w:noWrap/>
            <w:vAlign w:val="center"/>
            <w:hideMark/>
          </w:tcPr>
          <w:p w14:paraId="6659B5EC" w14:textId="77777777" w:rsidR="006101BD" w:rsidRDefault="006101BD" w:rsidP="006101BD">
            <w:pPr>
              <w:pStyle w:val="TableBodyTextMIRB"/>
            </w:pPr>
            <w:r w:rsidRPr="00377980">
              <w:rPr>
                <w:rFonts w:eastAsia="Times New Roman"/>
                <w:lang w:eastAsia="en-CA"/>
              </w:rPr>
              <w:t>Not applicable</w:t>
            </w:r>
          </w:p>
        </w:tc>
      </w:tr>
      <w:tr w:rsidR="006101BD" w:rsidRPr="00655002" w14:paraId="2D4B8FC8" w14:textId="77777777" w:rsidTr="006101BD">
        <w:trPr>
          <w:cantSplit/>
          <w:trHeight w:val="300"/>
          <w:jc w:val="center"/>
        </w:trPr>
        <w:tc>
          <w:tcPr>
            <w:tcW w:w="3836" w:type="pct"/>
            <w:vAlign w:val="center"/>
            <w:hideMark/>
          </w:tcPr>
          <w:p w14:paraId="4A619D37" w14:textId="77777777" w:rsidR="006101BD" w:rsidRPr="00655002" w:rsidRDefault="006101BD" w:rsidP="006101BD">
            <w:pPr>
              <w:pStyle w:val="TableBodyTextMIRB"/>
              <w:rPr>
                <w:rFonts w:eastAsia="Times New Roman"/>
                <w:lang w:eastAsia="en-CA"/>
              </w:rPr>
            </w:pPr>
            <w:r>
              <w:t>Township of Tay</w:t>
            </w:r>
          </w:p>
        </w:tc>
        <w:tc>
          <w:tcPr>
            <w:tcW w:w="1164" w:type="pct"/>
            <w:noWrap/>
            <w:vAlign w:val="center"/>
            <w:hideMark/>
          </w:tcPr>
          <w:p w14:paraId="1DD91D73" w14:textId="77777777" w:rsidR="006101BD" w:rsidRDefault="006101BD" w:rsidP="006101BD">
            <w:pPr>
              <w:pStyle w:val="TableBodyTextMIRB"/>
            </w:pPr>
            <w:r w:rsidRPr="00377980">
              <w:rPr>
                <w:rFonts w:eastAsia="Times New Roman"/>
                <w:lang w:eastAsia="en-CA"/>
              </w:rPr>
              <w:t>Not applicable</w:t>
            </w:r>
          </w:p>
        </w:tc>
      </w:tr>
      <w:tr w:rsidR="006101BD" w:rsidRPr="00655002" w14:paraId="63C6BC89" w14:textId="77777777" w:rsidTr="006101BD">
        <w:trPr>
          <w:cantSplit/>
          <w:trHeight w:val="300"/>
          <w:jc w:val="center"/>
        </w:trPr>
        <w:tc>
          <w:tcPr>
            <w:tcW w:w="3836" w:type="pct"/>
            <w:vAlign w:val="center"/>
            <w:hideMark/>
          </w:tcPr>
          <w:p w14:paraId="46D7BEAD" w14:textId="77777777" w:rsidR="006101BD" w:rsidRPr="00655002" w:rsidRDefault="006101BD" w:rsidP="006101BD">
            <w:pPr>
              <w:pStyle w:val="TableBodyTextMIRB"/>
              <w:rPr>
                <w:rFonts w:eastAsia="Times New Roman"/>
                <w:lang w:eastAsia="en-CA"/>
              </w:rPr>
            </w:pPr>
            <w:r>
              <w:t>Township of Tay Valley</w:t>
            </w:r>
          </w:p>
        </w:tc>
        <w:tc>
          <w:tcPr>
            <w:tcW w:w="1164" w:type="pct"/>
            <w:noWrap/>
            <w:vAlign w:val="center"/>
            <w:hideMark/>
          </w:tcPr>
          <w:p w14:paraId="5DBAD693" w14:textId="77777777" w:rsidR="006101BD" w:rsidRDefault="006101BD" w:rsidP="006101BD">
            <w:pPr>
              <w:pStyle w:val="TableBodyTextMIRB"/>
            </w:pPr>
            <w:r w:rsidRPr="00377980">
              <w:rPr>
                <w:rFonts w:eastAsia="Times New Roman"/>
                <w:lang w:eastAsia="en-CA"/>
              </w:rPr>
              <w:t>Not applicable</w:t>
            </w:r>
          </w:p>
        </w:tc>
      </w:tr>
      <w:tr w:rsidR="006101BD" w:rsidRPr="00655002" w14:paraId="271F4718" w14:textId="77777777" w:rsidTr="006101BD">
        <w:trPr>
          <w:cantSplit/>
          <w:trHeight w:val="300"/>
          <w:jc w:val="center"/>
        </w:trPr>
        <w:tc>
          <w:tcPr>
            <w:tcW w:w="3836" w:type="pct"/>
            <w:vAlign w:val="center"/>
            <w:hideMark/>
          </w:tcPr>
          <w:p w14:paraId="5A3BCCA1" w14:textId="77777777" w:rsidR="006101BD" w:rsidRPr="00655002" w:rsidRDefault="006101BD" w:rsidP="006101BD">
            <w:pPr>
              <w:pStyle w:val="TableBodyTextMIRB"/>
              <w:rPr>
                <w:rFonts w:eastAsia="Times New Roman"/>
                <w:lang w:eastAsia="en-CA"/>
              </w:rPr>
            </w:pPr>
            <w:r>
              <w:t xml:space="preserve">Township of </w:t>
            </w:r>
            <w:proofErr w:type="spellStart"/>
            <w:r>
              <w:t>Tehkummah</w:t>
            </w:r>
            <w:proofErr w:type="spellEnd"/>
          </w:p>
        </w:tc>
        <w:tc>
          <w:tcPr>
            <w:tcW w:w="1164" w:type="pct"/>
            <w:noWrap/>
            <w:vAlign w:val="center"/>
            <w:hideMark/>
          </w:tcPr>
          <w:p w14:paraId="432615CE" w14:textId="77777777" w:rsidR="006101BD" w:rsidRDefault="006101BD" w:rsidP="006101BD">
            <w:pPr>
              <w:pStyle w:val="TableBodyTextMIRB"/>
            </w:pPr>
            <w:r w:rsidRPr="00377980">
              <w:rPr>
                <w:rFonts w:eastAsia="Times New Roman"/>
                <w:lang w:eastAsia="en-CA"/>
              </w:rPr>
              <w:t>Not applicable</w:t>
            </w:r>
          </w:p>
        </w:tc>
      </w:tr>
      <w:tr w:rsidR="006101BD" w:rsidRPr="00655002" w14:paraId="6B8271C4" w14:textId="77777777" w:rsidTr="006101BD">
        <w:trPr>
          <w:cantSplit/>
          <w:trHeight w:val="300"/>
          <w:jc w:val="center"/>
        </w:trPr>
        <w:tc>
          <w:tcPr>
            <w:tcW w:w="3836" w:type="pct"/>
            <w:vAlign w:val="center"/>
            <w:hideMark/>
          </w:tcPr>
          <w:p w14:paraId="75F73397" w14:textId="77777777" w:rsidR="006101BD" w:rsidRPr="00655002" w:rsidRDefault="006101BD" w:rsidP="006101BD">
            <w:pPr>
              <w:pStyle w:val="TableBodyTextMIRB"/>
              <w:rPr>
                <w:rFonts w:eastAsia="Times New Roman"/>
                <w:lang w:eastAsia="en-CA"/>
              </w:rPr>
            </w:pPr>
            <w:r>
              <w:t>Township of Terrace Bay</w:t>
            </w:r>
          </w:p>
        </w:tc>
        <w:tc>
          <w:tcPr>
            <w:tcW w:w="1164" w:type="pct"/>
            <w:noWrap/>
            <w:vAlign w:val="center"/>
            <w:hideMark/>
          </w:tcPr>
          <w:p w14:paraId="278319D3" w14:textId="77777777" w:rsidR="006101BD" w:rsidRDefault="006101BD" w:rsidP="006101BD">
            <w:pPr>
              <w:pStyle w:val="TableBodyTextMIRB"/>
            </w:pPr>
            <w:r w:rsidRPr="00377980">
              <w:rPr>
                <w:rFonts w:eastAsia="Times New Roman"/>
                <w:lang w:eastAsia="en-CA"/>
              </w:rPr>
              <w:t>Not applicable</w:t>
            </w:r>
          </w:p>
        </w:tc>
      </w:tr>
      <w:tr w:rsidR="006101BD" w:rsidRPr="00655002" w14:paraId="30D2840A" w14:textId="77777777" w:rsidTr="006101BD">
        <w:trPr>
          <w:cantSplit/>
          <w:trHeight w:val="300"/>
          <w:jc w:val="center"/>
        </w:trPr>
        <w:tc>
          <w:tcPr>
            <w:tcW w:w="3836" w:type="pct"/>
            <w:vAlign w:val="center"/>
            <w:hideMark/>
          </w:tcPr>
          <w:p w14:paraId="06535C4D" w14:textId="77777777" w:rsidR="006101BD" w:rsidRPr="00655002" w:rsidRDefault="006101BD" w:rsidP="006101BD">
            <w:pPr>
              <w:pStyle w:val="TableBodyTextMIRB"/>
              <w:rPr>
                <w:rFonts w:eastAsia="Times New Roman"/>
                <w:lang w:eastAsia="en-CA"/>
              </w:rPr>
            </w:pPr>
            <w:r>
              <w:t>Township of the Archipelago</w:t>
            </w:r>
          </w:p>
        </w:tc>
        <w:tc>
          <w:tcPr>
            <w:tcW w:w="1164" w:type="pct"/>
            <w:noWrap/>
            <w:vAlign w:val="center"/>
            <w:hideMark/>
          </w:tcPr>
          <w:p w14:paraId="47089F42" w14:textId="77777777" w:rsidR="006101BD" w:rsidRDefault="006101BD" w:rsidP="006101BD">
            <w:pPr>
              <w:pStyle w:val="TableBodyTextMIRB"/>
            </w:pPr>
            <w:r w:rsidRPr="00377980">
              <w:rPr>
                <w:rFonts w:eastAsia="Times New Roman"/>
                <w:lang w:eastAsia="en-CA"/>
              </w:rPr>
              <w:t>Not applicable</w:t>
            </w:r>
          </w:p>
        </w:tc>
      </w:tr>
      <w:tr w:rsidR="006101BD" w:rsidRPr="00655002" w14:paraId="45018067" w14:textId="77777777" w:rsidTr="006101BD">
        <w:trPr>
          <w:cantSplit/>
          <w:trHeight w:val="300"/>
          <w:jc w:val="center"/>
        </w:trPr>
        <w:tc>
          <w:tcPr>
            <w:tcW w:w="3836" w:type="pct"/>
            <w:vAlign w:val="center"/>
            <w:hideMark/>
          </w:tcPr>
          <w:p w14:paraId="17203E0A" w14:textId="77777777" w:rsidR="006101BD" w:rsidRPr="00655002" w:rsidRDefault="006101BD" w:rsidP="006101BD">
            <w:pPr>
              <w:pStyle w:val="TableBodyTextMIRB"/>
              <w:rPr>
                <w:rFonts w:eastAsia="Times New Roman"/>
                <w:lang w:eastAsia="en-CA"/>
              </w:rPr>
            </w:pPr>
            <w:r>
              <w:t>Township of the North Shore</w:t>
            </w:r>
          </w:p>
        </w:tc>
        <w:tc>
          <w:tcPr>
            <w:tcW w:w="1164" w:type="pct"/>
            <w:noWrap/>
            <w:vAlign w:val="center"/>
            <w:hideMark/>
          </w:tcPr>
          <w:p w14:paraId="4AF8C745" w14:textId="77777777" w:rsidR="006101BD" w:rsidRDefault="006101BD" w:rsidP="006101BD">
            <w:pPr>
              <w:pStyle w:val="TableBodyTextMIRB"/>
            </w:pPr>
            <w:r w:rsidRPr="00377980">
              <w:rPr>
                <w:rFonts w:eastAsia="Times New Roman"/>
                <w:lang w:eastAsia="en-CA"/>
              </w:rPr>
              <w:t>Not applicable</w:t>
            </w:r>
          </w:p>
        </w:tc>
      </w:tr>
      <w:tr w:rsidR="006101BD" w:rsidRPr="00655002" w14:paraId="1E1CB34D" w14:textId="77777777" w:rsidTr="006101BD">
        <w:trPr>
          <w:cantSplit/>
          <w:trHeight w:val="300"/>
          <w:jc w:val="center"/>
        </w:trPr>
        <w:tc>
          <w:tcPr>
            <w:tcW w:w="3836" w:type="pct"/>
            <w:vAlign w:val="center"/>
            <w:hideMark/>
          </w:tcPr>
          <w:p w14:paraId="65A7BD31" w14:textId="77777777" w:rsidR="006101BD" w:rsidRPr="00655002" w:rsidRDefault="006101BD" w:rsidP="006101BD">
            <w:pPr>
              <w:pStyle w:val="TableBodyTextMIRB"/>
              <w:rPr>
                <w:rFonts w:eastAsia="Times New Roman"/>
                <w:lang w:eastAsia="en-CA"/>
              </w:rPr>
            </w:pPr>
            <w:r>
              <w:t>Township of Tiny</w:t>
            </w:r>
          </w:p>
        </w:tc>
        <w:tc>
          <w:tcPr>
            <w:tcW w:w="1164" w:type="pct"/>
            <w:noWrap/>
            <w:vAlign w:val="center"/>
            <w:hideMark/>
          </w:tcPr>
          <w:p w14:paraId="6F11EF78" w14:textId="77777777" w:rsidR="006101BD" w:rsidRDefault="006101BD" w:rsidP="006101BD">
            <w:pPr>
              <w:pStyle w:val="TableBodyTextMIRB"/>
            </w:pPr>
            <w:r w:rsidRPr="00377980">
              <w:rPr>
                <w:rFonts w:eastAsia="Times New Roman"/>
                <w:lang w:eastAsia="en-CA"/>
              </w:rPr>
              <w:t>Not applicable</w:t>
            </w:r>
          </w:p>
        </w:tc>
      </w:tr>
      <w:tr w:rsidR="006101BD" w:rsidRPr="00655002" w14:paraId="3609AB2C" w14:textId="77777777" w:rsidTr="006101BD">
        <w:trPr>
          <w:cantSplit/>
          <w:trHeight w:val="300"/>
          <w:jc w:val="center"/>
        </w:trPr>
        <w:tc>
          <w:tcPr>
            <w:tcW w:w="3836" w:type="pct"/>
            <w:vAlign w:val="center"/>
            <w:hideMark/>
          </w:tcPr>
          <w:p w14:paraId="4E17493E" w14:textId="77777777" w:rsidR="006101BD" w:rsidRPr="00655002" w:rsidRDefault="006101BD" w:rsidP="006101BD">
            <w:pPr>
              <w:pStyle w:val="TableBodyTextMIRB"/>
              <w:rPr>
                <w:rFonts w:eastAsia="Times New Roman"/>
                <w:lang w:eastAsia="en-CA"/>
              </w:rPr>
            </w:pPr>
            <w:r>
              <w:t>Township of Tudor and Cashel</w:t>
            </w:r>
          </w:p>
        </w:tc>
        <w:tc>
          <w:tcPr>
            <w:tcW w:w="1164" w:type="pct"/>
            <w:noWrap/>
            <w:vAlign w:val="center"/>
            <w:hideMark/>
          </w:tcPr>
          <w:p w14:paraId="6E61B92B" w14:textId="77777777" w:rsidR="006101BD" w:rsidRDefault="006101BD" w:rsidP="006101BD">
            <w:pPr>
              <w:pStyle w:val="TableBodyTextMIRB"/>
            </w:pPr>
            <w:r w:rsidRPr="00377980">
              <w:rPr>
                <w:rFonts w:eastAsia="Times New Roman"/>
                <w:lang w:eastAsia="en-CA"/>
              </w:rPr>
              <w:t>Not applicable</w:t>
            </w:r>
          </w:p>
        </w:tc>
      </w:tr>
      <w:tr w:rsidR="006101BD" w:rsidRPr="00655002" w14:paraId="002BEB60" w14:textId="77777777" w:rsidTr="006101BD">
        <w:trPr>
          <w:cantSplit/>
          <w:trHeight w:val="300"/>
          <w:jc w:val="center"/>
        </w:trPr>
        <w:tc>
          <w:tcPr>
            <w:tcW w:w="3836" w:type="pct"/>
            <w:vAlign w:val="center"/>
            <w:hideMark/>
          </w:tcPr>
          <w:p w14:paraId="2BF876E6" w14:textId="77777777" w:rsidR="006101BD" w:rsidRPr="00655002" w:rsidRDefault="006101BD" w:rsidP="006101BD">
            <w:pPr>
              <w:pStyle w:val="TableBodyTextMIRB"/>
              <w:rPr>
                <w:rFonts w:eastAsia="Times New Roman"/>
                <w:lang w:eastAsia="en-CA"/>
              </w:rPr>
            </w:pPr>
            <w:r>
              <w:t xml:space="preserve">Township of </w:t>
            </w:r>
            <w:proofErr w:type="spellStart"/>
            <w:r>
              <w:t>Tyendinaga</w:t>
            </w:r>
            <w:proofErr w:type="spellEnd"/>
          </w:p>
        </w:tc>
        <w:tc>
          <w:tcPr>
            <w:tcW w:w="1164" w:type="pct"/>
            <w:noWrap/>
            <w:vAlign w:val="center"/>
            <w:hideMark/>
          </w:tcPr>
          <w:p w14:paraId="75F62D11" w14:textId="77777777" w:rsidR="006101BD" w:rsidRDefault="006101BD" w:rsidP="006101BD">
            <w:pPr>
              <w:pStyle w:val="TableBodyTextMIRB"/>
            </w:pPr>
            <w:r w:rsidRPr="00377980">
              <w:rPr>
                <w:rFonts w:eastAsia="Times New Roman"/>
                <w:lang w:eastAsia="en-CA"/>
              </w:rPr>
              <w:t>Not applicable</w:t>
            </w:r>
          </w:p>
        </w:tc>
      </w:tr>
      <w:tr w:rsidR="006101BD" w:rsidRPr="00655002" w14:paraId="334F06FE" w14:textId="77777777" w:rsidTr="006101BD">
        <w:trPr>
          <w:cantSplit/>
          <w:trHeight w:val="300"/>
          <w:jc w:val="center"/>
        </w:trPr>
        <w:tc>
          <w:tcPr>
            <w:tcW w:w="3836" w:type="pct"/>
            <w:vAlign w:val="center"/>
            <w:hideMark/>
          </w:tcPr>
          <w:p w14:paraId="2FF181A4" w14:textId="77777777" w:rsidR="006101BD" w:rsidRPr="00655002" w:rsidRDefault="006101BD" w:rsidP="006101BD">
            <w:pPr>
              <w:pStyle w:val="TableBodyTextMIRB"/>
              <w:rPr>
                <w:rFonts w:eastAsia="Times New Roman"/>
                <w:lang w:eastAsia="en-CA"/>
              </w:rPr>
            </w:pPr>
            <w:r>
              <w:t>Township of Uxbridge</w:t>
            </w:r>
          </w:p>
        </w:tc>
        <w:tc>
          <w:tcPr>
            <w:tcW w:w="1164" w:type="pct"/>
            <w:noWrap/>
            <w:vAlign w:val="center"/>
            <w:hideMark/>
          </w:tcPr>
          <w:p w14:paraId="5F073A28" w14:textId="77777777" w:rsidR="006101BD" w:rsidRDefault="006101BD" w:rsidP="006101BD">
            <w:pPr>
              <w:pStyle w:val="TableBodyTextMIRB"/>
            </w:pPr>
            <w:r w:rsidRPr="00377980">
              <w:rPr>
                <w:rFonts w:eastAsia="Times New Roman"/>
                <w:lang w:eastAsia="en-CA"/>
              </w:rPr>
              <w:t>Not applicable</w:t>
            </w:r>
          </w:p>
        </w:tc>
      </w:tr>
      <w:tr w:rsidR="006101BD" w:rsidRPr="00655002" w14:paraId="09FEB4FE" w14:textId="77777777" w:rsidTr="006101BD">
        <w:trPr>
          <w:cantSplit/>
          <w:trHeight w:val="300"/>
          <w:jc w:val="center"/>
        </w:trPr>
        <w:tc>
          <w:tcPr>
            <w:tcW w:w="3836" w:type="pct"/>
            <w:vAlign w:val="center"/>
            <w:hideMark/>
          </w:tcPr>
          <w:p w14:paraId="79CC1EC7" w14:textId="77777777" w:rsidR="006101BD" w:rsidRPr="00655002" w:rsidRDefault="006101BD" w:rsidP="006101BD">
            <w:pPr>
              <w:pStyle w:val="TableBodyTextMIRB"/>
              <w:rPr>
                <w:rFonts w:eastAsia="Times New Roman"/>
                <w:lang w:eastAsia="en-CA"/>
              </w:rPr>
            </w:pPr>
            <w:r>
              <w:t>Township of Val Rita-Harty</w:t>
            </w:r>
          </w:p>
        </w:tc>
        <w:tc>
          <w:tcPr>
            <w:tcW w:w="1164" w:type="pct"/>
            <w:noWrap/>
            <w:vAlign w:val="center"/>
            <w:hideMark/>
          </w:tcPr>
          <w:p w14:paraId="26C5B6B3" w14:textId="77777777" w:rsidR="006101BD" w:rsidRDefault="006101BD" w:rsidP="006101BD">
            <w:pPr>
              <w:pStyle w:val="TableBodyTextMIRB"/>
            </w:pPr>
            <w:r w:rsidRPr="00377980">
              <w:rPr>
                <w:rFonts w:eastAsia="Times New Roman"/>
                <w:lang w:eastAsia="en-CA"/>
              </w:rPr>
              <w:t>Not applicable</w:t>
            </w:r>
          </w:p>
        </w:tc>
      </w:tr>
      <w:tr w:rsidR="006101BD" w:rsidRPr="00655002" w14:paraId="709326BA" w14:textId="77777777" w:rsidTr="006101BD">
        <w:trPr>
          <w:cantSplit/>
          <w:trHeight w:val="300"/>
          <w:jc w:val="center"/>
        </w:trPr>
        <w:tc>
          <w:tcPr>
            <w:tcW w:w="3836" w:type="pct"/>
            <w:vAlign w:val="center"/>
            <w:hideMark/>
          </w:tcPr>
          <w:p w14:paraId="0B721E16" w14:textId="77777777" w:rsidR="006101BD" w:rsidRPr="00655002" w:rsidRDefault="006101BD" w:rsidP="006101BD">
            <w:pPr>
              <w:pStyle w:val="TableBodyTextMIRB"/>
              <w:rPr>
                <w:rFonts w:eastAsia="Times New Roman"/>
                <w:lang w:eastAsia="en-CA"/>
              </w:rPr>
            </w:pPr>
            <w:r>
              <w:t>Township of Wainfleet</w:t>
            </w:r>
          </w:p>
        </w:tc>
        <w:tc>
          <w:tcPr>
            <w:tcW w:w="1164" w:type="pct"/>
            <w:noWrap/>
            <w:vAlign w:val="center"/>
            <w:hideMark/>
          </w:tcPr>
          <w:p w14:paraId="33F8F31B" w14:textId="77777777" w:rsidR="006101BD" w:rsidRDefault="006101BD" w:rsidP="006101BD">
            <w:pPr>
              <w:pStyle w:val="TableBodyTextMIRB"/>
            </w:pPr>
            <w:r w:rsidRPr="00377980">
              <w:rPr>
                <w:rFonts w:eastAsia="Times New Roman"/>
                <w:lang w:eastAsia="en-CA"/>
              </w:rPr>
              <w:t>Not applicable</w:t>
            </w:r>
          </w:p>
        </w:tc>
      </w:tr>
      <w:tr w:rsidR="006101BD" w:rsidRPr="00655002" w14:paraId="1436EAB3" w14:textId="77777777" w:rsidTr="006101BD">
        <w:trPr>
          <w:cantSplit/>
          <w:trHeight w:val="300"/>
          <w:jc w:val="center"/>
        </w:trPr>
        <w:tc>
          <w:tcPr>
            <w:tcW w:w="3836" w:type="pct"/>
            <w:vAlign w:val="center"/>
            <w:hideMark/>
          </w:tcPr>
          <w:p w14:paraId="58419831" w14:textId="77777777" w:rsidR="006101BD" w:rsidRPr="00655002" w:rsidRDefault="006101BD" w:rsidP="006101BD">
            <w:pPr>
              <w:pStyle w:val="TableBodyTextMIRB"/>
              <w:rPr>
                <w:rFonts w:eastAsia="Times New Roman"/>
                <w:lang w:eastAsia="en-CA"/>
              </w:rPr>
            </w:pPr>
            <w:r>
              <w:t>Township of Warwick</w:t>
            </w:r>
          </w:p>
        </w:tc>
        <w:tc>
          <w:tcPr>
            <w:tcW w:w="1164" w:type="pct"/>
            <w:noWrap/>
            <w:vAlign w:val="center"/>
            <w:hideMark/>
          </w:tcPr>
          <w:p w14:paraId="67787BEC" w14:textId="77777777" w:rsidR="006101BD" w:rsidRDefault="006101BD" w:rsidP="006101BD">
            <w:pPr>
              <w:pStyle w:val="TableBodyTextMIRB"/>
            </w:pPr>
            <w:r w:rsidRPr="00377980">
              <w:rPr>
                <w:rFonts w:eastAsia="Times New Roman"/>
                <w:lang w:eastAsia="en-CA"/>
              </w:rPr>
              <w:t>Not applicable</w:t>
            </w:r>
          </w:p>
        </w:tc>
      </w:tr>
      <w:tr w:rsidR="006101BD" w:rsidRPr="00655002" w14:paraId="43F0CFA0" w14:textId="77777777" w:rsidTr="006101BD">
        <w:trPr>
          <w:cantSplit/>
          <w:trHeight w:val="300"/>
          <w:jc w:val="center"/>
        </w:trPr>
        <w:tc>
          <w:tcPr>
            <w:tcW w:w="3836" w:type="pct"/>
            <w:vAlign w:val="center"/>
            <w:hideMark/>
          </w:tcPr>
          <w:p w14:paraId="19D67FF7" w14:textId="77777777" w:rsidR="006101BD" w:rsidRPr="00655002" w:rsidRDefault="006101BD" w:rsidP="006101BD">
            <w:pPr>
              <w:pStyle w:val="TableBodyTextMIRB"/>
              <w:rPr>
                <w:rFonts w:eastAsia="Times New Roman"/>
                <w:lang w:eastAsia="en-CA"/>
              </w:rPr>
            </w:pPr>
            <w:r>
              <w:t>Township of Wellesley</w:t>
            </w:r>
          </w:p>
        </w:tc>
        <w:tc>
          <w:tcPr>
            <w:tcW w:w="1164" w:type="pct"/>
            <w:noWrap/>
            <w:vAlign w:val="center"/>
            <w:hideMark/>
          </w:tcPr>
          <w:p w14:paraId="54F7DD47" w14:textId="77777777" w:rsidR="006101BD" w:rsidRDefault="006101BD" w:rsidP="006101BD">
            <w:pPr>
              <w:pStyle w:val="TableBodyTextMIRB"/>
            </w:pPr>
            <w:r w:rsidRPr="00377980">
              <w:rPr>
                <w:rFonts w:eastAsia="Times New Roman"/>
                <w:lang w:eastAsia="en-CA"/>
              </w:rPr>
              <w:t>Not applicable</w:t>
            </w:r>
          </w:p>
        </w:tc>
      </w:tr>
      <w:tr w:rsidR="006101BD" w:rsidRPr="00655002" w14:paraId="205B4519" w14:textId="77777777" w:rsidTr="006101BD">
        <w:trPr>
          <w:cantSplit/>
          <w:trHeight w:val="300"/>
          <w:jc w:val="center"/>
        </w:trPr>
        <w:tc>
          <w:tcPr>
            <w:tcW w:w="3836" w:type="pct"/>
            <w:vAlign w:val="center"/>
            <w:hideMark/>
          </w:tcPr>
          <w:p w14:paraId="0859F702" w14:textId="77777777" w:rsidR="006101BD" w:rsidRPr="00655002" w:rsidRDefault="006101BD" w:rsidP="006101BD">
            <w:pPr>
              <w:pStyle w:val="TableBodyTextMIRB"/>
              <w:rPr>
                <w:rFonts w:eastAsia="Times New Roman"/>
                <w:lang w:eastAsia="en-CA"/>
              </w:rPr>
            </w:pPr>
            <w:r>
              <w:t>Township of Wellington North</w:t>
            </w:r>
          </w:p>
        </w:tc>
        <w:tc>
          <w:tcPr>
            <w:tcW w:w="1164" w:type="pct"/>
            <w:noWrap/>
            <w:vAlign w:val="center"/>
            <w:hideMark/>
          </w:tcPr>
          <w:p w14:paraId="7E65BEF2" w14:textId="77777777" w:rsidR="006101BD" w:rsidRDefault="006101BD" w:rsidP="006101BD">
            <w:pPr>
              <w:pStyle w:val="TableBodyTextMIRB"/>
            </w:pPr>
            <w:r w:rsidRPr="00377980">
              <w:rPr>
                <w:rFonts w:eastAsia="Times New Roman"/>
                <w:lang w:eastAsia="en-CA"/>
              </w:rPr>
              <w:t>Not applicable</w:t>
            </w:r>
          </w:p>
        </w:tc>
      </w:tr>
      <w:tr w:rsidR="006101BD" w:rsidRPr="00655002" w14:paraId="6B9E2099" w14:textId="77777777" w:rsidTr="006101BD">
        <w:trPr>
          <w:cantSplit/>
          <w:trHeight w:val="300"/>
          <w:jc w:val="center"/>
        </w:trPr>
        <w:tc>
          <w:tcPr>
            <w:tcW w:w="3836" w:type="pct"/>
            <w:vAlign w:val="center"/>
            <w:hideMark/>
          </w:tcPr>
          <w:p w14:paraId="68769B3C" w14:textId="77777777" w:rsidR="006101BD" w:rsidRPr="00655002" w:rsidRDefault="006101BD" w:rsidP="006101BD">
            <w:pPr>
              <w:pStyle w:val="TableBodyTextMIRB"/>
              <w:rPr>
                <w:rFonts w:eastAsia="Times New Roman"/>
                <w:lang w:eastAsia="en-CA"/>
              </w:rPr>
            </w:pPr>
            <w:r>
              <w:t>Township of West Lincoln</w:t>
            </w:r>
          </w:p>
        </w:tc>
        <w:tc>
          <w:tcPr>
            <w:tcW w:w="1164" w:type="pct"/>
            <w:noWrap/>
            <w:vAlign w:val="center"/>
            <w:hideMark/>
          </w:tcPr>
          <w:p w14:paraId="292E2DC1" w14:textId="77777777" w:rsidR="006101BD" w:rsidRDefault="006101BD" w:rsidP="006101BD">
            <w:pPr>
              <w:pStyle w:val="TableBodyTextMIRB"/>
            </w:pPr>
            <w:r w:rsidRPr="00377980">
              <w:rPr>
                <w:rFonts w:eastAsia="Times New Roman"/>
                <w:lang w:eastAsia="en-CA"/>
              </w:rPr>
              <w:t>Not applicable</w:t>
            </w:r>
          </w:p>
        </w:tc>
      </w:tr>
      <w:tr w:rsidR="006101BD" w:rsidRPr="00655002" w14:paraId="341D5AD4" w14:textId="77777777" w:rsidTr="006101BD">
        <w:trPr>
          <w:cantSplit/>
          <w:trHeight w:val="300"/>
          <w:jc w:val="center"/>
        </w:trPr>
        <w:tc>
          <w:tcPr>
            <w:tcW w:w="3836" w:type="pct"/>
            <w:vAlign w:val="center"/>
            <w:hideMark/>
          </w:tcPr>
          <w:p w14:paraId="2C558578" w14:textId="77777777" w:rsidR="006101BD" w:rsidRPr="00655002" w:rsidRDefault="006101BD" w:rsidP="006101BD">
            <w:pPr>
              <w:pStyle w:val="TableBodyTextMIRB"/>
              <w:rPr>
                <w:rFonts w:eastAsia="Times New Roman"/>
                <w:lang w:eastAsia="en-CA"/>
              </w:rPr>
            </w:pPr>
            <w:r>
              <w:t>Township of White River</w:t>
            </w:r>
          </w:p>
        </w:tc>
        <w:tc>
          <w:tcPr>
            <w:tcW w:w="1164" w:type="pct"/>
            <w:noWrap/>
            <w:vAlign w:val="center"/>
            <w:hideMark/>
          </w:tcPr>
          <w:p w14:paraId="67EE180B" w14:textId="77777777" w:rsidR="006101BD" w:rsidRDefault="006101BD" w:rsidP="006101BD">
            <w:pPr>
              <w:pStyle w:val="TableBodyTextMIRB"/>
            </w:pPr>
            <w:r w:rsidRPr="00377980">
              <w:rPr>
                <w:rFonts w:eastAsia="Times New Roman"/>
                <w:lang w:eastAsia="en-CA"/>
              </w:rPr>
              <w:t>Not applicable</w:t>
            </w:r>
          </w:p>
        </w:tc>
      </w:tr>
      <w:tr w:rsidR="006101BD" w:rsidRPr="00655002" w14:paraId="3FF6D179" w14:textId="77777777" w:rsidTr="006101BD">
        <w:trPr>
          <w:cantSplit/>
          <w:trHeight w:val="300"/>
          <w:jc w:val="center"/>
        </w:trPr>
        <w:tc>
          <w:tcPr>
            <w:tcW w:w="3836" w:type="pct"/>
            <w:vAlign w:val="center"/>
            <w:hideMark/>
          </w:tcPr>
          <w:p w14:paraId="65324204" w14:textId="77777777" w:rsidR="006101BD" w:rsidRPr="00655002" w:rsidRDefault="006101BD" w:rsidP="006101BD">
            <w:pPr>
              <w:pStyle w:val="TableBodyTextMIRB"/>
              <w:rPr>
                <w:rFonts w:eastAsia="Times New Roman"/>
                <w:lang w:eastAsia="en-CA"/>
              </w:rPr>
            </w:pPr>
            <w:r>
              <w:t>Township of Whitewater Region</w:t>
            </w:r>
          </w:p>
        </w:tc>
        <w:tc>
          <w:tcPr>
            <w:tcW w:w="1164" w:type="pct"/>
            <w:noWrap/>
            <w:vAlign w:val="center"/>
            <w:hideMark/>
          </w:tcPr>
          <w:p w14:paraId="541B8CD6" w14:textId="77777777" w:rsidR="006101BD" w:rsidRDefault="006101BD" w:rsidP="006101BD">
            <w:pPr>
              <w:pStyle w:val="TableBodyTextMIRB"/>
            </w:pPr>
            <w:r w:rsidRPr="00377980">
              <w:rPr>
                <w:rFonts w:eastAsia="Times New Roman"/>
                <w:lang w:eastAsia="en-CA"/>
              </w:rPr>
              <w:t>Not applicable</w:t>
            </w:r>
          </w:p>
        </w:tc>
      </w:tr>
      <w:tr w:rsidR="006101BD" w:rsidRPr="00655002" w14:paraId="1113E45B" w14:textId="77777777" w:rsidTr="006101BD">
        <w:trPr>
          <w:cantSplit/>
          <w:trHeight w:val="300"/>
          <w:jc w:val="center"/>
        </w:trPr>
        <w:tc>
          <w:tcPr>
            <w:tcW w:w="3836" w:type="pct"/>
            <w:vAlign w:val="center"/>
            <w:hideMark/>
          </w:tcPr>
          <w:p w14:paraId="7ACEDFBA" w14:textId="77777777" w:rsidR="006101BD" w:rsidRPr="00655002" w:rsidRDefault="006101BD" w:rsidP="006101BD">
            <w:pPr>
              <w:pStyle w:val="TableBodyTextMIRB"/>
              <w:rPr>
                <w:rFonts w:eastAsia="Times New Roman"/>
                <w:lang w:eastAsia="en-CA"/>
              </w:rPr>
            </w:pPr>
            <w:r>
              <w:t>Township of Wilmot</w:t>
            </w:r>
          </w:p>
        </w:tc>
        <w:tc>
          <w:tcPr>
            <w:tcW w:w="1164" w:type="pct"/>
            <w:noWrap/>
            <w:vAlign w:val="center"/>
            <w:hideMark/>
          </w:tcPr>
          <w:p w14:paraId="6D69DB6D" w14:textId="77777777" w:rsidR="006101BD" w:rsidRDefault="006101BD" w:rsidP="006101BD">
            <w:pPr>
              <w:pStyle w:val="TableBodyTextMIRB"/>
            </w:pPr>
            <w:r w:rsidRPr="00377980">
              <w:rPr>
                <w:rFonts w:eastAsia="Times New Roman"/>
                <w:lang w:eastAsia="en-CA"/>
              </w:rPr>
              <w:t>Not applicable</w:t>
            </w:r>
          </w:p>
        </w:tc>
      </w:tr>
      <w:tr w:rsidR="006101BD" w:rsidRPr="00655002" w14:paraId="41C46447" w14:textId="77777777" w:rsidTr="006101BD">
        <w:trPr>
          <w:cantSplit/>
          <w:trHeight w:val="300"/>
          <w:jc w:val="center"/>
        </w:trPr>
        <w:tc>
          <w:tcPr>
            <w:tcW w:w="3836" w:type="pct"/>
            <w:vAlign w:val="center"/>
            <w:hideMark/>
          </w:tcPr>
          <w:p w14:paraId="432C1EFF" w14:textId="77777777" w:rsidR="006101BD" w:rsidRPr="00655002" w:rsidRDefault="006101BD" w:rsidP="006101BD">
            <w:pPr>
              <w:pStyle w:val="TableBodyTextMIRB"/>
              <w:rPr>
                <w:rFonts w:eastAsia="Times New Roman"/>
                <w:lang w:eastAsia="en-CA"/>
              </w:rPr>
            </w:pPr>
            <w:r>
              <w:t>Township of Wollaston</w:t>
            </w:r>
          </w:p>
        </w:tc>
        <w:tc>
          <w:tcPr>
            <w:tcW w:w="1164" w:type="pct"/>
            <w:noWrap/>
            <w:vAlign w:val="center"/>
            <w:hideMark/>
          </w:tcPr>
          <w:p w14:paraId="0EADEF5C" w14:textId="77777777" w:rsidR="006101BD" w:rsidRDefault="006101BD" w:rsidP="006101BD">
            <w:pPr>
              <w:pStyle w:val="TableBodyTextMIRB"/>
            </w:pPr>
            <w:r w:rsidRPr="00377980">
              <w:rPr>
                <w:rFonts w:eastAsia="Times New Roman"/>
                <w:lang w:eastAsia="en-CA"/>
              </w:rPr>
              <w:t>Not applicable</w:t>
            </w:r>
          </w:p>
        </w:tc>
      </w:tr>
      <w:tr w:rsidR="006101BD" w:rsidRPr="00655002" w14:paraId="2115B23F" w14:textId="77777777" w:rsidTr="006101BD">
        <w:trPr>
          <w:cantSplit/>
          <w:trHeight w:val="300"/>
          <w:jc w:val="center"/>
        </w:trPr>
        <w:tc>
          <w:tcPr>
            <w:tcW w:w="3836" w:type="pct"/>
            <w:vAlign w:val="center"/>
            <w:hideMark/>
          </w:tcPr>
          <w:p w14:paraId="2647D90D" w14:textId="77777777" w:rsidR="006101BD" w:rsidRPr="00655002" w:rsidRDefault="006101BD" w:rsidP="006101BD">
            <w:pPr>
              <w:pStyle w:val="TableBodyTextMIRB"/>
              <w:rPr>
                <w:rFonts w:eastAsia="Times New Roman"/>
                <w:lang w:eastAsia="en-CA"/>
              </w:rPr>
            </w:pPr>
            <w:r>
              <w:t>Township of Woolwich</w:t>
            </w:r>
          </w:p>
        </w:tc>
        <w:tc>
          <w:tcPr>
            <w:tcW w:w="1164" w:type="pct"/>
            <w:noWrap/>
            <w:vAlign w:val="center"/>
            <w:hideMark/>
          </w:tcPr>
          <w:p w14:paraId="2D5E98B9" w14:textId="77777777" w:rsidR="006101BD" w:rsidRDefault="006101BD" w:rsidP="006101BD">
            <w:pPr>
              <w:pStyle w:val="TableBodyTextMIRB"/>
            </w:pPr>
            <w:r w:rsidRPr="00377980">
              <w:rPr>
                <w:rFonts w:eastAsia="Times New Roman"/>
                <w:lang w:eastAsia="en-CA"/>
              </w:rPr>
              <w:t>Not applicable</w:t>
            </w:r>
          </w:p>
        </w:tc>
      </w:tr>
      <w:tr w:rsidR="006101BD" w:rsidRPr="00655002" w14:paraId="2973DFB8" w14:textId="77777777" w:rsidTr="006101BD">
        <w:trPr>
          <w:cantSplit/>
          <w:trHeight w:val="300"/>
          <w:jc w:val="center"/>
        </w:trPr>
        <w:tc>
          <w:tcPr>
            <w:tcW w:w="3836" w:type="pct"/>
            <w:vAlign w:val="center"/>
            <w:hideMark/>
          </w:tcPr>
          <w:p w14:paraId="5863E7D6" w14:textId="77777777" w:rsidR="006101BD" w:rsidRPr="00655002" w:rsidRDefault="006101BD" w:rsidP="006101BD">
            <w:pPr>
              <w:pStyle w:val="TableBodyTextMIRB"/>
              <w:rPr>
                <w:rFonts w:eastAsia="Times New Roman"/>
                <w:lang w:eastAsia="en-CA"/>
              </w:rPr>
            </w:pPr>
            <w:r>
              <w:t xml:space="preserve">Township of </w:t>
            </w:r>
            <w:proofErr w:type="spellStart"/>
            <w:r>
              <w:t>Zorra</w:t>
            </w:r>
            <w:proofErr w:type="spellEnd"/>
          </w:p>
        </w:tc>
        <w:tc>
          <w:tcPr>
            <w:tcW w:w="1164" w:type="pct"/>
            <w:noWrap/>
            <w:vAlign w:val="center"/>
            <w:hideMark/>
          </w:tcPr>
          <w:p w14:paraId="0BC1EB7D" w14:textId="77777777" w:rsidR="006101BD" w:rsidRDefault="006101BD" w:rsidP="006101BD">
            <w:pPr>
              <w:pStyle w:val="TableBodyTextMIRB"/>
            </w:pPr>
            <w:r w:rsidRPr="00377980">
              <w:rPr>
                <w:rFonts w:eastAsia="Times New Roman"/>
                <w:lang w:eastAsia="en-CA"/>
              </w:rPr>
              <w:t>Not applicable</w:t>
            </w:r>
          </w:p>
        </w:tc>
      </w:tr>
      <w:tr w:rsidR="006101BD" w:rsidRPr="00655002" w14:paraId="0555294C" w14:textId="77777777" w:rsidTr="006101BD">
        <w:trPr>
          <w:cantSplit/>
          <w:trHeight w:val="300"/>
          <w:jc w:val="center"/>
        </w:trPr>
        <w:tc>
          <w:tcPr>
            <w:tcW w:w="3836" w:type="pct"/>
            <w:vAlign w:val="center"/>
            <w:hideMark/>
          </w:tcPr>
          <w:p w14:paraId="5D5A705B" w14:textId="77777777" w:rsidR="006101BD" w:rsidRPr="00655002" w:rsidRDefault="006101BD" w:rsidP="006101BD">
            <w:pPr>
              <w:pStyle w:val="TableBodyTextMIRB"/>
              <w:rPr>
                <w:rFonts w:eastAsia="Times New Roman"/>
                <w:lang w:eastAsia="en-CA"/>
              </w:rPr>
            </w:pPr>
            <w:proofErr w:type="spellStart"/>
            <w:r>
              <w:t>Tyendinaga</w:t>
            </w:r>
            <w:proofErr w:type="spellEnd"/>
            <w:r>
              <w:t xml:space="preserve"> Mohawk Territory</w:t>
            </w:r>
          </w:p>
        </w:tc>
        <w:tc>
          <w:tcPr>
            <w:tcW w:w="1164" w:type="pct"/>
            <w:noWrap/>
            <w:vAlign w:val="center"/>
            <w:hideMark/>
          </w:tcPr>
          <w:p w14:paraId="71953D14" w14:textId="77777777" w:rsidR="006101BD" w:rsidRDefault="006101BD" w:rsidP="006101BD">
            <w:pPr>
              <w:pStyle w:val="TableBodyTextMIRB"/>
            </w:pPr>
            <w:r w:rsidRPr="00377980">
              <w:rPr>
                <w:rFonts w:eastAsia="Times New Roman"/>
                <w:lang w:eastAsia="en-CA"/>
              </w:rPr>
              <w:t>Not applicable</w:t>
            </w:r>
          </w:p>
        </w:tc>
      </w:tr>
      <w:tr w:rsidR="006101BD" w:rsidRPr="00655002" w14:paraId="74310BF4" w14:textId="77777777" w:rsidTr="006101BD">
        <w:trPr>
          <w:cantSplit/>
          <w:trHeight w:val="300"/>
          <w:jc w:val="center"/>
        </w:trPr>
        <w:tc>
          <w:tcPr>
            <w:tcW w:w="3836" w:type="pct"/>
            <w:vAlign w:val="center"/>
            <w:hideMark/>
          </w:tcPr>
          <w:p w14:paraId="2F1DF3FF" w14:textId="77777777" w:rsidR="006101BD" w:rsidRPr="00655002" w:rsidRDefault="006101BD" w:rsidP="006101BD">
            <w:pPr>
              <w:pStyle w:val="TableBodyTextMIRB"/>
              <w:rPr>
                <w:rFonts w:eastAsia="Times New Roman"/>
                <w:lang w:eastAsia="en-CA"/>
              </w:rPr>
            </w:pPr>
            <w:r>
              <w:t xml:space="preserve">United Townships of Dysart, Dudley, Harcourt, Guilford, </w:t>
            </w:r>
            <w:proofErr w:type="spellStart"/>
            <w:r>
              <w:t>Harburn</w:t>
            </w:r>
            <w:proofErr w:type="spellEnd"/>
            <w:r>
              <w:t>, Bruton, Havelock, Eyre and Clyde</w:t>
            </w:r>
          </w:p>
        </w:tc>
        <w:tc>
          <w:tcPr>
            <w:tcW w:w="1164" w:type="pct"/>
            <w:noWrap/>
            <w:vAlign w:val="center"/>
            <w:hideMark/>
          </w:tcPr>
          <w:p w14:paraId="2B2637A2" w14:textId="77777777" w:rsidR="006101BD" w:rsidRDefault="006101BD" w:rsidP="006101BD">
            <w:pPr>
              <w:pStyle w:val="TableBodyTextMIRB"/>
            </w:pPr>
            <w:r w:rsidRPr="00377980">
              <w:rPr>
                <w:rFonts w:eastAsia="Times New Roman"/>
                <w:lang w:eastAsia="en-CA"/>
              </w:rPr>
              <w:t>Not applicable</w:t>
            </w:r>
          </w:p>
        </w:tc>
      </w:tr>
      <w:tr w:rsidR="006101BD" w:rsidRPr="00655002" w14:paraId="630E4379" w14:textId="77777777" w:rsidTr="006101BD">
        <w:trPr>
          <w:cantSplit/>
          <w:trHeight w:val="300"/>
          <w:jc w:val="center"/>
        </w:trPr>
        <w:tc>
          <w:tcPr>
            <w:tcW w:w="3836" w:type="pct"/>
            <w:vAlign w:val="center"/>
            <w:hideMark/>
          </w:tcPr>
          <w:p w14:paraId="18A48222" w14:textId="77777777" w:rsidR="006101BD" w:rsidRPr="00655002" w:rsidRDefault="006101BD" w:rsidP="006101BD">
            <w:pPr>
              <w:pStyle w:val="TableBodyTextMIRB"/>
              <w:rPr>
                <w:rFonts w:eastAsia="Times New Roman"/>
                <w:lang w:eastAsia="en-CA"/>
              </w:rPr>
            </w:pPr>
            <w:r>
              <w:t>Village of Burk's Falls</w:t>
            </w:r>
          </w:p>
        </w:tc>
        <w:tc>
          <w:tcPr>
            <w:tcW w:w="1164" w:type="pct"/>
            <w:noWrap/>
            <w:vAlign w:val="center"/>
            <w:hideMark/>
          </w:tcPr>
          <w:p w14:paraId="7A211ACE" w14:textId="77777777" w:rsidR="006101BD" w:rsidRDefault="006101BD" w:rsidP="006101BD">
            <w:pPr>
              <w:pStyle w:val="TableBodyTextMIRB"/>
            </w:pPr>
            <w:r w:rsidRPr="00377980">
              <w:rPr>
                <w:rFonts w:eastAsia="Times New Roman"/>
                <w:lang w:eastAsia="en-CA"/>
              </w:rPr>
              <w:t>Not applicable</w:t>
            </w:r>
          </w:p>
        </w:tc>
      </w:tr>
      <w:tr w:rsidR="006101BD" w:rsidRPr="00655002" w14:paraId="3F9ABFE0" w14:textId="77777777" w:rsidTr="006101BD">
        <w:trPr>
          <w:cantSplit/>
          <w:trHeight w:val="300"/>
          <w:jc w:val="center"/>
        </w:trPr>
        <w:tc>
          <w:tcPr>
            <w:tcW w:w="3836" w:type="pct"/>
            <w:vAlign w:val="center"/>
            <w:hideMark/>
          </w:tcPr>
          <w:p w14:paraId="353F75DD" w14:textId="77777777" w:rsidR="006101BD" w:rsidRPr="00655002" w:rsidRDefault="006101BD" w:rsidP="006101BD">
            <w:pPr>
              <w:pStyle w:val="TableBodyTextMIRB"/>
              <w:rPr>
                <w:rFonts w:eastAsia="Times New Roman"/>
                <w:lang w:eastAsia="en-CA"/>
              </w:rPr>
            </w:pPr>
            <w:r>
              <w:t>Village of Casselman</w:t>
            </w:r>
          </w:p>
        </w:tc>
        <w:tc>
          <w:tcPr>
            <w:tcW w:w="1164" w:type="pct"/>
            <w:noWrap/>
            <w:vAlign w:val="center"/>
            <w:hideMark/>
          </w:tcPr>
          <w:p w14:paraId="5E997141" w14:textId="77777777" w:rsidR="006101BD" w:rsidRDefault="006101BD" w:rsidP="006101BD">
            <w:pPr>
              <w:pStyle w:val="TableBodyTextMIRB"/>
            </w:pPr>
            <w:r w:rsidRPr="00377980">
              <w:rPr>
                <w:rFonts w:eastAsia="Times New Roman"/>
                <w:lang w:eastAsia="en-CA"/>
              </w:rPr>
              <w:t>Not applicable</w:t>
            </w:r>
          </w:p>
        </w:tc>
      </w:tr>
      <w:tr w:rsidR="006101BD" w:rsidRPr="00655002" w14:paraId="1763BC15" w14:textId="77777777" w:rsidTr="006101BD">
        <w:trPr>
          <w:cantSplit/>
          <w:trHeight w:val="300"/>
          <w:jc w:val="center"/>
        </w:trPr>
        <w:tc>
          <w:tcPr>
            <w:tcW w:w="3836" w:type="pct"/>
            <w:vAlign w:val="center"/>
            <w:hideMark/>
          </w:tcPr>
          <w:p w14:paraId="2EBFD87B" w14:textId="77777777" w:rsidR="006101BD" w:rsidRPr="00655002" w:rsidRDefault="006101BD" w:rsidP="006101BD">
            <w:pPr>
              <w:pStyle w:val="TableBodyTextMIRB"/>
              <w:rPr>
                <w:rFonts w:eastAsia="Times New Roman"/>
                <w:lang w:eastAsia="en-CA"/>
              </w:rPr>
            </w:pPr>
            <w:r>
              <w:t>Village of Hilton Beach</w:t>
            </w:r>
          </w:p>
        </w:tc>
        <w:tc>
          <w:tcPr>
            <w:tcW w:w="1164" w:type="pct"/>
            <w:noWrap/>
            <w:vAlign w:val="center"/>
            <w:hideMark/>
          </w:tcPr>
          <w:p w14:paraId="10E0B3F0" w14:textId="77777777" w:rsidR="006101BD" w:rsidRDefault="006101BD" w:rsidP="006101BD">
            <w:pPr>
              <w:pStyle w:val="TableBodyTextMIRB"/>
            </w:pPr>
            <w:r w:rsidRPr="00377980">
              <w:rPr>
                <w:rFonts w:eastAsia="Times New Roman"/>
                <w:lang w:eastAsia="en-CA"/>
              </w:rPr>
              <w:t>Not applicable</w:t>
            </w:r>
          </w:p>
        </w:tc>
      </w:tr>
      <w:tr w:rsidR="006101BD" w:rsidRPr="00655002" w14:paraId="5F7A101A" w14:textId="77777777" w:rsidTr="006101BD">
        <w:trPr>
          <w:cantSplit/>
          <w:trHeight w:val="300"/>
          <w:jc w:val="center"/>
        </w:trPr>
        <w:tc>
          <w:tcPr>
            <w:tcW w:w="3836" w:type="pct"/>
            <w:vAlign w:val="center"/>
            <w:hideMark/>
          </w:tcPr>
          <w:p w14:paraId="68332674" w14:textId="77777777" w:rsidR="006101BD" w:rsidRPr="00655002" w:rsidRDefault="006101BD" w:rsidP="006101BD">
            <w:pPr>
              <w:pStyle w:val="TableBodyTextMIRB"/>
              <w:rPr>
                <w:rFonts w:eastAsia="Times New Roman"/>
                <w:lang w:eastAsia="en-CA"/>
              </w:rPr>
            </w:pPr>
            <w:r>
              <w:t xml:space="preserve">Village of </w:t>
            </w:r>
            <w:proofErr w:type="spellStart"/>
            <w:r>
              <w:t>Merrickville</w:t>
            </w:r>
            <w:proofErr w:type="spellEnd"/>
            <w:r>
              <w:t>-Wolford</w:t>
            </w:r>
          </w:p>
        </w:tc>
        <w:tc>
          <w:tcPr>
            <w:tcW w:w="1164" w:type="pct"/>
            <w:noWrap/>
            <w:vAlign w:val="center"/>
            <w:hideMark/>
          </w:tcPr>
          <w:p w14:paraId="0D570C28" w14:textId="77777777" w:rsidR="006101BD" w:rsidRDefault="006101BD" w:rsidP="006101BD">
            <w:pPr>
              <w:pStyle w:val="TableBodyTextMIRB"/>
            </w:pPr>
            <w:r w:rsidRPr="00377980">
              <w:rPr>
                <w:rFonts w:eastAsia="Times New Roman"/>
                <w:lang w:eastAsia="en-CA"/>
              </w:rPr>
              <w:t>Not applicable</w:t>
            </w:r>
          </w:p>
        </w:tc>
      </w:tr>
      <w:tr w:rsidR="006101BD" w:rsidRPr="00655002" w14:paraId="0E7FD752" w14:textId="77777777" w:rsidTr="006101BD">
        <w:trPr>
          <w:cantSplit/>
          <w:trHeight w:val="300"/>
          <w:jc w:val="center"/>
        </w:trPr>
        <w:tc>
          <w:tcPr>
            <w:tcW w:w="3836" w:type="pct"/>
            <w:vAlign w:val="center"/>
            <w:hideMark/>
          </w:tcPr>
          <w:p w14:paraId="68C8B0C6" w14:textId="77777777" w:rsidR="006101BD" w:rsidRPr="00655002" w:rsidRDefault="006101BD" w:rsidP="006101BD">
            <w:pPr>
              <w:pStyle w:val="TableBodyTextMIRB"/>
              <w:rPr>
                <w:rFonts w:eastAsia="Times New Roman"/>
                <w:lang w:eastAsia="en-CA"/>
              </w:rPr>
            </w:pPr>
            <w:r>
              <w:t>Village of Newbury</w:t>
            </w:r>
          </w:p>
        </w:tc>
        <w:tc>
          <w:tcPr>
            <w:tcW w:w="1164" w:type="pct"/>
            <w:noWrap/>
            <w:vAlign w:val="center"/>
            <w:hideMark/>
          </w:tcPr>
          <w:p w14:paraId="76329B61" w14:textId="77777777" w:rsidR="006101BD" w:rsidRDefault="006101BD" w:rsidP="006101BD">
            <w:pPr>
              <w:pStyle w:val="TableBodyTextMIRB"/>
            </w:pPr>
            <w:r w:rsidRPr="00377980">
              <w:rPr>
                <w:rFonts w:eastAsia="Times New Roman"/>
                <w:lang w:eastAsia="en-CA"/>
              </w:rPr>
              <w:t>Not applicable</w:t>
            </w:r>
          </w:p>
        </w:tc>
      </w:tr>
      <w:tr w:rsidR="006101BD" w:rsidRPr="00655002" w14:paraId="7F6F0AC3" w14:textId="77777777" w:rsidTr="006101BD">
        <w:trPr>
          <w:cantSplit/>
          <w:trHeight w:val="300"/>
          <w:jc w:val="center"/>
        </w:trPr>
        <w:tc>
          <w:tcPr>
            <w:tcW w:w="3836" w:type="pct"/>
            <w:vAlign w:val="center"/>
            <w:hideMark/>
          </w:tcPr>
          <w:p w14:paraId="59741AA9" w14:textId="77777777" w:rsidR="006101BD" w:rsidRPr="00655002" w:rsidRDefault="006101BD" w:rsidP="006101BD">
            <w:pPr>
              <w:pStyle w:val="TableBodyTextMIRB"/>
              <w:rPr>
                <w:rFonts w:eastAsia="Times New Roman"/>
                <w:lang w:eastAsia="en-CA"/>
              </w:rPr>
            </w:pPr>
            <w:r>
              <w:t>Village of Oil Springs</w:t>
            </w:r>
          </w:p>
        </w:tc>
        <w:tc>
          <w:tcPr>
            <w:tcW w:w="1164" w:type="pct"/>
            <w:noWrap/>
            <w:vAlign w:val="center"/>
            <w:hideMark/>
          </w:tcPr>
          <w:p w14:paraId="562FB63C" w14:textId="77777777" w:rsidR="006101BD" w:rsidRDefault="006101BD" w:rsidP="006101BD">
            <w:pPr>
              <w:pStyle w:val="TableBodyTextMIRB"/>
            </w:pPr>
            <w:r w:rsidRPr="00377980">
              <w:rPr>
                <w:rFonts w:eastAsia="Times New Roman"/>
                <w:lang w:eastAsia="en-CA"/>
              </w:rPr>
              <w:t>Not applicable</w:t>
            </w:r>
          </w:p>
        </w:tc>
      </w:tr>
      <w:tr w:rsidR="006101BD" w:rsidRPr="00655002" w14:paraId="3EA8B8F7" w14:textId="77777777" w:rsidTr="006101BD">
        <w:trPr>
          <w:cantSplit/>
          <w:trHeight w:val="300"/>
          <w:jc w:val="center"/>
        </w:trPr>
        <w:tc>
          <w:tcPr>
            <w:tcW w:w="3836" w:type="pct"/>
            <w:vAlign w:val="center"/>
            <w:hideMark/>
          </w:tcPr>
          <w:p w14:paraId="61FCDB6A" w14:textId="77777777" w:rsidR="006101BD" w:rsidRPr="00655002" w:rsidRDefault="006101BD" w:rsidP="006101BD">
            <w:pPr>
              <w:pStyle w:val="TableBodyTextMIRB"/>
              <w:rPr>
                <w:rFonts w:eastAsia="Times New Roman"/>
                <w:lang w:eastAsia="en-CA"/>
              </w:rPr>
            </w:pPr>
            <w:r>
              <w:t>Village of Point Edward</w:t>
            </w:r>
          </w:p>
        </w:tc>
        <w:tc>
          <w:tcPr>
            <w:tcW w:w="1164" w:type="pct"/>
            <w:noWrap/>
            <w:vAlign w:val="center"/>
            <w:hideMark/>
          </w:tcPr>
          <w:p w14:paraId="3C7A6606" w14:textId="77777777" w:rsidR="006101BD" w:rsidRDefault="006101BD" w:rsidP="006101BD">
            <w:pPr>
              <w:pStyle w:val="TableBodyTextMIRB"/>
            </w:pPr>
            <w:r w:rsidRPr="00377980">
              <w:rPr>
                <w:rFonts w:eastAsia="Times New Roman"/>
                <w:lang w:eastAsia="en-CA"/>
              </w:rPr>
              <w:t>Not applicable</w:t>
            </w:r>
          </w:p>
        </w:tc>
      </w:tr>
      <w:tr w:rsidR="006101BD" w:rsidRPr="00655002" w14:paraId="5BC820B8" w14:textId="77777777" w:rsidTr="006101BD">
        <w:trPr>
          <w:cantSplit/>
          <w:trHeight w:val="300"/>
          <w:jc w:val="center"/>
        </w:trPr>
        <w:tc>
          <w:tcPr>
            <w:tcW w:w="3836" w:type="pct"/>
            <w:vAlign w:val="center"/>
            <w:hideMark/>
          </w:tcPr>
          <w:p w14:paraId="69CCABD4" w14:textId="77777777" w:rsidR="006101BD" w:rsidRPr="00655002" w:rsidRDefault="006101BD" w:rsidP="006101BD">
            <w:pPr>
              <w:pStyle w:val="TableBodyTextMIRB"/>
              <w:rPr>
                <w:rFonts w:eastAsia="Times New Roman"/>
                <w:lang w:eastAsia="en-CA"/>
              </w:rPr>
            </w:pPr>
            <w:r>
              <w:t>Village of South River</w:t>
            </w:r>
          </w:p>
        </w:tc>
        <w:tc>
          <w:tcPr>
            <w:tcW w:w="1164" w:type="pct"/>
            <w:noWrap/>
            <w:vAlign w:val="center"/>
            <w:hideMark/>
          </w:tcPr>
          <w:p w14:paraId="6BE8C485" w14:textId="77777777" w:rsidR="006101BD" w:rsidRDefault="006101BD" w:rsidP="006101BD">
            <w:pPr>
              <w:pStyle w:val="TableBodyTextMIRB"/>
            </w:pPr>
            <w:r w:rsidRPr="00377980">
              <w:rPr>
                <w:rFonts w:eastAsia="Times New Roman"/>
                <w:lang w:eastAsia="en-CA"/>
              </w:rPr>
              <w:t>Not applicable</w:t>
            </w:r>
          </w:p>
        </w:tc>
      </w:tr>
      <w:tr w:rsidR="006101BD" w:rsidRPr="00655002" w14:paraId="4ACBB539" w14:textId="77777777" w:rsidTr="006101BD">
        <w:trPr>
          <w:cantSplit/>
          <w:trHeight w:val="300"/>
          <w:jc w:val="center"/>
        </w:trPr>
        <w:tc>
          <w:tcPr>
            <w:tcW w:w="3836" w:type="pct"/>
            <w:vAlign w:val="center"/>
            <w:hideMark/>
          </w:tcPr>
          <w:p w14:paraId="279C1D2B" w14:textId="77777777" w:rsidR="006101BD" w:rsidRPr="00655002" w:rsidRDefault="006101BD" w:rsidP="006101BD">
            <w:pPr>
              <w:pStyle w:val="TableBodyTextMIRB"/>
              <w:rPr>
                <w:rFonts w:eastAsia="Times New Roman"/>
                <w:lang w:eastAsia="en-CA"/>
              </w:rPr>
            </w:pPr>
            <w:r>
              <w:t xml:space="preserve">Village of </w:t>
            </w:r>
            <w:proofErr w:type="spellStart"/>
            <w:r>
              <w:t>Sundridge</w:t>
            </w:r>
            <w:proofErr w:type="spellEnd"/>
          </w:p>
        </w:tc>
        <w:tc>
          <w:tcPr>
            <w:tcW w:w="1164" w:type="pct"/>
            <w:noWrap/>
            <w:vAlign w:val="center"/>
            <w:hideMark/>
          </w:tcPr>
          <w:p w14:paraId="2B17CACC" w14:textId="77777777" w:rsidR="006101BD" w:rsidRDefault="006101BD" w:rsidP="006101BD">
            <w:pPr>
              <w:pStyle w:val="TableBodyTextMIRB"/>
            </w:pPr>
            <w:r w:rsidRPr="00377980">
              <w:rPr>
                <w:rFonts w:eastAsia="Times New Roman"/>
                <w:lang w:eastAsia="en-CA"/>
              </w:rPr>
              <w:t>Not applicable</w:t>
            </w:r>
          </w:p>
        </w:tc>
      </w:tr>
      <w:tr w:rsidR="006101BD" w:rsidRPr="00655002" w14:paraId="67F7B66E" w14:textId="77777777" w:rsidTr="006101BD">
        <w:trPr>
          <w:cantSplit/>
          <w:trHeight w:val="300"/>
          <w:jc w:val="center"/>
        </w:trPr>
        <w:tc>
          <w:tcPr>
            <w:tcW w:w="3836" w:type="pct"/>
            <w:vAlign w:val="center"/>
            <w:hideMark/>
          </w:tcPr>
          <w:p w14:paraId="03F41FA1" w14:textId="77777777" w:rsidR="006101BD" w:rsidRPr="00655002" w:rsidRDefault="006101BD" w:rsidP="006101BD">
            <w:pPr>
              <w:pStyle w:val="TableBodyTextMIRB"/>
              <w:rPr>
                <w:rFonts w:eastAsia="Times New Roman"/>
                <w:lang w:eastAsia="en-CA"/>
              </w:rPr>
            </w:pPr>
            <w:r>
              <w:t xml:space="preserve">Village of </w:t>
            </w:r>
            <w:proofErr w:type="spellStart"/>
            <w:r>
              <w:t>Thornloe</w:t>
            </w:r>
            <w:proofErr w:type="spellEnd"/>
          </w:p>
        </w:tc>
        <w:tc>
          <w:tcPr>
            <w:tcW w:w="1164" w:type="pct"/>
            <w:noWrap/>
            <w:vAlign w:val="center"/>
            <w:hideMark/>
          </w:tcPr>
          <w:p w14:paraId="476E27BF" w14:textId="77777777" w:rsidR="006101BD" w:rsidRDefault="006101BD" w:rsidP="006101BD">
            <w:pPr>
              <w:pStyle w:val="TableBodyTextMIRB"/>
            </w:pPr>
            <w:r w:rsidRPr="00377980">
              <w:rPr>
                <w:rFonts w:eastAsia="Times New Roman"/>
                <w:lang w:eastAsia="en-CA"/>
              </w:rPr>
              <w:t>Not applicable</w:t>
            </w:r>
          </w:p>
        </w:tc>
      </w:tr>
      <w:tr w:rsidR="006101BD" w:rsidRPr="00655002" w14:paraId="0B8EE202" w14:textId="77777777" w:rsidTr="006101BD">
        <w:trPr>
          <w:cantSplit/>
          <w:trHeight w:val="300"/>
          <w:jc w:val="center"/>
        </w:trPr>
        <w:tc>
          <w:tcPr>
            <w:tcW w:w="3836" w:type="pct"/>
            <w:vAlign w:val="center"/>
            <w:hideMark/>
          </w:tcPr>
          <w:p w14:paraId="251E9751" w14:textId="77777777" w:rsidR="006101BD" w:rsidRPr="00655002" w:rsidRDefault="006101BD" w:rsidP="006101BD">
            <w:pPr>
              <w:pStyle w:val="TableBodyTextMIRB"/>
              <w:rPr>
                <w:rFonts w:eastAsia="Times New Roman"/>
                <w:lang w:eastAsia="en-CA"/>
              </w:rPr>
            </w:pPr>
            <w:r>
              <w:t>Village of Westport</w:t>
            </w:r>
          </w:p>
        </w:tc>
        <w:tc>
          <w:tcPr>
            <w:tcW w:w="1164" w:type="pct"/>
            <w:noWrap/>
            <w:vAlign w:val="center"/>
            <w:hideMark/>
          </w:tcPr>
          <w:p w14:paraId="219FD3D9" w14:textId="77777777" w:rsidR="006101BD" w:rsidRDefault="006101BD" w:rsidP="006101BD">
            <w:pPr>
              <w:pStyle w:val="TableBodyTextMIRB"/>
            </w:pPr>
            <w:r w:rsidRPr="00377980">
              <w:rPr>
                <w:rFonts w:eastAsia="Times New Roman"/>
                <w:lang w:eastAsia="en-CA"/>
              </w:rPr>
              <w:t>Not applicable</w:t>
            </w:r>
          </w:p>
        </w:tc>
      </w:tr>
      <w:tr w:rsidR="006101BD" w:rsidRPr="00655002" w14:paraId="67459771" w14:textId="77777777" w:rsidTr="006101BD">
        <w:trPr>
          <w:cantSplit/>
          <w:trHeight w:val="300"/>
          <w:jc w:val="center"/>
        </w:trPr>
        <w:tc>
          <w:tcPr>
            <w:tcW w:w="3836" w:type="pct"/>
            <w:vAlign w:val="center"/>
            <w:hideMark/>
          </w:tcPr>
          <w:p w14:paraId="038126B8" w14:textId="77777777" w:rsidR="006101BD" w:rsidRPr="00655002" w:rsidRDefault="006101BD" w:rsidP="006101BD">
            <w:pPr>
              <w:pStyle w:val="TableBodyTextMIRB"/>
              <w:rPr>
                <w:rFonts w:eastAsia="Times New Roman"/>
                <w:lang w:eastAsia="en-CA"/>
              </w:rPr>
            </w:pPr>
            <w:proofErr w:type="spellStart"/>
            <w:r>
              <w:lastRenderedPageBreak/>
              <w:t>Wabaseemoong</w:t>
            </w:r>
            <w:proofErr w:type="spellEnd"/>
          </w:p>
        </w:tc>
        <w:tc>
          <w:tcPr>
            <w:tcW w:w="1164" w:type="pct"/>
            <w:noWrap/>
            <w:vAlign w:val="center"/>
            <w:hideMark/>
          </w:tcPr>
          <w:p w14:paraId="0CB718F8" w14:textId="77777777" w:rsidR="006101BD" w:rsidRDefault="006101BD" w:rsidP="006101BD">
            <w:pPr>
              <w:pStyle w:val="TableBodyTextMIRB"/>
            </w:pPr>
            <w:r w:rsidRPr="00377980">
              <w:rPr>
                <w:rFonts w:eastAsia="Times New Roman"/>
                <w:lang w:eastAsia="en-CA"/>
              </w:rPr>
              <w:t>Not applicable</w:t>
            </w:r>
          </w:p>
        </w:tc>
      </w:tr>
      <w:tr w:rsidR="006101BD" w:rsidRPr="00655002" w14:paraId="292D0CAC" w14:textId="77777777" w:rsidTr="006101BD">
        <w:trPr>
          <w:cantSplit/>
          <w:trHeight w:val="300"/>
          <w:jc w:val="center"/>
        </w:trPr>
        <w:tc>
          <w:tcPr>
            <w:tcW w:w="3836" w:type="pct"/>
            <w:vAlign w:val="center"/>
            <w:hideMark/>
          </w:tcPr>
          <w:p w14:paraId="73CFB07A" w14:textId="77777777" w:rsidR="006101BD" w:rsidRPr="00655002" w:rsidRDefault="006101BD" w:rsidP="006101BD">
            <w:pPr>
              <w:pStyle w:val="TableBodyTextMIRB"/>
              <w:rPr>
                <w:rFonts w:eastAsia="Times New Roman"/>
                <w:lang w:eastAsia="en-CA"/>
              </w:rPr>
            </w:pPr>
            <w:proofErr w:type="spellStart"/>
            <w:r>
              <w:t>Wabauskang</w:t>
            </w:r>
            <w:proofErr w:type="spellEnd"/>
            <w:r>
              <w:t xml:space="preserve"> 21</w:t>
            </w:r>
          </w:p>
        </w:tc>
        <w:tc>
          <w:tcPr>
            <w:tcW w:w="1164" w:type="pct"/>
            <w:noWrap/>
            <w:vAlign w:val="center"/>
            <w:hideMark/>
          </w:tcPr>
          <w:p w14:paraId="01B21DC7" w14:textId="77777777" w:rsidR="006101BD" w:rsidRDefault="006101BD" w:rsidP="006101BD">
            <w:pPr>
              <w:pStyle w:val="TableBodyTextMIRB"/>
            </w:pPr>
            <w:r w:rsidRPr="00377980">
              <w:rPr>
                <w:rFonts w:eastAsia="Times New Roman"/>
                <w:lang w:eastAsia="en-CA"/>
              </w:rPr>
              <w:t>Not applicable</w:t>
            </w:r>
          </w:p>
        </w:tc>
      </w:tr>
      <w:tr w:rsidR="006101BD" w:rsidRPr="00655002" w14:paraId="67112011" w14:textId="77777777" w:rsidTr="006101BD">
        <w:trPr>
          <w:cantSplit/>
          <w:trHeight w:val="300"/>
          <w:jc w:val="center"/>
        </w:trPr>
        <w:tc>
          <w:tcPr>
            <w:tcW w:w="3836" w:type="pct"/>
            <w:vAlign w:val="center"/>
            <w:hideMark/>
          </w:tcPr>
          <w:p w14:paraId="404BF0DD" w14:textId="77777777" w:rsidR="006101BD" w:rsidRPr="00655002" w:rsidRDefault="006101BD" w:rsidP="006101BD">
            <w:pPr>
              <w:pStyle w:val="TableBodyTextMIRB"/>
              <w:rPr>
                <w:rFonts w:eastAsia="Times New Roman"/>
                <w:lang w:eastAsia="en-CA"/>
              </w:rPr>
            </w:pPr>
            <w:r>
              <w:t>Wabigoon Lake 27</w:t>
            </w:r>
          </w:p>
        </w:tc>
        <w:tc>
          <w:tcPr>
            <w:tcW w:w="1164" w:type="pct"/>
            <w:noWrap/>
            <w:vAlign w:val="center"/>
            <w:hideMark/>
          </w:tcPr>
          <w:p w14:paraId="3C64189D" w14:textId="77777777" w:rsidR="006101BD" w:rsidRDefault="006101BD" w:rsidP="006101BD">
            <w:pPr>
              <w:pStyle w:val="TableBodyTextMIRB"/>
            </w:pPr>
            <w:r w:rsidRPr="00377980">
              <w:rPr>
                <w:rFonts w:eastAsia="Times New Roman"/>
                <w:lang w:eastAsia="en-CA"/>
              </w:rPr>
              <w:t>Not applicable</w:t>
            </w:r>
          </w:p>
        </w:tc>
      </w:tr>
      <w:tr w:rsidR="006101BD" w:rsidRPr="00655002" w14:paraId="722FCB70" w14:textId="77777777" w:rsidTr="006101BD">
        <w:trPr>
          <w:cantSplit/>
          <w:trHeight w:val="300"/>
          <w:jc w:val="center"/>
        </w:trPr>
        <w:tc>
          <w:tcPr>
            <w:tcW w:w="3836" w:type="pct"/>
            <w:vAlign w:val="center"/>
            <w:hideMark/>
          </w:tcPr>
          <w:p w14:paraId="17080EA2" w14:textId="77777777" w:rsidR="006101BD" w:rsidRPr="00655002" w:rsidRDefault="006101BD" w:rsidP="006101BD">
            <w:pPr>
              <w:pStyle w:val="TableBodyTextMIRB"/>
              <w:rPr>
                <w:rFonts w:eastAsia="Times New Roman"/>
                <w:lang w:eastAsia="en-CA"/>
              </w:rPr>
            </w:pPr>
            <w:proofErr w:type="spellStart"/>
            <w:r>
              <w:t>Wahnapitei</w:t>
            </w:r>
            <w:proofErr w:type="spellEnd"/>
            <w:r>
              <w:t xml:space="preserve"> 11</w:t>
            </w:r>
          </w:p>
        </w:tc>
        <w:tc>
          <w:tcPr>
            <w:tcW w:w="1164" w:type="pct"/>
            <w:noWrap/>
            <w:vAlign w:val="center"/>
            <w:hideMark/>
          </w:tcPr>
          <w:p w14:paraId="2B262A41" w14:textId="77777777" w:rsidR="006101BD" w:rsidRDefault="006101BD" w:rsidP="006101BD">
            <w:pPr>
              <w:pStyle w:val="TableBodyTextMIRB"/>
            </w:pPr>
            <w:r w:rsidRPr="00377980">
              <w:rPr>
                <w:rFonts w:eastAsia="Times New Roman"/>
                <w:lang w:eastAsia="en-CA"/>
              </w:rPr>
              <w:t>Not applicable</w:t>
            </w:r>
          </w:p>
        </w:tc>
      </w:tr>
      <w:tr w:rsidR="006101BD" w:rsidRPr="00655002" w14:paraId="34DF64D2" w14:textId="77777777" w:rsidTr="006101BD">
        <w:trPr>
          <w:cantSplit/>
          <w:trHeight w:val="300"/>
          <w:jc w:val="center"/>
        </w:trPr>
        <w:tc>
          <w:tcPr>
            <w:tcW w:w="3836" w:type="pct"/>
            <w:vAlign w:val="center"/>
            <w:hideMark/>
          </w:tcPr>
          <w:p w14:paraId="2E9C80FF" w14:textId="77777777" w:rsidR="006101BD" w:rsidRPr="00655002" w:rsidRDefault="006101BD" w:rsidP="006101BD">
            <w:pPr>
              <w:pStyle w:val="TableBodyTextMIRB"/>
              <w:rPr>
                <w:rFonts w:eastAsia="Times New Roman"/>
                <w:lang w:eastAsia="en-CA"/>
              </w:rPr>
            </w:pPr>
            <w:proofErr w:type="spellStart"/>
            <w:r>
              <w:t>Wahta</w:t>
            </w:r>
            <w:proofErr w:type="spellEnd"/>
            <w:r>
              <w:t xml:space="preserve"> Mohawk Territory</w:t>
            </w:r>
          </w:p>
        </w:tc>
        <w:tc>
          <w:tcPr>
            <w:tcW w:w="1164" w:type="pct"/>
            <w:noWrap/>
            <w:vAlign w:val="center"/>
            <w:hideMark/>
          </w:tcPr>
          <w:p w14:paraId="450D9379" w14:textId="77777777" w:rsidR="006101BD" w:rsidRDefault="006101BD" w:rsidP="006101BD">
            <w:pPr>
              <w:pStyle w:val="TableBodyTextMIRB"/>
            </w:pPr>
            <w:r w:rsidRPr="00377980">
              <w:rPr>
                <w:rFonts w:eastAsia="Times New Roman"/>
                <w:lang w:eastAsia="en-CA"/>
              </w:rPr>
              <w:t>Not applicable</w:t>
            </w:r>
          </w:p>
        </w:tc>
      </w:tr>
      <w:tr w:rsidR="006101BD" w:rsidRPr="00655002" w14:paraId="3AE9FF0F" w14:textId="77777777" w:rsidTr="006101BD">
        <w:trPr>
          <w:cantSplit/>
          <w:trHeight w:val="300"/>
          <w:jc w:val="center"/>
        </w:trPr>
        <w:tc>
          <w:tcPr>
            <w:tcW w:w="3836" w:type="pct"/>
            <w:vAlign w:val="center"/>
            <w:hideMark/>
          </w:tcPr>
          <w:p w14:paraId="792B9A49" w14:textId="77777777" w:rsidR="006101BD" w:rsidRPr="00655002" w:rsidRDefault="006101BD" w:rsidP="006101BD">
            <w:pPr>
              <w:pStyle w:val="TableBodyTextMIRB"/>
              <w:rPr>
                <w:rFonts w:eastAsia="Times New Roman"/>
                <w:lang w:eastAsia="en-CA"/>
              </w:rPr>
            </w:pPr>
            <w:r>
              <w:t>Walpole Island 46</w:t>
            </w:r>
          </w:p>
        </w:tc>
        <w:tc>
          <w:tcPr>
            <w:tcW w:w="1164" w:type="pct"/>
            <w:noWrap/>
            <w:vAlign w:val="center"/>
            <w:hideMark/>
          </w:tcPr>
          <w:p w14:paraId="18CAE619" w14:textId="77777777" w:rsidR="006101BD" w:rsidRDefault="006101BD" w:rsidP="006101BD">
            <w:pPr>
              <w:pStyle w:val="TableBodyTextMIRB"/>
            </w:pPr>
            <w:r w:rsidRPr="00377980">
              <w:rPr>
                <w:rFonts w:eastAsia="Times New Roman"/>
                <w:lang w:eastAsia="en-CA"/>
              </w:rPr>
              <w:t>Not applicable</w:t>
            </w:r>
          </w:p>
        </w:tc>
      </w:tr>
      <w:tr w:rsidR="006101BD" w:rsidRPr="00655002" w14:paraId="3515B257" w14:textId="77777777" w:rsidTr="006101BD">
        <w:trPr>
          <w:cantSplit/>
          <w:trHeight w:val="300"/>
          <w:jc w:val="center"/>
        </w:trPr>
        <w:tc>
          <w:tcPr>
            <w:tcW w:w="3836" w:type="pct"/>
            <w:vAlign w:val="center"/>
            <w:hideMark/>
          </w:tcPr>
          <w:p w14:paraId="3DEAC235" w14:textId="77777777" w:rsidR="006101BD" w:rsidRPr="00655002" w:rsidRDefault="006101BD" w:rsidP="006101BD">
            <w:pPr>
              <w:pStyle w:val="TableBodyTextMIRB"/>
              <w:rPr>
                <w:rFonts w:eastAsia="Times New Roman"/>
                <w:lang w:eastAsia="en-CA"/>
              </w:rPr>
            </w:pPr>
            <w:proofErr w:type="spellStart"/>
            <w:r>
              <w:t>Wapekeka</w:t>
            </w:r>
            <w:proofErr w:type="spellEnd"/>
            <w:r>
              <w:t xml:space="preserve"> Reserve 1</w:t>
            </w:r>
          </w:p>
        </w:tc>
        <w:tc>
          <w:tcPr>
            <w:tcW w:w="1164" w:type="pct"/>
            <w:noWrap/>
            <w:vAlign w:val="center"/>
            <w:hideMark/>
          </w:tcPr>
          <w:p w14:paraId="72294A56" w14:textId="77777777" w:rsidR="006101BD" w:rsidRDefault="006101BD" w:rsidP="006101BD">
            <w:pPr>
              <w:pStyle w:val="TableBodyTextMIRB"/>
            </w:pPr>
            <w:r w:rsidRPr="00377980">
              <w:rPr>
                <w:rFonts w:eastAsia="Times New Roman"/>
                <w:lang w:eastAsia="en-CA"/>
              </w:rPr>
              <w:t>Not applicable</w:t>
            </w:r>
          </w:p>
        </w:tc>
      </w:tr>
      <w:tr w:rsidR="006101BD" w:rsidRPr="00655002" w14:paraId="2DCD431F" w14:textId="77777777" w:rsidTr="006101BD">
        <w:trPr>
          <w:cantSplit/>
          <w:trHeight w:val="300"/>
          <w:jc w:val="center"/>
        </w:trPr>
        <w:tc>
          <w:tcPr>
            <w:tcW w:w="3836" w:type="pct"/>
            <w:vAlign w:val="center"/>
            <w:hideMark/>
          </w:tcPr>
          <w:p w14:paraId="1C677911" w14:textId="77777777" w:rsidR="006101BD" w:rsidRPr="00655002" w:rsidRDefault="006101BD" w:rsidP="006101BD">
            <w:pPr>
              <w:pStyle w:val="TableBodyTextMIRB"/>
              <w:rPr>
                <w:rFonts w:eastAsia="Times New Roman"/>
                <w:lang w:eastAsia="en-CA"/>
              </w:rPr>
            </w:pPr>
            <w:proofErr w:type="spellStart"/>
            <w:r>
              <w:t>Wapekeka</w:t>
            </w:r>
            <w:proofErr w:type="spellEnd"/>
            <w:r>
              <w:t xml:space="preserve"> Reserve 2</w:t>
            </w:r>
          </w:p>
        </w:tc>
        <w:tc>
          <w:tcPr>
            <w:tcW w:w="1164" w:type="pct"/>
            <w:noWrap/>
            <w:vAlign w:val="center"/>
            <w:hideMark/>
          </w:tcPr>
          <w:p w14:paraId="489C4343" w14:textId="77777777" w:rsidR="006101BD" w:rsidRDefault="006101BD" w:rsidP="006101BD">
            <w:pPr>
              <w:pStyle w:val="TableBodyTextMIRB"/>
            </w:pPr>
            <w:r w:rsidRPr="00377980">
              <w:rPr>
                <w:rFonts w:eastAsia="Times New Roman"/>
                <w:lang w:eastAsia="en-CA"/>
              </w:rPr>
              <w:t>Not applicable</w:t>
            </w:r>
          </w:p>
        </w:tc>
      </w:tr>
      <w:tr w:rsidR="006101BD" w:rsidRPr="00655002" w14:paraId="5DEE88FE" w14:textId="77777777" w:rsidTr="006101BD">
        <w:trPr>
          <w:cantSplit/>
          <w:trHeight w:val="300"/>
          <w:jc w:val="center"/>
        </w:trPr>
        <w:tc>
          <w:tcPr>
            <w:tcW w:w="3836" w:type="pct"/>
            <w:vAlign w:val="center"/>
            <w:hideMark/>
          </w:tcPr>
          <w:p w14:paraId="3694D7AD" w14:textId="77777777" w:rsidR="006101BD" w:rsidRPr="00655002" w:rsidRDefault="006101BD" w:rsidP="006101BD">
            <w:pPr>
              <w:pStyle w:val="TableBodyTextMIRB"/>
              <w:rPr>
                <w:rFonts w:eastAsia="Times New Roman"/>
                <w:lang w:eastAsia="en-CA"/>
              </w:rPr>
            </w:pPr>
            <w:proofErr w:type="spellStart"/>
            <w:r>
              <w:t>Wawakapewin</w:t>
            </w:r>
            <w:proofErr w:type="spellEnd"/>
          </w:p>
        </w:tc>
        <w:tc>
          <w:tcPr>
            <w:tcW w:w="1164" w:type="pct"/>
            <w:noWrap/>
            <w:vAlign w:val="center"/>
            <w:hideMark/>
          </w:tcPr>
          <w:p w14:paraId="0722D268" w14:textId="77777777" w:rsidR="006101BD" w:rsidRDefault="006101BD" w:rsidP="006101BD">
            <w:pPr>
              <w:pStyle w:val="TableBodyTextMIRB"/>
            </w:pPr>
            <w:r w:rsidRPr="00377980">
              <w:rPr>
                <w:rFonts w:eastAsia="Times New Roman"/>
                <w:lang w:eastAsia="en-CA"/>
              </w:rPr>
              <w:t>Not applicable</w:t>
            </w:r>
          </w:p>
        </w:tc>
      </w:tr>
      <w:tr w:rsidR="006101BD" w:rsidRPr="00655002" w14:paraId="4270C01C" w14:textId="77777777" w:rsidTr="006101BD">
        <w:trPr>
          <w:cantSplit/>
          <w:trHeight w:val="300"/>
          <w:jc w:val="center"/>
        </w:trPr>
        <w:tc>
          <w:tcPr>
            <w:tcW w:w="3836" w:type="pct"/>
            <w:vAlign w:val="center"/>
            <w:hideMark/>
          </w:tcPr>
          <w:p w14:paraId="230A4E5E" w14:textId="77777777" w:rsidR="006101BD" w:rsidRPr="00655002" w:rsidRDefault="006101BD" w:rsidP="006101BD">
            <w:pPr>
              <w:pStyle w:val="TableBodyTextMIRB"/>
              <w:rPr>
                <w:rFonts w:eastAsia="Times New Roman"/>
                <w:lang w:eastAsia="en-CA"/>
              </w:rPr>
            </w:pPr>
            <w:proofErr w:type="spellStart"/>
            <w:r>
              <w:t>Weagamow</w:t>
            </w:r>
            <w:proofErr w:type="spellEnd"/>
            <w:r>
              <w:t xml:space="preserve"> Lake 87</w:t>
            </w:r>
          </w:p>
        </w:tc>
        <w:tc>
          <w:tcPr>
            <w:tcW w:w="1164" w:type="pct"/>
            <w:noWrap/>
            <w:vAlign w:val="center"/>
            <w:hideMark/>
          </w:tcPr>
          <w:p w14:paraId="5D6D3AAC" w14:textId="77777777" w:rsidR="006101BD" w:rsidRDefault="006101BD" w:rsidP="006101BD">
            <w:pPr>
              <w:pStyle w:val="TableBodyTextMIRB"/>
            </w:pPr>
            <w:r w:rsidRPr="00377980">
              <w:rPr>
                <w:rFonts w:eastAsia="Times New Roman"/>
                <w:lang w:eastAsia="en-CA"/>
              </w:rPr>
              <w:t>Not applicable</w:t>
            </w:r>
          </w:p>
        </w:tc>
      </w:tr>
      <w:tr w:rsidR="006101BD" w:rsidRPr="00655002" w14:paraId="6AF4349A" w14:textId="77777777" w:rsidTr="006101BD">
        <w:trPr>
          <w:cantSplit/>
          <w:trHeight w:val="300"/>
          <w:jc w:val="center"/>
        </w:trPr>
        <w:tc>
          <w:tcPr>
            <w:tcW w:w="3836" w:type="pct"/>
            <w:vAlign w:val="center"/>
            <w:hideMark/>
          </w:tcPr>
          <w:p w14:paraId="7A86D406" w14:textId="77777777" w:rsidR="006101BD" w:rsidRPr="00655002" w:rsidRDefault="006101BD" w:rsidP="006101BD">
            <w:pPr>
              <w:pStyle w:val="TableBodyTextMIRB"/>
              <w:rPr>
                <w:rFonts w:eastAsia="Times New Roman"/>
                <w:lang w:eastAsia="en-CA"/>
              </w:rPr>
            </w:pPr>
            <w:proofErr w:type="spellStart"/>
            <w:r>
              <w:t>Webequie</w:t>
            </w:r>
            <w:proofErr w:type="spellEnd"/>
          </w:p>
        </w:tc>
        <w:tc>
          <w:tcPr>
            <w:tcW w:w="1164" w:type="pct"/>
            <w:noWrap/>
            <w:vAlign w:val="center"/>
            <w:hideMark/>
          </w:tcPr>
          <w:p w14:paraId="2180F2ED" w14:textId="77777777" w:rsidR="006101BD" w:rsidRDefault="006101BD" w:rsidP="006101BD">
            <w:pPr>
              <w:pStyle w:val="TableBodyTextMIRB"/>
            </w:pPr>
            <w:r w:rsidRPr="00377980">
              <w:rPr>
                <w:rFonts w:eastAsia="Times New Roman"/>
                <w:lang w:eastAsia="en-CA"/>
              </w:rPr>
              <w:t>Not applicable</w:t>
            </w:r>
          </w:p>
        </w:tc>
      </w:tr>
      <w:tr w:rsidR="006101BD" w:rsidRPr="00655002" w14:paraId="7D0D4EF8" w14:textId="77777777" w:rsidTr="006101BD">
        <w:trPr>
          <w:cantSplit/>
          <w:trHeight w:val="300"/>
          <w:jc w:val="center"/>
        </w:trPr>
        <w:tc>
          <w:tcPr>
            <w:tcW w:w="3836" w:type="pct"/>
            <w:vAlign w:val="center"/>
            <w:hideMark/>
          </w:tcPr>
          <w:p w14:paraId="3592F53A" w14:textId="77777777" w:rsidR="006101BD" w:rsidRPr="00655002" w:rsidRDefault="006101BD" w:rsidP="006101BD">
            <w:pPr>
              <w:pStyle w:val="TableBodyTextMIRB"/>
              <w:rPr>
                <w:rFonts w:eastAsia="Times New Roman"/>
                <w:lang w:eastAsia="en-CA"/>
              </w:rPr>
            </w:pPr>
            <w:r>
              <w:t>Whitefish Bay 32a</w:t>
            </w:r>
          </w:p>
        </w:tc>
        <w:tc>
          <w:tcPr>
            <w:tcW w:w="1164" w:type="pct"/>
            <w:noWrap/>
            <w:vAlign w:val="center"/>
            <w:hideMark/>
          </w:tcPr>
          <w:p w14:paraId="61D68085" w14:textId="77777777" w:rsidR="006101BD" w:rsidRDefault="006101BD" w:rsidP="006101BD">
            <w:pPr>
              <w:pStyle w:val="TableBodyTextMIRB"/>
            </w:pPr>
            <w:r w:rsidRPr="00377980">
              <w:rPr>
                <w:rFonts w:eastAsia="Times New Roman"/>
                <w:lang w:eastAsia="en-CA"/>
              </w:rPr>
              <w:t>Not applicable</w:t>
            </w:r>
          </w:p>
        </w:tc>
      </w:tr>
      <w:tr w:rsidR="006101BD" w:rsidRPr="00655002" w14:paraId="2CEA46B5" w14:textId="77777777" w:rsidTr="006101BD">
        <w:trPr>
          <w:cantSplit/>
          <w:trHeight w:val="300"/>
          <w:jc w:val="center"/>
        </w:trPr>
        <w:tc>
          <w:tcPr>
            <w:tcW w:w="3836" w:type="pct"/>
            <w:vAlign w:val="center"/>
            <w:hideMark/>
          </w:tcPr>
          <w:p w14:paraId="029B8C70" w14:textId="77777777" w:rsidR="006101BD" w:rsidRPr="00655002" w:rsidRDefault="006101BD" w:rsidP="006101BD">
            <w:pPr>
              <w:pStyle w:val="TableBodyTextMIRB"/>
              <w:rPr>
                <w:rFonts w:eastAsia="Times New Roman"/>
                <w:lang w:eastAsia="en-CA"/>
              </w:rPr>
            </w:pPr>
            <w:r>
              <w:t>Whitefish Bay 33a</w:t>
            </w:r>
          </w:p>
        </w:tc>
        <w:tc>
          <w:tcPr>
            <w:tcW w:w="1164" w:type="pct"/>
            <w:noWrap/>
            <w:vAlign w:val="center"/>
            <w:hideMark/>
          </w:tcPr>
          <w:p w14:paraId="24676068" w14:textId="77777777" w:rsidR="006101BD" w:rsidRDefault="006101BD" w:rsidP="006101BD">
            <w:pPr>
              <w:pStyle w:val="TableBodyTextMIRB"/>
            </w:pPr>
            <w:r w:rsidRPr="00377980">
              <w:rPr>
                <w:rFonts w:eastAsia="Times New Roman"/>
                <w:lang w:eastAsia="en-CA"/>
              </w:rPr>
              <w:t>Not applicable</w:t>
            </w:r>
          </w:p>
        </w:tc>
      </w:tr>
      <w:tr w:rsidR="006101BD" w:rsidRPr="00655002" w14:paraId="0EF9B603" w14:textId="77777777" w:rsidTr="006101BD">
        <w:trPr>
          <w:cantSplit/>
          <w:trHeight w:val="300"/>
          <w:jc w:val="center"/>
        </w:trPr>
        <w:tc>
          <w:tcPr>
            <w:tcW w:w="3836" w:type="pct"/>
            <w:vAlign w:val="center"/>
            <w:hideMark/>
          </w:tcPr>
          <w:p w14:paraId="32A75ED4" w14:textId="77777777" w:rsidR="006101BD" w:rsidRPr="00655002" w:rsidRDefault="006101BD" w:rsidP="006101BD">
            <w:pPr>
              <w:pStyle w:val="TableBodyTextMIRB"/>
              <w:rPr>
                <w:rFonts w:eastAsia="Times New Roman"/>
                <w:lang w:eastAsia="en-CA"/>
              </w:rPr>
            </w:pPr>
            <w:r>
              <w:t>Whitefish Bay 34a</w:t>
            </w:r>
          </w:p>
        </w:tc>
        <w:tc>
          <w:tcPr>
            <w:tcW w:w="1164" w:type="pct"/>
            <w:noWrap/>
            <w:vAlign w:val="center"/>
            <w:hideMark/>
          </w:tcPr>
          <w:p w14:paraId="59EDB305" w14:textId="77777777" w:rsidR="006101BD" w:rsidRDefault="006101BD" w:rsidP="006101BD">
            <w:pPr>
              <w:pStyle w:val="TableBodyTextMIRB"/>
            </w:pPr>
            <w:r w:rsidRPr="00377980">
              <w:rPr>
                <w:rFonts w:eastAsia="Times New Roman"/>
                <w:lang w:eastAsia="en-CA"/>
              </w:rPr>
              <w:t>Not applicable</w:t>
            </w:r>
          </w:p>
        </w:tc>
      </w:tr>
      <w:tr w:rsidR="006101BD" w:rsidRPr="00655002" w14:paraId="1CFDE8AC" w14:textId="77777777" w:rsidTr="006101BD">
        <w:trPr>
          <w:cantSplit/>
          <w:trHeight w:val="300"/>
          <w:jc w:val="center"/>
        </w:trPr>
        <w:tc>
          <w:tcPr>
            <w:tcW w:w="3836" w:type="pct"/>
            <w:vAlign w:val="center"/>
            <w:hideMark/>
          </w:tcPr>
          <w:p w14:paraId="1CC859D9" w14:textId="77777777" w:rsidR="006101BD" w:rsidRPr="00655002" w:rsidRDefault="006101BD" w:rsidP="006101BD">
            <w:pPr>
              <w:pStyle w:val="TableBodyTextMIRB"/>
              <w:rPr>
                <w:rFonts w:eastAsia="Times New Roman"/>
                <w:lang w:eastAsia="en-CA"/>
              </w:rPr>
            </w:pPr>
            <w:r>
              <w:t>Whitefish Island</w:t>
            </w:r>
          </w:p>
        </w:tc>
        <w:tc>
          <w:tcPr>
            <w:tcW w:w="1164" w:type="pct"/>
            <w:noWrap/>
            <w:vAlign w:val="center"/>
            <w:hideMark/>
          </w:tcPr>
          <w:p w14:paraId="4D2B9B9E" w14:textId="77777777" w:rsidR="006101BD" w:rsidRDefault="006101BD" w:rsidP="006101BD">
            <w:pPr>
              <w:pStyle w:val="TableBodyTextMIRB"/>
            </w:pPr>
            <w:r w:rsidRPr="00377980">
              <w:rPr>
                <w:rFonts w:eastAsia="Times New Roman"/>
                <w:lang w:eastAsia="en-CA"/>
              </w:rPr>
              <w:t>Not applicable</w:t>
            </w:r>
          </w:p>
        </w:tc>
      </w:tr>
      <w:tr w:rsidR="006101BD" w:rsidRPr="00655002" w14:paraId="521E24AC" w14:textId="77777777" w:rsidTr="006101BD">
        <w:trPr>
          <w:cantSplit/>
          <w:trHeight w:val="300"/>
          <w:jc w:val="center"/>
        </w:trPr>
        <w:tc>
          <w:tcPr>
            <w:tcW w:w="3836" w:type="pct"/>
            <w:vAlign w:val="center"/>
            <w:hideMark/>
          </w:tcPr>
          <w:p w14:paraId="53D3D404" w14:textId="77777777" w:rsidR="006101BD" w:rsidRPr="00655002" w:rsidRDefault="006101BD" w:rsidP="006101BD">
            <w:pPr>
              <w:pStyle w:val="TableBodyTextMIRB"/>
              <w:rPr>
                <w:rFonts w:eastAsia="Times New Roman"/>
                <w:lang w:eastAsia="en-CA"/>
              </w:rPr>
            </w:pPr>
            <w:r>
              <w:t>Whitefish Lake 6</w:t>
            </w:r>
          </w:p>
        </w:tc>
        <w:tc>
          <w:tcPr>
            <w:tcW w:w="1164" w:type="pct"/>
            <w:noWrap/>
            <w:vAlign w:val="center"/>
            <w:hideMark/>
          </w:tcPr>
          <w:p w14:paraId="00798CE0" w14:textId="77777777" w:rsidR="006101BD" w:rsidRDefault="006101BD" w:rsidP="006101BD">
            <w:pPr>
              <w:pStyle w:val="TableBodyTextMIRB"/>
            </w:pPr>
            <w:r w:rsidRPr="00377980">
              <w:rPr>
                <w:rFonts w:eastAsia="Times New Roman"/>
                <w:lang w:eastAsia="en-CA"/>
              </w:rPr>
              <w:t>Not applicable</w:t>
            </w:r>
          </w:p>
        </w:tc>
      </w:tr>
      <w:tr w:rsidR="006101BD" w:rsidRPr="00655002" w14:paraId="7007F669" w14:textId="77777777" w:rsidTr="006101BD">
        <w:trPr>
          <w:cantSplit/>
          <w:trHeight w:val="300"/>
          <w:jc w:val="center"/>
        </w:trPr>
        <w:tc>
          <w:tcPr>
            <w:tcW w:w="3836" w:type="pct"/>
            <w:vAlign w:val="center"/>
            <w:hideMark/>
          </w:tcPr>
          <w:p w14:paraId="6971B645" w14:textId="77777777" w:rsidR="006101BD" w:rsidRPr="00655002" w:rsidRDefault="006101BD" w:rsidP="006101BD">
            <w:pPr>
              <w:pStyle w:val="TableBodyTextMIRB"/>
              <w:rPr>
                <w:rFonts w:eastAsia="Times New Roman"/>
                <w:lang w:eastAsia="en-CA"/>
              </w:rPr>
            </w:pPr>
            <w:r>
              <w:t>Whitefish River 4</w:t>
            </w:r>
          </w:p>
        </w:tc>
        <w:tc>
          <w:tcPr>
            <w:tcW w:w="1164" w:type="pct"/>
            <w:noWrap/>
            <w:vAlign w:val="center"/>
            <w:hideMark/>
          </w:tcPr>
          <w:p w14:paraId="4A6A6DED" w14:textId="77777777" w:rsidR="006101BD" w:rsidRDefault="006101BD" w:rsidP="006101BD">
            <w:pPr>
              <w:pStyle w:val="TableBodyTextMIRB"/>
            </w:pPr>
            <w:r w:rsidRPr="00377980">
              <w:rPr>
                <w:rFonts w:eastAsia="Times New Roman"/>
                <w:lang w:eastAsia="en-CA"/>
              </w:rPr>
              <w:t>Not applicable</w:t>
            </w:r>
          </w:p>
        </w:tc>
      </w:tr>
      <w:tr w:rsidR="006101BD" w:rsidRPr="00655002" w14:paraId="6FFD3CD0" w14:textId="77777777" w:rsidTr="006101BD">
        <w:trPr>
          <w:cantSplit/>
          <w:trHeight w:val="300"/>
          <w:jc w:val="center"/>
        </w:trPr>
        <w:tc>
          <w:tcPr>
            <w:tcW w:w="3836" w:type="pct"/>
            <w:vAlign w:val="center"/>
            <w:hideMark/>
          </w:tcPr>
          <w:p w14:paraId="7C8507C3" w14:textId="77777777" w:rsidR="006101BD" w:rsidRPr="00655002" w:rsidRDefault="006101BD" w:rsidP="006101BD">
            <w:pPr>
              <w:pStyle w:val="TableBodyTextMIRB"/>
              <w:rPr>
                <w:rFonts w:eastAsia="Times New Roman"/>
                <w:lang w:eastAsia="en-CA"/>
              </w:rPr>
            </w:pPr>
            <w:proofErr w:type="spellStart"/>
            <w:r>
              <w:t>Whitesand</w:t>
            </w:r>
            <w:proofErr w:type="spellEnd"/>
          </w:p>
        </w:tc>
        <w:tc>
          <w:tcPr>
            <w:tcW w:w="1164" w:type="pct"/>
            <w:noWrap/>
            <w:vAlign w:val="center"/>
            <w:hideMark/>
          </w:tcPr>
          <w:p w14:paraId="1687BA28" w14:textId="77777777" w:rsidR="006101BD" w:rsidRDefault="006101BD" w:rsidP="006101BD">
            <w:pPr>
              <w:pStyle w:val="TableBodyTextMIRB"/>
            </w:pPr>
            <w:r w:rsidRPr="00377980">
              <w:rPr>
                <w:rFonts w:eastAsia="Times New Roman"/>
                <w:lang w:eastAsia="en-CA"/>
              </w:rPr>
              <w:t>Not applicable</w:t>
            </w:r>
          </w:p>
        </w:tc>
      </w:tr>
      <w:tr w:rsidR="006101BD" w:rsidRPr="00655002" w14:paraId="4C4ECBEA" w14:textId="77777777" w:rsidTr="006101BD">
        <w:trPr>
          <w:cantSplit/>
          <w:trHeight w:val="300"/>
          <w:jc w:val="center"/>
        </w:trPr>
        <w:tc>
          <w:tcPr>
            <w:tcW w:w="3836" w:type="pct"/>
            <w:vAlign w:val="center"/>
            <w:hideMark/>
          </w:tcPr>
          <w:p w14:paraId="6112DED0" w14:textId="77777777" w:rsidR="006101BD" w:rsidRPr="00655002" w:rsidRDefault="006101BD" w:rsidP="006101BD">
            <w:pPr>
              <w:pStyle w:val="TableBodyTextMIRB"/>
              <w:rPr>
                <w:rFonts w:eastAsia="Times New Roman"/>
                <w:lang w:eastAsia="en-CA"/>
              </w:rPr>
            </w:pPr>
            <w:proofErr w:type="spellStart"/>
            <w:r>
              <w:t>Wikwemikong</w:t>
            </w:r>
            <w:proofErr w:type="spellEnd"/>
            <w:r>
              <w:t xml:space="preserve"> </w:t>
            </w:r>
            <w:proofErr w:type="spellStart"/>
            <w:r>
              <w:t>Unceded</w:t>
            </w:r>
            <w:proofErr w:type="spellEnd"/>
            <w:r>
              <w:t xml:space="preserve"> 26</w:t>
            </w:r>
          </w:p>
        </w:tc>
        <w:tc>
          <w:tcPr>
            <w:tcW w:w="1164" w:type="pct"/>
            <w:noWrap/>
            <w:vAlign w:val="center"/>
            <w:hideMark/>
          </w:tcPr>
          <w:p w14:paraId="2BFAB718" w14:textId="77777777" w:rsidR="006101BD" w:rsidRDefault="006101BD" w:rsidP="006101BD">
            <w:pPr>
              <w:pStyle w:val="TableBodyTextMIRB"/>
            </w:pPr>
            <w:r w:rsidRPr="00377980">
              <w:rPr>
                <w:rFonts w:eastAsia="Times New Roman"/>
                <w:lang w:eastAsia="en-CA"/>
              </w:rPr>
              <w:t>Not applicable</w:t>
            </w:r>
          </w:p>
        </w:tc>
      </w:tr>
      <w:tr w:rsidR="006101BD" w:rsidRPr="00655002" w14:paraId="3553EC5A" w14:textId="77777777" w:rsidTr="006101BD">
        <w:trPr>
          <w:cantSplit/>
          <w:trHeight w:val="300"/>
          <w:jc w:val="center"/>
        </w:trPr>
        <w:tc>
          <w:tcPr>
            <w:tcW w:w="3836" w:type="pct"/>
            <w:vAlign w:val="center"/>
          </w:tcPr>
          <w:p w14:paraId="05F1B2B1" w14:textId="77777777" w:rsidR="006101BD" w:rsidRDefault="006101BD" w:rsidP="006101BD">
            <w:pPr>
              <w:pStyle w:val="TableBodyTextMIRB"/>
            </w:pPr>
            <w:proofErr w:type="spellStart"/>
            <w:r>
              <w:t>Winisk</w:t>
            </w:r>
            <w:proofErr w:type="spellEnd"/>
            <w:r>
              <w:t xml:space="preserve"> 90</w:t>
            </w:r>
          </w:p>
        </w:tc>
        <w:tc>
          <w:tcPr>
            <w:tcW w:w="1164" w:type="pct"/>
            <w:noWrap/>
            <w:vAlign w:val="center"/>
          </w:tcPr>
          <w:p w14:paraId="2460EC3F" w14:textId="77777777" w:rsidR="006101BD" w:rsidRDefault="006101BD" w:rsidP="006101BD">
            <w:pPr>
              <w:pStyle w:val="TableBodyTextMIRB"/>
            </w:pPr>
            <w:r w:rsidRPr="00377980">
              <w:rPr>
                <w:rFonts w:eastAsia="Times New Roman"/>
                <w:lang w:eastAsia="en-CA"/>
              </w:rPr>
              <w:t>Not applicable</w:t>
            </w:r>
          </w:p>
        </w:tc>
      </w:tr>
      <w:tr w:rsidR="006101BD" w:rsidRPr="00655002" w14:paraId="407265EF" w14:textId="77777777" w:rsidTr="006101BD">
        <w:trPr>
          <w:cantSplit/>
          <w:trHeight w:val="300"/>
          <w:jc w:val="center"/>
        </w:trPr>
        <w:tc>
          <w:tcPr>
            <w:tcW w:w="3836" w:type="pct"/>
            <w:vAlign w:val="center"/>
          </w:tcPr>
          <w:p w14:paraId="6F9F0CC3" w14:textId="77777777" w:rsidR="006101BD" w:rsidRDefault="006101BD" w:rsidP="006101BD">
            <w:pPr>
              <w:pStyle w:val="TableBodyTextMIRB"/>
            </w:pPr>
            <w:proofErr w:type="spellStart"/>
            <w:r>
              <w:t>Wunnumin</w:t>
            </w:r>
            <w:proofErr w:type="spellEnd"/>
            <w:r>
              <w:t xml:space="preserve"> 1</w:t>
            </w:r>
          </w:p>
        </w:tc>
        <w:tc>
          <w:tcPr>
            <w:tcW w:w="1164" w:type="pct"/>
            <w:noWrap/>
            <w:vAlign w:val="center"/>
          </w:tcPr>
          <w:p w14:paraId="43B98D66" w14:textId="77777777" w:rsidR="006101BD" w:rsidRDefault="006101BD" w:rsidP="006101BD">
            <w:pPr>
              <w:pStyle w:val="TableBodyTextMIRB"/>
            </w:pPr>
            <w:r w:rsidRPr="00377980">
              <w:rPr>
                <w:rFonts w:eastAsia="Times New Roman"/>
                <w:lang w:eastAsia="en-CA"/>
              </w:rPr>
              <w:t>Not applicable</w:t>
            </w:r>
          </w:p>
        </w:tc>
      </w:tr>
      <w:tr w:rsidR="006101BD" w:rsidRPr="00655002" w14:paraId="23E4EA52" w14:textId="77777777" w:rsidTr="006101BD">
        <w:trPr>
          <w:cantSplit/>
          <w:trHeight w:val="300"/>
          <w:jc w:val="center"/>
        </w:trPr>
        <w:tc>
          <w:tcPr>
            <w:tcW w:w="3836" w:type="pct"/>
            <w:vAlign w:val="center"/>
          </w:tcPr>
          <w:p w14:paraId="7FBD6088" w14:textId="77777777" w:rsidR="006101BD" w:rsidRDefault="006101BD" w:rsidP="006101BD">
            <w:pPr>
              <w:pStyle w:val="TableBodyTextMIRB"/>
            </w:pPr>
            <w:proofErr w:type="spellStart"/>
            <w:r>
              <w:t>Wunnumin</w:t>
            </w:r>
            <w:proofErr w:type="spellEnd"/>
            <w:r>
              <w:t xml:space="preserve"> 2</w:t>
            </w:r>
          </w:p>
        </w:tc>
        <w:tc>
          <w:tcPr>
            <w:tcW w:w="1164" w:type="pct"/>
            <w:noWrap/>
            <w:vAlign w:val="center"/>
          </w:tcPr>
          <w:p w14:paraId="1F2D3207" w14:textId="77777777" w:rsidR="006101BD" w:rsidRDefault="006101BD" w:rsidP="006101BD">
            <w:pPr>
              <w:pStyle w:val="TableBodyTextMIRB"/>
            </w:pPr>
            <w:r w:rsidRPr="00377980">
              <w:rPr>
                <w:rFonts w:eastAsia="Times New Roman"/>
                <w:lang w:eastAsia="en-CA"/>
              </w:rPr>
              <w:t>Not applicable</w:t>
            </w:r>
          </w:p>
        </w:tc>
      </w:tr>
      <w:tr w:rsidR="006101BD" w:rsidRPr="00655002" w14:paraId="0BC9F683" w14:textId="77777777" w:rsidTr="006101BD">
        <w:trPr>
          <w:cantSplit/>
          <w:trHeight w:val="300"/>
          <w:jc w:val="center"/>
        </w:trPr>
        <w:tc>
          <w:tcPr>
            <w:tcW w:w="3836" w:type="pct"/>
            <w:vAlign w:val="center"/>
          </w:tcPr>
          <w:p w14:paraId="1FFE12F9" w14:textId="77777777" w:rsidR="006101BD" w:rsidRDefault="006101BD" w:rsidP="006101BD">
            <w:pPr>
              <w:pStyle w:val="TableBodyTextMIRB"/>
            </w:pPr>
            <w:r>
              <w:t>Yellow Girl Bay 32b</w:t>
            </w:r>
          </w:p>
        </w:tc>
        <w:tc>
          <w:tcPr>
            <w:tcW w:w="1164" w:type="pct"/>
            <w:noWrap/>
            <w:vAlign w:val="center"/>
          </w:tcPr>
          <w:p w14:paraId="712AA35C" w14:textId="77777777" w:rsidR="006101BD" w:rsidRDefault="006101BD" w:rsidP="006101BD">
            <w:pPr>
              <w:pStyle w:val="TableBodyTextMIRB"/>
            </w:pPr>
            <w:r w:rsidRPr="00377980">
              <w:rPr>
                <w:rFonts w:eastAsia="Times New Roman"/>
                <w:lang w:eastAsia="en-CA"/>
              </w:rPr>
              <w:t>Not applicable</w:t>
            </w:r>
          </w:p>
        </w:tc>
      </w:tr>
      <w:tr w:rsidR="006101BD" w:rsidRPr="00655002" w14:paraId="283DF35A" w14:textId="77777777" w:rsidTr="006101BD">
        <w:trPr>
          <w:cantSplit/>
          <w:trHeight w:val="300"/>
          <w:jc w:val="center"/>
        </w:trPr>
        <w:tc>
          <w:tcPr>
            <w:tcW w:w="3836" w:type="pct"/>
            <w:vAlign w:val="center"/>
          </w:tcPr>
          <w:p w14:paraId="5E02BD41" w14:textId="77777777" w:rsidR="006101BD" w:rsidRDefault="006101BD" w:rsidP="006101BD">
            <w:pPr>
              <w:pStyle w:val="TableBodyTextMIRB"/>
            </w:pPr>
            <w:proofErr w:type="spellStart"/>
            <w:r>
              <w:t>Zhiibaahaasing</w:t>
            </w:r>
            <w:proofErr w:type="spellEnd"/>
            <w:r>
              <w:t xml:space="preserve"> 19</w:t>
            </w:r>
          </w:p>
        </w:tc>
        <w:tc>
          <w:tcPr>
            <w:tcW w:w="1164" w:type="pct"/>
            <w:noWrap/>
            <w:vAlign w:val="center"/>
          </w:tcPr>
          <w:p w14:paraId="2A235343" w14:textId="77777777" w:rsidR="006101BD" w:rsidRDefault="006101BD" w:rsidP="006101BD">
            <w:pPr>
              <w:pStyle w:val="TableBodyTextMIRB"/>
            </w:pPr>
            <w:r w:rsidRPr="00377980">
              <w:rPr>
                <w:rFonts w:eastAsia="Times New Roman"/>
                <w:lang w:eastAsia="en-CA"/>
              </w:rPr>
              <w:t>Not applicable</w:t>
            </w:r>
          </w:p>
        </w:tc>
      </w:tr>
      <w:tr w:rsidR="006101BD" w:rsidRPr="00655002" w14:paraId="5E3DC318" w14:textId="77777777" w:rsidTr="006101BD">
        <w:trPr>
          <w:cantSplit/>
          <w:trHeight w:val="300"/>
          <w:jc w:val="center"/>
        </w:trPr>
        <w:tc>
          <w:tcPr>
            <w:tcW w:w="3836" w:type="pct"/>
            <w:vAlign w:val="center"/>
          </w:tcPr>
          <w:p w14:paraId="6BAD9E82" w14:textId="77777777" w:rsidR="006101BD" w:rsidRDefault="006101BD" w:rsidP="006101BD">
            <w:pPr>
              <w:pStyle w:val="TableBodyTextMIRB"/>
            </w:pPr>
            <w:proofErr w:type="spellStart"/>
            <w:r>
              <w:t>Zhiibaahaasing</w:t>
            </w:r>
            <w:proofErr w:type="spellEnd"/>
            <w:r>
              <w:t xml:space="preserve"> 19a</w:t>
            </w:r>
          </w:p>
        </w:tc>
        <w:tc>
          <w:tcPr>
            <w:tcW w:w="1164" w:type="pct"/>
            <w:noWrap/>
            <w:vAlign w:val="center"/>
          </w:tcPr>
          <w:p w14:paraId="7EA6C0C2" w14:textId="77777777" w:rsidR="006101BD" w:rsidRPr="00655002" w:rsidRDefault="006101BD" w:rsidP="006101BD">
            <w:pPr>
              <w:pStyle w:val="TableBodyTextMIRB"/>
              <w:rPr>
                <w:rFonts w:eastAsia="Times New Roman"/>
                <w:lang w:eastAsia="en-CA"/>
              </w:rPr>
            </w:pPr>
            <w:r>
              <w:rPr>
                <w:rFonts w:eastAsia="Times New Roman"/>
                <w:lang w:eastAsia="en-CA"/>
              </w:rPr>
              <w:t>Not applicable</w:t>
            </w:r>
          </w:p>
        </w:tc>
      </w:tr>
    </w:tbl>
    <w:p w14:paraId="027249DD" w14:textId="77777777" w:rsidR="006101BD" w:rsidRDefault="006101BD" w:rsidP="00585B40">
      <w:pPr>
        <w:pStyle w:val="BodyAccessibleTextMIRB"/>
      </w:pPr>
      <w:r>
        <w:br w:type="page"/>
      </w:r>
    </w:p>
    <w:p w14:paraId="7588441A" w14:textId="77777777" w:rsidR="006101BD" w:rsidRDefault="006101BD" w:rsidP="006101BD">
      <w:pPr>
        <w:pStyle w:val="Heading2MIRB"/>
      </w:pPr>
      <w:bookmarkStart w:id="37" w:name="_Toc2337809"/>
      <w:bookmarkStart w:id="38" w:name="StreetDirection"/>
      <w:r>
        <w:lastRenderedPageBreak/>
        <w:t>ORN_STREET_DIRECTION_LIST</w:t>
      </w:r>
      <w:bookmarkEnd w:id="37"/>
    </w:p>
    <w:bookmarkEnd w:id="38"/>
    <w:p w14:paraId="07A988B8" w14:textId="77777777" w:rsidR="006101BD" w:rsidRPr="00D31217" w:rsidRDefault="006101BD" w:rsidP="006101BD">
      <w:pPr>
        <w:pStyle w:val="BodyAccessibleTextMIRB"/>
      </w:pPr>
      <w:r w:rsidRPr="00D31217">
        <w:t xml:space="preserve">List of valid street </w:t>
      </w:r>
      <w:r>
        <w:t>directions</w:t>
      </w:r>
      <w:r w:rsidRPr="00D31217">
        <w:t>.</w:t>
      </w:r>
    </w:p>
    <w:tbl>
      <w:tblPr>
        <w:tblStyle w:val="TableGrid1"/>
        <w:tblW w:w="5000" w:type="pct"/>
        <w:tblLook w:val="04A0" w:firstRow="1" w:lastRow="0" w:firstColumn="1" w:lastColumn="0" w:noHBand="0" w:noVBand="1"/>
        <w:tblCaption w:val="Table: ORN_STREET_DIRECTION_LIST"/>
        <w:tblDescription w:val="The ORN_STREET_DIRECTION_LIST lookup table and attributes."/>
      </w:tblPr>
      <w:tblGrid>
        <w:gridCol w:w="2830"/>
        <w:gridCol w:w="1950"/>
        <w:gridCol w:w="1430"/>
        <w:gridCol w:w="1763"/>
        <w:gridCol w:w="3043"/>
      </w:tblGrid>
      <w:tr w:rsidR="006101BD" w:rsidRPr="00642EC3" w14:paraId="7DC882D3" w14:textId="77777777" w:rsidTr="006101BD">
        <w:trPr>
          <w:cantSplit/>
          <w:trHeight w:val="432"/>
          <w:tblHeader/>
        </w:trPr>
        <w:tc>
          <w:tcPr>
            <w:tcW w:w="1284" w:type="pct"/>
            <w:vAlign w:val="center"/>
          </w:tcPr>
          <w:p w14:paraId="0DEEBB36" w14:textId="77777777" w:rsidR="006101BD" w:rsidRPr="00642EC3" w:rsidRDefault="006101BD" w:rsidP="006101BD">
            <w:pPr>
              <w:pStyle w:val="TableHeaderRowTextMIRB"/>
            </w:pPr>
            <w:r w:rsidRPr="00642EC3">
              <w:t>Column Name</w:t>
            </w:r>
          </w:p>
        </w:tc>
        <w:tc>
          <w:tcPr>
            <w:tcW w:w="885" w:type="pct"/>
            <w:vAlign w:val="center"/>
          </w:tcPr>
          <w:p w14:paraId="1A90BB38" w14:textId="77777777" w:rsidR="006101BD" w:rsidRPr="00642EC3" w:rsidRDefault="006101BD" w:rsidP="006101BD">
            <w:pPr>
              <w:pStyle w:val="TableHeaderRowTextMIRB"/>
            </w:pPr>
            <w:r w:rsidRPr="00642EC3">
              <w:t>Column Type</w:t>
            </w:r>
          </w:p>
        </w:tc>
        <w:tc>
          <w:tcPr>
            <w:tcW w:w="649" w:type="pct"/>
            <w:vAlign w:val="center"/>
          </w:tcPr>
          <w:p w14:paraId="3D6B1A74" w14:textId="77777777" w:rsidR="006101BD" w:rsidRPr="00642EC3" w:rsidRDefault="006101BD" w:rsidP="006101BD">
            <w:pPr>
              <w:pStyle w:val="TableHeaderRowTextMIRB"/>
            </w:pPr>
            <w:r w:rsidRPr="00642EC3">
              <w:t>Mandatory</w:t>
            </w:r>
          </w:p>
        </w:tc>
        <w:tc>
          <w:tcPr>
            <w:tcW w:w="800" w:type="pct"/>
            <w:vAlign w:val="center"/>
          </w:tcPr>
          <w:p w14:paraId="50E29614" w14:textId="77777777" w:rsidR="006101BD" w:rsidRPr="00642EC3" w:rsidRDefault="006101BD" w:rsidP="006101BD">
            <w:pPr>
              <w:pStyle w:val="TableHeaderRowTextMIRB"/>
            </w:pPr>
            <w:r w:rsidRPr="00642EC3">
              <w:t>Short Name</w:t>
            </w:r>
          </w:p>
        </w:tc>
        <w:tc>
          <w:tcPr>
            <w:tcW w:w="1381" w:type="pct"/>
            <w:vAlign w:val="center"/>
          </w:tcPr>
          <w:p w14:paraId="1FA4511D" w14:textId="77777777" w:rsidR="006101BD" w:rsidRPr="00642EC3" w:rsidRDefault="006101BD" w:rsidP="006101BD">
            <w:pPr>
              <w:pStyle w:val="TableHeaderRowTextMIRB"/>
            </w:pPr>
            <w:r>
              <w:t>Description</w:t>
            </w:r>
          </w:p>
        </w:tc>
      </w:tr>
      <w:tr w:rsidR="006101BD" w:rsidRPr="00642EC3" w14:paraId="1B8A5504" w14:textId="77777777" w:rsidTr="006101BD">
        <w:trPr>
          <w:cantSplit/>
          <w:trHeight w:val="432"/>
        </w:trPr>
        <w:tc>
          <w:tcPr>
            <w:tcW w:w="1284" w:type="pct"/>
            <w:vAlign w:val="center"/>
          </w:tcPr>
          <w:p w14:paraId="104FC8D3" w14:textId="77777777" w:rsidR="006101BD" w:rsidRPr="00D31217" w:rsidRDefault="006101BD" w:rsidP="006101BD">
            <w:pPr>
              <w:pStyle w:val="TableColumnNameMIRB"/>
            </w:pPr>
            <w:r w:rsidRPr="00D31217">
              <w:t>STREET_</w:t>
            </w:r>
            <w:r>
              <w:t>DIRECTIONS</w:t>
            </w:r>
          </w:p>
        </w:tc>
        <w:tc>
          <w:tcPr>
            <w:tcW w:w="885" w:type="pct"/>
            <w:vAlign w:val="center"/>
          </w:tcPr>
          <w:p w14:paraId="5FD7F6FB" w14:textId="77777777" w:rsidR="006101BD" w:rsidRPr="00D31217" w:rsidRDefault="006101BD" w:rsidP="006101BD">
            <w:pPr>
              <w:pStyle w:val="TableBodyTextMIRB"/>
            </w:pPr>
            <w:r w:rsidRPr="00D31217">
              <w:t>VARCHAR2(10)</w:t>
            </w:r>
          </w:p>
        </w:tc>
        <w:tc>
          <w:tcPr>
            <w:tcW w:w="649" w:type="pct"/>
            <w:vAlign w:val="center"/>
          </w:tcPr>
          <w:p w14:paraId="7B2ADB17" w14:textId="77777777" w:rsidR="006101BD" w:rsidRPr="00D31217" w:rsidRDefault="006101BD" w:rsidP="006101BD">
            <w:pPr>
              <w:pStyle w:val="TableBodyTextMIRB"/>
            </w:pPr>
            <w:r w:rsidRPr="00D31217">
              <w:t>Yes</w:t>
            </w:r>
          </w:p>
        </w:tc>
        <w:tc>
          <w:tcPr>
            <w:tcW w:w="800" w:type="pct"/>
            <w:vAlign w:val="center"/>
          </w:tcPr>
          <w:p w14:paraId="3623EE61" w14:textId="77777777" w:rsidR="006101BD" w:rsidRPr="00D31217" w:rsidRDefault="006101BD" w:rsidP="006101BD">
            <w:pPr>
              <w:pStyle w:val="TableBodyTextMIRB"/>
            </w:pPr>
            <w:r w:rsidRPr="00D31217">
              <w:t>ST</w:t>
            </w:r>
            <w:r>
              <w:t>REET_DIR</w:t>
            </w:r>
          </w:p>
        </w:tc>
        <w:tc>
          <w:tcPr>
            <w:tcW w:w="1381" w:type="pct"/>
            <w:vAlign w:val="center"/>
          </w:tcPr>
          <w:p w14:paraId="1B7CBDCE" w14:textId="77777777" w:rsidR="006101BD" w:rsidRPr="00D31217" w:rsidRDefault="006101BD" w:rsidP="006101BD">
            <w:pPr>
              <w:pStyle w:val="TableBodyTextMIRB"/>
            </w:pPr>
            <w:r>
              <w:t>The direction of the street.</w:t>
            </w:r>
          </w:p>
        </w:tc>
      </w:tr>
      <w:tr w:rsidR="006101BD" w:rsidRPr="00642EC3" w14:paraId="25E707C8" w14:textId="77777777" w:rsidTr="006101BD">
        <w:trPr>
          <w:cantSplit/>
          <w:trHeight w:val="432"/>
        </w:trPr>
        <w:tc>
          <w:tcPr>
            <w:tcW w:w="1284" w:type="pct"/>
            <w:vAlign w:val="center"/>
          </w:tcPr>
          <w:p w14:paraId="24EC3161" w14:textId="77777777" w:rsidR="006101BD" w:rsidRPr="00D31217" w:rsidRDefault="006101BD" w:rsidP="006101BD">
            <w:pPr>
              <w:pStyle w:val="TableColumnNameMIRB"/>
            </w:pPr>
            <w:r>
              <w:t>OFFICIAL_LANGUAGE</w:t>
            </w:r>
          </w:p>
        </w:tc>
        <w:tc>
          <w:tcPr>
            <w:tcW w:w="885" w:type="pct"/>
            <w:vAlign w:val="center"/>
          </w:tcPr>
          <w:p w14:paraId="142F0F30" w14:textId="77777777" w:rsidR="006101BD" w:rsidRPr="00D31217" w:rsidRDefault="006101BD" w:rsidP="006101BD">
            <w:pPr>
              <w:pStyle w:val="TableBodyTextMIRB"/>
            </w:pPr>
            <w:r w:rsidRPr="00D31217">
              <w:t>VARCHAR2(</w:t>
            </w:r>
            <w:r>
              <w:t>3</w:t>
            </w:r>
            <w:r w:rsidRPr="00D31217">
              <w:t>)</w:t>
            </w:r>
          </w:p>
        </w:tc>
        <w:tc>
          <w:tcPr>
            <w:tcW w:w="649" w:type="pct"/>
            <w:vAlign w:val="center"/>
          </w:tcPr>
          <w:p w14:paraId="6C6659B6" w14:textId="77777777" w:rsidR="006101BD" w:rsidRPr="00D31217" w:rsidRDefault="006101BD" w:rsidP="006101BD">
            <w:pPr>
              <w:pStyle w:val="TableBodyTextMIRB"/>
            </w:pPr>
            <w:r w:rsidRPr="00D31217">
              <w:t>Yes</w:t>
            </w:r>
          </w:p>
        </w:tc>
        <w:tc>
          <w:tcPr>
            <w:tcW w:w="800" w:type="pct"/>
            <w:vAlign w:val="center"/>
          </w:tcPr>
          <w:p w14:paraId="2D8C7A94" w14:textId="77777777" w:rsidR="006101BD" w:rsidRPr="00D31217" w:rsidRDefault="006101BD" w:rsidP="006101BD">
            <w:pPr>
              <w:pStyle w:val="TableBodyTextMIRB"/>
            </w:pPr>
            <w:r>
              <w:t>OFF_LANG</w:t>
            </w:r>
          </w:p>
        </w:tc>
        <w:tc>
          <w:tcPr>
            <w:tcW w:w="1381" w:type="pct"/>
            <w:vAlign w:val="center"/>
          </w:tcPr>
          <w:p w14:paraId="01474321" w14:textId="77777777" w:rsidR="006101BD" w:rsidRDefault="006101BD" w:rsidP="006101BD">
            <w:pPr>
              <w:pStyle w:val="TableBodyTextMIRB"/>
            </w:pPr>
            <w:r w:rsidRPr="00D31217">
              <w:t xml:space="preserve">A </w:t>
            </w:r>
            <w:r>
              <w:t>code identifying the official language.</w:t>
            </w:r>
          </w:p>
        </w:tc>
      </w:tr>
      <w:tr w:rsidR="006101BD" w:rsidRPr="00642EC3" w14:paraId="7984C1AA" w14:textId="77777777" w:rsidTr="006101BD">
        <w:trPr>
          <w:cantSplit/>
          <w:trHeight w:val="432"/>
        </w:trPr>
        <w:tc>
          <w:tcPr>
            <w:tcW w:w="1284" w:type="pct"/>
            <w:vAlign w:val="center"/>
          </w:tcPr>
          <w:p w14:paraId="2B223F60" w14:textId="77777777" w:rsidR="006101BD" w:rsidRDefault="006101BD" w:rsidP="006101BD">
            <w:pPr>
              <w:pStyle w:val="TableColumnNameMIRB"/>
            </w:pPr>
            <w:r>
              <w:t>CPC_DIRECTION_</w:t>
            </w:r>
          </w:p>
          <w:p w14:paraId="5BE6224C" w14:textId="77777777" w:rsidR="006101BD" w:rsidRPr="00D31217" w:rsidRDefault="006101BD" w:rsidP="006101BD">
            <w:pPr>
              <w:pStyle w:val="TableColumnNameMIRB"/>
            </w:pPr>
            <w:r>
              <w:t>CODE</w:t>
            </w:r>
          </w:p>
        </w:tc>
        <w:tc>
          <w:tcPr>
            <w:tcW w:w="885" w:type="pct"/>
            <w:vAlign w:val="center"/>
          </w:tcPr>
          <w:p w14:paraId="26BEACB1" w14:textId="77777777" w:rsidR="006101BD" w:rsidRPr="00D31217" w:rsidRDefault="006101BD" w:rsidP="006101BD">
            <w:pPr>
              <w:pStyle w:val="TableBodyTextMIRB"/>
            </w:pPr>
            <w:r w:rsidRPr="00D31217">
              <w:t>VARCHAR2(</w:t>
            </w:r>
            <w:r>
              <w:t>2</w:t>
            </w:r>
            <w:r w:rsidRPr="00D31217">
              <w:t>)</w:t>
            </w:r>
          </w:p>
        </w:tc>
        <w:tc>
          <w:tcPr>
            <w:tcW w:w="649" w:type="pct"/>
            <w:vAlign w:val="center"/>
          </w:tcPr>
          <w:p w14:paraId="7BF3D3D2" w14:textId="77777777" w:rsidR="006101BD" w:rsidRPr="00D31217" w:rsidRDefault="006101BD" w:rsidP="006101BD">
            <w:pPr>
              <w:pStyle w:val="TableBodyTextMIRB"/>
            </w:pPr>
            <w:r>
              <w:t>Yes</w:t>
            </w:r>
          </w:p>
        </w:tc>
        <w:tc>
          <w:tcPr>
            <w:tcW w:w="800" w:type="pct"/>
            <w:vAlign w:val="center"/>
          </w:tcPr>
          <w:p w14:paraId="5412111B" w14:textId="77777777" w:rsidR="006101BD" w:rsidRPr="00D31217" w:rsidRDefault="006101BD" w:rsidP="006101BD">
            <w:pPr>
              <w:pStyle w:val="TableBodyTextMIRB"/>
            </w:pPr>
            <w:r>
              <w:t>CPC_DIRECT</w:t>
            </w:r>
          </w:p>
        </w:tc>
        <w:tc>
          <w:tcPr>
            <w:tcW w:w="1381" w:type="pct"/>
            <w:vAlign w:val="center"/>
          </w:tcPr>
          <w:p w14:paraId="54270F5A" w14:textId="77777777" w:rsidR="006101BD" w:rsidRDefault="006101BD" w:rsidP="006101BD">
            <w:pPr>
              <w:pStyle w:val="TableBodyTextMIRB"/>
            </w:pPr>
            <w:r w:rsidRPr="00427D34">
              <w:t>The short form of the street direction as defined by Canada Post Corporation (CPC).</w:t>
            </w:r>
          </w:p>
        </w:tc>
      </w:tr>
      <w:tr w:rsidR="006101BD" w:rsidRPr="00642EC3" w14:paraId="5C215DFA" w14:textId="77777777" w:rsidTr="006101BD">
        <w:trPr>
          <w:cantSplit/>
          <w:trHeight w:val="432"/>
        </w:trPr>
        <w:tc>
          <w:tcPr>
            <w:tcW w:w="1284" w:type="pct"/>
            <w:vAlign w:val="center"/>
          </w:tcPr>
          <w:p w14:paraId="75068C05" w14:textId="77777777" w:rsidR="006101BD" w:rsidRPr="00D31217" w:rsidRDefault="006101BD" w:rsidP="006101BD">
            <w:pPr>
              <w:pStyle w:val="TableColumnNameMIRB"/>
            </w:pPr>
            <w:r>
              <w:t>NRN_DIRECTION</w:t>
            </w:r>
          </w:p>
        </w:tc>
        <w:tc>
          <w:tcPr>
            <w:tcW w:w="885" w:type="pct"/>
            <w:vAlign w:val="center"/>
          </w:tcPr>
          <w:p w14:paraId="17368000" w14:textId="77777777" w:rsidR="006101BD" w:rsidRPr="00D31217" w:rsidRDefault="006101BD" w:rsidP="006101BD">
            <w:pPr>
              <w:pStyle w:val="TableBodyTextMIRB"/>
            </w:pPr>
            <w:proofErr w:type="gramStart"/>
            <w:r>
              <w:t>NUMBER(</w:t>
            </w:r>
            <w:proofErr w:type="gramEnd"/>
            <w:r>
              <w:t>3,0)</w:t>
            </w:r>
          </w:p>
        </w:tc>
        <w:tc>
          <w:tcPr>
            <w:tcW w:w="649" w:type="pct"/>
            <w:vAlign w:val="center"/>
          </w:tcPr>
          <w:p w14:paraId="20D92DEF" w14:textId="77777777" w:rsidR="006101BD" w:rsidRPr="00D31217" w:rsidRDefault="006101BD" w:rsidP="006101BD">
            <w:pPr>
              <w:pStyle w:val="TableBodyTextMIRB"/>
            </w:pPr>
            <w:r>
              <w:t>No</w:t>
            </w:r>
          </w:p>
        </w:tc>
        <w:tc>
          <w:tcPr>
            <w:tcW w:w="800" w:type="pct"/>
            <w:vAlign w:val="center"/>
          </w:tcPr>
          <w:p w14:paraId="46C3EA90" w14:textId="77777777" w:rsidR="006101BD" w:rsidRPr="00D31217" w:rsidRDefault="006101BD" w:rsidP="006101BD">
            <w:pPr>
              <w:pStyle w:val="TableBodyTextMIRB"/>
            </w:pPr>
            <w:r>
              <w:t>NRN_DIRECT</w:t>
            </w:r>
          </w:p>
        </w:tc>
        <w:tc>
          <w:tcPr>
            <w:tcW w:w="1381" w:type="pct"/>
            <w:vAlign w:val="center"/>
          </w:tcPr>
          <w:p w14:paraId="650A6DC0" w14:textId="77777777" w:rsidR="006101BD" w:rsidRPr="00D31217" w:rsidRDefault="006101BD" w:rsidP="006101BD">
            <w:pPr>
              <w:pStyle w:val="TableBodyTextMIRB"/>
            </w:pPr>
            <w:r w:rsidRPr="00427D34">
              <w:t>Direction assigned to support the National Road Network (NRN).</w:t>
            </w:r>
          </w:p>
        </w:tc>
      </w:tr>
      <w:tr w:rsidR="006101BD" w:rsidRPr="00642EC3" w14:paraId="732E7B6B" w14:textId="77777777" w:rsidTr="006101BD">
        <w:trPr>
          <w:cantSplit/>
          <w:trHeight w:val="432"/>
        </w:trPr>
        <w:tc>
          <w:tcPr>
            <w:tcW w:w="1284" w:type="pct"/>
            <w:vAlign w:val="center"/>
          </w:tcPr>
          <w:p w14:paraId="071F29FF" w14:textId="77777777" w:rsidR="006101BD" w:rsidRDefault="006101BD" w:rsidP="006101BD">
            <w:pPr>
              <w:pStyle w:val="TableColumnNameMIRB"/>
            </w:pPr>
            <w:r w:rsidRPr="00D31217">
              <w:t>EFFECTIVE_</w:t>
            </w:r>
          </w:p>
          <w:p w14:paraId="519ADDDF" w14:textId="77777777" w:rsidR="006101BD" w:rsidRPr="00D31217" w:rsidRDefault="006101BD" w:rsidP="006101BD">
            <w:pPr>
              <w:pStyle w:val="TableColumnNameMIRB"/>
            </w:pPr>
            <w:r w:rsidRPr="00D31217">
              <w:t>DATETIME</w:t>
            </w:r>
          </w:p>
        </w:tc>
        <w:tc>
          <w:tcPr>
            <w:tcW w:w="885" w:type="pct"/>
            <w:vAlign w:val="center"/>
          </w:tcPr>
          <w:p w14:paraId="3D3EA3BB" w14:textId="77777777" w:rsidR="006101BD" w:rsidRPr="00D31217" w:rsidRDefault="006101BD" w:rsidP="006101BD">
            <w:pPr>
              <w:pStyle w:val="TableBodyTextMIRB"/>
            </w:pPr>
            <w:r w:rsidRPr="00D31217">
              <w:t>DATE</w:t>
            </w:r>
          </w:p>
        </w:tc>
        <w:tc>
          <w:tcPr>
            <w:tcW w:w="649" w:type="pct"/>
            <w:vAlign w:val="center"/>
          </w:tcPr>
          <w:p w14:paraId="271C101B" w14:textId="77777777" w:rsidR="006101BD" w:rsidRPr="00D31217" w:rsidRDefault="006101BD" w:rsidP="006101BD">
            <w:pPr>
              <w:pStyle w:val="TableBodyTextMIRB"/>
            </w:pPr>
            <w:r w:rsidRPr="00D31217">
              <w:t>Yes</w:t>
            </w:r>
          </w:p>
        </w:tc>
        <w:tc>
          <w:tcPr>
            <w:tcW w:w="800" w:type="pct"/>
            <w:vAlign w:val="center"/>
          </w:tcPr>
          <w:p w14:paraId="7AA2A71C" w14:textId="77777777" w:rsidR="006101BD" w:rsidRPr="00D31217" w:rsidRDefault="006101BD" w:rsidP="006101BD">
            <w:pPr>
              <w:pStyle w:val="TableBodyTextMIRB"/>
            </w:pPr>
            <w:r w:rsidRPr="00D31217">
              <w:t>EFF_DATE</w:t>
            </w:r>
          </w:p>
        </w:tc>
        <w:tc>
          <w:tcPr>
            <w:tcW w:w="1381" w:type="pct"/>
            <w:vAlign w:val="center"/>
          </w:tcPr>
          <w:p w14:paraId="4CF1CC11" w14:textId="77777777" w:rsidR="006101BD" w:rsidRPr="00D31217" w:rsidRDefault="006101BD" w:rsidP="006101BD">
            <w:pPr>
              <w:pStyle w:val="TableBodyTextMIRB"/>
            </w:pPr>
            <w:r w:rsidRPr="00D31217">
              <w:t>Date/time the record was created or last modified in the source database.</w:t>
            </w:r>
          </w:p>
        </w:tc>
      </w:tr>
      <w:tr w:rsidR="006101BD" w:rsidRPr="00D31217" w14:paraId="2F349BC9" w14:textId="77777777" w:rsidTr="006101BD">
        <w:trPr>
          <w:cantSplit/>
          <w:trHeight w:val="432"/>
        </w:trPr>
        <w:tc>
          <w:tcPr>
            <w:tcW w:w="1284" w:type="pct"/>
            <w:vAlign w:val="center"/>
          </w:tcPr>
          <w:p w14:paraId="5941B081" w14:textId="77777777" w:rsidR="006101BD" w:rsidRPr="00D31217" w:rsidRDefault="006101BD" w:rsidP="006101BD">
            <w:pPr>
              <w:pStyle w:val="TableColumnNameMIRB"/>
            </w:pPr>
            <w:r w:rsidRPr="00D31217">
              <w:t>EXPIRY_DATETIME</w:t>
            </w:r>
          </w:p>
        </w:tc>
        <w:tc>
          <w:tcPr>
            <w:tcW w:w="885" w:type="pct"/>
            <w:vAlign w:val="center"/>
          </w:tcPr>
          <w:p w14:paraId="481D2FC9" w14:textId="77777777" w:rsidR="006101BD" w:rsidRPr="00D31217" w:rsidRDefault="006101BD" w:rsidP="006101BD">
            <w:pPr>
              <w:pStyle w:val="TableBodyTextMIRB"/>
            </w:pPr>
            <w:r w:rsidRPr="00D31217">
              <w:t>DATE</w:t>
            </w:r>
          </w:p>
        </w:tc>
        <w:tc>
          <w:tcPr>
            <w:tcW w:w="649" w:type="pct"/>
            <w:vAlign w:val="center"/>
          </w:tcPr>
          <w:p w14:paraId="22BF1394" w14:textId="77777777" w:rsidR="006101BD" w:rsidRPr="00D31217" w:rsidRDefault="006101BD" w:rsidP="006101BD">
            <w:pPr>
              <w:pStyle w:val="TableBodyTextMIRB"/>
            </w:pPr>
            <w:r w:rsidRPr="00D31217">
              <w:t>No</w:t>
            </w:r>
          </w:p>
        </w:tc>
        <w:tc>
          <w:tcPr>
            <w:tcW w:w="800" w:type="pct"/>
            <w:vAlign w:val="center"/>
          </w:tcPr>
          <w:p w14:paraId="175EDB47" w14:textId="77777777" w:rsidR="006101BD" w:rsidRPr="00D31217" w:rsidRDefault="006101BD" w:rsidP="006101BD">
            <w:pPr>
              <w:pStyle w:val="TableBodyTextMIRB"/>
            </w:pPr>
            <w:r w:rsidRPr="00D31217">
              <w:t>EXP_DATE</w:t>
            </w:r>
          </w:p>
        </w:tc>
        <w:tc>
          <w:tcPr>
            <w:tcW w:w="1381" w:type="pct"/>
            <w:vAlign w:val="center"/>
          </w:tcPr>
          <w:p w14:paraId="2D0EE359" w14:textId="77777777" w:rsidR="006101BD" w:rsidRPr="00D31217" w:rsidRDefault="006101BD" w:rsidP="006101BD">
            <w:pPr>
              <w:pStyle w:val="TableBodyTextMIRB"/>
            </w:pPr>
            <w:r w:rsidRPr="00D31217">
              <w:t>Date/time that the record was expired from use.</w:t>
            </w:r>
          </w:p>
        </w:tc>
      </w:tr>
    </w:tbl>
    <w:p w14:paraId="10492851" w14:textId="77777777" w:rsidR="006101BD" w:rsidRPr="00905D40" w:rsidRDefault="006101BD" w:rsidP="006101BD">
      <w:pPr>
        <w:pStyle w:val="BodyAccessibleTextMIRB"/>
        <w:spacing w:before="240"/>
        <w:jc w:val="center"/>
        <w:rPr>
          <w:b/>
        </w:rPr>
      </w:pPr>
      <w:r w:rsidRPr="00905D40">
        <w:rPr>
          <w:b/>
        </w:rPr>
        <w:t>ORN_STREET_DIRECTION_LIST Permissible Values</w:t>
      </w:r>
    </w:p>
    <w:tbl>
      <w:tblPr>
        <w:tblStyle w:val="TableGrid1"/>
        <w:tblW w:w="5000" w:type="pct"/>
        <w:tblLook w:val="04A0" w:firstRow="1" w:lastRow="0" w:firstColumn="1" w:lastColumn="0" w:noHBand="0" w:noVBand="1"/>
        <w:tblCaption w:val=" Permissible Values: ORN_STREET_DIRECTION_LIST"/>
        <w:tblDescription w:val="The table lists all allowed values for ORN_STREET_DIRECTION_LIST."/>
      </w:tblPr>
      <w:tblGrid>
        <w:gridCol w:w="1728"/>
        <w:gridCol w:w="2250"/>
        <w:gridCol w:w="3061"/>
        <w:gridCol w:w="2159"/>
        <w:gridCol w:w="1818"/>
      </w:tblGrid>
      <w:tr w:rsidR="006101BD" w:rsidRPr="00642EC3" w14:paraId="065895D4" w14:textId="77777777" w:rsidTr="006101BD">
        <w:trPr>
          <w:cantSplit/>
          <w:trHeight w:val="302"/>
          <w:tblHeader/>
        </w:trPr>
        <w:tc>
          <w:tcPr>
            <w:tcW w:w="784" w:type="pct"/>
            <w:vAlign w:val="center"/>
          </w:tcPr>
          <w:p w14:paraId="619C6B0A" w14:textId="77777777" w:rsidR="006101BD" w:rsidRPr="00642EC3" w:rsidRDefault="006101BD" w:rsidP="006101BD">
            <w:pPr>
              <w:pStyle w:val="TableHeaderRowTextMIRB"/>
            </w:pPr>
            <w:r w:rsidRPr="00642EC3">
              <w:t xml:space="preserve">STREET </w:t>
            </w:r>
            <w:r>
              <w:t>DIRECTION</w:t>
            </w:r>
          </w:p>
        </w:tc>
        <w:tc>
          <w:tcPr>
            <w:tcW w:w="1021" w:type="pct"/>
            <w:vAlign w:val="center"/>
          </w:tcPr>
          <w:p w14:paraId="48C340A4" w14:textId="77777777" w:rsidR="006101BD" w:rsidRPr="00642EC3" w:rsidRDefault="006101BD" w:rsidP="006101BD">
            <w:pPr>
              <w:pStyle w:val="TableHeaderRowTextMIRB"/>
            </w:pPr>
            <w:r>
              <w:t>OFFICIAL LANGUAGE</w:t>
            </w:r>
          </w:p>
        </w:tc>
        <w:tc>
          <w:tcPr>
            <w:tcW w:w="1389" w:type="pct"/>
            <w:vAlign w:val="center"/>
          </w:tcPr>
          <w:p w14:paraId="05939D89" w14:textId="77777777" w:rsidR="006101BD" w:rsidRPr="00642EC3" w:rsidRDefault="006101BD" w:rsidP="006101BD">
            <w:pPr>
              <w:pStyle w:val="TableHeaderRowTextMIRB"/>
            </w:pPr>
            <w:r>
              <w:t>CPC DIRECTION CODE</w:t>
            </w:r>
          </w:p>
        </w:tc>
        <w:tc>
          <w:tcPr>
            <w:tcW w:w="980" w:type="pct"/>
            <w:vAlign w:val="center"/>
          </w:tcPr>
          <w:p w14:paraId="0B0F4EF7" w14:textId="77777777" w:rsidR="006101BD" w:rsidRPr="00642EC3" w:rsidRDefault="006101BD" w:rsidP="006101BD">
            <w:pPr>
              <w:pStyle w:val="TableHeaderRowTextMIRB"/>
            </w:pPr>
            <w:r w:rsidRPr="00642EC3">
              <w:t xml:space="preserve">NRN </w:t>
            </w:r>
            <w:r>
              <w:t>DIRECTION</w:t>
            </w:r>
          </w:p>
        </w:tc>
        <w:tc>
          <w:tcPr>
            <w:tcW w:w="825" w:type="pct"/>
            <w:vAlign w:val="center"/>
          </w:tcPr>
          <w:p w14:paraId="65550410" w14:textId="77777777" w:rsidR="006101BD" w:rsidRPr="00642EC3" w:rsidRDefault="006101BD" w:rsidP="006101BD">
            <w:pPr>
              <w:pStyle w:val="TableHeaderRowTextMIRB"/>
            </w:pPr>
            <w:r w:rsidRPr="00642EC3">
              <w:t>EXPIRY</w:t>
            </w:r>
          </w:p>
          <w:p w14:paraId="0989CBB5" w14:textId="77777777" w:rsidR="006101BD" w:rsidRPr="00642EC3" w:rsidRDefault="006101BD" w:rsidP="006101BD">
            <w:pPr>
              <w:pStyle w:val="TableHeaderRowTextMIRB"/>
            </w:pPr>
            <w:r w:rsidRPr="00642EC3">
              <w:t>DATETIME</w:t>
            </w:r>
          </w:p>
        </w:tc>
      </w:tr>
      <w:tr w:rsidR="006101BD" w:rsidRPr="00642EC3" w14:paraId="51D4476C" w14:textId="77777777" w:rsidTr="006101BD">
        <w:trPr>
          <w:cantSplit/>
          <w:trHeight w:val="302"/>
        </w:trPr>
        <w:tc>
          <w:tcPr>
            <w:tcW w:w="784" w:type="pct"/>
            <w:vAlign w:val="center"/>
          </w:tcPr>
          <w:p w14:paraId="0F78ACE7" w14:textId="77777777" w:rsidR="006101BD" w:rsidRDefault="006101BD" w:rsidP="006101BD">
            <w:pPr>
              <w:pStyle w:val="TableBodyTextMIRB"/>
            </w:pPr>
            <w:r>
              <w:t>East</w:t>
            </w:r>
          </w:p>
        </w:tc>
        <w:tc>
          <w:tcPr>
            <w:tcW w:w="1021" w:type="pct"/>
            <w:vAlign w:val="center"/>
          </w:tcPr>
          <w:p w14:paraId="238DC6F4" w14:textId="77777777" w:rsidR="006101BD" w:rsidRDefault="006101BD" w:rsidP="006101BD">
            <w:pPr>
              <w:pStyle w:val="TableBodyTextMIRB"/>
            </w:pPr>
            <w:r>
              <w:t>ENG</w:t>
            </w:r>
          </w:p>
        </w:tc>
        <w:tc>
          <w:tcPr>
            <w:tcW w:w="1389" w:type="pct"/>
            <w:vAlign w:val="center"/>
          </w:tcPr>
          <w:p w14:paraId="1116387D" w14:textId="77777777" w:rsidR="006101BD" w:rsidRDefault="006101BD" w:rsidP="006101BD">
            <w:pPr>
              <w:pStyle w:val="TableBodyTextMIRB"/>
            </w:pPr>
            <w:r>
              <w:t>E</w:t>
            </w:r>
          </w:p>
        </w:tc>
        <w:tc>
          <w:tcPr>
            <w:tcW w:w="980" w:type="pct"/>
            <w:vAlign w:val="center"/>
          </w:tcPr>
          <w:p w14:paraId="1C81CF94" w14:textId="77777777" w:rsidR="006101BD" w:rsidRDefault="006101BD" w:rsidP="006101BD">
            <w:pPr>
              <w:pStyle w:val="TableBodyTextMIRB"/>
            </w:pPr>
            <w:r>
              <w:t>5</w:t>
            </w:r>
          </w:p>
        </w:tc>
        <w:tc>
          <w:tcPr>
            <w:tcW w:w="825" w:type="pct"/>
            <w:vAlign w:val="center"/>
          </w:tcPr>
          <w:p w14:paraId="3B053523" w14:textId="77777777" w:rsidR="006101BD" w:rsidRDefault="006101BD" w:rsidP="006101BD">
            <w:pPr>
              <w:pStyle w:val="TableBodyTextMIRB"/>
            </w:pPr>
            <w:r>
              <w:t>Not applicable</w:t>
            </w:r>
          </w:p>
        </w:tc>
      </w:tr>
      <w:tr w:rsidR="006101BD" w:rsidRPr="00642EC3" w14:paraId="077B81BD" w14:textId="77777777" w:rsidTr="006101BD">
        <w:trPr>
          <w:cantSplit/>
          <w:trHeight w:val="302"/>
        </w:trPr>
        <w:tc>
          <w:tcPr>
            <w:tcW w:w="784" w:type="pct"/>
            <w:vAlign w:val="center"/>
          </w:tcPr>
          <w:p w14:paraId="57C4CD8E" w14:textId="77777777" w:rsidR="006101BD" w:rsidRDefault="006101BD" w:rsidP="006101BD">
            <w:pPr>
              <w:pStyle w:val="TableBodyTextMIRB"/>
            </w:pPr>
            <w:r>
              <w:t>Est</w:t>
            </w:r>
          </w:p>
        </w:tc>
        <w:tc>
          <w:tcPr>
            <w:tcW w:w="1021" w:type="pct"/>
            <w:vAlign w:val="center"/>
          </w:tcPr>
          <w:p w14:paraId="340E99D4" w14:textId="77777777" w:rsidR="006101BD" w:rsidRDefault="006101BD" w:rsidP="006101BD">
            <w:pPr>
              <w:pStyle w:val="TableBodyTextMIRB"/>
            </w:pPr>
            <w:r>
              <w:t>FRE</w:t>
            </w:r>
          </w:p>
        </w:tc>
        <w:tc>
          <w:tcPr>
            <w:tcW w:w="1389" w:type="pct"/>
            <w:vAlign w:val="center"/>
          </w:tcPr>
          <w:p w14:paraId="2F301A4E" w14:textId="77777777" w:rsidR="006101BD" w:rsidRDefault="006101BD" w:rsidP="006101BD">
            <w:pPr>
              <w:pStyle w:val="TableBodyTextMIRB"/>
            </w:pPr>
            <w:r>
              <w:t>E</w:t>
            </w:r>
          </w:p>
        </w:tc>
        <w:tc>
          <w:tcPr>
            <w:tcW w:w="980" w:type="pct"/>
            <w:vAlign w:val="center"/>
          </w:tcPr>
          <w:p w14:paraId="636DF654" w14:textId="77777777" w:rsidR="006101BD" w:rsidRDefault="006101BD" w:rsidP="006101BD">
            <w:pPr>
              <w:pStyle w:val="TableBodyTextMIRB"/>
            </w:pPr>
            <w:r>
              <w:t>6</w:t>
            </w:r>
          </w:p>
        </w:tc>
        <w:tc>
          <w:tcPr>
            <w:tcW w:w="825" w:type="pct"/>
            <w:vAlign w:val="center"/>
          </w:tcPr>
          <w:p w14:paraId="0C8FE61C" w14:textId="77777777" w:rsidR="006101BD" w:rsidRDefault="006101BD" w:rsidP="006101BD">
            <w:pPr>
              <w:pStyle w:val="TableBodyTextMIRB"/>
            </w:pPr>
            <w:r w:rsidRPr="00E633FD">
              <w:t>Not applicable</w:t>
            </w:r>
          </w:p>
        </w:tc>
      </w:tr>
      <w:tr w:rsidR="006101BD" w:rsidRPr="00642EC3" w14:paraId="7556305D" w14:textId="77777777" w:rsidTr="006101BD">
        <w:trPr>
          <w:cantSplit/>
          <w:trHeight w:val="302"/>
        </w:trPr>
        <w:tc>
          <w:tcPr>
            <w:tcW w:w="784" w:type="pct"/>
            <w:vAlign w:val="center"/>
          </w:tcPr>
          <w:p w14:paraId="282CE0AA" w14:textId="77777777" w:rsidR="006101BD" w:rsidRDefault="006101BD" w:rsidP="006101BD">
            <w:pPr>
              <w:pStyle w:val="TableBodyTextMIRB"/>
            </w:pPr>
            <w:r>
              <w:t>Nord Est</w:t>
            </w:r>
          </w:p>
        </w:tc>
        <w:tc>
          <w:tcPr>
            <w:tcW w:w="1021" w:type="pct"/>
            <w:vAlign w:val="center"/>
          </w:tcPr>
          <w:p w14:paraId="5CB3ABA7" w14:textId="77777777" w:rsidR="006101BD" w:rsidRDefault="006101BD" w:rsidP="006101BD">
            <w:pPr>
              <w:pStyle w:val="TableBodyTextMIRB"/>
            </w:pPr>
            <w:r>
              <w:t>FRE</w:t>
            </w:r>
          </w:p>
        </w:tc>
        <w:tc>
          <w:tcPr>
            <w:tcW w:w="1389" w:type="pct"/>
            <w:vAlign w:val="center"/>
          </w:tcPr>
          <w:p w14:paraId="73CD13F6" w14:textId="77777777" w:rsidR="006101BD" w:rsidRDefault="006101BD" w:rsidP="006101BD">
            <w:pPr>
              <w:pStyle w:val="TableBodyTextMIRB"/>
            </w:pPr>
            <w:r>
              <w:t>NE</w:t>
            </w:r>
          </w:p>
        </w:tc>
        <w:tc>
          <w:tcPr>
            <w:tcW w:w="980" w:type="pct"/>
            <w:vAlign w:val="center"/>
          </w:tcPr>
          <w:p w14:paraId="1D83AC98" w14:textId="77777777" w:rsidR="006101BD" w:rsidRDefault="006101BD" w:rsidP="006101BD">
            <w:pPr>
              <w:pStyle w:val="TableBodyTextMIRB"/>
            </w:pPr>
            <w:r>
              <w:t>12</w:t>
            </w:r>
          </w:p>
        </w:tc>
        <w:tc>
          <w:tcPr>
            <w:tcW w:w="825" w:type="pct"/>
            <w:vAlign w:val="center"/>
          </w:tcPr>
          <w:p w14:paraId="5F81102B" w14:textId="77777777" w:rsidR="006101BD" w:rsidRDefault="006101BD" w:rsidP="006101BD">
            <w:pPr>
              <w:pStyle w:val="TableBodyTextMIRB"/>
            </w:pPr>
            <w:r w:rsidRPr="00E633FD">
              <w:t>Not applicable</w:t>
            </w:r>
          </w:p>
        </w:tc>
      </w:tr>
      <w:tr w:rsidR="006101BD" w:rsidRPr="00642EC3" w14:paraId="118A519B" w14:textId="77777777" w:rsidTr="006101BD">
        <w:trPr>
          <w:cantSplit/>
          <w:trHeight w:val="302"/>
        </w:trPr>
        <w:tc>
          <w:tcPr>
            <w:tcW w:w="784" w:type="pct"/>
            <w:vAlign w:val="center"/>
          </w:tcPr>
          <w:p w14:paraId="068A4B76" w14:textId="77777777" w:rsidR="006101BD" w:rsidRDefault="006101BD" w:rsidP="006101BD">
            <w:pPr>
              <w:pStyle w:val="TableBodyTextMIRB"/>
            </w:pPr>
            <w:r>
              <w:t>Nord Ouest</w:t>
            </w:r>
          </w:p>
        </w:tc>
        <w:tc>
          <w:tcPr>
            <w:tcW w:w="1021" w:type="pct"/>
            <w:vAlign w:val="center"/>
          </w:tcPr>
          <w:p w14:paraId="027DA219" w14:textId="77777777" w:rsidR="006101BD" w:rsidRDefault="006101BD" w:rsidP="006101BD">
            <w:pPr>
              <w:pStyle w:val="TableBodyTextMIRB"/>
            </w:pPr>
            <w:r>
              <w:t>FRE</w:t>
            </w:r>
          </w:p>
        </w:tc>
        <w:tc>
          <w:tcPr>
            <w:tcW w:w="1389" w:type="pct"/>
            <w:vAlign w:val="center"/>
          </w:tcPr>
          <w:p w14:paraId="28C03D59" w14:textId="77777777" w:rsidR="006101BD" w:rsidRDefault="006101BD" w:rsidP="006101BD">
            <w:pPr>
              <w:pStyle w:val="TableBodyTextMIRB"/>
            </w:pPr>
            <w:r>
              <w:t>NO</w:t>
            </w:r>
          </w:p>
        </w:tc>
        <w:tc>
          <w:tcPr>
            <w:tcW w:w="980" w:type="pct"/>
            <w:vAlign w:val="center"/>
          </w:tcPr>
          <w:p w14:paraId="71FE55E0" w14:textId="77777777" w:rsidR="006101BD" w:rsidRDefault="006101BD" w:rsidP="006101BD">
            <w:pPr>
              <w:pStyle w:val="TableBodyTextMIRB"/>
            </w:pPr>
            <w:r>
              <w:t>10</w:t>
            </w:r>
          </w:p>
        </w:tc>
        <w:tc>
          <w:tcPr>
            <w:tcW w:w="825" w:type="pct"/>
            <w:vAlign w:val="center"/>
          </w:tcPr>
          <w:p w14:paraId="45315B59" w14:textId="77777777" w:rsidR="006101BD" w:rsidRDefault="006101BD" w:rsidP="006101BD">
            <w:pPr>
              <w:pStyle w:val="TableBodyTextMIRB"/>
            </w:pPr>
            <w:r w:rsidRPr="00E633FD">
              <w:t>Not applicable</w:t>
            </w:r>
          </w:p>
        </w:tc>
      </w:tr>
      <w:tr w:rsidR="006101BD" w:rsidRPr="00642EC3" w14:paraId="1BE495FA" w14:textId="77777777" w:rsidTr="006101BD">
        <w:trPr>
          <w:cantSplit/>
          <w:trHeight w:val="302"/>
        </w:trPr>
        <w:tc>
          <w:tcPr>
            <w:tcW w:w="784" w:type="pct"/>
            <w:vAlign w:val="center"/>
          </w:tcPr>
          <w:p w14:paraId="02696CD9" w14:textId="77777777" w:rsidR="006101BD" w:rsidRDefault="006101BD" w:rsidP="006101BD">
            <w:pPr>
              <w:pStyle w:val="TableBodyTextMIRB"/>
            </w:pPr>
            <w:r>
              <w:t>Nord</w:t>
            </w:r>
          </w:p>
        </w:tc>
        <w:tc>
          <w:tcPr>
            <w:tcW w:w="1021" w:type="pct"/>
            <w:vAlign w:val="center"/>
          </w:tcPr>
          <w:p w14:paraId="21816387" w14:textId="77777777" w:rsidR="006101BD" w:rsidRDefault="006101BD" w:rsidP="006101BD">
            <w:pPr>
              <w:pStyle w:val="TableBodyTextMIRB"/>
            </w:pPr>
            <w:r>
              <w:t>FRE</w:t>
            </w:r>
          </w:p>
        </w:tc>
        <w:tc>
          <w:tcPr>
            <w:tcW w:w="1389" w:type="pct"/>
            <w:vAlign w:val="center"/>
          </w:tcPr>
          <w:p w14:paraId="7BD3E957" w14:textId="77777777" w:rsidR="006101BD" w:rsidRDefault="006101BD" w:rsidP="006101BD">
            <w:pPr>
              <w:pStyle w:val="TableBodyTextMIRB"/>
            </w:pPr>
            <w:r>
              <w:t>N</w:t>
            </w:r>
          </w:p>
        </w:tc>
        <w:tc>
          <w:tcPr>
            <w:tcW w:w="980" w:type="pct"/>
            <w:vAlign w:val="center"/>
          </w:tcPr>
          <w:p w14:paraId="0BABA166" w14:textId="77777777" w:rsidR="006101BD" w:rsidRDefault="006101BD" w:rsidP="006101BD">
            <w:pPr>
              <w:pStyle w:val="TableBodyTextMIRB"/>
            </w:pPr>
            <w:r>
              <w:t>2</w:t>
            </w:r>
          </w:p>
        </w:tc>
        <w:tc>
          <w:tcPr>
            <w:tcW w:w="825" w:type="pct"/>
            <w:vAlign w:val="center"/>
          </w:tcPr>
          <w:p w14:paraId="525B8405" w14:textId="77777777" w:rsidR="006101BD" w:rsidRDefault="006101BD" w:rsidP="006101BD">
            <w:pPr>
              <w:pStyle w:val="TableBodyTextMIRB"/>
            </w:pPr>
            <w:r w:rsidRPr="00E633FD">
              <w:t>Not applicable</w:t>
            </w:r>
          </w:p>
        </w:tc>
      </w:tr>
      <w:tr w:rsidR="006101BD" w:rsidRPr="00642EC3" w14:paraId="6E8A6E89" w14:textId="77777777" w:rsidTr="006101BD">
        <w:trPr>
          <w:cantSplit/>
          <w:trHeight w:val="302"/>
        </w:trPr>
        <w:tc>
          <w:tcPr>
            <w:tcW w:w="784" w:type="pct"/>
            <w:vAlign w:val="center"/>
          </w:tcPr>
          <w:p w14:paraId="2B5A4959" w14:textId="77777777" w:rsidR="006101BD" w:rsidRDefault="006101BD" w:rsidP="006101BD">
            <w:pPr>
              <w:pStyle w:val="TableBodyTextMIRB"/>
            </w:pPr>
            <w:r>
              <w:t>North East</w:t>
            </w:r>
          </w:p>
        </w:tc>
        <w:tc>
          <w:tcPr>
            <w:tcW w:w="1021" w:type="pct"/>
            <w:vAlign w:val="center"/>
          </w:tcPr>
          <w:p w14:paraId="41BCB7A5" w14:textId="77777777" w:rsidR="006101BD" w:rsidRDefault="006101BD" w:rsidP="006101BD">
            <w:pPr>
              <w:pStyle w:val="TableBodyTextMIRB"/>
            </w:pPr>
            <w:r>
              <w:t>ENG</w:t>
            </w:r>
          </w:p>
        </w:tc>
        <w:tc>
          <w:tcPr>
            <w:tcW w:w="1389" w:type="pct"/>
            <w:vAlign w:val="center"/>
          </w:tcPr>
          <w:p w14:paraId="7FDE0663" w14:textId="77777777" w:rsidR="006101BD" w:rsidRDefault="006101BD" w:rsidP="006101BD">
            <w:pPr>
              <w:pStyle w:val="TableBodyTextMIRB"/>
            </w:pPr>
            <w:r>
              <w:t>NE</w:t>
            </w:r>
          </w:p>
        </w:tc>
        <w:tc>
          <w:tcPr>
            <w:tcW w:w="980" w:type="pct"/>
            <w:vAlign w:val="center"/>
          </w:tcPr>
          <w:p w14:paraId="03A7EED1" w14:textId="77777777" w:rsidR="006101BD" w:rsidRDefault="006101BD" w:rsidP="006101BD">
            <w:pPr>
              <w:pStyle w:val="TableBodyTextMIRB"/>
            </w:pPr>
            <w:r>
              <w:t>11</w:t>
            </w:r>
          </w:p>
        </w:tc>
        <w:tc>
          <w:tcPr>
            <w:tcW w:w="825" w:type="pct"/>
            <w:vAlign w:val="center"/>
          </w:tcPr>
          <w:p w14:paraId="5C817C4D" w14:textId="77777777" w:rsidR="006101BD" w:rsidRDefault="006101BD" w:rsidP="006101BD">
            <w:pPr>
              <w:pStyle w:val="TableBodyTextMIRB"/>
            </w:pPr>
            <w:r w:rsidRPr="00E633FD">
              <w:t>Not applicable</w:t>
            </w:r>
          </w:p>
        </w:tc>
      </w:tr>
      <w:tr w:rsidR="006101BD" w:rsidRPr="00642EC3" w14:paraId="23810874" w14:textId="77777777" w:rsidTr="006101BD">
        <w:trPr>
          <w:cantSplit/>
          <w:trHeight w:val="302"/>
        </w:trPr>
        <w:tc>
          <w:tcPr>
            <w:tcW w:w="784" w:type="pct"/>
            <w:vAlign w:val="center"/>
          </w:tcPr>
          <w:p w14:paraId="4FBF726F" w14:textId="77777777" w:rsidR="006101BD" w:rsidRDefault="006101BD" w:rsidP="006101BD">
            <w:pPr>
              <w:pStyle w:val="TableBodyTextMIRB"/>
            </w:pPr>
            <w:r>
              <w:t>North West</w:t>
            </w:r>
          </w:p>
        </w:tc>
        <w:tc>
          <w:tcPr>
            <w:tcW w:w="1021" w:type="pct"/>
            <w:vAlign w:val="center"/>
          </w:tcPr>
          <w:p w14:paraId="7E95DF1E" w14:textId="77777777" w:rsidR="006101BD" w:rsidRDefault="006101BD" w:rsidP="006101BD">
            <w:pPr>
              <w:pStyle w:val="TableBodyTextMIRB"/>
            </w:pPr>
            <w:r>
              <w:t>ENG</w:t>
            </w:r>
          </w:p>
        </w:tc>
        <w:tc>
          <w:tcPr>
            <w:tcW w:w="1389" w:type="pct"/>
            <w:vAlign w:val="center"/>
          </w:tcPr>
          <w:p w14:paraId="569D7716" w14:textId="77777777" w:rsidR="006101BD" w:rsidRDefault="006101BD" w:rsidP="006101BD">
            <w:pPr>
              <w:pStyle w:val="TableBodyTextMIRB"/>
            </w:pPr>
            <w:r>
              <w:t>NW</w:t>
            </w:r>
          </w:p>
        </w:tc>
        <w:tc>
          <w:tcPr>
            <w:tcW w:w="980" w:type="pct"/>
            <w:vAlign w:val="center"/>
          </w:tcPr>
          <w:p w14:paraId="71EE6420" w14:textId="77777777" w:rsidR="006101BD" w:rsidRDefault="006101BD" w:rsidP="006101BD">
            <w:pPr>
              <w:pStyle w:val="TableBodyTextMIRB"/>
            </w:pPr>
            <w:r>
              <w:t>9</w:t>
            </w:r>
          </w:p>
        </w:tc>
        <w:tc>
          <w:tcPr>
            <w:tcW w:w="825" w:type="pct"/>
            <w:vAlign w:val="center"/>
          </w:tcPr>
          <w:p w14:paraId="6184175C" w14:textId="77777777" w:rsidR="006101BD" w:rsidRDefault="006101BD" w:rsidP="006101BD">
            <w:pPr>
              <w:pStyle w:val="TableBodyTextMIRB"/>
            </w:pPr>
            <w:r w:rsidRPr="00E633FD">
              <w:t>Not applicable</w:t>
            </w:r>
          </w:p>
        </w:tc>
      </w:tr>
      <w:tr w:rsidR="006101BD" w:rsidRPr="00642EC3" w14:paraId="51D761CB" w14:textId="77777777" w:rsidTr="006101BD">
        <w:trPr>
          <w:cantSplit/>
          <w:trHeight w:val="302"/>
        </w:trPr>
        <w:tc>
          <w:tcPr>
            <w:tcW w:w="784" w:type="pct"/>
            <w:vAlign w:val="center"/>
          </w:tcPr>
          <w:p w14:paraId="282E106D" w14:textId="77777777" w:rsidR="006101BD" w:rsidRDefault="006101BD" w:rsidP="006101BD">
            <w:pPr>
              <w:pStyle w:val="TableBodyTextMIRB"/>
            </w:pPr>
            <w:r>
              <w:t>North</w:t>
            </w:r>
          </w:p>
        </w:tc>
        <w:tc>
          <w:tcPr>
            <w:tcW w:w="1021" w:type="pct"/>
            <w:vAlign w:val="center"/>
          </w:tcPr>
          <w:p w14:paraId="0A38E79D" w14:textId="77777777" w:rsidR="006101BD" w:rsidRDefault="006101BD" w:rsidP="006101BD">
            <w:pPr>
              <w:pStyle w:val="TableBodyTextMIRB"/>
            </w:pPr>
            <w:r>
              <w:t>ENG</w:t>
            </w:r>
          </w:p>
        </w:tc>
        <w:tc>
          <w:tcPr>
            <w:tcW w:w="1389" w:type="pct"/>
            <w:vAlign w:val="center"/>
          </w:tcPr>
          <w:p w14:paraId="441A267C" w14:textId="77777777" w:rsidR="006101BD" w:rsidRDefault="006101BD" w:rsidP="006101BD">
            <w:pPr>
              <w:pStyle w:val="TableBodyTextMIRB"/>
            </w:pPr>
            <w:r>
              <w:t>N</w:t>
            </w:r>
          </w:p>
        </w:tc>
        <w:tc>
          <w:tcPr>
            <w:tcW w:w="980" w:type="pct"/>
            <w:vAlign w:val="center"/>
          </w:tcPr>
          <w:p w14:paraId="3A434295" w14:textId="77777777" w:rsidR="006101BD" w:rsidRDefault="006101BD" w:rsidP="006101BD">
            <w:pPr>
              <w:pStyle w:val="TableBodyTextMIRB"/>
            </w:pPr>
            <w:r>
              <w:t>1</w:t>
            </w:r>
          </w:p>
        </w:tc>
        <w:tc>
          <w:tcPr>
            <w:tcW w:w="825" w:type="pct"/>
            <w:vAlign w:val="center"/>
          </w:tcPr>
          <w:p w14:paraId="415E184F" w14:textId="77777777" w:rsidR="006101BD" w:rsidRDefault="006101BD" w:rsidP="006101BD">
            <w:pPr>
              <w:pStyle w:val="TableBodyTextMIRB"/>
            </w:pPr>
            <w:r w:rsidRPr="00E633FD">
              <w:t>Not applicable</w:t>
            </w:r>
          </w:p>
        </w:tc>
      </w:tr>
      <w:tr w:rsidR="006101BD" w:rsidRPr="00642EC3" w14:paraId="3132CFD2" w14:textId="77777777" w:rsidTr="006101BD">
        <w:trPr>
          <w:cantSplit/>
          <w:trHeight w:val="302"/>
        </w:trPr>
        <w:tc>
          <w:tcPr>
            <w:tcW w:w="784" w:type="pct"/>
            <w:vAlign w:val="center"/>
          </w:tcPr>
          <w:p w14:paraId="4ECF9372" w14:textId="77777777" w:rsidR="006101BD" w:rsidRDefault="006101BD" w:rsidP="006101BD">
            <w:pPr>
              <w:pStyle w:val="TableBodyTextMIRB"/>
            </w:pPr>
            <w:r>
              <w:t>Ouest</w:t>
            </w:r>
          </w:p>
        </w:tc>
        <w:tc>
          <w:tcPr>
            <w:tcW w:w="1021" w:type="pct"/>
            <w:vAlign w:val="center"/>
          </w:tcPr>
          <w:p w14:paraId="0C584912" w14:textId="77777777" w:rsidR="006101BD" w:rsidRDefault="006101BD" w:rsidP="006101BD">
            <w:pPr>
              <w:pStyle w:val="TableBodyTextMIRB"/>
            </w:pPr>
            <w:r>
              <w:t>FRE</w:t>
            </w:r>
          </w:p>
        </w:tc>
        <w:tc>
          <w:tcPr>
            <w:tcW w:w="1389" w:type="pct"/>
            <w:vAlign w:val="center"/>
          </w:tcPr>
          <w:p w14:paraId="31F7E40C" w14:textId="77777777" w:rsidR="006101BD" w:rsidRDefault="006101BD" w:rsidP="006101BD">
            <w:pPr>
              <w:pStyle w:val="TableBodyTextMIRB"/>
            </w:pPr>
            <w:r>
              <w:t>O</w:t>
            </w:r>
          </w:p>
        </w:tc>
        <w:tc>
          <w:tcPr>
            <w:tcW w:w="980" w:type="pct"/>
            <w:vAlign w:val="center"/>
          </w:tcPr>
          <w:p w14:paraId="0DF47628" w14:textId="77777777" w:rsidR="006101BD" w:rsidRDefault="006101BD" w:rsidP="006101BD">
            <w:pPr>
              <w:pStyle w:val="TableBodyTextMIRB"/>
            </w:pPr>
            <w:r>
              <w:t>8 </w:t>
            </w:r>
          </w:p>
        </w:tc>
        <w:tc>
          <w:tcPr>
            <w:tcW w:w="825" w:type="pct"/>
            <w:vAlign w:val="center"/>
          </w:tcPr>
          <w:p w14:paraId="76658F2E" w14:textId="77777777" w:rsidR="006101BD" w:rsidRDefault="006101BD" w:rsidP="006101BD">
            <w:pPr>
              <w:pStyle w:val="TableBodyTextMIRB"/>
            </w:pPr>
            <w:r w:rsidRPr="00E633FD">
              <w:t>Not applicable</w:t>
            </w:r>
          </w:p>
        </w:tc>
      </w:tr>
      <w:tr w:rsidR="006101BD" w:rsidRPr="00642EC3" w14:paraId="496F7052" w14:textId="77777777" w:rsidTr="006101BD">
        <w:trPr>
          <w:cantSplit/>
          <w:trHeight w:val="302"/>
        </w:trPr>
        <w:tc>
          <w:tcPr>
            <w:tcW w:w="784" w:type="pct"/>
            <w:vAlign w:val="center"/>
          </w:tcPr>
          <w:p w14:paraId="055B8BBA" w14:textId="77777777" w:rsidR="006101BD" w:rsidRDefault="006101BD" w:rsidP="006101BD">
            <w:pPr>
              <w:pStyle w:val="TableBodyTextMIRB"/>
            </w:pPr>
            <w:r>
              <w:t>South East</w:t>
            </w:r>
          </w:p>
        </w:tc>
        <w:tc>
          <w:tcPr>
            <w:tcW w:w="1021" w:type="pct"/>
            <w:vAlign w:val="center"/>
          </w:tcPr>
          <w:p w14:paraId="240C0948" w14:textId="77777777" w:rsidR="006101BD" w:rsidRDefault="006101BD" w:rsidP="006101BD">
            <w:pPr>
              <w:pStyle w:val="TableBodyTextMIRB"/>
            </w:pPr>
            <w:r>
              <w:t>ENG</w:t>
            </w:r>
          </w:p>
        </w:tc>
        <w:tc>
          <w:tcPr>
            <w:tcW w:w="1389" w:type="pct"/>
            <w:vAlign w:val="center"/>
          </w:tcPr>
          <w:p w14:paraId="7CCCD729" w14:textId="77777777" w:rsidR="006101BD" w:rsidRDefault="006101BD" w:rsidP="006101BD">
            <w:pPr>
              <w:pStyle w:val="TableBodyTextMIRB"/>
            </w:pPr>
            <w:r>
              <w:t>SE</w:t>
            </w:r>
          </w:p>
        </w:tc>
        <w:tc>
          <w:tcPr>
            <w:tcW w:w="980" w:type="pct"/>
            <w:vAlign w:val="center"/>
          </w:tcPr>
          <w:p w14:paraId="59672F16" w14:textId="77777777" w:rsidR="006101BD" w:rsidRDefault="006101BD" w:rsidP="006101BD">
            <w:pPr>
              <w:pStyle w:val="TableBodyTextMIRB"/>
            </w:pPr>
            <w:r>
              <w:t>15</w:t>
            </w:r>
          </w:p>
        </w:tc>
        <w:tc>
          <w:tcPr>
            <w:tcW w:w="825" w:type="pct"/>
            <w:vAlign w:val="center"/>
          </w:tcPr>
          <w:p w14:paraId="66864E1C" w14:textId="77777777" w:rsidR="006101BD" w:rsidRDefault="006101BD" w:rsidP="006101BD">
            <w:pPr>
              <w:pStyle w:val="TableBodyTextMIRB"/>
            </w:pPr>
            <w:r w:rsidRPr="00E633FD">
              <w:t>Not applicable</w:t>
            </w:r>
          </w:p>
        </w:tc>
      </w:tr>
      <w:tr w:rsidR="006101BD" w:rsidRPr="00642EC3" w14:paraId="7B606809" w14:textId="77777777" w:rsidTr="006101BD">
        <w:trPr>
          <w:cantSplit/>
          <w:trHeight w:val="302"/>
        </w:trPr>
        <w:tc>
          <w:tcPr>
            <w:tcW w:w="784" w:type="pct"/>
            <w:vAlign w:val="center"/>
          </w:tcPr>
          <w:p w14:paraId="5334E60F" w14:textId="77777777" w:rsidR="006101BD" w:rsidRDefault="006101BD" w:rsidP="006101BD">
            <w:pPr>
              <w:pStyle w:val="TableBodyTextMIRB"/>
            </w:pPr>
            <w:r>
              <w:t>South West</w:t>
            </w:r>
          </w:p>
        </w:tc>
        <w:tc>
          <w:tcPr>
            <w:tcW w:w="1021" w:type="pct"/>
            <w:vAlign w:val="center"/>
          </w:tcPr>
          <w:p w14:paraId="2F6AB959" w14:textId="77777777" w:rsidR="006101BD" w:rsidRDefault="006101BD" w:rsidP="006101BD">
            <w:pPr>
              <w:pStyle w:val="TableBodyTextMIRB"/>
            </w:pPr>
            <w:r>
              <w:t>ENG</w:t>
            </w:r>
          </w:p>
        </w:tc>
        <w:tc>
          <w:tcPr>
            <w:tcW w:w="1389" w:type="pct"/>
            <w:vAlign w:val="center"/>
          </w:tcPr>
          <w:p w14:paraId="2C555463" w14:textId="77777777" w:rsidR="006101BD" w:rsidRDefault="006101BD" w:rsidP="006101BD">
            <w:pPr>
              <w:pStyle w:val="TableBodyTextMIRB"/>
            </w:pPr>
            <w:r>
              <w:t>SW</w:t>
            </w:r>
          </w:p>
        </w:tc>
        <w:tc>
          <w:tcPr>
            <w:tcW w:w="980" w:type="pct"/>
            <w:vAlign w:val="center"/>
          </w:tcPr>
          <w:p w14:paraId="609337A0" w14:textId="77777777" w:rsidR="006101BD" w:rsidRDefault="006101BD" w:rsidP="006101BD">
            <w:pPr>
              <w:pStyle w:val="TableBodyTextMIRB"/>
            </w:pPr>
            <w:r>
              <w:t>13</w:t>
            </w:r>
          </w:p>
        </w:tc>
        <w:tc>
          <w:tcPr>
            <w:tcW w:w="825" w:type="pct"/>
            <w:vAlign w:val="center"/>
          </w:tcPr>
          <w:p w14:paraId="0AC9D0EA" w14:textId="77777777" w:rsidR="006101BD" w:rsidRDefault="006101BD" w:rsidP="006101BD">
            <w:pPr>
              <w:pStyle w:val="TableBodyTextMIRB"/>
            </w:pPr>
            <w:r w:rsidRPr="00E633FD">
              <w:t>Not applicable</w:t>
            </w:r>
          </w:p>
        </w:tc>
      </w:tr>
      <w:tr w:rsidR="006101BD" w:rsidRPr="00642EC3" w14:paraId="3414C80A" w14:textId="77777777" w:rsidTr="006101BD">
        <w:trPr>
          <w:cantSplit/>
          <w:trHeight w:val="302"/>
        </w:trPr>
        <w:tc>
          <w:tcPr>
            <w:tcW w:w="784" w:type="pct"/>
            <w:vAlign w:val="center"/>
          </w:tcPr>
          <w:p w14:paraId="3C8428F7" w14:textId="77777777" w:rsidR="006101BD" w:rsidRDefault="006101BD" w:rsidP="006101BD">
            <w:pPr>
              <w:pStyle w:val="TableBodyTextMIRB"/>
            </w:pPr>
            <w:r>
              <w:t>South</w:t>
            </w:r>
          </w:p>
        </w:tc>
        <w:tc>
          <w:tcPr>
            <w:tcW w:w="1021" w:type="pct"/>
            <w:vAlign w:val="center"/>
          </w:tcPr>
          <w:p w14:paraId="352463C6" w14:textId="77777777" w:rsidR="006101BD" w:rsidRDefault="006101BD" w:rsidP="006101BD">
            <w:pPr>
              <w:pStyle w:val="TableBodyTextMIRB"/>
            </w:pPr>
            <w:r>
              <w:t>ENG</w:t>
            </w:r>
          </w:p>
        </w:tc>
        <w:tc>
          <w:tcPr>
            <w:tcW w:w="1389" w:type="pct"/>
            <w:vAlign w:val="center"/>
          </w:tcPr>
          <w:p w14:paraId="501466D0" w14:textId="77777777" w:rsidR="006101BD" w:rsidRDefault="006101BD" w:rsidP="006101BD">
            <w:pPr>
              <w:pStyle w:val="TableBodyTextMIRB"/>
            </w:pPr>
            <w:r>
              <w:t>S</w:t>
            </w:r>
          </w:p>
        </w:tc>
        <w:tc>
          <w:tcPr>
            <w:tcW w:w="980" w:type="pct"/>
            <w:vAlign w:val="center"/>
          </w:tcPr>
          <w:p w14:paraId="39B92922" w14:textId="77777777" w:rsidR="006101BD" w:rsidRDefault="006101BD" w:rsidP="006101BD">
            <w:pPr>
              <w:pStyle w:val="TableBodyTextMIRB"/>
            </w:pPr>
            <w:r>
              <w:t>3</w:t>
            </w:r>
          </w:p>
        </w:tc>
        <w:tc>
          <w:tcPr>
            <w:tcW w:w="825" w:type="pct"/>
            <w:vAlign w:val="center"/>
          </w:tcPr>
          <w:p w14:paraId="0F6BC297" w14:textId="77777777" w:rsidR="006101BD" w:rsidRDefault="006101BD" w:rsidP="006101BD">
            <w:pPr>
              <w:pStyle w:val="TableBodyTextMIRB"/>
            </w:pPr>
            <w:r w:rsidRPr="00E633FD">
              <w:t>Not applicable</w:t>
            </w:r>
          </w:p>
        </w:tc>
      </w:tr>
      <w:tr w:rsidR="006101BD" w:rsidRPr="00642EC3" w14:paraId="384CA9DF" w14:textId="77777777" w:rsidTr="006101BD">
        <w:trPr>
          <w:cantSplit/>
          <w:trHeight w:val="302"/>
        </w:trPr>
        <w:tc>
          <w:tcPr>
            <w:tcW w:w="784" w:type="pct"/>
            <w:vAlign w:val="center"/>
          </w:tcPr>
          <w:p w14:paraId="1C4AEF6B" w14:textId="77777777" w:rsidR="006101BD" w:rsidRDefault="006101BD" w:rsidP="006101BD">
            <w:pPr>
              <w:pStyle w:val="TableBodyTextMIRB"/>
            </w:pPr>
            <w:r>
              <w:t>Sud Est</w:t>
            </w:r>
          </w:p>
        </w:tc>
        <w:tc>
          <w:tcPr>
            <w:tcW w:w="1021" w:type="pct"/>
            <w:vAlign w:val="center"/>
          </w:tcPr>
          <w:p w14:paraId="01CF8FCD" w14:textId="77777777" w:rsidR="006101BD" w:rsidRDefault="006101BD" w:rsidP="006101BD">
            <w:pPr>
              <w:pStyle w:val="TableBodyTextMIRB"/>
            </w:pPr>
            <w:r>
              <w:t>FRE</w:t>
            </w:r>
          </w:p>
        </w:tc>
        <w:tc>
          <w:tcPr>
            <w:tcW w:w="1389" w:type="pct"/>
            <w:vAlign w:val="center"/>
          </w:tcPr>
          <w:p w14:paraId="12CC5A3B" w14:textId="77777777" w:rsidR="006101BD" w:rsidRDefault="006101BD" w:rsidP="006101BD">
            <w:pPr>
              <w:pStyle w:val="TableBodyTextMIRB"/>
            </w:pPr>
            <w:r>
              <w:t>SE</w:t>
            </w:r>
          </w:p>
        </w:tc>
        <w:tc>
          <w:tcPr>
            <w:tcW w:w="980" w:type="pct"/>
            <w:vAlign w:val="center"/>
          </w:tcPr>
          <w:p w14:paraId="44AE4A19" w14:textId="77777777" w:rsidR="006101BD" w:rsidRDefault="006101BD" w:rsidP="006101BD">
            <w:pPr>
              <w:pStyle w:val="TableBodyTextMIRB"/>
            </w:pPr>
            <w:r>
              <w:t>16</w:t>
            </w:r>
          </w:p>
        </w:tc>
        <w:tc>
          <w:tcPr>
            <w:tcW w:w="825" w:type="pct"/>
            <w:vAlign w:val="center"/>
          </w:tcPr>
          <w:p w14:paraId="6D5D888E" w14:textId="77777777" w:rsidR="006101BD" w:rsidRDefault="006101BD" w:rsidP="006101BD">
            <w:pPr>
              <w:pStyle w:val="TableBodyTextMIRB"/>
            </w:pPr>
            <w:r w:rsidRPr="00E633FD">
              <w:t>Not applicable</w:t>
            </w:r>
          </w:p>
        </w:tc>
      </w:tr>
      <w:tr w:rsidR="006101BD" w:rsidRPr="00642EC3" w14:paraId="5147A72D" w14:textId="77777777" w:rsidTr="006101BD">
        <w:trPr>
          <w:cantSplit/>
          <w:trHeight w:val="302"/>
        </w:trPr>
        <w:tc>
          <w:tcPr>
            <w:tcW w:w="784" w:type="pct"/>
            <w:vAlign w:val="center"/>
          </w:tcPr>
          <w:p w14:paraId="701D9445" w14:textId="77777777" w:rsidR="006101BD" w:rsidRDefault="006101BD" w:rsidP="006101BD">
            <w:pPr>
              <w:pStyle w:val="TableBodyTextMIRB"/>
            </w:pPr>
            <w:r>
              <w:t>Sud Ouest</w:t>
            </w:r>
          </w:p>
        </w:tc>
        <w:tc>
          <w:tcPr>
            <w:tcW w:w="1021" w:type="pct"/>
            <w:vAlign w:val="center"/>
          </w:tcPr>
          <w:p w14:paraId="39CE071D" w14:textId="77777777" w:rsidR="006101BD" w:rsidRDefault="006101BD" w:rsidP="006101BD">
            <w:pPr>
              <w:pStyle w:val="TableBodyTextMIRB"/>
            </w:pPr>
            <w:r>
              <w:t>FRE</w:t>
            </w:r>
          </w:p>
        </w:tc>
        <w:tc>
          <w:tcPr>
            <w:tcW w:w="1389" w:type="pct"/>
            <w:vAlign w:val="center"/>
          </w:tcPr>
          <w:p w14:paraId="2FF3BAAE" w14:textId="77777777" w:rsidR="006101BD" w:rsidRDefault="006101BD" w:rsidP="006101BD">
            <w:pPr>
              <w:pStyle w:val="TableBodyTextMIRB"/>
            </w:pPr>
            <w:r>
              <w:t>SO</w:t>
            </w:r>
          </w:p>
        </w:tc>
        <w:tc>
          <w:tcPr>
            <w:tcW w:w="980" w:type="pct"/>
            <w:vAlign w:val="center"/>
          </w:tcPr>
          <w:p w14:paraId="344D6234" w14:textId="77777777" w:rsidR="006101BD" w:rsidRDefault="006101BD" w:rsidP="006101BD">
            <w:pPr>
              <w:pStyle w:val="TableBodyTextMIRB"/>
            </w:pPr>
            <w:r>
              <w:t>14</w:t>
            </w:r>
          </w:p>
        </w:tc>
        <w:tc>
          <w:tcPr>
            <w:tcW w:w="825" w:type="pct"/>
            <w:vAlign w:val="center"/>
          </w:tcPr>
          <w:p w14:paraId="17BD3930" w14:textId="77777777" w:rsidR="006101BD" w:rsidRDefault="006101BD" w:rsidP="006101BD">
            <w:pPr>
              <w:pStyle w:val="TableBodyTextMIRB"/>
            </w:pPr>
            <w:r w:rsidRPr="00E633FD">
              <w:t>Not applicable</w:t>
            </w:r>
          </w:p>
        </w:tc>
      </w:tr>
      <w:tr w:rsidR="006101BD" w:rsidRPr="00642EC3" w14:paraId="50CA0B70" w14:textId="77777777" w:rsidTr="006101BD">
        <w:trPr>
          <w:cantSplit/>
          <w:trHeight w:val="302"/>
        </w:trPr>
        <w:tc>
          <w:tcPr>
            <w:tcW w:w="784" w:type="pct"/>
            <w:vAlign w:val="center"/>
          </w:tcPr>
          <w:p w14:paraId="44E540CA" w14:textId="77777777" w:rsidR="006101BD" w:rsidRDefault="006101BD" w:rsidP="006101BD">
            <w:pPr>
              <w:pStyle w:val="TableBodyTextMIRB"/>
            </w:pPr>
            <w:r>
              <w:t>Sud</w:t>
            </w:r>
          </w:p>
        </w:tc>
        <w:tc>
          <w:tcPr>
            <w:tcW w:w="1021" w:type="pct"/>
            <w:vAlign w:val="center"/>
          </w:tcPr>
          <w:p w14:paraId="29F35E40" w14:textId="77777777" w:rsidR="006101BD" w:rsidRDefault="006101BD" w:rsidP="006101BD">
            <w:pPr>
              <w:pStyle w:val="TableBodyTextMIRB"/>
            </w:pPr>
            <w:r>
              <w:t>FRE</w:t>
            </w:r>
          </w:p>
        </w:tc>
        <w:tc>
          <w:tcPr>
            <w:tcW w:w="1389" w:type="pct"/>
            <w:vAlign w:val="center"/>
          </w:tcPr>
          <w:p w14:paraId="7873810F" w14:textId="77777777" w:rsidR="006101BD" w:rsidRDefault="006101BD" w:rsidP="006101BD">
            <w:pPr>
              <w:pStyle w:val="TableBodyTextMIRB"/>
            </w:pPr>
            <w:r>
              <w:t>S</w:t>
            </w:r>
          </w:p>
        </w:tc>
        <w:tc>
          <w:tcPr>
            <w:tcW w:w="980" w:type="pct"/>
            <w:vAlign w:val="center"/>
          </w:tcPr>
          <w:p w14:paraId="022B050E" w14:textId="77777777" w:rsidR="006101BD" w:rsidRDefault="006101BD" w:rsidP="006101BD">
            <w:pPr>
              <w:pStyle w:val="TableBodyTextMIRB"/>
            </w:pPr>
            <w:r>
              <w:t>4</w:t>
            </w:r>
          </w:p>
        </w:tc>
        <w:tc>
          <w:tcPr>
            <w:tcW w:w="825" w:type="pct"/>
            <w:vAlign w:val="center"/>
          </w:tcPr>
          <w:p w14:paraId="476D8D14" w14:textId="77777777" w:rsidR="006101BD" w:rsidRDefault="006101BD" w:rsidP="006101BD">
            <w:pPr>
              <w:pStyle w:val="TableBodyTextMIRB"/>
            </w:pPr>
            <w:r w:rsidRPr="00E633FD">
              <w:t>Not applicable</w:t>
            </w:r>
          </w:p>
        </w:tc>
      </w:tr>
      <w:tr w:rsidR="006101BD" w:rsidRPr="00642EC3" w14:paraId="36037B9E" w14:textId="77777777" w:rsidTr="006101BD">
        <w:trPr>
          <w:cantSplit/>
          <w:trHeight w:val="302"/>
        </w:trPr>
        <w:tc>
          <w:tcPr>
            <w:tcW w:w="784" w:type="pct"/>
            <w:vAlign w:val="center"/>
          </w:tcPr>
          <w:p w14:paraId="7225A9FE" w14:textId="77777777" w:rsidR="006101BD" w:rsidRDefault="006101BD" w:rsidP="006101BD">
            <w:pPr>
              <w:pStyle w:val="TableBodyTextMIRB"/>
            </w:pPr>
            <w:r>
              <w:t>West</w:t>
            </w:r>
          </w:p>
        </w:tc>
        <w:tc>
          <w:tcPr>
            <w:tcW w:w="1021" w:type="pct"/>
            <w:vAlign w:val="center"/>
          </w:tcPr>
          <w:p w14:paraId="29F75B1A" w14:textId="77777777" w:rsidR="006101BD" w:rsidRDefault="006101BD" w:rsidP="006101BD">
            <w:pPr>
              <w:pStyle w:val="TableBodyTextMIRB"/>
            </w:pPr>
            <w:r>
              <w:t>ENG</w:t>
            </w:r>
          </w:p>
        </w:tc>
        <w:tc>
          <w:tcPr>
            <w:tcW w:w="1389" w:type="pct"/>
            <w:vAlign w:val="center"/>
          </w:tcPr>
          <w:p w14:paraId="116EC898" w14:textId="77777777" w:rsidR="006101BD" w:rsidRDefault="006101BD" w:rsidP="006101BD">
            <w:pPr>
              <w:pStyle w:val="TableBodyTextMIRB"/>
            </w:pPr>
            <w:r>
              <w:t>W</w:t>
            </w:r>
          </w:p>
        </w:tc>
        <w:tc>
          <w:tcPr>
            <w:tcW w:w="980" w:type="pct"/>
            <w:vAlign w:val="center"/>
          </w:tcPr>
          <w:p w14:paraId="62122205" w14:textId="77777777" w:rsidR="006101BD" w:rsidRDefault="006101BD" w:rsidP="006101BD">
            <w:pPr>
              <w:pStyle w:val="TableBodyTextMIRB"/>
            </w:pPr>
            <w:r>
              <w:t>7</w:t>
            </w:r>
          </w:p>
        </w:tc>
        <w:tc>
          <w:tcPr>
            <w:tcW w:w="825" w:type="pct"/>
            <w:vAlign w:val="center"/>
          </w:tcPr>
          <w:p w14:paraId="6CAFF97F" w14:textId="77777777" w:rsidR="006101BD" w:rsidRDefault="006101BD" w:rsidP="006101BD">
            <w:pPr>
              <w:pStyle w:val="TableBodyTextMIRB"/>
            </w:pPr>
            <w:r w:rsidRPr="00E633FD">
              <w:t>Not applicable</w:t>
            </w:r>
          </w:p>
        </w:tc>
      </w:tr>
    </w:tbl>
    <w:p w14:paraId="3EAA2741" w14:textId="77777777" w:rsidR="006101BD" w:rsidRPr="006101BD" w:rsidRDefault="006101BD" w:rsidP="006101BD">
      <w:pPr>
        <w:pStyle w:val="BodyAccessibleTextMIRB"/>
      </w:pPr>
    </w:p>
    <w:p w14:paraId="20B0ADB3" w14:textId="77777777" w:rsidR="006101BD" w:rsidRPr="006101BD" w:rsidRDefault="006101BD" w:rsidP="006101BD">
      <w:pPr>
        <w:pStyle w:val="BodyAccessibleTextMIRB"/>
      </w:pPr>
      <w:r w:rsidRPr="006101BD">
        <w:br w:type="page"/>
      </w:r>
    </w:p>
    <w:p w14:paraId="350471A3" w14:textId="77777777" w:rsidR="006101BD" w:rsidRDefault="006101BD" w:rsidP="006101BD">
      <w:pPr>
        <w:pStyle w:val="Heading2MIRB"/>
      </w:pPr>
      <w:bookmarkStart w:id="39" w:name="_Toc2337810"/>
      <w:bookmarkStart w:id="40" w:name="StreetType"/>
      <w:r>
        <w:lastRenderedPageBreak/>
        <w:t>ORN_STREET_TYPE_LIST</w:t>
      </w:r>
      <w:bookmarkEnd w:id="39"/>
    </w:p>
    <w:bookmarkEnd w:id="40"/>
    <w:p w14:paraId="06884A3E" w14:textId="77777777" w:rsidR="006101BD" w:rsidRDefault="006101BD" w:rsidP="006101BD">
      <w:pPr>
        <w:pStyle w:val="BodyAccessibleTextMIRB"/>
      </w:pPr>
      <w:r>
        <w:t>List of valid street types.</w:t>
      </w:r>
    </w:p>
    <w:tbl>
      <w:tblPr>
        <w:tblStyle w:val="TableGrid1"/>
        <w:tblW w:w="5000" w:type="pct"/>
        <w:tblLook w:val="04A0" w:firstRow="1" w:lastRow="0" w:firstColumn="1" w:lastColumn="0" w:noHBand="0" w:noVBand="1"/>
        <w:tblCaption w:val="Table: ORN_STREET_TYPE_LIST"/>
        <w:tblDescription w:val="The ORN_STREET_TYPE_LIST lookup table and attributes."/>
      </w:tblPr>
      <w:tblGrid>
        <w:gridCol w:w="3077"/>
        <w:gridCol w:w="1981"/>
        <w:gridCol w:w="1441"/>
        <w:gridCol w:w="1818"/>
        <w:gridCol w:w="2699"/>
      </w:tblGrid>
      <w:tr w:rsidR="006101BD" w:rsidRPr="00642EC3" w14:paraId="6B164960" w14:textId="77777777" w:rsidTr="006101BD">
        <w:trPr>
          <w:cantSplit/>
          <w:trHeight w:val="432"/>
          <w:tblHeader/>
        </w:trPr>
        <w:tc>
          <w:tcPr>
            <w:tcW w:w="1397" w:type="pct"/>
            <w:vAlign w:val="center"/>
          </w:tcPr>
          <w:p w14:paraId="3594DFB3" w14:textId="77777777" w:rsidR="006101BD" w:rsidRPr="00642EC3" w:rsidRDefault="006101BD" w:rsidP="006101BD">
            <w:pPr>
              <w:pStyle w:val="TableHeaderRowTextMIRB"/>
            </w:pPr>
            <w:r w:rsidRPr="00642EC3">
              <w:t>Column Name</w:t>
            </w:r>
          </w:p>
        </w:tc>
        <w:tc>
          <w:tcPr>
            <w:tcW w:w="899" w:type="pct"/>
            <w:vAlign w:val="center"/>
          </w:tcPr>
          <w:p w14:paraId="2B56B231" w14:textId="77777777" w:rsidR="006101BD" w:rsidRPr="00642EC3" w:rsidRDefault="006101BD" w:rsidP="006101BD">
            <w:pPr>
              <w:pStyle w:val="TableHeaderRowTextMIRB"/>
            </w:pPr>
            <w:r w:rsidRPr="00642EC3">
              <w:t>Column Type</w:t>
            </w:r>
          </w:p>
        </w:tc>
        <w:tc>
          <w:tcPr>
            <w:tcW w:w="654" w:type="pct"/>
            <w:vAlign w:val="center"/>
          </w:tcPr>
          <w:p w14:paraId="37FEC550" w14:textId="77777777" w:rsidR="006101BD" w:rsidRPr="00642EC3" w:rsidRDefault="006101BD" w:rsidP="006101BD">
            <w:pPr>
              <w:pStyle w:val="TableHeaderRowTextMIRB"/>
            </w:pPr>
            <w:r w:rsidRPr="00642EC3">
              <w:t>Mandatory</w:t>
            </w:r>
          </w:p>
        </w:tc>
        <w:tc>
          <w:tcPr>
            <w:tcW w:w="825" w:type="pct"/>
            <w:vAlign w:val="center"/>
          </w:tcPr>
          <w:p w14:paraId="43E45ACA" w14:textId="77777777" w:rsidR="006101BD" w:rsidRPr="00642EC3" w:rsidRDefault="006101BD" w:rsidP="006101BD">
            <w:pPr>
              <w:pStyle w:val="TableHeaderRowTextMIRB"/>
            </w:pPr>
            <w:r w:rsidRPr="00642EC3">
              <w:t>Short Name</w:t>
            </w:r>
          </w:p>
        </w:tc>
        <w:tc>
          <w:tcPr>
            <w:tcW w:w="1225" w:type="pct"/>
            <w:vAlign w:val="center"/>
          </w:tcPr>
          <w:p w14:paraId="2A7BD139" w14:textId="77777777" w:rsidR="006101BD" w:rsidRPr="00642EC3" w:rsidRDefault="006101BD" w:rsidP="006101BD">
            <w:pPr>
              <w:pStyle w:val="TableHeaderRowTextMIRB"/>
            </w:pPr>
            <w:r>
              <w:t>Description</w:t>
            </w:r>
          </w:p>
        </w:tc>
      </w:tr>
      <w:tr w:rsidR="006101BD" w:rsidRPr="00642EC3" w14:paraId="4FC9C573" w14:textId="77777777" w:rsidTr="006101BD">
        <w:trPr>
          <w:cantSplit/>
          <w:trHeight w:val="432"/>
        </w:trPr>
        <w:tc>
          <w:tcPr>
            <w:tcW w:w="1397" w:type="pct"/>
            <w:vAlign w:val="center"/>
          </w:tcPr>
          <w:p w14:paraId="5109E7A1" w14:textId="77777777" w:rsidR="006101BD" w:rsidRPr="00D31217" w:rsidRDefault="006101BD" w:rsidP="006101BD">
            <w:pPr>
              <w:pStyle w:val="TableColumnNameMIRB"/>
            </w:pPr>
            <w:r w:rsidRPr="00D31217">
              <w:t>STREET_</w:t>
            </w:r>
            <w:r>
              <w:t>TYPE</w:t>
            </w:r>
          </w:p>
        </w:tc>
        <w:tc>
          <w:tcPr>
            <w:tcW w:w="899" w:type="pct"/>
            <w:vAlign w:val="center"/>
          </w:tcPr>
          <w:p w14:paraId="0407D9CB" w14:textId="77777777" w:rsidR="006101BD" w:rsidRPr="00D31217" w:rsidRDefault="006101BD" w:rsidP="006101BD">
            <w:pPr>
              <w:pStyle w:val="TableBodyTextMIRB"/>
            </w:pPr>
            <w:r w:rsidRPr="00D31217">
              <w:t>VARCHAR2(</w:t>
            </w:r>
            <w:r>
              <w:t>25</w:t>
            </w:r>
            <w:r w:rsidRPr="00D31217">
              <w:t>)</w:t>
            </w:r>
          </w:p>
        </w:tc>
        <w:tc>
          <w:tcPr>
            <w:tcW w:w="654" w:type="pct"/>
            <w:vAlign w:val="center"/>
          </w:tcPr>
          <w:p w14:paraId="3C3AED1B" w14:textId="77777777" w:rsidR="006101BD" w:rsidRPr="00D31217" w:rsidRDefault="006101BD" w:rsidP="006101BD">
            <w:pPr>
              <w:pStyle w:val="TableBodyTextMIRB"/>
            </w:pPr>
            <w:r w:rsidRPr="00D31217">
              <w:t>Yes</w:t>
            </w:r>
          </w:p>
        </w:tc>
        <w:tc>
          <w:tcPr>
            <w:tcW w:w="825" w:type="pct"/>
            <w:vAlign w:val="center"/>
          </w:tcPr>
          <w:p w14:paraId="3BA6ECAA" w14:textId="77777777" w:rsidR="006101BD" w:rsidRPr="00D31217" w:rsidRDefault="006101BD" w:rsidP="006101BD">
            <w:pPr>
              <w:pStyle w:val="TableBodyTextMIRB"/>
            </w:pPr>
            <w:r>
              <w:t>STREET_TYP</w:t>
            </w:r>
          </w:p>
        </w:tc>
        <w:tc>
          <w:tcPr>
            <w:tcW w:w="1225" w:type="pct"/>
            <w:vAlign w:val="center"/>
          </w:tcPr>
          <w:p w14:paraId="0DD21705" w14:textId="77777777" w:rsidR="006101BD" w:rsidRDefault="006101BD" w:rsidP="006101BD">
            <w:pPr>
              <w:pStyle w:val="TableBodyTextMIRB"/>
            </w:pPr>
            <w:r>
              <w:t>A description of the street type.</w:t>
            </w:r>
          </w:p>
        </w:tc>
      </w:tr>
      <w:tr w:rsidR="006101BD" w:rsidRPr="00642EC3" w14:paraId="3B6D89A2" w14:textId="77777777" w:rsidTr="006101BD">
        <w:trPr>
          <w:cantSplit/>
          <w:trHeight w:val="432"/>
        </w:trPr>
        <w:tc>
          <w:tcPr>
            <w:tcW w:w="1397" w:type="pct"/>
            <w:vAlign w:val="center"/>
          </w:tcPr>
          <w:p w14:paraId="0AA8B42F" w14:textId="77777777" w:rsidR="006101BD" w:rsidRDefault="006101BD" w:rsidP="006101BD">
            <w:pPr>
              <w:pStyle w:val="TableColumnNameMIRB"/>
            </w:pPr>
            <w:r w:rsidRPr="00D31217">
              <w:t>STREET_</w:t>
            </w:r>
            <w:r>
              <w:t>TYPE_SHORT_</w:t>
            </w:r>
          </w:p>
          <w:p w14:paraId="051515AB" w14:textId="77777777" w:rsidR="006101BD" w:rsidRPr="00D31217" w:rsidRDefault="006101BD" w:rsidP="006101BD">
            <w:pPr>
              <w:pStyle w:val="TableColumnNameMIRB"/>
            </w:pPr>
            <w:r>
              <w:t>FORM_ENGLISH</w:t>
            </w:r>
          </w:p>
        </w:tc>
        <w:tc>
          <w:tcPr>
            <w:tcW w:w="899" w:type="pct"/>
            <w:vAlign w:val="center"/>
          </w:tcPr>
          <w:p w14:paraId="14ECE324" w14:textId="77777777" w:rsidR="006101BD" w:rsidRPr="00D31217" w:rsidRDefault="006101BD" w:rsidP="006101BD">
            <w:pPr>
              <w:pStyle w:val="TableBodyTextMIRB"/>
            </w:pPr>
            <w:r w:rsidRPr="00D31217">
              <w:t>VARCHAR2(</w:t>
            </w:r>
            <w:r>
              <w:t>15</w:t>
            </w:r>
            <w:r w:rsidRPr="00D31217">
              <w:t>)</w:t>
            </w:r>
          </w:p>
        </w:tc>
        <w:tc>
          <w:tcPr>
            <w:tcW w:w="654" w:type="pct"/>
            <w:vAlign w:val="center"/>
          </w:tcPr>
          <w:p w14:paraId="5ED2A163" w14:textId="77777777" w:rsidR="006101BD" w:rsidRPr="00D31217" w:rsidRDefault="006101BD" w:rsidP="006101BD">
            <w:pPr>
              <w:pStyle w:val="TableBodyTextMIRB"/>
            </w:pPr>
            <w:r>
              <w:t>No</w:t>
            </w:r>
          </w:p>
        </w:tc>
        <w:tc>
          <w:tcPr>
            <w:tcW w:w="825" w:type="pct"/>
            <w:vAlign w:val="center"/>
          </w:tcPr>
          <w:p w14:paraId="51862D7A" w14:textId="77777777" w:rsidR="006101BD" w:rsidRPr="00D31217" w:rsidRDefault="006101BD" w:rsidP="006101BD">
            <w:pPr>
              <w:pStyle w:val="TableBodyTextMIRB"/>
            </w:pPr>
            <w:r w:rsidRPr="00D31217">
              <w:t>ST_</w:t>
            </w:r>
            <w:r>
              <w:t>TYPE_EN</w:t>
            </w:r>
          </w:p>
        </w:tc>
        <w:tc>
          <w:tcPr>
            <w:tcW w:w="1225" w:type="pct"/>
            <w:vAlign w:val="center"/>
          </w:tcPr>
          <w:p w14:paraId="238B8B59" w14:textId="77777777" w:rsidR="006101BD" w:rsidRPr="00D31217" w:rsidRDefault="006101BD" w:rsidP="006101BD">
            <w:pPr>
              <w:pStyle w:val="TableBodyTextMIRB"/>
            </w:pPr>
            <w:r w:rsidRPr="00D31217">
              <w:t xml:space="preserve">A </w:t>
            </w:r>
            <w:r>
              <w:t>short form of the street type in English.</w:t>
            </w:r>
          </w:p>
        </w:tc>
      </w:tr>
      <w:tr w:rsidR="006101BD" w:rsidRPr="00642EC3" w14:paraId="4F50B58A" w14:textId="77777777" w:rsidTr="006101BD">
        <w:trPr>
          <w:cantSplit/>
          <w:trHeight w:val="432"/>
        </w:trPr>
        <w:tc>
          <w:tcPr>
            <w:tcW w:w="1397" w:type="pct"/>
            <w:vAlign w:val="center"/>
          </w:tcPr>
          <w:p w14:paraId="7445DD72" w14:textId="77777777" w:rsidR="006101BD" w:rsidRDefault="006101BD" w:rsidP="006101BD">
            <w:pPr>
              <w:pStyle w:val="TableColumnNameMIRB"/>
            </w:pPr>
            <w:r w:rsidRPr="00D31217">
              <w:t>STREET_</w:t>
            </w:r>
            <w:r>
              <w:t>TYPE_SHORT_</w:t>
            </w:r>
          </w:p>
          <w:p w14:paraId="374D5733" w14:textId="77777777" w:rsidR="006101BD" w:rsidRPr="00D31217" w:rsidRDefault="006101BD" w:rsidP="006101BD">
            <w:pPr>
              <w:pStyle w:val="TableColumnNameMIRB"/>
            </w:pPr>
            <w:r>
              <w:t>FORM_FRENCH</w:t>
            </w:r>
          </w:p>
        </w:tc>
        <w:tc>
          <w:tcPr>
            <w:tcW w:w="899" w:type="pct"/>
            <w:vAlign w:val="center"/>
          </w:tcPr>
          <w:p w14:paraId="2D1711E0" w14:textId="77777777" w:rsidR="006101BD" w:rsidRPr="00D31217" w:rsidRDefault="006101BD" w:rsidP="006101BD">
            <w:pPr>
              <w:pStyle w:val="TableBodyTextMIRB"/>
            </w:pPr>
            <w:r w:rsidRPr="00D31217">
              <w:t>VARCHAR2(</w:t>
            </w:r>
            <w:r>
              <w:t>15</w:t>
            </w:r>
            <w:r w:rsidRPr="00D31217">
              <w:t>)</w:t>
            </w:r>
          </w:p>
        </w:tc>
        <w:tc>
          <w:tcPr>
            <w:tcW w:w="654" w:type="pct"/>
            <w:vAlign w:val="center"/>
          </w:tcPr>
          <w:p w14:paraId="691589C0" w14:textId="77777777" w:rsidR="006101BD" w:rsidRPr="00D31217" w:rsidRDefault="006101BD" w:rsidP="006101BD">
            <w:pPr>
              <w:pStyle w:val="TableBodyTextMIRB"/>
            </w:pPr>
            <w:r w:rsidRPr="00D31217">
              <w:t>No</w:t>
            </w:r>
          </w:p>
        </w:tc>
        <w:tc>
          <w:tcPr>
            <w:tcW w:w="825" w:type="pct"/>
            <w:vAlign w:val="center"/>
          </w:tcPr>
          <w:p w14:paraId="7A52809C" w14:textId="77777777" w:rsidR="006101BD" w:rsidRPr="00D31217" w:rsidRDefault="006101BD" w:rsidP="006101BD">
            <w:pPr>
              <w:pStyle w:val="TableBodyTextMIRB"/>
            </w:pPr>
            <w:r>
              <w:t>ST_TYPE_FR</w:t>
            </w:r>
          </w:p>
        </w:tc>
        <w:tc>
          <w:tcPr>
            <w:tcW w:w="1225" w:type="pct"/>
            <w:vAlign w:val="center"/>
          </w:tcPr>
          <w:p w14:paraId="4A1CD629" w14:textId="77777777" w:rsidR="006101BD" w:rsidRDefault="006101BD" w:rsidP="006101BD">
            <w:pPr>
              <w:pStyle w:val="TableBodyTextMIRB"/>
            </w:pPr>
            <w:r w:rsidRPr="00D31217">
              <w:t xml:space="preserve">A </w:t>
            </w:r>
            <w:r>
              <w:t>short form of the street type in French.</w:t>
            </w:r>
          </w:p>
        </w:tc>
      </w:tr>
      <w:tr w:rsidR="006101BD" w:rsidRPr="00642EC3" w14:paraId="39F227ED" w14:textId="77777777" w:rsidTr="006101BD">
        <w:trPr>
          <w:cantSplit/>
          <w:trHeight w:val="432"/>
        </w:trPr>
        <w:tc>
          <w:tcPr>
            <w:tcW w:w="1397" w:type="pct"/>
            <w:vAlign w:val="center"/>
          </w:tcPr>
          <w:p w14:paraId="66515662" w14:textId="77777777" w:rsidR="006101BD" w:rsidRPr="00D31217" w:rsidRDefault="006101BD" w:rsidP="006101BD">
            <w:pPr>
              <w:pStyle w:val="TableColumnNameMIRB"/>
            </w:pPr>
            <w:r>
              <w:t>NRN_STREETTYPE</w:t>
            </w:r>
          </w:p>
        </w:tc>
        <w:tc>
          <w:tcPr>
            <w:tcW w:w="899" w:type="pct"/>
            <w:vAlign w:val="center"/>
          </w:tcPr>
          <w:p w14:paraId="596BD2FA" w14:textId="77777777" w:rsidR="006101BD" w:rsidRPr="00D31217" w:rsidRDefault="006101BD" w:rsidP="006101BD">
            <w:pPr>
              <w:pStyle w:val="TableBodyTextMIRB"/>
            </w:pPr>
            <w:proofErr w:type="gramStart"/>
            <w:r>
              <w:t>NUMBER(</w:t>
            </w:r>
            <w:proofErr w:type="gramEnd"/>
            <w:r>
              <w:t>3,0)</w:t>
            </w:r>
          </w:p>
        </w:tc>
        <w:tc>
          <w:tcPr>
            <w:tcW w:w="654" w:type="pct"/>
            <w:vAlign w:val="center"/>
          </w:tcPr>
          <w:p w14:paraId="1889B7CF" w14:textId="77777777" w:rsidR="006101BD" w:rsidRPr="00D31217" w:rsidRDefault="006101BD" w:rsidP="006101BD">
            <w:pPr>
              <w:pStyle w:val="TableBodyTextMIRB"/>
            </w:pPr>
            <w:r>
              <w:t>No</w:t>
            </w:r>
          </w:p>
        </w:tc>
        <w:tc>
          <w:tcPr>
            <w:tcW w:w="825" w:type="pct"/>
            <w:vAlign w:val="center"/>
          </w:tcPr>
          <w:p w14:paraId="765D44C1" w14:textId="77777777" w:rsidR="006101BD" w:rsidRPr="00D31217" w:rsidRDefault="006101BD" w:rsidP="006101BD">
            <w:pPr>
              <w:pStyle w:val="TableBodyTextMIRB"/>
            </w:pPr>
            <w:r>
              <w:t>NRN_STREET</w:t>
            </w:r>
          </w:p>
        </w:tc>
        <w:tc>
          <w:tcPr>
            <w:tcW w:w="1225" w:type="pct"/>
            <w:vAlign w:val="center"/>
          </w:tcPr>
          <w:p w14:paraId="7323A808" w14:textId="77777777" w:rsidR="006101BD" w:rsidRDefault="006101BD" w:rsidP="006101BD">
            <w:pPr>
              <w:pStyle w:val="TableBodyTextMIRB"/>
            </w:pPr>
            <w:r>
              <w:t>Street type assigned to support the National Road Network (NRN).</w:t>
            </w:r>
          </w:p>
        </w:tc>
      </w:tr>
      <w:tr w:rsidR="006101BD" w:rsidRPr="00642EC3" w14:paraId="5DB3A958" w14:textId="77777777" w:rsidTr="006101BD">
        <w:trPr>
          <w:cantSplit/>
          <w:trHeight w:val="432"/>
        </w:trPr>
        <w:tc>
          <w:tcPr>
            <w:tcW w:w="1397" w:type="pct"/>
            <w:vAlign w:val="center"/>
          </w:tcPr>
          <w:p w14:paraId="19F29407" w14:textId="77777777" w:rsidR="006101BD" w:rsidRPr="00D31217" w:rsidRDefault="006101BD" w:rsidP="006101BD">
            <w:pPr>
              <w:pStyle w:val="TableColumnNameMIRB"/>
            </w:pPr>
            <w:r w:rsidRPr="00D31217">
              <w:t>EFFECTIVE_DATETIME</w:t>
            </w:r>
          </w:p>
        </w:tc>
        <w:tc>
          <w:tcPr>
            <w:tcW w:w="899" w:type="pct"/>
            <w:vAlign w:val="center"/>
          </w:tcPr>
          <w:p w14:paraId="0A259DB9" w14:textId="77777777" w:rsidR="006101BD" w:rsidRPr="00D31217" w:rsidRDefault="006101BD" w:rsidP="006101BD">
            <w:pPr>
              <w:pStyle w:val="TableBodyTextMIRB"/>
            </w:pPr>
            <w:r w:rsidRPr="00D31217">
              <w:t>DATE</w:t>
            </w:r>
          </w:p>
        </w:tc>
        <w:tc>
          <w:tcPr>
            <w:tcW w:w="654" w:type="pct"/>
            <w:vAlign w:val="center"/>
          </w:tcPr>
          <w:p w14:paraId="60207921" w14:textId="77777777" w:rsidR="006101BD" w:rsidRPr="00D31217" w:rsidRDefault="006101BD" w:rsidP="006101BD">
            <w:pPr>
              <w:pStyle w:val="TableBodyTextMIRB"/>
            </w:pPr>
            <w:r w:rsidRPr="00D31217">
              <w:t>Yes</w:t>
            </w:r>
          </w:p>
        </w:tc>
        <w:tc>
          <w:tcPr>
            <w:tcW w:w="825" w:type="pct"/>
            <w:vAlign w:val="center"/>
          </w:tcPr>
          <w:p w14:paraId="58D3C64C" w14:textId="77777777" w:rsidR="006101BD" w:rsidRPr="00D31217" w:rsidRDefault="006101BD" w:rsidP="006101BD">
            <w:pPr>
              <w:pStyle w:val="TableBodyTextMIRB"/>
            </w:pPr>
            <w:r w:rsidRPr="00D31217">
              <w:t>EFF_DATE</w:t>
            </w:r>
          </w:p>
        </w:tc>
        <w:tc>
          <w:tcPr>
            <w:tcW w:w="1225" w:type="pct"/>
            <w:vAlign w:val="center"/>
          </w:tcPr>
          <w:p w14:paraId="4F6B2D3F" w14:textId="77777777" w:rsidR="006101BD" w:rsidRPr="00D31217" w:rsidRDefault="006101BD" w:rsidP="006101BD">
            <w:pPr>
              <w:pStyle w:val="TableBodyTextMIRB"/>
            </w:pPr>
            <w:r w:rsidRPr="00D31217">
              <w:t>Date/time the record was created or last modified in the source database.</w:t>
            </w:r>
          </w:p>
        </w:tc>
      </w:tr>
      <w:tr w:rsidR="006101BD" w:rsidRPr="00D31217" w14:paraId="1E1B70FF" w14:textId="77777777" w:rsidTr="006101BD">
        <w:trPr>
          <w:cantSplit/>
          <w:trHeight w:val="432"/>
        </w:trPr>
        <w:tc>
          <w:tcPr>
            <w:tcW w:w="1397" w:type="pct"/>
            <w:vAlign w:val="center"/>
          </w:tcPr>
          <w:p w14:paraId="50747E8B" w14:textId="77777777" w:rsidR="006101BD" w:rsidRPr="00D31217" w:rsidRDefault="006101BD" w:rsidP="006101BD">
            <w:pPr>
              <w:pStyle w:val="TableColumnNameMIRB"/>
            </w:pPr>
            <w:r w:rsidRPr="00D31217">
              <w:t>EXPIRY_DATETIME</w:t>
            </w:r>
          </w:p>
        </w:tc>
        <w:tc>
          <w:tcPr>
            <w:tcW w:w="899" w:type="pct"/>
            <w:vAlign w:val="center"/>
          </w:tcPr>
          <w:p w14:paraId="202771B7" w14:textId="77777777" w:rsidR="006101BD" w:rsidRPr="00D31217" w:rsidRDefault="006101BD" w:rsidP="006101BD">
            <w:pPr>
              <w:pStyle w:val="TableBodyTextMIRB"/>
            </w:pPr>
            <w:r w:rsidRPr="00D31217">
              <w:t>DATE</w:t>
            </w:r>
          </w:p>
        </w:tc>
        <w:tc>
          <w:tcPr>
            <w:tcW w:w="654" w:type="pct"/>
            <w:vAlign w:val="center"/>
          </w:tcPr>
          <w:p w14:paraId="24423D71" w14:textId="77777777" w:rsidR="006101BD" w:rsidRPr="00D31217" w:rsidRDefault="006101BD" w:rsidP="006101BD">
            <w:pPr>
              <w:pStyle w:val="TableBodyTextMIRB"/>
            </w:pPr>
            <w:r w:rsidRPr="00D31217">
              <w:t>No</w:t>
            </w:r>
          </w:p>
        </w:tc>
        <w:tc>
          <w:tcPr>
            <w:tcW w:w="825" w:type="pct"/>
            <w:vAlign w:val="center"/>
          </w:tcPr>
          <w:p w14:paraId="1C3BE83A" w14:textId="77777777" w:rsidR="006101BD" w:rsidRPr="00D31217" w:rsidRDefault="006101BD" w:rsidP="006101BD">
            <w:pPr>
              <w:pStyle w:val="TableBodyTextMIRB"/>
            </w:pPr>
            <w:r w:rsidRPr="00D31217">
              <w:t>EXP_DATE</w:t>
            </w:r>
          </w:p>
        </w:tc>
        <w:tc>
          <w:tcPr>
            <w:tcW w:w="1225" w:type="pct"/>
            <w:vAlign w:val="center"/>
          </w:tcPr>
          <w:p w14:paraId="4148BA2F" w14:textId="77777777" w:rsidR="006101BD" w:rsidRPr="00D31217" w:rsidRDefault="006101BD" w:rsidP="006101BD">
            <w:pPr>
              <w:pStyle w:val="TableBodyTextMIRB"/>
            </w:pPr>
            <w:r w:rsidRPr="00D31217">
              <w:t>Date/time that the record was expired from use.</w:t>
            </w:r>
          </w:p>
        </w:tc>
      </w:tr>
    </w:tbl>
    <w:p w14:paraId="1DCAAAE6" w14:textId="77777777" w:rsidR="006101BD" w:rsidRPr="00FE2ACC" w:rsidRDefault="006101BD" w:rsidP="006101BD">
      <w:pPr>
        <w:pStyle w:val="BodyAccessibleTextMIRB"/>
        <w:spacing w:before="240"/>
        <w:jc w:val="center"/>
        <w:rPr>
          <w:b/>
        </w:rPr>
      </w:pPr>
      <w:r w:rsidRPr="00FE2ACC">
        <w:rPr>
          <w:b/>
        </w:rPr>
        <w:t>ORN_STREET_TYPE_LIST Permissible Values</w:t>
      </w:r>
    </w:p>
    <w:tbl>
      <w:tblPr>
        <w:tblStyle w:val="TableGrid1"/>
        <w:tblW w:w="5000" w:type="pct"/>
        <w:tblLook w:val="04A0" w:firstRow="1" w:lastRow="0" w:firstColumn="1" w:lastColumn="0" w:noHBand="0" w:noVBand="1"/>
        <w:tblCaption w:val="Permissible Values: ORN_STREET_TYPE_LIST"/>
        <w:tblDescription w:val="The table lists all allowed values for ORN_STREET_TYPE_LIST."/>
      </w:tblPr>
      <w:tblGrid>
        <w:gridCol w:w="2481"/>
        <w:gridCol w:w="2183"/>
        <w:gridCol w:w="2283"/>
        <w:gridCol w:w="2084"/>
        <w:gridCol w:w="1985"/>
      </w:tblGrid>
      <w:tr w:rsidR="006101BD" w14:paraId="4F8383DA" w14:textId="77777777" w:rsidTr="006101BD">
        <w:trPr>
          <w:cantSplit/>
          <w:tblHeader/>
        </w:trPr>
        <w:tc>
          <w:tcPr>
            <w:tcW w:w="1126" w:type="pct"/>
            <w:vAlign w:val="center"/>
          </w:tcPr>
          <w:p w14:paraId="030AFF3E" w14:textId="77777777" w:rsidR="006101BD" w:rsidRPr="00C05737" w:rsidRDefault="006101BD" w:rsidP="006101BD">
            <w:pPr>
              <w:pStyle w:val="TableHeaderRowTextMIRB"/>
            </w:pPr>
            <w:r>
              <w:t>STREET TYPE</w:t>
            </w:r>
          </w:p>
        </w:tc>
        <w:tc>
          <w:tcPr>
            <w:tcW w:w="991" w:type="pct"/>
            <w:vAlign w:val="center"/>
          </w:tcPr>
          <w:p w14:paraId="57EE9E27" w14:textId="77777777" w:rsidR="006101BD" w:rsidRPr="00C05737" w:rsidRDefault="006101BD" w:rsidP="006101BD">
            <w:pPr>
              <w:pStyle w:val="TableHeaderRowTextMIRB"/>
            </w:pPr>
            <w:r>
              <w:t>STREET TYPE SHORT FORM ENGLISH</w:t>
            </w:r>
          </w:p>
        </w:tc>
        <w:tc>
          <w:tcPr>
            <w:tcW w:w="1036" w:type="pct"/>
            <w:vAlign w:val="center"/>
          </w:tcPr>
          <w:p w14:paraId="78361396" w14:textId="77777777" w:rsidR="006101BD" w:rsidRPr="00C05737" w:rsidRDefault="006101BD" w:rsidP="006101BD">
            <w:pPr>
              <w:pStyle w:val="TableHeaderRowTextMIRB"/>
            </w:pPr>
            <w:r>
              <w:t>STREET TYPE SHORT FORM FRENCH</w:t>
            </w:r>
          </w:p>
        </w:tc>
        <w:tc>
          <w:tcPr>
            <w:tcW w:w="946" w:type="pct"/>
            <w:vAlign w:val="center"/>
          </w:tcPr>
          <w:p w14:paraId="4D9A5508" w14:textId="77777777" w:rsidR="006101BD" w:rsidRPr="00C05737" w:rsidRDefault="006101BD" w:rsidP="006101BD">
            <w:pPr>
              <w:pStyle w:val="TableHeaderRowTextMIRB"/>
            </w:pPr>
            <w:r>
              <w:t>NRN STREETTYPE</w:t>
            </w:r>
          </w:p>
        </w:tc>
        <w:tc>
          <w:tcPr>
            <w:tcW w:w="901" w:type="pct"/>
            <w:vAlign w:val="center"/>
          </w:tcPr>
          <w:p w14:paraId="34BCF158" w14:textId="77777777" w:rsidR="006101BD" w:rsidRPr="00C05737" w:rsidRDefault="006101BD" w:rsidP="006101BD">
            <w:pPr>
              <w:pStyle w:val="TableHeaderRowTextMIRB"/>
            </w:pPr>
            <w:r>
              <w:t>EXPIRY DATETIME</w:t>
            </w:r>
          </w:p>
        </w:tc>
      </w:tr>
      <w:tr w:rsidR="006101BD" w14:paraId="72875524" w14:textId="77777777" w:rsidTr="006101BD">
        <w:trPr>
          <w:cantSplit/>
        </w:trPr>
        <w:tc>
          <w:tcPr>
            <w:tcW w:w="1126" w:type="pct"/>
            <w:vAlign w:val="center"/>
          </w:tcPr>
          <w:p w14:paraId="03661598" w14:textId="77777777" w:rsidR="006101BD" w:rsidRPr="006E3D88" w:rsidRDefault="006101BD" w:rsidP="006101BD">
            <w:pPr>
              <w:pStyle w:val="TableBodyTextMIRB"/>
            </w:pPr>
            <w:r>
              <w:t>Abbey</w:t>
            </w:r>
          </w:p>
        </w:tc>
        <w:tc>
          <w:tcPr>
            <w:tcW w:w="991" w:type="pct"/>
            <w:vAlign w:val="center"/>
          </w:tcPr>
          <w:p w14:paraId="7E57220F" w14:textId="77777777" w:rsidR="006101BD" w:rsidRPr="006E3D88" w:rsidRDefault="006101BD" w:rsidP="006101BD">
            <w:pPr>
              <w:pStyle w:val="TableBodyTextMIRB"/>
            </w:pPr>
            <w:r>
              <w:t>ABBEY</w:t>
            </w:r>
          </w:p>
        </w:tc>
        <w:tc>
          <w:tcPr>
            <w:tcW w:w="1036" w:type="pct"/>
            <w:vAlign w:val="center"/>
          </w:tcPr>
          <w:p w14:paraId="6FC2A257" w14:textId="77777777" w:rsidR="006101BD" w:rsidRDefault="006101BD" w:rsidP="006101BD">
            <w:pPr>
              <w:pStyle w:val="TableBodyTextMIRB"/>
            </w:pPr>
            <w:r w:rsidRPr="00DF4846">
              <w:t>Not applicable</w:t>
            </w:r>
          </w:p>
        </w:tc>
        <w:tc>
          <w:tcPr>
            <w:tcW w:w="946" w:type="pct"/>
            <w:vAlign w:val="center"/>
          </w:tcPr>
          <w:p w14:paraId="18DADE6A" w14:textId="77777777" w:rsidR="006101BD" w:rsidRDefault="006101BD" w:rsidP="006101BD">
            <w:pPr>
              <w:pStyle w:val="TableBodyTextMIRB"/>
            </w:pPr>
            <w:r w:rsidRPr="001F113B">
              <w:t>Not applicable</w:t>
            </w:r>
          </w:p>
        </w:tc>
        <w:tc>
          <w:tcPr>
            <w:tcW w:w="901" w:type="pct"/>
            <w:vAlign w:val="center"/>
          </w:tcPr>
          <w:p w14:paraId="1F935742" w14:textId="77777777" w:rsidR="006101BD" w:rsidRDefault="006101BD" w:rsidP="006101BD">
            <w:pPr>
              <w:pStyle w:val="TableBodyTextMIRB"/>
            </w:pPr>
            <w:r w:rsidRPr="001F113B">
              <w:t>Not applicable</w:t>
            </w:r>
          </w:p>
        </w:tc>
      </w:tr>
      <w:tr w:rsidR="006101BD" w14:paraId="7B719474" w14:textId="77777777" w:rsidTr="006101BD">
        <w:trPr>
          <w:cantSplit/>
        </w:trPr>
        <w:tc>
          <w:tcPr>
            <w:tcW w:w="1126" w:type="pct"/>
            <w:vAlign w:val="center"/>
          </w:tcPr>
          <w:p w14:paraId="4CDA41EF" w14:textId="77777777" w:rsidR="006101BD" w:rsidRPr="006E3D88" w:rsidRDefault="006101BD" w:rsidP="006101BD">
            <w:pPr>
              <w:pStyle w:val="TableBodyTextMIRB"/>
            </w:pPr>
            <w:r>
              <w:t>Access</w:t>
            </w:r>
          </w:p>
        </w:tc>
        <w:tc>
          <w:tcPr>
            <w:tcW w:w="991" w:type="pct"/>
            <w:vAlign w:val="center"/>
          </w:tcPr>
          <w:p w14:paraId="6C205167" w14:textId="77777777" w:rsidR="006101BD" w:rsidRPr="006E3D88" w:rsidRDefault="006101BD" w:rsidP="006101BD">
            <w:pPr>
              <w:pStyle w:val="TableBodyTextMIRB"/>
            </w:pPr>
            <w:r>
              <w:t>ACCESS</w:t>
            </w:r>
          </w:p>
        </w:tc>
        <w:tc>
          <w:tcPr>
            <w:tcW w:w="1036" w:type="pct"/>
            <w:vAlign w:val="center"/>
          </w:tcPr>
          <w:p w14:paraId="2EDFC59E" w14:textId="77777777" w:rsidR="006101BD" w:rsidRDefault="006101BD" w:rsidP="006101BD">
            <w:pPr>
              <w:pStyle w:val="TableBodyTextMIRB"/>
            </w:pPr>
            <w:r w:rsidRPr="00DF4846">
              <w:t>Not applicable</w:t>
            </w:r>
          </w:p>
        </w:tc>
        <w:tc>
          <w:tcPr>
            <w:tcW w:w="946" w:type="pct"/>
            <w:vAlign w:val="center"/>
          </w:tcPr>
          <w:p w14:paraId="59AD1923" w14:textId="77777777" w:rsidR="006101BD" w:rsidRDefault="006101BD" w:rsidP="006101BD">
            <w:pPr>
              <w:pStyle w:val="TableBodyTextMIRB"/>
            </w:pPr>
            <w:r w:rsidRPr="001F113B">
              <w:t>Not applicable</w:t>
            </w:r>
          </w:p>
        </w:tc>
        <w:tc>
          <w:tcPr>
            <w:tcW w:w="901" w:type="pct"/>
            <w:vAlign w:val="center"/>
          </w:tcPr>
          <w:p w14:paraId="60AA2C47" w14:textId="77777777" w:rsidR="006101BD" w:rsidRDefault="006101BD" w:rsidP="006101BD">
            <w:pPr>
              <w:pStyle w:val="TableBodyTextMIRB"/>
            </w:pPr>
            <w:r w:rsidRPr="001F113B">
              <w:t>Not applicable</w:t>
            </w:r>
          </w:p>
        </w:tc>
      </w:tr>
      <w:tr w:rsidR="006101BD" w14:paraId="54EA405C" w14:textId="77777777" w:rsidTr="006101BD">
        <w:trPr>
          <w:cantSplit/>
        </w:trPr>
        <w:tc>
          <w:tcPr>
            <w:tcW w:w="1126" w:type="pct"/>
            <w:vAlign w:val="center"/>
          </w:tcPr>
          <w:p w14:paraId="4F591F39" w14:textId="77777777" w:rsidR="006101BD" w:rsidRPr="006E3D88" w:rsidRDefault="006101BD" w:rsidP="006101BD">
            <w:pPr>
              <w:pStyle w:val="TableBodyTextMIRB"/>
            </w:pPr>
            <w:r>
              <w:t>Acres</w:t>
            </w:r>
          </w:p>
        </w:tc>
        <w:tc>
          <w:tcPr>
            <w:tcW w:w="991" w:type="pct"/>
            <w:vAlign w:val="center"/>
          </w:tcPr>
          <w:p w14:paraId="290FBBEE" w14:textId="77777777" w:rsidR="006101BD" w:rsidRPr="006E3D88" w:rsidRDefault="006101BD" w:rsidP="006101BD">
            <w:pPr>
              <w:pStyle w:val="TableBodyTextMIRB"/>
            </w:pPr>
            <w:r>
              <w:t>ACRES</w:t>
            </w:r>
          </w:p>
        </w:tc>
        <w:tc>
          <w:tcPr>
            <w:tcW w:w="1036" w:type="pct"/>
            <w:vAlign w:val="center"/>
          </w:tcPr>
          <w:p w14:paraId="5BA9545A" w14:textId="77777777" w:rsidR="006101BD" w:rsidRDefault="006101BD" w:rsidP="006101BD">
            <w:pPr>
              <w:pStyle w:val="TableBodyTextMIRB"/>
            </w:pPr>
            <w:r w:rsidRPr="00DF4846">
              <w:t>Not applicable</w:t>
            </w:r>
          </w:p>
        </w:tc>
        <w:tc>
          <w:tcPr>
            <w:tcW w:w="946" w:type="pct"/>
            <w:vAlign w:val="center"/>
          </w:tcPr>
          <w:p w14:paraId="0A15F80F" w14:textId="77777777" w:rsidR="006101BD" w:rsidRDefault="006101BD" w:rsidP="006101BD">
            <w:pPr>
              <w:pStyle w:val="TableBodyTextMIRB"/>
            </w:pPr>
            <w:r w:rsidRPr="001F113B">
              <w:t>Not applicable</w:t>
            </w:r>
          </w:p>
        </w:tc>
        <w:tc>
          <w:tcPr>
            <w:tcW w:w="901" w:type="pct"/>
            <w:vAlign w:val="center"/>
          </w:tcPr>
          <w:p w14:paraId="07DA187E" w14:textId="77777777" w:rsidR="006101BD" w:rsidRDefault="006101BD" w:rsidP="006101BD">
            <w:pPr>
              <w:pStyle w:val="TableBodyTextMIRB"/>
            </w:pPr>
            <w:r w:rsidRPr="001F113B">
              <w:t>Not applicable</w:t>
            </w:r>
          </w:p>
        </w:tc>
      </w:tr>
      <w:tr w:rsidR="006101BD" w14:paraId="45CA58CD" w14:textId="77777777" w:rsidTr="006101BD">
        <w:trPr>
          <w:cantSplit/>
        </w:trPr>
        <w:tc>
          <w:tcPr>
            <w:tcW w:w="1126" w:type="pct"/>
            <w:vAlign w:val="center"/>
          </w:tcPr>
          <w:p w14:paraId="39B3F82B" w14:textId="77777777" w:rsidR="006101BD" w:rsidRPr="006E3D88" w:rsidRDefault="006101BD" w:rsidP="006101BD">
            <w:pPr>
              <w:pStyle w:val="TableBodyTextMIRB"/>
            </w:pPr>
            <w:r>
              <w:t>Aire</w:t>
            </w:r>
          </w:p>
        </w:tc>
        <w:tc>
          <w:tcPr>
            <w:tcW w:w="991" w:type="pct"/>
            <w:vAlign w:val="center"/>
          </w:tcPr>
          <w:p w14:paraId="48444EEE" w14:textId="77777777" w:rsidR="006101BD" w:rsidRPr="006E3D88" w:rsidRDefault="006101BD" w:rsidP="006101BD">
            <w:pPr>
              <w:pStyle w:val="TableBodyTextMIRB"/>
            </w:pPr>
            <w:r>
              <w:t>AIRE</w:t>
            </w:r>
          </w:p>
        </w:tc>
        <w:tc>
          <w:tcPr>
            <w:tcW w:w="1036" w:type="pct"/>
            <w:vAlign w:val="center"/>
          </w:tcPr>
          <w:p w14:paraId="7F94DAF9" w14:textId="77777777" w:rsidR="006101BD" w:rsidRDefault="006101BD" w:rsidP="006101BD">
            <w:pPr>
              <w:pStyle w:val="TableBodyTextMIRB"/>
            </w:pPr>
            <w:r w:rsidRPr="00DF4846">
              <w:t>Not applicable</w:t>
            </w:r>
          </w:p>
        </w:tc>
        <w:tc>
          <w:tcPr>
            <w:tcW w:w="946" w:type="pct"/>
            <w:vAlign w:val="center"/>
          </w:tcPr>
          <w:p w14:paraId="0CA16C7C" w14:textId="77777777" w:rsidR="006101BD" w:rsidRDefault="006101BD" w:rsidP="006101BD">
            <w:pPr>
              <w:pStyle w:val="TableBodyTextMIRB"/>
            </w:pPr>
            <w:r w:rsidRPr="001F113B">
              <w:t>Not applicable</w:t>
            </w:r>
          </w:p>
        </w:tc>
        <w:tc>
          <w:tcPr>
            <w:tcW w:w="901" w:type="pct"/>
            <w:vAlign w:val="center"/>
          </w:tcPr>
          <w:p w14:paraId="27CB856C" w14:textId="77777777" w:rsidR="006101BD" w:rsidRDefault="006101BD" w:rsidP="006101BD">
            <w:pPr>
              <w:pStyle w:val="TableBodyTextMIRB"/>
            </w:pPr>
            <w:r w:rsidRPr="001F113B">
              <w:t>Not applicable</w:t>
            </w:r>
          </w:p>
        </w:tc>
      </w:tr>
      <w:tr w:rsidR="006101BD" w14:paraId="2943817A" w14:textId="77777777" w:rsidTr="006101BD">
        <w:trPr>
          <w:cantSplit/>
        </w:trPr>
        <w:tc>
          <w:tcPr>
            <w:tcW w:w="1126" w:type="pct"/>
            <w:vAlign w:val="center"/>
          </w:tcPr>
          <w:p w14:paraId="7EBD7EC5" w14:textId="77777777" w:rsidR="006101BD" w:rsidRPr="006E3D88" w:rsidRDefault="006101BD" w:rsidP="006101BD">
            <w:pPr>
              <w:pStyle w:val="TableBodyTextMIRB"/>
            </w:pPr>
            <w:r>
              <w:t>Alley</w:t>
            </w:r>
          </w:p>
        </w:tc>
        <w:tc>
          <w:tcPr>
            <w:tcW w:w="991" w:type="pct"/>
            <w:vAlign w:val="center"/>
          </w:tcPr>
          <w:p w14:paraId="46B544A7" w14:textId="77777777" w:rsidR="006101BD" w:rsidRPr="006E3D88" w:rsidRDefault="006101BD" w:rsidP="006101BD">
            <w:pPr>
              <w:pStyle w:val="TableBodyTextMIRB"/>
            </w:pPr>
            <w:r>
              <w:t>ALLEY</w:t>
            </w:r>
          </w:p>
        </w:tc>
        <w:tc>
          <w:tcPr>
            <w:tcW w:w="1036" w:type="pct"/>
            <w:vAlign w:val="center"/>
          </w:tcPr>
          <w:p w14:paraId="33178286" w14:textId="77777777" w:rsidR="006101BD" w:rsidRDefault="006101BD" w:rsidP="006101BD">
            <w:pPr>
              <w:pStyle w:val="TableBodyTextMIRB"/>
            </w:pPr>
            <w:r w:rsidRPr="00DF4846">
              <w:t>Not applicable</w:t>
            </w:r>
          </w:p>
        </w:tc>
        <w:tc>
          <w:tcPr>
            <w:tcW w:w="946" w:type="pct"/>
            <w:vAlign w:val="center"/>
          </w:tcPr>
          <w:p w14:paraId="27F72FF0" w14:textId="77777777" w:rsidR="006101BD" w:rsidRDefault="006101BD" w:rsidP="006101BD">
            <w:pPr>
              <w:pStyle w:val="TableBodyTextMIRB"/>
            </w:pPr>
            <w:r w:rsidRPr="001F113B">
              <w:t>Not applicable</w:t>
            </w:r>
          </w:p>
        </w:tc>
        <w:tc>
          <w:tcPr>
            <w:tcW w:w="901" w:type="pct"/>
            <w:vAlign w:val="center"/>
          </w:tcPr>
          <w:p w14:paraId="50F6DB2F" w14:textId="77777777" w:rsidR="006101BD" w:rsidRDefault="006101BD" w:rsidP="006101BD">
            <w:pPr>
              <w:pStyle w:val="TableBodyTextMIRB"/>
            </w:pPr>
            <w:r w:rsidRPr="001F113B">
              <w:t>Not applicable</w:t>
            </w:r>
          </w:p>
        </w:tc>
      </w:tr>
      <w:tr w:rsidR="006101BD" w14:paraId="37D5560E" w14:textId="77777777" w:rsidTr="006101BD">
        <w:trPr>
          <w:cantSplit/>
        </w:trPr>
        <w:tc>
          <w:tcPr>
            <w:tcW w:w="1126" w:type="pct"/>
            <w:vAlign w:val="center"/>
          </w:tcPr>
          <w:p w14:paraId="1DCAF246" w14:textId="77777777" w:rsidR="006101BD" w:rsidRPr="006E3D88" w:rsidRDefault="006101BD" w:rsidP="006101BD">
            <w:pPr>
              <w:pStyle w:val="TableBodyTextMIRB"/>
            </w:pPr>
            <w:proofErr w:type="spellStart"/>
            <w:r>
              <w:t>Allée</w:t>
            </w:r>
            <w:proofErr w:type="spellEnd"/>
          </w:p>
        </w:tc>
        <w:tc>
          <w:tcPr>
            <w:tcW w:w="991" w:type="pct"/>
            <w:vAlign w:val="center"/>
          </w:tcPr>
          <w:p w14:paraId="0DBD2FD0" w14:textId="77777777" w:rsidR="006101BD" w:rsidRPr="006E3D88" w:rsidRDefault="006101BD" w:rsidP="006101BD">
            <w:pPr>
              <w:pStyle w:val="TableBodyTextMIRB"/>
            </w:pPr>
            <w:r>
              <w:t>Not applicable</w:t>
            </w:r>
          </w:p>
        </w:tc>
        <w:tc>
          <w:tcPr>
            <w:tcW w:w="1036" w:type="pct"/>
            <w:vAlign w:val="center"/>
          </w:tcPr>
          <w:p w14:paraId="2DE003DF" w14:textId="77777777" w:rsidR="006101BD" w:rsidRPr="006E3D88" w:rsidRDefault="006101BD" w:rsidP="006101BD">
            <w:pPr>
              <w:pStyle w:val="TableBodyTextMIRB"/>
            </w:pPr>
            <w:r>
              <w:t>ALLÉE</w:t>
            </w:r>
          </w:p>
        </w:tc>
        <w:tc>
          <w:tcPr>
            <w:tcW w:w="946" w:type="pct"/>
            <w:vAlign w:val="center"/>
          </w:tcPr>
          <w:p w14:paraId="06015C87" w14:textId="77777777" w:rsidR="006101BD" w:rsidRDefault="006101BD" w:rsidP="006101BD">
            <w:pPr>
              <w:pStyle w:val="TableBodyTextMIRB"/>
            </w:pPr>
            <w:r w:rsidRPr="001F113B">
              <w:t>Not applicable</w:t>
            </w:r>
          </w:p>
        </w:tc>
        <w:tc>
          <w:tcPr>
            <w:tcW w:w="901" w:type="pct"/>
            <w:vAlign w:val="center"/>
          </w:tcPr>
          <w:p w14:paraId="7D476AB3" w14:textId="77777777" w:rsidR="006101BD" w:rsidRDefault="006101BD" w:rsidP="006101BD">
            <w:pPr>
              <w:pStyle w:val="TableBodyTextMIRB"/>
            </w:pPr>
            <w:r w:rsidRPr="001F113B">
              <w:t>Not applicable</w:t>
            </w:r>
          </w:p>
        </w:tc>
      </w:tr>
      <w:tr w:rsidR="006101BD" w14:paraId="1B401286" w14:textId="77777777" w:rsidTr="006101BD">
        <w:trPr>
          <w:cantSplit/>
        </w:trPr>
        <w:tc>
          <w:tcPr>
            <w:tcW w:w="1126" w:type="pct"/>
            <w:vAlign w:val="center"/>
          </w:tcPr>
          <w:p w14:paraId="0E5328D6" w14:textId="77777777" w:rsidR="006101BD" w:rsidRPr="006E3D88" w:rsidRDefault="006101BD" w:rsidP="006101BD">
            <w:pPr>
              <w:pStyle w:val="TableBodyTextMIRB"/>
            </w:pPr>
            <w:r>
              <w:t>Arm</w:t>
            </w:r>
          </w:p>
        </w:tc>
        <w:tc>
          <w:tcPr>
            <w:tcW w:w="991" w:type="pct"/>
            <w:vAlign w:val="center"/>
          </w:tcPr>
          <w:p w14:paraId="275253BD" w14:textId="77777777" w:rsidR="006101BD" w:rsidRPr="006E3D88" w:rsidRDefault="006101BD" w:rsidP="006101BD">
            <w:pPr>
              <w:pStyle w:val="TableBodyTextMIRB"/>
            </w:pPr>
            <w:r>
              <w:t>ARM</w:t>
            </w:r>
          </w:p>
        </w:tc>
        <w:tc>
          <w:tcPr>
            <w:tcW w:w="1036" w:type="pct"/>
            <w:vAlign w:val="center"/>
          </w:tcPr>
          <w:p w14:paraId="1C6343C4" w14:textId="77777777" w:rsidR="006101BD" w:rsidRDefault="006101BD" w:rsidP="006101BD">
            <w:pPr>
              <w:pStyle w:val="TableBodyTextMIRB"/>
            </w:pPr>
            <w:r w:rsidRPr="00473B77">
              <w:t>Not applicable</w:t>
            </w:r>
          </w:p>
        </w:tc>
        <w:tc>
          <w:tcPr>
            <w:tcW w:w="946" w:type="pct"/>
            <w:vAlign w:val="center"/>
          </w:tcPr>
          <w:p w14:paraId="272B8255" w14:textId="77777777" w:rsidR="006101BD" w:rsidRDefault="006101BD" w:rsidP="006101BD">
            <w:pPr>
              <w:pStyle w:val="TableBodyTextMIRB"/>
            </w:pPr>
            <w:r w:rsidRPr="001F113B">
              <w:t>Not applicable</w:t>
            </w:r>
          </w:p>
        </w:tc>
        <w:tc>
          <w:tcPr>
            <w:tcW w:w="901" w:type="pct"/>
            <w:vAlign w:val="center"/>
          </w:tcPr>
          <w:p w14:paraId="4B33BF56" w14:textId="77777777" w:rsidR="006101BD" w:rsidRDefault="006101BD" w:rsidP="006101BD">
            <w:pPr>
              <w:pStyle w:val="TableBodyTextMIRB"/>
            </w:pPr>
            <w:r w:rsidRPr="001F113B">
              <w:t>Not applicable</w:t>
            </w:r>
          </w:p>
        </w:tc>
      </w:tr>
      <w:tr w:rsidR="006101BD" w14:paraId="3EAAC83C" w14:textId="77777777" w:rsidTr="006101BD">
        <w:trPr>
          <w:cantSplit/>
        </w:trPr>
        <w:tc>
          <w:tcPr>
            <w:tcW w:w="1126" w:type="pct"/>
            <w:vAlign w:val="center"/>
          </w:tcPr>
          <w:p w14:paraId="04134EB6" w14:textId="77777777" w:rsidR="006101BD" w:rsidRPr="006E3D88" w:rsidRDefault="006101BD" w:rsidP="006101BD">
            <w:pPr>
              <w:pStyle w:val="TableBodyTextMIRB"/>
            </w:pPr>
            <w:r>
              <w:t>Autoroute</w:t>
            </w:r>
          </w:p>
        </w:tc>
        <w:tc>
          <w:tcPr>
            <w:tcW w:w="991" w:type="pct"/>
            <w:vAlign w:val="center"/>
          </w:tcPr>
          <w:p w14:paraId="73BF6026" w14:textId="77777777" w:rsidR="006101BD" w:rsidRPr="006E3D88" w:rsidRDefault="006101BD" w:rsidP="006101BD">
            <w:pPr>
              <w:pStyle w:val="TableBodyTextMIRB"/>
            </w:pPr>
            <w:r>
              <w:t>AUT</w:t>
            </w:r>
          </w:p>
        </w:tc>
        <w:tc>
          <w:tcPr>
            <w:tcW w:w="1036" w:type="pct"/>
            <w:vAlign w:val="center"/>
          </w:tcPr>
          <w:p w14:paraId="0FD88F50" w14:textId="77777777" w:rsidR="006101BD" w:rsidRDefault="006101BD" w:rsidP="006101BD">
            <w:pPr>
              <w:pStyle w:val="TableBodyTextMIRB"/>
            </w:pPr>
            <w:r w:rsidRPr="00473B77">
              <w:t>Not applicable</w:t>
            </w:r>
          </w:p>
        </w:tc>
        <w:tc>
          <w:tcPr>
            <w:tcW w:w="946" w:type="pct"/>
            <w:vAlign w:val="center"/>
          </w:tcPr>
          <w:p w14:paraId="01FEAD22" w14:textId="77777777" w:rsidR="006101BD" w:rsidRDefault="006101BD" w:rsidP="006101BD">
            <w:pPr>
              <w:pStyle w:val="TableBodyTextMIRB"/>
            </w:pPr>
            <w:r w:rsidRPr="001F113B">
              <w:t>Not applicable</w:t>
            </w:r>
          </w:p>
        </w:tc>
        <w:tc>
          <w:tcPr>
            <w:tcW w:w="901" w:type="pct"/>
            <w:vAlign w:val="center"/>
          </w:tcPr>
          <w:p w14:paraId="2244A641" w14:textId="77777777" w:rsidR="006101BD" w:rsidRDefault="006101BD" w:rsidP="006101BD">
            <w:pPr>
              <w:pStyle w:val="TableBodyTextMIRB"/>
            </w:pPr>
            <w:r w:rsidRPr="001F113B">
              <w:t>Not applicable</w:t>
            </w:r>
          </w:p>
        </w:tc>
      </w:tr>
      <w:tr w:rsidR="006101BD" w14:paraId="1B3B309E" w14:textId="77777777" w:rsidTr="006101BD">
        <w:trPr>
          <w:cantSplit/>
        </w:trPr>
        <w:tc>
          <w:tcPr>
            <w:tcW w:w="1126" w:type="pct"/>
            <w:vAlign w:val="center"/>
          </w:tcPr>
          <w:p w14:paraId="38D06E41" w14:textId="77777777" w:rsidR="006101BD" w:rsidRPr="006E3D88" w:rsidRDefault="006101BD" w:rsidP="006101BD">
            <w:pPr>
              <w:pStyle w:val="TableBodyTextMIRB"/>
            </w:pPr>
            <w:r>
              <w:t>Avenue</w:t>
            </w:r>
          </w:p>
        </w:tc>
        <w:tc>
          <w:tcPr>
            <w:tcW w:w="991" w:type="pct"/>
            <w:vAlign w:val="center"/>
          </w:tcPr>
          <w:p w14:paraId="2F227FE4" w14:textId="77777777" w:rsidR="006101BD" w:rsidRPr="006E3D88" w:rsidRDefault="006101BD" w:rsidP="006101BD">
            <w:pPr>
              <w:pStyle w:val="TableBodyTextMIRB"/>
            </w:pPr>
            <w:r>
              <w:t>AVE</w:t>
            </w:r>
          </w:p>
        </w:tc>
        <w:tc>
          <w:tcPr>
            <w:tcW w:w="1036" w:type="pct"/>
            <w:vAlign w:val="center"/>
          </w:tcPr>
          <w:p w14:paraId="59912438" w14:textId="77777777" w:rsidR="006101BD" w:rsidRPr="006E3D88" w:rsidRDefault="006101BD" w:rsidP="006101BD">
            <w:pPr>
              <w:pStyle w:val="TableBodyTextMIRB"/>
            </w:pPr>
            <w:r>
              <w:t>AV</w:t>
            </w:r>
          </w:p>
        </w:tc>
        <w:tc>
          <w:tcPr>
            <w:tcW w:w="946" w:type="pct"/>
            <w:vAlign w:val="center"/>
          </w:tcPr>
          <w:p w14:paraId="302762BE" w14:textId="77777777" w:rsidR="006101BD" w:rsidRDefault="006101BD" w:rsidP="006101BD">
            <w:pPr>
              <w:pStyle w:val="TableBodyTextMIRB"/>
            </w:pPr>
            <w:r w:rsidRPr="001F113B">
              <w:t>Not applicable</w:t>
            </w:r>
          </w:p>
        </w:tc>
        <w:tc>
          <w:tcPr>
            <w:tcW w:w="901" w:type="pct"/>
            <w:vAlign w:val="center"/>
          </w:tcPr>
          <w:p w14:paraId="7203EA2A" w14:textId="77777777" w:rsidR="006101BD" w:rsidRDefault="006101BD" w:rsidP="006101BD">
            <w:pPr>
              <w:pStyle w:val="TableBodyTextMIRB"/>
            </w:pPr>
            <w:r w:rsidRPr="001F113B">
              <w:t>Not applicable</w:t>
            </w:r>
          </w:p>
        </w:tc>
      </w:tr>
      <w:tr w:rsidR="006101BD" w14:paraId="4073031E" w14:textId="77777777" w:rsidTr="006101BD">
        <w:trPr>
          <w:cantSplit/>
        </w:trPr>
        <w:tc>
          <w:tcPr>
            <w:tcW w:w="1126" w:type="pct"/>
            <w:vAlign w:val="center"/>
          </w:tcPr>
          <w:p w14:paraId="48C4CB7B" w14:textId="77777777" w:rsidR="006101BD" w:rsidRPr="006E3D88" w:rsidRDefault="006101BD" w:rsidP="006101BD">
            <w:pPr>
              <w:pStyle w:val="TableBodyTextMIRB"/>
            </w:pPr>
            <w:r>
              <w:t>Bank</w:t>
            </w:r>
          </w:p>
        </w:tc>
        <w:tc>
          <w:tcPr>
            <w:tcW w:w="991" w:type="pct"/>
            <w:vAlign w:val="center"/>
          </w:tcPr>
          <w:p w14:paraId="40BEFC5C" w14:textId="77777777" w:rsidR="006101BD" w:rsidRPr="006E3D88" w:rsidRDefault="006101BD" w:rsidP="006101BD">
            <w:pPr>
              <w:pStyle w:val="TableBodyTextMIRB"/>
            </w:pPr>
            <w:r>
              <w:t>BK</w:t>
            </w:r>
          </w:p>
        </w:tc>
        <w:tc>
          <w:tcPr>
            <w:tcW w:w="1036" w:type="pct"/>
            <w:vAlign w:val="center"/>
          </w:tcPr>
          <w:p w14:paraId="79E4249E" w14:textId="77777777" w:rsidR="006101BD" w:rsidRPr="006E3D88" w:rsidRDefault="006101BD" w:rsidP="006101BD">
            <w:pPr>
              <w:pStyle w:val="TableBodyTextMIRB"/>
            </w:pPr>
            <w:r>
              <w:t>Not applicable</w:t>
            </w:r>
          </w:p>
        </w:tc>
        <w:tc>
          <w:tcPr>
            <w:tcW w:w="946" w:type="pct"/>
            <w:vAlign w:val="center"/>
          </w:tcPr>
          <w:p w14:paraId="405DC160" w14:textId="77777777" w:rsidR="006101BD" w:rsidRDefault="006101BD" w:rsidP="006101BD">
            <w:pPr>
              <w:pStyle w:val="TableBodyTextMIRB"/>
            </w:pPr>
            <w:r w:rsidRPr="001F113B">
              <w:t>Not applicable</w:t>
            </w:r>
          </w:p>
        </w:tc>
        <w:tc>
          <w:tcPr>
            <w:tcW w:w="901" w:type="pct"/>
            <w:vAlign w:val="center"/>
          </w:tcPr>
          <w:p w14:paraId="67D06301" w14:textId="77777777" w:rsidR="006101BD" w:rsidRDefault="006101BD" w:rsidP="006101BD">
            <w:pPr>
              <w:pStyle w:val="TableBodyTextMIRB"/>
            </w:pPr>
            <w:r w:rsidRPr="001F113B">
              <w:t>Not applicable</w:t>
            </w:r>
          </w:p>
        </w:tc>
      </w:tr>
      <w:tr w:rsidR="006101BD" w14:paraId="2FCEC4F5" w14:textId="77777777" w:rsidTr="006101BD">
        <w:trPr>
          <w:cantSplit/>
        </w:trPr>
        <w:tc>
          <w:tcPr>
            <w:tcW w:w="1126" w:type="pct"/>
            <w:vAlign w:val="center"/>
          </w:tcPr>
          <w:p w14:paraId="174B6301" w14:textId="77777777" w:rsidR="006101BD" w:rsidRPr="006E3D88" w:rsidRDefault="006101BD" w:rsidP="006101BD">
            <w:pPr>
              <w:pStyle w:val="TableBodyTextMIRB"/>
            </w:pPr>
            <w:r>
              <w:t>Barrage</w:t>
            </w:r>
          </w:p>
        </w:tc>
        <w:tc>
          <w:tcPr>
            <w:tcW w:w="991" w:type="pct"/>
            <w:vAlign w:val="center"/>
          </w:tcPr>
          <w:p w14:paraId="4221CD51" w14:textId="77777777" w:rsidR="006101BD" w:rsidRPr="006E3D88" w:rsidRDefault="006101BD" w:rsidP="006101BD">
            <w:pPr>
              <w:pStyle w:val="TableBodyTextMIRB"/>
            </w:pPr>
            <w:r>
              <w:t>Not applicable</w:t>
            </w:r>
          </w:p>
        </w:tc>
        <w:tc>
          <w:tcPr>
            <w:tcW w:w="1036" w:type="pct"/>
            <w:vAlign w:val="center"/>
          </w:tcPr>
          <w:p w14:paraId="25CE7FDC" w14:textId="77777777" w:rsidR="006101BD" w:rsidRPr="006E3D88" w:rsidRDefault="006101BD" w:rsidP="006101BD">
            <w:pPr>
              <w:pStyle w:val="TableBodyTextMIRB"/>
            </w:pPr>
            <w:r>
              <w:t>BRGE</w:t>
            </w:r>
          </w:p>
        </w:tc>
        <w:tc>
          <w:tcPr>
            <w:tcW w:w="946" w:type="pct"/>
            <w:vAlign w:val="center"/>
          </w:tcPr>
          <w:p w14:paraId="7E0BCFD1" w14:textId="77777777" w:rsidR="006101BD" w:rsidRDefault="006101BD" w:rsidP="006101BD">
            <w:pPr>
              <w:pStyle w:val="TableBodyTextMIRB"/>
            </w:pPr>
            <w:r w:rsidRPr="001F113B">
              <w:t>Not applicable</w:t>
            </w:r>
          </w:p>
        </w:tc>
        <w:tc>
          <w:tcPr>
            <w:tcW w:w="901" w:type="pct"/>
            <w:vAlign w:val="center"/>
          </w:tcPr>
          <w:p w14:paraId="26308E45" w14:textId="77777777" w:rsidR="006101BD" w:rsidRDefault="006101BD" w:rsidP="006101BD">
            <w:pPr>
              <w:pStyle w:val="TableBodyTextMIRB"/>
            </w:pPr>
            <w:r w:rsidRPr="001F113B">
              <w:t>Not applicable</w:t>
            </w:r>
          </w:p>
        </w:tc>
      </w:tr>
      <w:tr w:rsidR="006101BD" w14:paraId="0F0D70E4" w14:textId="77777777" w:rsidTr="006101BD">
        <w:trPr>
          <w:cantSplit/>
        </w:trPr>
        <w:tc>
          <w:tcPr>
            <w:tcW w:w="1126" w:type="pct"/>
            <w:vAlign w:val="center"/>
          </w:tcPr>
          <w:p w14:paraId="2A66C751" w14:textId="77777777" w:rsidR="006101BD" w:rsidRPr="006E3D88" w:rsidRDefault="006101BD" w:rsidP="006101BD">
            <w:pPr>
              <w:pStyle w:val="TableBodyTextMIRB"/>
            </w:pPr>
            <w:r>
              <w:t>Baseline</w:t>
            </w:r>
          </w:p>
        </w:tc>
        <w:tc>
          <w:tcPr>
            <w:tcW w:w="991" w:type="pct"/>
            <w:vAlign w:val="center"/>
          </w:tcPr>
          <w:p w14:paraId="43F93FDF" w14:textId="77777777" w:rsidR="006101BD" w:rsidRPr="006E3D88" w:rsidRDefault="006101BD" w:rsidP="006101BD">
            <w:pPr>
              <w:pStyle w:val="TableBodyTextMIRB"/>
            </w:pPr>
            <w:r>
              <w:t>BASELINE</w:t>
            </w:r>
          </w:p>
        </w:tc>
        <w:tc>
          <w:tcPr>
            <w:tcW w:w="1036" w:type="pct"/>
            <w:vAlign w:val="center"/>
          </w:tcPr>
          <w:p w14:paraId="4C1438DC" w14:textId="77777777" w:rsidR="006101BD" w:rsidRDefault="006101BD" w:rsidP="006101BD">
            <w:pPr>
              <w:pStyle w:val="TableBodyTextMIRB"/>
            </w:pPr>
            <w:r w:rsidRPr="002254D0">
              <w:t>Not applicable</w:t>
            </w:r>
          </w:p>
        </w:tc>
        <w:tc>
          <w:tcPr>
            <w:tcW w:w="946" w:type="pct"/>
            <w:vAlign w:val="center"/>
          </w:tcPr>
          <w:p w14:paraId="3ED62A83" w14:textId="77777777" w:rsidR="006101BD" w:rsidRDefault="006101BD" w:rsidP="006101BD">
            <w:pPr>
              <w:pStyle w:val="TableBodyTextMIRB"/>
            </w:pPr>
            <w:r w:rsidRPr="001F113B">
              <w:t>Not applicable</w:t>
            </w:r>
          </w:p>
        </w:tc>
        <w:tc>
          <w:tcPr>
            <w:tcW w:w="901" w:type="pct"/>
            <w:vAlign w:val="center"/>
          </w:tcPr>
          <w:p w14:paraId="3929AE38" w14:textId="77777777" w:rsidR="006101BD" w:rsidRDefault="006101BD" w:rsidP="006101BD">
            <w:pPr>
              <w:pStyle w:val="TableBodyTextMIRB"/>
            </w:pPr>
            <w:r w:rsidRPr="001F113B">
              <w:t>Not applicable</w:t>
            </w:r>
          </w:p>
        </w:tc>
      </w:tr>
      <w:tr w:rsidR="006101BD" w14:paraId="3B638A0A" w14:textId="77777777" w:rsidTr="006101BD">
        <w:trPr>
          <w:cantSplit/>
        </w:trPr>
        <w:tc>
          <w:tcPr>
            <w:tcW w:w="1126" w:type="pct"/>
            <w:vAlign w:val="center"/>
          </w:tcPr>
          <w:p w14:paraId="11B08671" w14:textId="77777777" w:rsidR="006101BD" w:rsidRPr="006E3D88" w:rsidRDefault="006101BD" w:rsidP="006101BD">
            <w:pPr>
              <w:pStyle w:val="TableBodyTextMIRB"/>
            </w:pPr>
            <w:r>
              <w:t>Bay</w:t>
            </w:r>
          </w:p>
        </w:tc>
        <w:tc>
          <w:tcPr>
            <w:tcW w:w="991" w:type="pct"/>
            <w:vAlign w:val="center"/>
          </w:tcPr>
          <w:p w14:paraId="3C224596" w14:textId="77777777" w:rsidR="006101BD" w:rsidRPr="006E3D88" w:rsidRDefault="006101BD" w:rsidP="006101BD">
            <w:pPr>
              <w:pStyle w:val="TableBodyTextMIRB"/>
            </w:pPr>
            <w:r>
              <w:t>BAY</w:t>
            </w:r>
          </w:p>
        </w:tc>
        <w:tc>
          <w:tcPr>
            <w:tcW w:w="1036" w:type="pct"/>
            <w:vAlign w:val="center"/>
          </w:tcPr>
          <w:p w14:paraId="09D46F9A" w14:textId="77777777" w:rsidR="006101BD" w:rsidRDefault="006101BD" w:rsidP="006101BD">
            <w:pPr>
              <w:pStyle w:val="TableBodyTextMIRB"/>
            </w:pPr>
            <w:r w:rsidRPr="002254D0">
              <w:t>Not applicable</w:t>
            </w:r>
          </w:p>
        </w:tc>
        <w:tc>
          <w:tcPr>
            <w:tcW w:w="946" w:type="pct"/>
            <w:vAlign w:val="center"/>
          </w:tcPr>
          <w:p w14:paraId="35CA0DD6" w14:textId="77777777" w:rsidR="006101BD" w:rsidRDefault="006101BD" w:rsidP="006101BD">
            <w:pPr>
              <w:pStyle w:val="TableBodyTextMIRB"/>
            </w:pPr>
            <w:r w:rsidRPr="001F113B">
              <w:t>Not applicable</w:t>
            </w:r>
          </w:p>
        </w:tc>
        <w:tc>
          <w:tcPr>
            <w:tcW w:w="901" w:type="pct"/>
            <w:vAlign w:val="center"/>
          </w:tcPr>
          <w:p w14:paraId="238188A3" w14:textId="77777777" w:rsidR="006101BD" w:rsidRDefault="006101BD" w:rsidP="006101BD">
            <w:pPr>
              <w:pStyle w:val="TableBodyTextMIRB"/>
            </w:pPr>
            <w:r w:rsidRPr="001F113B">
              <w:t>Not applicable</w:t>
            </w:r>
          </w:p>
        </w:tc>
      </w:tr>
      <w:tr w:rsidR="006101BD" w14:paraId="1257C442" w14:textId="77777777" w:rsidTr="006101BD">
        <w:trPr>
          <w:cantSplit/>
        </w:trPr>
        <w:tc>
          <w:tcPr>
            <w:tcW w:w="1126" w:type="pct"/>
            <w:vAlign w:val="center"/>
          </w:tcPr>
          <w:p w14:paraId="74B37DA4" w14:textId="77777777" w:rsidR="006101BD" w:rsidRPr="006E3D88" w:rsidRDefault="006101BD" w:rsidP="006101BD">
            <w:pPr>
              <w:pStyle w:val="TableBodyTextMIRB"/>
            </w:pPr>
            <w:r>
              <w:t>Beach</w:t>
            </w:r>
          </w:p>
        </w:tc>
        <w:tc>
          <w:tcPr>
            <w:tcW w:w="991" w:type="pct"/>
            <w:vAlign w:val="center"/>
          </w:tcPr>
          <w:p w14:paraId="24E7FEE1" w14:textId="77777777" w:rsidR="006101BD" w:rsidRPr="006E3D88" w:rsidRDefault="006101BD" w:rsidP="006101BD">
            <w:pPr>
              <w:pStyle w:val="TableBodyTextMIRB"/>
            </w:pPr>
            <w:r>
              <w:t>BEACH</w:t>
            </w:r>
          </w:p>
        </w:tc>
        <w:tc>
          <w:tcPr>
            <w:tcW w:w="1036" w:type="pct"/>
            <w:vAlign w:val="center"/>
          </w:tcPr>
          <w:p w14:paraId="7329D2C7" w14:textId="77777777" w:rsidR="006101BD" w:rsidRDefault="006101BD" w:rsidP="006101BD">
            <w:pPr>
              <w:pStyle w:val="TableBodyTextMIRB"/>
            </w:pPr>
            <w:r w:rsidRPr="002254D0">
              <w:t>Not applicable</w:t>
            </w:r>
          </w:p>
        </w:tc>
        <w:tc>
          <w:tcPr>
            <w:tcW w:w="946" w:type="pct"/>
            <w:vAlign w:val="center"/>
          </w:tcPr>
          <w:p w14:paraId="268822B7" w14:textId="77777777" w:rsidR="006101BD" w:rsidRDefault="006101BD" w:rsidP="006101BD">
            <w:pPr>
              <w:pStyle w:val="TableBodyTextMIRB"/>
            </w:pPr>
            <w:r w:rsidRPr="001F113B">
              <w:t>Not applicable</w:t>
            </w:r>
          </w:p>
        </w:tc>
        <w:tc>
          <w:tcPr>
            <w:tcW w:w="901" w:type="pct"/>
            <w:vAlign w:val="center"/>
          </w:tcPr>
          <w:p w14:paraId="4FA89B39" w14:textId="77777777" w:rsidR="006101BD" w:rsidRDefault="006101BD" w:rsidP="006101BD">
            <w:pPr>
              <w:pStyle w:val="TableBodyTextMIRB"/>
            </w:pPr>
            <w:r w:rsidRPr="001F113B">
              <w:t>Not applicable</w:t>
            </w:r>
          </w:p>
        </w:tc>
      </w:tr>
      <w:tr w:rsidR="006101BD" w14:paraId="4714B35D" w14:textId="77777777" w:rsidTr="006101BD">
        <w:trPr>
          <w:cantSplit/>
        </w:trPr>
        <w:tc>
          <w:tcPr>
            <w:tcW w:w="1126" w:type="pct"/>
            <w:vAlign w:val="center"/>
          </w:tcPr>
          <w:p w14:paraId="4C10D6B1" w14:textId="77777777" w:rsidR="006101BD" w:rsidRPr="006E3D88" w:rsidRDefault="006101BD" w:rsidP="006101BD">
            <w:pPr>
              <w:pStyle w:val="TableBodyTextMIRB"/>
            </w:pPr>
            <w:r>
              <w:t>Bend</w:t>
            </w:r>
          </w:p>
        </w:tc>
        <w:tc>
          <w:tcPr>
            <w:tcW w:w="991" w:type="pct"/>
            <w:vAlign w:val="center"/>
          </w:tcPr>
          <w:p w14:paraId="3D091F6A" w14:textId="77777777" w:rsidR="006101BD" w:rsidRPr="006E3D88" w:rsidRDefault="006101BD" w:rsidP="006101BD">
            <w:pPr>
              <w:pStyle w:val="TableBodyTextMIRB"/>
            </w:pPr>
            <w:r>
              <w:t>BEND</w:t>
            </w:r>
          </w:p>
        </w:tc>
        <w:tc>
          <w:tcPr>
            <w:tcW w:w="1036" w:type="pct"/>
            <w:vAlign w:val="center"/>
          </w:tcPr>
          <w:p w14:paraId="2206FA8E" w14:textId="77777777" w:rsidR="006101BD" w:rsidRDefault="006101BD" w:rsidP="006101BD">
            <w:pPr>
              <w:pStyle w:val="TableBodyTextMIRB"/>
            </w:pPr>
            <w:r w:rsidRPr="002254D0">
              <w:t>Not applicable</w:t>
            </w:r>
          </w:p>
        </w:tc>
        <w:tc>
          <w:tcPr>
            <w:tcW w:w="946" w:type="pct"/>
            <w:vAlign w:val="center"/>
          </w:tcPr>
          <w:p w14:paraId="00C6D349" w14:textId="77777777" w:rsidR="006101BD" w:rsidRDefault="006101BD" w:rsidP="006101BD">
            <w:pPr>
              <w:pStyle w:val="TableBodyTextMIRB"/>
            </w:pPr>
            <w:r w:rsidRPr="001F113B">
              <w:t>Not applicable</w:t>
            </w:r>
          </w:p>
        </w:tc>
        <w:tc>
          <w:tcPr>
            <w:tcW w:w="901" w:type="pct"/>
            <w:vAlign w:val="center"/>
          </w:tcPr>
          <w:p w14:paraId="66A445C0" w14:textId="77777777" w:rsidR="006101BD" w:rsidRDefault="006101BD" w:rsidP="006101BD">
            <w:pPr>
              <w:pStyle w:val="TableBodyTextMIRB"/>
            </w:pPr>
            <w:r w:rsidRPr="001F113B">
              <w:t>Not applicable</w:t>
            </w:r>
          </w:p>
        </w:tc>
      </w:tr>
      <w:tr w:rsidR="006101BD" w14:paraId="272241F9" w14:textId="77777777" w:rsidTr="006101BD">
        <w:trPr>
          <w:cantSplit/>
        </w:trPr>
        <w:tc>
          <w:tcPr>
            <w:tcW w:w="1126" w:type="pct"/>
            <w:vAlign w:val="center"/>
          </w:tcPr>
          <w:p w14:paraId="0031C936" w14:textId="77777777" w:rsidR="006101BD" w:rsidRPr="006E3D88" w:rsidRDefault="006101BD" w:rsidP="006101BD">
            <w:pPr>
              <w:pStyle w:val="TableBodyTextMIRB"/>
            </w:pPr>
            <w:r>
              <w:t>Bloc</w:t>
            </w:r>
          </w:p>
        </w:tc>
        <w:tc>
          <w:tcPr>
            <w:tcW w:w="991" w:type="pct"/>
            <w:vAlign w:val="center"/>
          </w:tcPr>
          <w:p w14:paraId="1100C89A" w14:textId="77777777" w:rsidR="006101BD" w:rsidRPr="006E3D88" w:rsidRDefault="006101BD" w:rsidP="006101BD">
            <w:pPr>
              <w:pStyle w:val="TableBodyTextMIRB"/>
            </w:pPr>
            <w:r>
              <w:t>BLOC</w:t>
            </w:r>
          </w:p>
        </w:tc>
        <w:tc>
          <w:tcPr>
            <w:tcW w:w="1036" w:type="pct"/>
            <w:vAlign w:val="center"/>
          </w:tcPr>
          <w:p w14:paraId="661C8753" w14:textId="77777777" w:rsidR="006101BD" w:rsidRDefault="006101BD" w:rsidP="006101BD">
            <w:pPr>
              <w:pStyle w:val="TableBodyTextMIRB"/>
            </w:pPr>
            <w:r w:rsidRPr="002254D0">
              <w:t>Not applicable</w:t>
            </w:r>
          </w:p>
        </w:tc>
        <w:tc>
          <w:tcPr>
            <w:tcW w:w="946" w:type="pct"/>
            <w:vAlign w:val="center"/>
          </w:tcPr>
          <w:p w14:paraId="6F805904" w14:textId="77777777" w:rsidR="006101BD" w:rsidRDefault="006101BD" w:rsidP="006101BD">
            <w:pPr>
              <w:pStyle w:val="TableBodyTextMIRB"/>
            </w:pPr>
            <w:r w:rsidRPr="001F113B">
              <w:t>Not applicable</w:t>
            </w:r>
          </w:p>
        </w:tc>
        <w:tc>
          <w:tcPr>
            <w:tcW w:w="901" w:type="pct"/>
            <w:vAlign w:val="center"/>
          </w:tcPr>
          <w:p w14:paraId="29E3E704" w14:textId="77777777" w:rsidR="006101BD" w:rsidRDefault="006101BD" w:rsidP="006101BD">
            <w:pPr>
              <w:pStyle w:val="TableBodyTextMIRB"/>
            </w:pPr>
            <w:r w:rsidRPr="001F113B">
              <w:t>Not applicable</w:t>
            </w:r>
          </w:p>
        </w:tc>
      </w:tr>
      <w:tr w:rsidR="006101BD" w14:paraId="4BAB46F7" w14:textId="77777777" w:rsidTr="006101BD">
        <w:trPr>
          <w:cantSplit/>
        </w:trPr>
        <w:tc>
          <w:tcPr>
            <w:tcW w:w="1126" w:type="pct"/>
            <w:vAlign w:val="center"/>
          </w:tcPr>
          <w:p w14:paraId="6849A5CD" w14:textId="77777777" w:rsidR="006101BD" w:rsidRPr="006E3D88" w:rsidRDefault="006101BD" w:rsidP="006101BD">
            <w:pPr>
              <w:pStyle w:val="TableBodyTextMIRB"/>
            </w:pPr>
            <w:r>
              <w:t>Block</w:t>
            </w:r>
          </w:p>
        </w:tc>
        <w:tc>
          <w:tcPr>
            <w:tcW w:w="991" w:type="pct"/>
            <w:vAlign w:val="center"/>
          </w:tcPr>
          <w:p w14:paraId="6C6A9A16" w14:textId="77777777" w:rsidR="006101BD" w:rsidRPr="006E3D88" w:rsidRDefault="006101BD" w:rsidP="006101BD">
            <w:pPr>
              <w:pStyle w:val="TableBodyTextMIRB"/>
            </w:pPr>
            <w:r>
              <w:t>BLOCK</w:t>
            </w:r>
          </w:p>
        </w:tc>
        <w:tc>
          <w:tcPr>
            <w:tcW w:w="1036" w:type="pct"/>
            <w:vAlign w:val="center"/>
          </w:tcPr>
          <w:p w14:paraId="50A63E6B" w14:textId="77777777" w:rsidR="006101BD" w:rsidRDefault="006101BD" w:rsidP="006101BD">
            <w:pPr>
              <w:pStyle w:val="TableBodyTextMIRB"/>
            </w:pPr>
            <w:r w:rsidRPr="002254D0">
              <w:t>Not applicable</w:t>
            </w:r>
          </w:p>
        </w:tc>
        <w:tc>
          <w:tcPr>
            <w:tcW w:w="946" w:type="pct"/>
            <w:vAlign w:val="center"/>
          </w:tcPr>
          <w:p w14:paraId="14B5759A" w14:textId="77777777" w:rsidR="006101BD" w:rsidRDefault="006101BD" w:rsidP="006101BD">
            <w:pPr>
              <w:pStyle w:val="TableBodyTextMIRB"/>
            </w:pPr>
            <w:r w:rsidRPr="001F113B">
              <w:t>Not applicable</w:t>
            </w:r>
          </w:p>
        </w:tc>
        <w:tc>
          <w:tcPr>
            <w:tcW w:w="901" w:type="pct"/>
            <w:vAlign w:val="center"/>
          </w:tcPr>
          <w:p w14:paraId="106D498C" w14:textId="77777777" w:rsidR="006101BD" w:rsidRDefault="006101BD" w:rsidP="006101BD">
            <w:pPr>
              <w:pStyle w:val="TableBodyTextMIRB"/>
            </w:pPr>
            <w:r w:rsidRPr="001F113B">
              <w:t>Not applicable</w:t>
            </w:r>
          </w:p>
        </w:tc>
      </w:tr>
      <w:tr w:rsidR="006101BD" w14:paraId="30B867E5" w14:textId="77777777" w:rsidTr="006101BD">
        <w:trPr>
          <w:cantSplit/>
        </w:trPr>
        <w:tc>
          <w:tcPr>
            <w:tcW w:w="1126" w:type="pct"/>
            <w:vAlign w:val="center"/>
          </w:tcPr>
          <w:p w14:paraId="04CE5A09" w14:textId="77777777" w:rsidR="006101BD" w:rsidRPr="006E3D88" w:rsidRDefault="006101BD" w:rsidP="006101BD">
            <w:pPr>
              <w:pStyle w:val="TableBodyTextMIRB"/>
            </w:pPr>
            <w:r>
              <w:t>Bluff</w:t>
            </w:r>
          </w:p>
        </w:tc>
        <w:tc>
          <w:tcPr>
            <w:tcW w:w="991" w:type="pct"/>
            <w:vAlign w:val="center"/>
          </w:tcPr>
          <w:p w14:paraId="7B60B8BF" w14:textId="77777777" w:rsidR="006101BD" w:rsidRPr="006E3D88" w:rsidRDefault="006101BD" w:rsidP="006101BD">
            <w:pPr>
              <w:pStyle w:val="TableBodyTextMIRB"/>
            </w:pPr>
            <w:r>
              <w:t>BLUFF</w:t>
            </w:r>
          </w:p>
        </w:tc>
        <w:tc>
          <w:tcPr>
            <w:tcW w:w="1036" w:type="pct"/>
            <w:vAlign w:val="center"/>
          </w:tcPr>
          <w:p w14:paraId="489C8168" w14:textId="77777777" w:rsidR="006101BD" w:rsidRDefault="006101BD" w:rsidP="006101BD">
            <w:pPr>
              <w:pStyle w:val="TableBodyTextMIRB"/>
            </w:pPr>
            <w:r w:rsidRPr="002254D0">
              <w:t>Not applicable</w:t>
            </w:r>
          </w:p>
        </w:tc>
        <w:tc>
          <w:tcPr>
            <w:tcW w:w="946" w:type="pct"/>
            <w:vAlign w:val="center"/>
          </w:tcPr>
          <w:p w14:paraId="371D3CBD" w14:textId="77777777" w:rsidR="006101BD" w:rsidRDefault="006101BD" w:rsidP="006101BD">
            <w:pPr>
              <w:pStyle w:val="TableBodyTextMIRB"/>
            </w:pPr>
            <w:r w:rsidRPr="001F113B">
              <w:t>Not applicable</w:t>
            </w:r>
          </w:p>
        </w:tc>
        <w:tc>
          <w:tcPr>
            <w:tcW w:w="901" w:type="pct"/>
            <w:vAlign w:val="center"/>
          </w:tcPr>
          <w:p w14:paraId="77AFDCD9" w14:textId="77777777" w:rsidR="006101BD" w:rsidRDefault="006101BD" w:rsidP="006101BD">
            <w:pPr>
              <w:pStyle w:val="TableBodyTextMIRB"/>
            </w:pPr>
            <w:r w:rsidRPr="001F113B">
              <w:t>Not applicable</w:t>
            </w:r>
          </w:p>
        </w:tc>
      </w:tr>
      <w:tr w:rsidR="006101BD" w14:paraId="4FDD1243" w14:textId="77777777" w:rsidTr="006101BD">
        <w:trPr>
          <w:cantSplit/>
        </w:trPr>
        <w:tc>
          <w:tcPr>
            <w:tcW w:w="1126" w:type="pct"/>
            <w:vAlign w:val="center"/>
          </w:tcPr>
          <w:p w14:paraId="2D7687CC" w14:textId="77777777" w:rsidR="006101BD" w:rsidRPr="006E3D88" w:rsidRDefault="006101BD" w:rsidP="006101BD">
            <w:pPr>
              <w:pStyle w:val="TableBodyTextMIRB"/>
            </w:pPr>
            <w:r>
              <w:t>Bottom</w:t>
            </w:r>
          </w:p>
        </w:tc>
        <w:tc>
          <w:tcPr>
            <w:tcW w:w="991" w:type="pct"/>
            <w:vAlign w:val="center"/>
          </w:tcPr>
          <w:p w14:paraId="37445B27" w14:textId="77777777" w:rsidR="006101BD" w:rsidRPr="006E3D88" w:rsidRDefault="006101BD" w:rsidP="006101BD">
            <w:pPr>
              <w:pStyle w:val="TableBodyTextMIRB"/>
            </w:pPr>
            <w:r>
              <w:t>BTM</w:t>
            </w:r>
          </w:p>
        </w:tc>
        <w:tc>
          <w:tcPr>
            <w:tcW w:w="1036" w:type="pct"/>
            <w:vAlign w:val="center"/>
          </w:tcPr>
          <w:p w14:paraId="5469A9EE" w14:textId="77777777" w:rsidR="006101BD" w:rsidRDefault="006101BD" w:rsidP="006101BD">
            <w:pPr>
              <w:pStyle w:val="TableBodyTextMIRB"/>
            </w:pPr>
            <w:r w:rsidRPr="002254D0">
              <w:t>Not applicable</w:t>
            </w:r>
          </w:p>
        </w:tc>
        <w:tc>
          <w:tcPr>
            <w:tcW w:w="946" w:type="pct"/>
            <w:vAlign w:val="center"/>
          </w:tcPr>
          <w:p w14:paraId="74A8E33A" w14:textId="77777777" w:rsidR="006101BD" w:rsidRDefault="006101BD" w:rsidP="006101BD">
            <w:pPr>
              <w:pStyle w:val="TableBodyTextMIRB"/>
            </w:pPr>
            <w:r w:rsidRPr="001F113B">
              <w:t>Not applicable</w:t>
            </w:r>
          </w:p>
        </w:tc>
        <w:tc>
          <w:tcPr>
            <w:tcW w:w="901" w:type="pct"/>
            <w:vAlign w:val="center"/>
          </w:tcPr>
          <w:p w14:paraId="0E222B20" w14:textId="77777777" w:rsidR="006101BD" w:rsidRDefault="006101BD" w:rsidP="006101BD">
            <w:pPr>
              <w:pStyle w:val="TableBodyTextMIRB"/>
            </w:pPr>
            <w:r w:rsidRPr="001F113B">
              <w:t>Not applicable</w:t>
            </w:r>
          </w:p>
        </w:tc>
      </w:tr>
      <w:tr w:rsidR="006101BD" w14:paraId="08DFD0A9" w14:textId="77777777" w:rsidTr="006101BD">
        <w:trPr>
          <w:cantSplit/>
        </w:trPr>
        <w:tc>
          <w:tcPr>
            <w:tcW w:w="1126" w:type="pct"/>
            <w:vAlign w:val="center"/>
          </w:tcPr>
          <w:p w14:paraId="6F12718C" w14:textId="77777777" w:rsidR="006101BD" w:rsidRPr="006E3D88" w:rsidRDefault="006101BD" w:rsidP="006101BD">
            <w:pPr>
              <w:pStyle w:val="TableBodyTextMIRB"/>
            </w:pPr>
            <w:r>
              <w:t>Boulevard</w:t>
            </w:r>
          </w:p>
        </w:tc>
        <w:tc>
          <w:tcPr>
            <w:tcW w:w="991" w:type="pct"/>
            <w:vAlign w:val="center"/>
          </w:tcPr>
          <w:p w14:paraId="319B0690" w14:textId="77777777" w:rsidR="006101BD" w:rsidRPr="006E3D88" w:rsidRDefault="006101BD" w:rsidP="006101BD">
            <w:pPr>
              <w:pStyle w:val="TableBodyTextMIRB"/>
            </w:pPr>
            <w:r>
              <w:t>BLVD</w:t>
            </w:r>
          </w:p>
        </w:tc>
        <w:tc>
          <w:tcPr>
            <w:tcW w:w="1036" w:type="pct"/>
            <w:vAlign w:val="center"/>
          </w:tcPr>
          <w:p w14:paraId="2357A226" w14:textId="77777777" w:rsidR="006101BD" w:rsidRPr="006E3D88" w:rsidRDefault="006101BD" w:rsidP="006101BD">
            <w:pPr>
              <w:pStyle w:val="TableBodyTextMIRB"/>
            </w:pPr>
            <w:r>
              <w:t>BOUL</w:t>
            </w:r>
          </w:p>
        </w:tc>
        <w:tc>
          <w:tcPr>
            <w:tcW w:w="946" w:type="pct"/>
            <w:vAlign w:val="center"/>
          </w:tcPr>
          <w:p w14:paraId="73F44B7E" w14:textId="77777777" w:rsidR="006101BD" w:rsidRDefault="006101BD" w:rsidP="006101BD">
            <w:pPr>
              <w:pStyle w:val="TableBodyTextMIRB"/>
            </w:pPr>
            <w:r w:rsidRPr="001F113B">
              <w:t>Not applicable</w:t>
            </w:r>
          </w:p>
        </w:tc>
        <w:tc>
          <w:tcPr>
            <w:tcW w:w="901" w:type="pct"/>
            <w:vAlign w:val="center"/>
          </w:tcPr>
          <w:p w14:paraId="7E0109BF" w14:textId="77777777" w:rsidR="006101BD" w:rsidRDefault="006101BD" w:rsidP="006101BD">
            <w:pPr>
              <w:pStyle w:val="TableBodyTextMIRB"/>
            </w:pPr>
            <w:r w:rsidRPr="001F113B">
              <w:t>Not applicable</w:t>
            </w:r>
          </w:p>
        </w:tc>
      </w:tr>
      <w:tr w:rsidR="006101BD" w14:paraId="6EB4A4CF" w14:textId="77777777" w:rsidTr="006101BD">
        <w:trPr>
          <w:cantSplit/>
        </w:trPr>
        <w:tc>
          <w:tcPr>
            <w:tcW w:w="1126" w:type="pct"/>
            <w:vAlign w:val="center"/>
          </w:tcPr>
          <w:p w14:paraId="0D54A902" w14:textId="77777777" w:rsidR="006101BD" w:rsidRPr="006E3D88" w:rsidRDefault="006101BD" w:rsidP="006101BD">
            <w:pPr>
              <w:pStyle w:val="TableBodyTextMIRB"/>
            </w:pPr>
            <w:r>
              <w:t>Bourg</w:t>
            </w:r>
          </w:p>
        </w:tc>
        <w:tc>
          <w:tcPr>
            <w:tcW w:w="991" w:type="pct"/>
            <w:vAlign w:val="center"/>
          </w:tcPr>
          <w:p w14:paraId="03E45B64" w14:textId="77777777" w:rsidR="006101BD" w:rsidRPr="006E3D88" w:rsidRDefault="006101BD" w:rsidP="006101BD">
            <w:pPr>
              <w:pStyle w:val="TableBodyTextMIRB"/>
            </w:pPr>
            <w:r>
              <w:t>Not applicable</w:t>
            </w:r>
          </w:p>
        </w:tc>
        <w:tc>
          <w:tcPr>
            <w:tcW w:w="1036" w:type="pct"/>
            <w:vAlign w:val="center"/>
          </w:tcPr>
          <w:p w14:paraId="6A92BE80" w14:textId="77777777" w:rsidR="006101BD" w:rsidRPr="006E3D88" w:rsidRDefault="006101BD" w:rsidP="006101BD">
            <w:pPr>
              <w:pStyle w:val="TableBodyTextMIRB"/>
            </w:pPr>
            <w:r>
              <w:t>BOURG</w:t>
            </w:r>
          </w:p>
        </w:tc>
        <w:tc>
          <w:tcPr>
            <w:tcW w:w="946" w:type="pct"/>
            <w:vAlign w:val="center"/>
          </w:tcPr>
          <w:p w14:paraId="1AA33707" w14:textId="77777777" w:rsidR="006101BD" w:rsidRDefault="006101BD" w:rsidP="006101BD">
            <w:pPr>
              <w:pStyle w:val="TableBodyTextMIRB"/>
            </w:pPr>
            <w:r w:rsidRPr="001F113B">
              <w:t>Not applicable</w:t>
            </w:r>
          </w:p>
        </w:tc>
        <w:tc>
          <w:tcPr>
            <w:tcW w:w="901" w:type="pct"/>
            <w:vAlign w:val="center"/>
          </w:tcPr>
          <w:p w14:paraId="0282CB0F" w14:textId="77777777" w:rsidR="006101BD" w:rsidRDefault="006101BD" w:rsidP="006101BD">
            <w:pPr>
              <w:pStyle w:val="TableBodyTextMIRB"/>
            </w:pPr>
            <w:r w:rsidRPr="001F113B">
              <w:t>Not applicable</w:t>
            </w:r>
          </w:p>
        </w:tc>
      </w:tr>
      <w:tr w:rsidR="006101BD" w14:paraId="67DCE3A4" w14:textId="77777777" w:rsidTr="006101BD">
        <w:trPr>
          <w:cantSplit/>
        </w:trPr>
        <w:tc>
          <w:tcPr>
            <w:tcW w:w="1126" w:type="pct"/>
            <w:vAlign w:val="center"/>
          </w:tcPr>
          <w:p w14:paraId="23239968" w14:textId="77777777" w:rsidR="006101BD" w:rsidRPr="006E3D88" w:rsidRDefault="006101BD" w:rsidP="006101BD">
            <w:pPr>
              <w:pStyle w:val="TableBodyTextMIRB"/>
            </w:pPr>
            <w:r>
              <w:lastRenderedPageBreak/>
              <w:t>Bourne</w:t>
            </w:r>
          </w:p>
        </w:tc>
        <w:tc>
          <w:tcPr>
            <w:tcW w:w="991" w:type="pct"/>
            <w:vAlign w:val="center"/>
          </w:tcPr>
          <w:p w14:paraId="27C0ED18" w14:textId="77777777" w:rsidR="006101BD" w:rsidRPr="006E3D88" w:rsidRDefault="006101BD" w:rsidP="006101BD">
            <w:pPr>
              <w:pStyle w:val="TableBodyTextMIRB"/>
            </w:pPr>
            <w:r>
              <w:t>BRNE</w:t>
            </w:r>
          </w:p>
        </w:tc>
        <w:tc>
          <w:tcPr>
            <w:tcW w:w="1036" w:type="pct"/>
            <w:vAlign w:val="center"/>
          </w:tcPr>
          <w:p w14:paraId="2F54820B" w14:textId="77777777" w:rsidR="006101BD" w:rsidRPr="006E3D88" w:rsidRDefault="006101BD" w:rsidP="006101BD">
            <w:pPr>
              <w:pStyle w:val="TableBodyTextMIRB"/>
            </w:pPr>
            <w:r>
              <w:t>Not applicable</w:t>
            </w:r>
          </w:p>
        </w:tc>
        <w:tc>
          <w:tcPr>
            <w:tcW w:w="946" w:type="pct"/>
            <w:vAlign w:val="center"/>
          </w:tcPr>
          <w:p w14:paraId="580DAF0B" w14:textId="77777777" w:rsidR="006101BD" w:rsidRDefault="006101BD" w:rsidP="006101BD">
            <w:pPr>
              <w:pStyle w:val="TableBodyTextMIRB"/>
            </w:pPr>
            <w:r w:rsidRPr="001F113B">
              <w:t>Not applicable</w:t>
            </w:r>
          </w:p>
        </w:tc>
        <w:tc>
          <w:tcPr>
            <w:tcW w:w="901" w:type="pct"/>
            <w:vAlign w:val="center"/>
          </w:tcPr>
          <w:p w14:paraId="20012B0A" w14:textId="77777777" w:rsidR="006101BD" w:rsidRDefault="006101BD" w:rsidP="006101BD">
            <w:pPr>
              <w:pStyle w:val="TableBodyTextMIRB"/>
            </w:pPr>
            <w:r w:rsidRPr="001F113B">
              <w:t>Not applicable</w:t>
            </w:r>
          </w:p>
        </w:tc>
      </w:tr>
      <w:tr w:rsidR="006101BD" w14:paraId="349DF120" w14:textId="77777777" w:rsidTr="006101BD">
        <w:trPr>
          <w:cantSplit/>
        </w:trPr>
        <w:tc>
          <w:tcPr>
            <w:tcW w:w="1126" w:type="pct"/>
            <w:vAlign w:val="center"/>
          </w:tcPr>
          <w:p w14:paraId="2015EF95" w14:textId="77777777" w:rsidR="006101BD" w:rsidRPr="006E3D88" w:rsidRDefault="006101BD" w:rsidP="006101BD">
            <w:pPr>
              <w:pStyle w:val="TableBodyTextMIRB"/>
            </w:pPr>
            <w:r>
              <w:t>Branch</w:t>
            </w:r>
          </w:p>
        </w:tc>
        <w:tc>
          <w:tcPr>
            <w:tcW w:w="991" w:type="pct"/>
            <w:vAlign w:val="center"/>
          </w:tcPr>
          <w:p w14:paraId="0494FB47" w14:textId="77777777" w:rsidR="006101BD" w:rsidRPr="006E3D88" w:rsidRDefault="006101BD" w:rsidP="006101BD">
            <w:pPr>
              <w:pStyle w:val="TableBodyTextMIRB"/>
            </w:pPr>
            <w:r w:rsidRPr="006E3D88">
              <w:t>BRA</w:t>
            </w:r>
            <w:r>
              <w:t>NCH</w:t>
            </w:r>
          </w:p>
        </w:tc>
        <w:tc>
          <w:tcPr>
            <w:tcW w:w="1036" w:type="pct"/>
            <w:vAlign w:val="center"/>
          </w:tcPr>
          <w:p w14:paraId="62788598" w14:textId="77777777" w:rsidR="006101BD" w:rsidRDefault="006101BD" w:rsidP="006101BD">
            <w:pPr>
              <w:pStyle w:val="TableBodyTextMIRB"/>
            </w:pPr>
            <w:r w:rsidRPr="00045215">
              <w:t>Not applicable</w:t>
            </w:r>
          </w:p>
        </w:tc>
        <w:tc>
          <w:tcPr>
            <w:tcW w:w="946" w:type="pct"/>
            <w:vAlign w:val="center"/>
          </w:tcPr>
          <w:p w14:paraId="44A9F7E7" w14:textId="77777777" w:rsidR="006101BD" w:rsidRDefault="006101BD" w:rsidP="006101BD">
            <w:pPr>
              <w:pStyle w:val="TableBodyTextMIRB"/>
            </w:pPr>
            <w:r w:rsidRPr="00666DFE">
              <w:t>Not applicable</w:t>
            </w:r>
          </w:p>
        </w:tc>
        <w:tc>
          <w:tcPr>
            <w:tcW w:w="901" w:type="pct"/>
            <w:vAlign w:val="center"/>
          </w:tcPr>
          <w:p w14:paraId="47983109" w14:textId="77777777" w:rsidR="006101BD" w:rsidRDefault="006101BD" w:rsidP="006101BD">
            <w:pPr>
              <w:pStyle w:val="TableBodyTextMIRB"/>
            </w:pPr>
            <w:r w:rsidRPr="00666DFE">
              <w:t>Not applicable</w:t>
            </w:r>
          </w:p>
        </w:tc>
      </w:tr>
      <w:tr w:rsidR="006101BD" w14:paraId="65ADAC16" w14:textId="77777777" w:rsidTr="006101BD">
        <w:trPr>
          <w:cantSplit/>
        </w:trPr>
        <w:tc>
          <w:tcPr>
            <w:tcW w:w="1126" w:type="pct"/>
            <w:vAlign w:val="center"/>
          </w:tcPr>
          <w:p w14:paraId="2A381DB6" w14:textId="77777777" w:rsidR="006101BD" w:rsidRPr="006E3D88" w:rsidRDefault="006101BD" w:rsidP="006101BD">
            <w:pPr>
              <w:pStyle w:val="TableBodyTextMIRB"/>
            </w:pPr>
            <w:r>
              <w:t>Bridge</w:t>
            </w:r>
          </w:p>
        </w:tc>
        <w:tc>
          <w:tcPr>
            <w:tcW w:w="991" w:type="pct"/>
            <w:vAlign w:val="center"/>
          </w:tcPr>
          <w:p w14:paraId="45D894BA" w14:textId="77777777" w:rsidR="006101BD" w:rsidRPr="006E3D88" w:rsidRDefault="006101BD" w:rsidP="006101BD">
            <w:pPr>
              <w:pStyle w:val="TableBodyTextMIRB"/>
            </w:pPr>
            <w:r>
              <w:t>BRIDGE</w:t>
            </w:r>
          </w:p>
        </w:tc>
        <w:tc>
          <w:tcPr>
            <w:tcW w:w="1036" w:type="pct"/>
            <w:vAlign w:val="center"/>
          </w:tcPr>
          <w:p w14:paraId="20CE7399" w14:textId="77777777" w:rsidR="006101BD" w:rsidRDefault="006101BD" w:rsidP="006101BD">
            <w:pPr>
              <w:pStyle w:val="TableBodyTextMIRB"/>
            </w:pPr>
            <w:r w:rsidRPr="00045215">
              <w:t>Not applicable</w:t>
            </w:r>
          </w:p>
        </w:tc>
        <w:tc>
          <w:tcPr>
            <w:tcW w:w="946" w:type="pct"/>
            <w:vAlign w:val="center"/>
          </w:tcPr>
          <w:p w14:paraId="2B3567C2" w14:textId="77777777" w:rsidR="006101BD" w:rsidRDefault="006101BD" w:rsidP="006101BD">
            <w:pPr>
              <w:pStyle w:val="TableBodyTextMIRB"/>
            </w:pPr>
            <w:r w:rsidRPr="00666DFE">
              <w:t>Not applicable</w:t>
            </w:r>
          </w:p>
        </w:tc>
        <w:tc>
          <w:tcPr>
            <w:tcW w:w="901" w:type="pct"/>
            <w:vAlign w:val="center"/>
          </w:tcPr>
          <w:p w14:paraId="3ADA59A4" w14:textId="77777777" w:rsidR="006101BD" w:rsidRDefault="006101BD" w:rsidP="006101BD">
            <w:pPr>
              <w:pStyle w:val="TableBodyTextMIRB"/>
            </w:pPr>
            <w:r w:rsidRPr="00666DFE">
              <w:t>Not applicable</w:t>
            </w:r>
          </w:p>
        </w:tc>
      </w:tr>
      <w:tr w:rsidR="006101BD" w14:paraId="4734268A" w14:textId="77777777" w:rsidTr="006101BD">
        <w:trPr>
          <w:cantSplit/>
        </w:trPr>
        <w:tc>
          <w:tcPr>
            <w:tcW w:w="1126" w:type="pct"/>
            <w:vAlign w:val="center"/>
          </w:tcPr>
          <w:p w14:paraId="52AFBB15" w14:textId="77777777" w:rsidR="006101BD" w:rsidRPr="006E3D88" w:rsidRDefault="006101BD" w:rsidP="006101BD">
            <w:pPr>
              <w:pStyle w:val="TableBodyTextMIRB"/>
            </w:pPr>
            <w:r>
              <w:t>Brook</w:t>
            </w:r>
          </w:p>
        </w:tc>
        <w:tc>
          <w:tcPr>
            <w:tcW w:w="991" w:type="pct"/>
            <w:vAlign w:val="center"/>
          </w:tcPr>
          <w:p w14:paraId="3AA8EE78" w14:textId="77777777" w:rsidR="006101BD" w:rsidRPr="006E3D88" w:rsidRDefault="006101BD" w:rsidP="006101BD">
            <w:pPr>
              <w:pStyle w:val="TableBodyTextMIRB"/>
            </w:pPr>
            <w:r>
              <w:t>BROOK</w:t>
            </w:r>
          </w:p>
        </w:tc>
        <w:tc>
          <w:tcPr>
            <w:tcW w:w="1036" w:type="pct"/>
            <w:vAlign w:val="center"/>
          </w:tcPr>
          <w:p w14:paraId="7DD14343" w14:textId="77777777" w:rsidR="006101BD" w:rsidRDefault="006101BD" w:rsidP="006101BD">
            <w:pPr>
              <w:pStyle w:val="TableBodyTextMIRB"/>
            </w:pPr>
            <w:r w:rsidRPr="00045215">
              <w:t>Not applicable</w:t>
            </w:r>
          </w:p>
        </w:tc>
        <w:tc>
          <w:tcPr>
            <w:tcW w:w="946" w:type="pct"/>
            <w:vAlign w:val="center"/>
          </w:tcPr>
          <w:p w14:paraId="600E6117" w14:textId="77777777" w:rsidR="006101BD" w:rsidRDefault="006101BD" w:rsidP="006101BD">
            <w:pPr>
              <w:pStyle w:val="TableBodyTextMIRB"/>
            </w:pPr>
            <w:r w:rsidRPr="00666DFE">
              <w:t>Not applicable</w:t>
            </w:r>
          </w:p>
        </w:tc>
        <w:tc>
          <w:tcPr>
            <w:tcW w:w="901" w:type="pct"/>
            <w:vAlign w:val="center"/>
          </w:tcPr>
          <w:p w14:paraId="22AFA405" w14:textId="77777777" w:rsidR="006101BD" w:rsidRDefault="006101BD" w:rsidP="006101BD">
            <w:pPr>
              <w:pStyle w:val="TableBodyTextMIRB"/>
            </w:pPr>
            <w:r w:rsidRPr="00666DFE">
              <w:t>Not applicable</w:t>
            </w:r>
          </w:p>
        </w:tc>
      </w:tr>
      <w:tr w:rsidR="006101BD" w14:paraId="7098AEFA" w14:textId="77777777" w:rsidTr="006101BD">
        <w:trPr>
          <w:cantSplit/>
        </w:trPr>
        <w:tc>
          <w:tcPr>
            <w:tcW w:w="1126" w:type="pct"/>
            <w:vAlign w:val="center"/>
          </w:tcPr>
          <w:p w14:paraId="36B743FD" w14:textId="77777777" w:rsidR="006101BD" w:rsidRPr="006E3D88" w:rsidRDefault="006101BD" w:rsidP="006101BD">
            <w:pPr>
              <w:pStyle w:val="TableBodyTextMIRB"/>
            </w:pPr>
            <w:r>
              <w:t>Burn</w:t>
            </w:r>
          </w:p>
        </w:tc>
        <w:tc>
          <w:tcPr>
            <w:tcW w:w="991" w:type="pct"/>
            <w:vAlign w:val="center"/>
          </w:tcPr>
          <w:p w14:paraId="2FB8222B" w14:textId="77777777" w:rsidR="006101BD" w:rsidRPr="006E3D88" w:rsidRDefault="006101BD" w:rsidP="006101BD">
            <w:pPr>
              <w:pStyle w:val="TableBodyTextMIRB"/>
            </w:pPr>
            <w:r>
              <w:t>BURN</w:t>
            </w:r>
          </w:p>
        </w:tc>
        <w:tc>
          <w:tcPr>
            <w:tcW w:w="1036" w:type="pct"/>
            <w:vAlign w:val="center"/>
          </w:tcPr>
          <w:p w14:paraId="46039C9E" w14:textId="77777777" w:rsidR="006101BD" w:rsidRDefault="006101BD" w:rsidP="006101BD">
            <w:pPr>
              <w:pStyle w:val="TableBodyTextMIRB"/>
            </w:pPr>
            <w:r w:rsidRPr="00045215">
              <w:t>Not applicable</w:t>
            </w:r>
          </w:p>
        </w:tc>
        <w:tc>
          <w:tcPr>
            <w:tcW w:w="946" w:type="pct"/>
            <w:vAlign w:val="center"/>
          </w:tcPr>
          <w:p w14:paraId="139C40CD" w14:textId="77777777" w:rsidR="006101BD" w:rsidRDefault="006101BD" w:rsidP="006101BD">
            <w:pPr>
              <w:pStyle w:val="TableBodyTextMIRB"/>
            </w:pPr>
            <w:r w:rsidRPr="00666DFE">
              <w:t>Not applicable</w:t>
            </w:r>
          </w:p>
        </w:tc>
        <w:tc>
          <w:tcPr>
            <w:tcW w:w="901" w:type="pct"/>
            <w:vAlign w:val="center"/>
          </w:tcPr>
          <w:p w14:paraId="6C6EC56C" w14:textId="77777777" w:rsidR="006101BD" w:rsidRDefault="006101BD" w:rsidP="006101BD">
            <w:pPr>
              <w:pStyle w:val="TableBodyTextMIRB"/>
            </w:pPr>
            <w:r w:rsidRPr="00666DFE">
              <w:t>Not applicable</w:t>
            </w:r>
          </w:p>
        </w:tc>
      </w:tr>
      <w:tr w:rsidR="006101BD" w14:paraId="12D34C61" w14:textId="77777777" w:rsidTr="006101BD">
        <w:trPr>
          <w:cantSplit/>
        </w:trPr>
        <w:tc>
          <w:tcPr>
            <w:tcW w:w="1126" w:type="pct"/>
            <w:vAlign w:val="center"/>
          </w:tcPr>
          <w:p w14:paraId="2C7D98A5" w14:textId="77777777" w:rsidR="006101BD" w:rsidRPr="006E3D88" w:rsidRDefault="006101BD" w:rsidP="006101BD">
            <w:pPr>
              <w:pStyle w:val="TableBodyTextMIRB"/>
            </w:pPr>
            <w:r>
              <w:t>Bush</w:t>
            </w:r>
          </w:p>
        </w:tc>
        <w:tc>
          <w:tcPr>
            <w:tcW w:w="991" w:type="pct"/>
            <w:vAlign w:val="center"/>
          </w:tcPr>
          <w:p w14:paraId="6955B41A" w14:textId="77777777" w:rsidR="006101BD" w:rsidRPr="006E3D88" w:rsidRDefault="006101BD" w:rsidP="006101BD">
            <w:pPr>
              <w:pStyle w:val="TableBodyTextMIRB"/>
            </w:pPr>
            <w:r>
              <w:t>BUSH</w:t>
            </w:r>
          </w:p>
        </w:tc>
        <w:tc>
          <w:tcPr>
            <w:tcW w:w="1036" w:type="pct"/>
            <w:vAlign w:val="center"/>
          </w:tcPr>
          <w:p w14:paraId="17EB3233" w14:textId="77777777" w:rsidR="006101BD" w:rsidRDefault="006101BD" w:rsidP="006101BD">
            <w:pPr>
              <w:pStyle w:val="TableBodyTextMIRB"/>
            </w:pPr>
            <w:r w:rsidRPr="00045215">
              <w:t>Not applicable</w:t>
            </w:r>
          </w:p>
        </w:tc>
        <w:tc>
          <w:tcPr>
            <w:tcW w:w="946" w:type="pct"/>
            <w:vAlign w:val="center"/>
          </w:tcPr>
          <w:p w14:paraId="34F17F75" w14:textId="77777777" w:rsidR="006101BD" w:rsidRDefault="006101BD" w:rsidP="006101BD">
            <w:pPr>
              <w:pStyle w:val="TableBodyTextMIRB"/>
            </w:pPr>
            <w:r w:rsidRPr="00666DFE">
              <w:t>Not applicable</w:t>
            </w:r>
          </w:p>
        </w:tc>
        <w:tc>
          <w:tcPr>
            <w:tcW w:w="901" w:type="pct"/>
            <w:vAlign w:val="center"/>
          </w:tcPr>
          <w:p w14:paraId="2FB3766F" w14:textId="77777777" w:rsidR="006101BD" w:rsidRDefault="006101BD" w:rsidP="006101BD">
            <w:pPr>
              <w:pStyle w:val="TableBodyTextMIRB"/>
            </w:pPr>
            <w:r w:rsidRPr="00666DFE">
              <w:t>Not applicable</w:t>
            </w:r>
          </w:p>
        </w:tc>
      </w:tr>
      <w:tr w:rsidR="006101BD" w14:paraId="14A0D9EE" w14:textId="77777777" w:rsidTr="006101BD">
        <w:trPr>
          <w:cantSplit/>
        </w:trPr>
        <w:tc>
          <w:tcPr>
            <w:tcW w:w="1126" w:type="pct"/>
            <w:vAlign w:val="center"/>
          </w:tcPr>
          <w:p w14:paraId="4F25E6BA" w14:textId="77777777" w:rsidR="006101BD" w:rsidRPr="006E3D88" w:rsidRDefault="006101BD" w:rsidP="006101BD">
            <w:pPr>
              <w:pStyle w:val="TableBodyTextMIRB"/>
            </w:pPr>
            <w:r>
              <w:t>Bypass</w:t>
            </w:r>
          </w:p>
        </w:tc>
        <w:tc>
          <w:tcPr>
            <w:tcW w:w="991" w:type="pct"/>
            <w:vAlign w:val="center"/>
          </w:tcPr>
          <w:p w14:paraId="7C113DF7" w14:textId="77777777" w:rsidR="006101BD" w:rsidRPr="006E3D88" w:rsidRDefault="006101BD" w:rsidP="006101BD">
            <w:pPr>
              <w:pStyle w:val="TableBodyTextMIRB"/>
            </w:pPr>
            <w:r>
              <w:t>BYPASS</w:t>
            </w:r>
          </w:p>
        </w:tc>
        <w:tc>
          <w:tcPr>
            <w:tcW w:w="1036" w:type="pct"/>
            <w:vAlign w:val="center"/>
          </w:tcPr>
          <w:p w14:paraId="3C83291D" w14:textId="77777777" w:rsidR="006101BD" w:rsidRDefault="006101BD" w:rsidP="006101BD">
            <w:pPr>
              <w:pStyle w:val="TableBodyTextMIRB"/>
            </w:pPr>
            <w:r w:rsidRPr="00045215">
              <w:t>Not applicable</w:t>
            </w:r>
          </w:p>
        </w:tc>
        <w:tc>
          <w:tcPr>
            <w:tcW w:w="946" w:type="pct"/>
            <w:vAlign w:val="center"/>
          </w:tcPr>
          <w:p w14:paraId="0ECD0518" w14:textId="77777777" w:rsidR="006101BD" w:rsidRDefault="006101BD" w:rsidP="006101BD">
            <w:pPr>
              <w:pStyle w:val="TableBodyTextMIRB"/>
            </w:pPr>
            <w:r w:rsidRPr="00666DFE">
              <w:t>Not applicable</w:t>
            </w:r>
          </w:p>
        </w:tc>
        <w:tc>
          <w:tcPr>
            <w:tcW w:w="901" w:type="pct"/>
            <w:vAlign w:val="center"/>
          </w:tcPr>
          <w:p w14:paraId="6A492F1A" w14:textId="77777777" w:rsidR="006101BD" w:rsidRDefault="006101BD" w:rsidP="006101BD">
            <w:pPr>
              <w:pStyle w:val="TableBodyTextMIRB"/>
            </w:pPr>
            <w:r w:rsidRPr="00666DFE">
              <w:t>Not applicable</w:t>
            </w:r>
          </w:p>
        </w:tc>
      </w:tr>
      <w:tr w:rsidR="006101BD" w14:paraId="53E68113" w14:textId="77777777" w:rsidTr="006101BD">
        <w:trPr>
          <w:cantSplit/>
        </w:trPr>
        <w:tc>
          <w:tcPr>
            <w:tcW w:w="1126" w:type="pct"/>
            <w:vAlign w:val="center"/>
          </w:tcPr>
          <w:p w14:paraId="79D53EFF" w14:textId="77777777" w:rsidR="006101BD" w:rsidRPr="006E3D88" w:rsidRDefault="006101BD" w:rsidP="006101BD">
            <w:pPr>
              <w:pStyle w:val="TableBodyTextMIRB"/>
            </w:pPr>
            <w:r>
              <w:t>Byroad</w:t>
            </w:r>
          </w:p>
        </w:tc>
        <w:tc>
          <w:tcPr>
            <w:tcW w:w="991" w:type="pct"/>
            <w:vAlign w:val="center"/>
          </w:tcPr>
          <w:p w14:paraId="04DEBE0B" w14:textId="77777777" w:rsidR="006101BD" w:rsidRPr="006E3D88" w:rsidRDefault="006101BD" w:rsidP="006101BD">
            <w:pPr>
              <w:pStyle w:val="TableBodyTextMIRB"/>
            </w:pPr>
            <w:r>
              <w:t>BYROAD</w:t>
            </w:r>
          </w:p>
        </w:tc>
        <w:tc>
          <w:tcPr>
            <w:tcW w:w="1036" w:type="pct"/>
            <w:vAlign w:val="center"/>
          </w:tcPr>
          <w:p w14:paraId="702D53C8" w14:textId="77777777" w:rsidR="006101BD" w:rsidRDefault="006101BD" w:rsidP="006101BD">
            <w:pPr>
              <w:pStyle w:val="TableBodyTextMIRB"/>
            </w:pPr>
            <w:r w:rsidRPr="00045215">
              <w:t>Not applicable</w:t>
            </w:r>
          </w:p>
        </w:tc>
        <w:tc>
          <w:tcPr>
            <w:tcW w:w="946" w:type="pct"/>
            <w:vAlign w:val="center"/>
          </w:tcPr>
          <w:p w14:paraId="15F40ACE" w14:textId="77777777" w:rsidR="006101BD" w:rsidRDefault="006101BD" w:rsidP="006101BD">
            <w:pPr>
              <w:pStyle w:val="TableBodyTextMIRB"/>
            </w:pPr>
            <w:r w:rsidRPr="00666DFE">
              <w:t>Not applicable</w:t>
            </w:r>
          </w:p>
        </w:tc>
        <w:tc>
          <w:tcPr>
            <w:tcW w:w="901" w:type="pct"/>
            <w:vAlign w:val="center"/>
          </w:tcPr>
          <w:p w14:paraId="4E4F5115" w14:textId="77777777" w:rsidR="006101BD" w:rsidRDefault="006101BD" w:rsidP="006101BD">
            <w:pPr>
              <w:pStyle w:val="TableBodyTextMIRB"/>
            </w:pPr>
            <w:r w:rsidRPr="00666DFE">
              <w:t>Not applicable</w:t>
            </w:r>
          </w:p>
        </w:tc>
      </w:tr>
      <w:tr w:rsidR="006101BD" w14:paraId="47178A84" w14:textId="77777777" w:rsidTr="006101BD">
        <w:trPr>
          <w:cantSplit/>
        </w:trPr>
        <w:tc>
          <w:tcPr>
            <w:tcW w:w="1126" w:type="pct"/>
            <w:vAlign w:val="center"/>
          </w:tcPr>
          <w:p w14:paraId="4CF285B3" w14:textId="77777777" w:rsidR="006101BD" w:rsidRPr="006E3D88" w:rsidRDefault="006101BD" w:rsidP="006101BD">
            <w:pPr>
              <w:pStyle w:val="TableBodyTextMIRB"/>
            </w:pPr>
            <w:r>
              <w:t>Byway</w:t>
            </w:r>
          </w:p>
        </w:tc>
        <w:tc>
          <w:tcPr>
            <w:tcW w:w="991" w:type="pct"/>
            <w:vAlign w:val="center"/>
          </w:tcPr>
          <w:p w14:paraId="0F000F07" w14:textId="77777777" w:rsidR="006101BD" w:rsidRPr="006E3D88" w:rsidRDefault="006101BD" w:rsidP="006101BD">
            <w:pPr>
              <w:pStyle w:val="TableBodyTextMIRB"/>
            </w:pPr>
            <w:r>
              <w:t>BYWAY</w:t>
            </w:r>
          </w:p>
        </w:tc>
        <w:tc>
          <w:tcPr>
            <w:tcW w:w="1036" w:type="pct"/>
            <w:vAlign w:val="center"/>
          </w:tcPr>
          <w:p w14:paraId="104D41B5" w14:textId="77777777" w:rsidR="006101BD" w:rsidRDefault="006101BD" w:rsidP="006101BD">
            <w:pPr>
              <w:pStyle w:val="TableBodyTextMIRB"/>
            </w:pPr>
            <w:r w:rsidRPr="00045215">
              <w:t>Not applicable</w:t>
            </w:r>
          </w:p>
        </w:tc>
        <w:tc>
          <w:tcPr>
            <w:tcW w:w="946" w:type="pct"/>
            <w:vAlign w:val="center"/>
          </w:tcPr>
          <w:p w14:paraId="7EDE7F23" w14:textId="77777777" w:rsidR="006101BD" w:rsidRDefault="006101BD" w:rsidP="006101BD">
            <w:pPr>
              <w:pStyle w:val="TableBodyTextMIRB"/>
            </w:pPr>
            <w:r w:rsidRPr="00666DFE">
              <w:t>Not applicable</w:t>
            </w:r>
          </w:p>
        </w:tc>
        <w:tc>
          <w:tcPr>
            <w:tcW w:w="901" w:type="pct"/>
            <w:vAlign w:val="center"/>
          </w:tcPr>
          <w:p w14:paraId="38C05F5F" w14:textId="77777777" w:rsidR="006101BD" w:rsidRDefault="006101BD" w:rsidP="006101BD">
            <w:pPr>
              <w:pStyle w:val="TableBodyTextMIRB"/>
            </w:pPr>
            <w:r w:rsidRPr="00666DFE">
              <w:t>Not applicable</w:t>
            </w:r>
          </w:p>
        </w:tc>
      </w:tr>
      <w:tr w:rsidR="006101BD" w14:paraId="6D023D8B" w14:textId="77777777" w:rsidTr="006101BD">
        <w:trPr>
          <w:cantSplit/>
        </w:trPr>
        <w:tc>
          <w:tcPr>
            <w:tcW w:w="1126" w:type="pct"/>
            <w:vAlign w:val="center"/>
          </w:tcPr>
          <w:p w14:paraId="6D29BCF9" w14:textId="77777777" w:rsidR="006101BD" w:rsidRPr="006E3D88" w:rsidRDefault="006101BD" w:rsidP="006101BD">
            <w:pPr>
              <w:pStyle w:val="TableBodyTextMIRB"/>
            </w:pPr>
            <w:r>
              <w:t>Camp</w:t>
            </w:r>
          </w:p>
        </w:tc>
        <w:tc>
          <w:tcPr>
            <w:tcW w:w="991" w:type="pct"/>
            <w:vAlign w:val="center"/>
          </w:tcPr>
          <w:p w14:paraId="7543802F" w14:textId="77777777" w:rsidR="006101BD" w:rsidRPr="006E3D88" w:rsidRDefault="006101BD" w:rsidP="006101BD">
            <w:pPr>
              <w:pStyle w:val="TableBodyTextMIRB"/>
            </w:pPr>
            <w:r>
              <w:t>CAMP</w:t>
            </w:r>
          </w:p>
        </w:tc>
        <w:tc>
          <w:tcPr>
            <w:tcW w:w="1036" w:type="pct"/>
            <w:vAlign w:val="center"/>
          </w:tcPr>
          <w:p w14:paraId="39998249" w14:textId="77777777" w:rsidR="006101BD" w:rsidRDefault="006101BD" w:rsidP="006101BD">
            <w:pPr>
              <w:pStyle w:val="TableBodyTextMIRB"/>
            </w:pPr>
            <w:r w:rsidRPr="00045215">
              <w:t>Not applicable</w:t>
            </w:r>
          </w:p>
        </w:tc>
        <w:tc>
          <w:tcPr>
            <w:tcW w:w="946" w:type="pct"/>
            <w:vAlign w:val="center"/>
          </w:tcPr>
          <w:p w14:paraId="5128040F" w14:textId="77777777" w:rsidR="006101BD" w:rsidRDefault="006101BD" w:rsidP="006101BD">
            <w:pPr>
              <w:pStyle w:val="TableBodyTextMIRB"/>
            </w:pPr>
            <w:r w:rsidRPr="00666DFE">
              <w:t>Not applicable</w:t>
            </w:r>
          </w:p>
        </w:tc>
        <w:tc>
          <w:tcPr>
            <w:tcW w:w="901" w:type="pct"/>
            <w:vAlign w:val="center"/>
          </w:tcPr>
          <w:p w14:paraId="07308F9D" w14:textId="77777777" w:rsidR="006101BD" w:rsidRDefault="006101BD" w:rsidP="006101BD">
            <w:pPr>
              <w:pStyle w:val="TableBodyTextMIRB"/>
            </w:pPr>
            <w:r w:rsidRPr="00666DFE">
              <w:t>Not applicable</w:t>
            </w:r>
          </w:p>
        </w:tc>
      </w:tr>
      <w:tr w:rsidR="006101BD" w14:paraId="026B8B19" w14:textId="77777777" w:rsidTr="006101BD">
        <w:trPr>
          <w:cantSplit/>
        </w:trPr>
        <w:tc>
          <w:tcPr>
            <w:tcW w:w="1126" w:type="pct"/>
            <w:vAlign w:val="center"/>
          </w:tcPr>
          <w:p w14:paraId="09FFF097" w14:textId="77777777" w:rsidR="006101BD" w:rsidRPr="006E3D88" w:rsidRDefault="006101BD" w:rsidP="006101BD">
            <w:pPr>
              <w:pStyle w:val="TableBodyTextMIRB"/>
            </w:pPr>
            <w:r>
              <w:t>Campus</w:t>
            </w:r>
          </w:p>
        </w:tc>
        <w:tc>
          <w:tcPr>
            <w:tcW w:w="991" w:type="pct"/>
            <w:vAlign w:val="center"/>
          </w:tcPr>
          <w:p w14:paraId="3ABD8455" w14:textId="77777777" w:rsidR="006101BD" w:rsidRPr="006E3D88" w:rsidRDefault="006101BD" w:rsidP="006101BD">
            <w:pPr>
              <w:pStyle w:val="TableBodyTextMIRB"/>
            </w:pPr>
            <w:r>
              <w:t>CAMPUS</w:t>
            </w:r>
          </w:p>
        </w:tc>
        <w:tc>
          <w:tcPr>
            <w:tcW w:w="1036" w:type="pct"/>
            <w:vAlign w:val="center"/>
          </w:tcPr>
          <w:p w14:paraId="138A828E" w14:textId="77777777" w:rsidR="006101BD" w:rsidRDefault="006101BD" w:rsidP="006101BD">
            <w:pPr>
              <w:pStyle w:val="TableBodyTextMIRB"/>
            </w:pPr>
            <w:r w:rsidRPr="00045215">
              <w:t>Not applicable</w:t>
            </w:r>
          </w:p>
        </w:tc>
        <w:tc>
          <w:tcPr>
            <w:tcW w:w="946" w:type="pct"/>
            <w:vAlign w:val="center"/>
          </w:tcPr>
          <w:p w14:paraId="43BF349D" w14:textId="77777777" w:rsidR="006101BD" w:rsidRDefault="006101BD" w:rsidP="006101BD">
            <w:pPr>
              <w:pStyle w:val="TableBodyTextMIRB"/>
            </w:pPr>
            <w:r w:rsidRPr="00666DFE">
              <w:t>Not applicable</w:t>
            </w:r>
          </w:p>
        </w:tc>
        <w:tc>
          <w:tcPr>
            <w:tcW w:w="901" w:type="pct"/>
            <w:vAlign w:val="center"/>
          </w:tcPr>
          <w:p w14:paraId="19523943" w14:textId="77777777" w:rsidR="006101BD" w:rsidRDefault="006101BD" w:rsidP="006101BD">
            <w:pPr>
              <w:pStyle w:val="TableBodyTextMIRB"/>
            </w:pPr>
            <w:r w:rsidRPr="00666DFE">
              <w:t>Not applicable</w:t>
            </w:r>
          </w:p>
        </w:tc>
      </w:tr>
      <w:tr w:rsidR="006101BD" w14:paraId="22FD2EB1" w14:textId="77777777" w:rsidTr="006101BD">
        <w:trPr>
          <w:cantSplit/>
        </w:trPr>
        <w:tc>
          <w:tcPr>
            <w:tcW w:w="1126" w:type="pct"/>
            <w:vAlign w:val="center"/>
          </w:tcPr>
          <w:p w14:paraId="72C3E3B1" w14:textId="77777777" w:rsidR="006101BD" w:rsidRPr="006E3D88" w:rsidRDefault="006101BD" w:rsidP="006101BD">
            <w:pPr>
              <w:pStyle w:val="TableBodyTextMIRB"/>
            </w:pPr>
            <w:r w:rsidRPr="006E3D88">
              <w:t>Cape</w:t>
            </w:r>
          </w:p>
        </w:tc>
        <w:tc>
          <w:tcPr>
            <w:tcW w:w="991" w:type="pct"/>
            <w:vAlign w:val="center"/>
          </w:tcPr>
          <w:p w14:paraId="6003048C" w14:textId="77777777" w:rsidR="006101BD" w:rsidRPr="006E3D88" w:rsidRDefault="006101BD" w:rsidP="006101BD">
            <w:pPr>
              <w:pStyle w:val="TableBodyTextMIRB"/>
            </w:pPr>
            <w:r>
              <w:t>CAPE</w:t>
            </w:r>
          </w:p>
        </w:tc>
        <w:tc>
          <w:tcPr>
            <w:tcW w:w="1036" w:type="pct"/>
            <w:vAlign w:val="center"/>
          </w:tcPr>
          <w:p w14:paraId="6ED25A61" w14:textId="77777777" w:rsidR="006101BD" w:rsidRDefault="006101BD" w:rsidP="006101BD">
            <w:pPr>
              <w:pStyle w:val="TableBodyTextMIRB"/>
            </w:pPr>
            <w:r w:rsidRPr="00045215">
              <w:t>Not applicable</w:t>
            </w:r>
          </w:p>
        </w:tc>
        <w:tc>
          <w:tcPr>
            <w:tcW w:w="946" w:type="pct"/>
            <w:vAlign w:val="center"/>
          </w:tcPr>
          <w:p w14:paraId="16E22E2E" w14:textId="77777777" w:rsidR="006101BD" w:rsidRDefault="006101BD" w:rsidP="006101BD">
            <w:pPr>
              <w:pStyle w:val="TableBodyTextMIRB"/>
            </w:pPr>
            <w:r w:rsidRPr="00666DFE">
              <w:t>Not applicable</w:t>
            </w:r>
          </w:p>
        </w:tc>
        <w:tc>
          <w:tcPr>
            <w:tcW w:w="901" w:type="pct"/>
            <w:vAlign w:val="center"/>
          </w:tcPr>
          <w:p w14:paraId="7E1266C2" w14:textId="77777777" w:rsidR="006101BD" w:rsidRDefault="006101BD" w:rsidP="006101BD">
            <w:pPr>
              <w:pStyle w:val="TableBodyTextMIRB"/>
            </w:pPr>
            <w:r w:rsidRPr="00666DFE">
              <w:t>Not applicable</w:t>
            </w:r>
          </w:p>
        </w:tc>
      </w:tr>
      <w:tr w:rsidR="006101BD" w14:paraId="5C737BEF" w14:textId="77777777" w:rsidTr="006101BD">
        <w:trPr>
          <w:cantSplit/>
        </w:trPr>
        <w:tc>
          <w:tcPr>
            <w:tcW w:w="1126" w:type="pct"/>
            <w:vAlign w:val="center"/>
          </w:tcPr>
          <w:p w14:paraId="65F50CD9" w14:textId="77777777" w:rsidR="006101BD" w:rsidRPr="006E3D88" w:rsidRDefault="006101BD" w:rsidP="006101BD">
            <w:pPr>
              <w:pStyle w:val="TableBodyTextMIRB"/>
            </w:pPr>
            <w:r>
              <w:t>Carrefour</w:t>
            </w:r>
          </w:p>
        </w:tc>
        <w:tc>
          <w:tcPr>
            <w:tcW w:w="991" w:type="pct"/>
            <w:vAlign w:val="center"/>
          </w:tcPr>
          <w:p w14:paraId="04FAC4CA" w14:textId="77777777" w:rsidR="006101BD" w:rsidRDefault="006101BD" w:rsidP="006101BD">
            <w:pPr>
              <w:pStyle w:val="TableBodyTextMIRB"/>
            </w:pPr>
            <w:r w:rsidRPr="005A3F29">
              <w:t>Not applicable</w:t>
            </w:r>
          </w:p>
        </w:tc>
        <w:tc>
          <w:tcPr>
            <w:tcW w:w="1036" w:type="pct"/>
            <w:vAlign w:val="center"/>
          </w:tcPr>
          <w:p w14:paraId="235C38B3" w14:textId="77777777" w:rsidR="006101BD" w:rsidRPr="006E3D88" w:rsidRDefault="006101BD" w:rsidP="006101BD">
            <w:pPr>
              <w:pStyle w:val="TableBodyTextMIRB"/>
            </w:pPr>
            <w:r>
              <w:t>CARREF</w:t>
            </w:r>
          </w:p>
        </w:tc>
        <w:tc>
          <w:tcPr>
            <w:tcW w:w="946" w:type="pct"/>
            <w:vAlign w:val="center"/>
          </w:tcPr>
          <w:p w14:paraId="23F7F12A" w14:textId="77777777" w:rsidR="006101BD" w:rsidRDefault="006101BD" w:rsidP="006101BD">
            <w:pPr>
              <w:pStyle w:val="TableBodyTextMIRB"/>
            </w:pPr>
            <w:r w:rsidRPr="00666DFE">
              <w:t>Not applicable</w:t>
            </w:r>
          </w:p>
        </w:tc>
        <w:tc>
          <w:tcPr>
            <w:tcW w:w="901" w:type="pct"/>
            <w:vAlign w:val="center"/>
          </w:tcPr>
          <w:p w14:paraId="79EB8C54" w14:textId="77777777" w:rsidR="006101BD" w:rsidRDefault="006101BD" w:rsidP="006101BD">
            <w:pPr>
              <w:pStyle w:val="TableBodyTextMIRB"/>
            </w:pPr>
            <w:r w:rsidRPr="00666DFE">
              <w:t>Not applicable</w:t>
            </w:r>
          </w:p>
        </w:tc>
      </w:tr>
      <w:tr w:rsidR="006101BD" w14:paraId="6DAB9506" w14:textId="77777777" w:rsidTr="006101BD">
        <w:trPr>
          <w:cantSplit/>
        </w:trPr>
        <w:tc>
          <w:tcPr>
            <w:tcW w:w="1126" w:type="pct"/>
            <w:vAlign w:val="center"/>
          </w:tcPr>
          <w:p w14:paraId="55665EC2" w14:textId="77777777" w:rsidR="006101BD" w:rsidRPr="006E3D88" w:rsidRDefault="006101BD" w:rsidP="006101BD">
            <w:pPr>
              <w:pStyle w:val="TableBodyTextMIRB"/>
            </w:pPr>
            <w:proofErr w:type="spellStart"/>
            <w:r>
              <w:t>Carré</w:t>
            </w:r>
            <w:proofErr w:type="spellEnd"/>
          </w:p>
        </w:tc>
        <w:tc>
          <w:tcPr>
            <w:tcW w:w="991" w:type="pct"/>
            <w:vAlign w:val="center"/>
          </w:tcPr>
          <w:p w14:paraId="534E17A2" w14:textId="77777777" w:rsidR="006101BD" w:rsidRDefault="006101BD" w:rsidP="006101BD">
            <w:pPr>
              <w:pStyle w:val="TableBodyTextMIRB"/>
            </w:pPr>
            <w:r w:rsidRPr="005A3F29">
              <w:t>Not applicable</w:t>
            </w:r>
          </w:p>
        </w:tc>
        <w:tc>
          <w:tcPr>
            <w:tcW w:w="1036" w:type="pct"/>
            <w:vAlign w:val="center"/>
          </w:tcPr>
          <w:p w14:paraId="75ED95EA" w14:textId="77777777" w:rsidR="006101BD" w:rsidRPr="006E3D88" w:rsidRDefault="006101BD" w:rsidP="006101BD">
            <w:pPr>
              <w:pStyle w:val="TableBodyTextMIRB"/>
            </w:pPr>
            <w:r>
              <w:t>CAR</w:t>
            </w:r>
          </w:p>
        </w:tc>
        <w:tc>
          <w:tcPr>
            <w:tcW w:w="946" w:type="pct"/>
            <w:vAlign w:val="center"/>
          </w:tcPr>
          <w:p w14:paraId="369D19B6" w14:textId="77777777" w:rsidR="006101BD" w:rsidRDefault="006101BD" w:rsidP="006101BD">
            <w:pPr>
              <w:pStyle w:val="TableBodyTextMIRB"/>
            </w:pPr>
            <w:r w:rsidRPr="00666DFE">
              <w:t>Not applicable</w:t>
            </w:r>
          </w:p>
        </w:tc>
        <w:tc>
          <w:tcPr>
            <w:tcW w:w="901" w:type="pct"/>
            <w:vAlign w:val="center"/>
          </w:tcPr>
          <w:p w14:paraId="43F01D94" w14:textId="77777777" w:rsidR="006101BD" w:rsidRDefault="006101BD" w:rsidP="006101BD">
            <w:pPr>
              <w:pStyle w:val="TableBodyTextMIRB"/>
            </w:pPr>
            <w:r w:rsidRPr="00666DFE">
              <w:t>Not applicable</w:t>
            </w:r>
          </w:p>
        </w:tc>
      </w:tr>
      <w:tr w:rsidR="006101BD" w14:paraId="500237DD" w14:textId="77777777" w:rsidTr="006101BD">
        <w:trPr>
          <w:cantSplit/>
        </w:trPr>
        <w:tc>
          <w:tcPr>
            <w:tcW w:w="1126" w:type="pct"/>
            <w:vAlign w:val="center"/>
          </w:tcPr>
          <w:p w14:paraId="6A80F459" w14:textId="77777777" w:rsidR="006101BD" w:rsidRPr="006E3D88" w:rsidRDefault="006101BD" w:rsidP="006101BD">
            <w:pPr>
              <w:pStyle w:val="TableBodyTextMIRB"/>
            </w:pPr>
            <w:r>
              <w:t>Causeway</w:t>
            </w:r>
          </w:p>
        </w:tc>
        <w:tc>
          <w:tcPr>
            <w:tcW w:w="991" w:type="pct"/>
            <w:vAlign w:val="center"/>
          </w:tcPr>
          <w:p w14:paraId="702AED32" w14:textId="77777777" w:rsidR="006101BD" w:rsidRPr="006E3D88" w:rsidRDefault="006101BD" w:rsidP="006101BD">
            <w:pPr>
              <w:pStyle w:val="TableBodyTextMIRB"/>
            </w:pPr>
            <w:r>
              <w:t>CSWY</w:t>
            </w:r>
          </w:p>
        </w:tc>
        <w:tc>
          <w:tcPr>
            <w:tcW w:w="1036" w:type="pct"/>
            <w:vAlign w:val="center"/>
          </w:tcPr>
          <w:p w14:paraId="39DA8276" w14:textId="77777777" w:rsidR="006101BD" w:rsidRPr="006E3D88" w:rsidRDefault="006101BD" w:rsidP="006101BD">
            <w:pPr>
              <w:pStyle w:val="TableBodyTextMIRB"/>
            </w:pPr>
            <w:r>
              <w:t>Not applicable</w:t>
            </w:r>
          </w:p>
        </w:tc>
        <w:tc>
          <w:tcPr>
            <w:tcW w:w="946" w:type="pct"/>
            <w:vAlign w:val="center"/>
          </w:tcPr>
          <w:p w14:paraId="0ECBC6E8" w14:textId="77777777" w:rsidR="006101BD" w:rsidRDefault="006101BD" w:rsidP="006101BD">
            <w:pPr>
              <w:pStyle w:val="TableBodyTextMIRB"/>
            </w:pPr>
            <w:r w:rsidRPr="00666DFE">
              <w:t>Not applicable</w:t>
            </w:r>
          </w:p>
        </w:tc>
        <w:tc>
          <w:tcPr>
            <w:tcW w:w="901" w:type="pct"/>
            <w:vAlign w:val="center"/>
          </w:tcPr>
          <w:p w14:paraId="3A9A642F" w14:textId="77777777" w:rsidR="006101BD" w:rsidRDefault="006101BD" w:rsidP="006101BD">
            <w:pPr>
              <w:pStyle w:val="TableBodyTextMIRB"/>
            </w:pPr>
            <w:r w:rsidRPr="00666DFE">
              <w:t>Not applicable</w:t>
            </w:r>
          </w:p>
        </w:tc>
      </w:tr>
      <w:tr w:rsidR="006101BD" w14:paraId="4D879FF1" w14:textId="77777777" w:rsidTr="006101BD">
        <w:trPr>
          <w:cantSplit/>
        </w:trPr>
        <w:tc>
          <w:tcPr>
            <w:tcW w:w="1126" w:type="pct"/>
            <w:vAlign w:val="center"/>
          </w:tcPr>
          <w:p w14:paraId="0025FC7F" w14:textId="77777777" w:rsidR="006101BD" w:rsidRPr="006E3D88" w:rsidRDefault="006101BD" w:rsidP="006101BD">
            <w:pPr>
              <w:pStyle w:val="TableBodyTextMIRB"/>
            </w:pPr>
            <w:r>
              <w:t>Centre</w:t>
            </w:r>
          </w:p>
        </w:tc>
        <w:tc>
          <w:tcPr>
            <w:tcW w:w="991" w:type="pct"/>
            <w:vAlign w:val="center"/>
          </w:tcPr>
          <w:p w14:paraId="4C543421" w14:textId="77777777" w:rsidR="006101BD" w:rsidRPr="006E3D88" w:rsidRDefault="006101BD" w:rsidP="006101BD">
            <w:pPr>
              <w:pStyle w:val="TableBodyTextMIRB"/>
            </w:pPr>
            <w:r>
              <w:t>CTR</w:t>
            </w:r>
          </w:p>
        </w:tc>
        <w:tc>
          <w:tcPr>
            <w:tcW w:w="1036" w:type="pct"/>
            <w:vAlign w:val="center"/>
          </w:tcPr>
          <w:p w14:paraId="5560C555" w14:textId="77777777" w:rsidR="006101BD" w:rsidRPr="006E3D88" w:rsidRDefault="006101BD" w:rsidP="006101BD">
            <w:pPr>
              <w:pStyle w:val="TableBodyTextMIRB"/>
            </w:pPr>
            <w:r>
              <w:t>C</w:t>
            </w:r>
          </w:p>
        </w:tc>
        <w:tc>
          <w:tcPr>
            <w:tcW w:w="946" w:type="pct"/>
            <w:vAlign w:val="center"/>
          </w:tcPr>
          <w:p w14:paraId="7C7F32F4" w14:textId="77777777" w:rsidR="006101BD" w:rsidRDefault="006101BD" w:rsidP="006101BD">
            <w:pPr>
              <w:pStyle w:val="TableBodyTextMIRB"/>
            </w:pPr>
            <w:r w:rsidRPr="00666DFE">
              <w:t>Not applicable</w:t>
            </w:r>
          </w:p>
        </w:tc>
        <w:tc>
          <w:tcPr>
            <w:tcW w:w="901" w:type="pct"/>
            <w:vAlign w:val="center"/>
          </w:tcPr>
          <w:p w14:paraId="36D2BC1E" w14:textId="77777777" w:rsidR="006101BD" w:rsidRDefault="006101BD" w:rsidP="006101BD">
            <w:pPr>
              <w:pStyle w:val="TableBodyTextMIRB"/>
            </w:pPr>
            <w:r w:rsidRPr="00666DFE">
              <w:t>Not applicable</w:t>
            </w:r>
          </w:p>
        </w:tc>
      </w:tr>
      <w:tr w:rsidR="006101BD" w14:paraId="60ECA4D1" w14:textId="77777777" w:rsidTr="006101BD">
        <w:trPr>
          <w:cantSplit/>
        </w:trPr>
        <w:tc>
          <w:tcPr>
            <w:tcW w:w="1126" w:type="pct"/>
            <w:vAlign w:val="center"/>
          </w:tcPr>
          <w:p w14:paraId="670FC09B" w14:textId="77777777" w:rsidR="006101BD" w:rsidRPr="006E3D88" w:rsidRDefault="006101BD" w:rsidP="006101BD">
            <w:pPr>
              <w:pStyle w:val="TableBodyTextMIRB"/>
            </w:pPr>
            <w:r>
              <w:t>Cercle</w:t>
            </w:r>
          </w:p>
        </w:tc>
        <w:tc>
          <w:tcPr>
            <w:tcW w:w="991" w:type="pct"/>
            <w:vAlign w:val="center"/>
          </w:tcPr>
          <w:p w14:paraId="625CF544" w14:textId="77777777" w:rsidR="006101BD" w:rsidRPr="006E3D88" w:rsidRDefault="006101BD" w:rsidP="006101BD">
            <w:pPr>
              <w:pStyle w:val="TableBodyTextMIRB"/>
            </w:pPr>
            <w:r>
              <w:t>Not applicable</w:t>
            </w:r>
          </w:p>
        </w:tc>
        <w:tc>
          <w:tcPr>
            <w:tcW w:w="1036" w:type="pct"/>
            <w:vAlign w:val="center"/>
          </w:tcPr>
          <w:p w14:paraId="233A0E51" w14:textId="77777777" w:rsidR="006101BD" w:rsidRPr="006E3D88" w:rsidRDefault="006101BD" w:rsidP="006101BD">
            <w:pPr>
              <w:pStyle w:val="TableBodyTextMIRB"/>
            </w:pPr>
            <w:r>
              <w:t>CERCLE</w:t>
            </w:r>
          </w:p>
        </w:tc>
        <w:tc>
          <w:tcPr>
            <w:tcW w:w="946" w:type="pct"/>
            <w:vAlign w:val="center"/>
          </w:tcPr>
          <w:p w14:paraId="05440063" w14:textId="77777777" w:rsidR="006101BD" w:rsidRDefault="006101BD" w:rsidP="006101BD">
            <w:pPr>
              <w:pStyle w:val="TableBodyTextMIRB"/>
            </w:pPr>
            <w:r w:rsidRPr="00666DFE">
              <w:t>Not applicable</w:t>
            </w:r>
          </w:p>
        </w:tc>
        <w:tc>
          <w:tcPr>
            <w:tcW w:w="901" w:type="pct"/>
            <w:vAlign w:val="center"/>
          </w:tcPr>
          <w:p w14:paraId="1CCF89F8" w14:textId="77777777" w:rsidR="006101BD" w:rsidRDefault="006101BD" w:rsidP="006101BD">
            <w:pPr>
              <w:pStyle w:val="TableBodyTextMIRB"/>
            </w:pPr>
            <w:r w:rsidRPr="00666DFE">
              <w:t>Not applicable</w:t>
            </w:r>
          </w:p>
        </w:tc>
      </w:tr>
      <w:tr w:rsidR="006101BD" w14:paraId="249A5D58" w14:textId="77777777" w:rsidTr="006101BD">
        <w:trPr>
          <w:cantSplit/>
        </w:trPr>
        <w:tc>
          <w:tcPr>
            <w:tcW w:w="1126" w:type="pct"/>
            <w:vAlign w:val="center"/>
          </w:tcPr>
          <w:p w14:paraId="717BC8D4" w14:textId="77777777" w:rsidR="006101BD" w:rsidRPr="006E3D88" w:rsidRDefault="006101BD" w:rsidP="006101BD">
            <w:pPr>
              <w:pStyle w:val="TableBodyTextMIRB"/>
            </w:pPr>
            <w:r>
              <w:t>Chart</w:t>
            </w:r>
          </w:p>
        </w:tc>
        <w:tc>
          <w:tcPr>
            <w:tcW w:w="991" w:type="pct"/>
            <w:vAlign w:val="center"/>
          </w:tcPr>
          <w:p w14:paraId="34D4643A" w14:textId="77777777" w:rsidR="006101BD" w:rsidRPr="006E3D88" w:rsidRDefault="006101BD" w:rsidP="006101BD">
            <w:pPr>
              <w:pStyle w:val="TableBodyTextMIRB"/>
            </w:pPr>
            <w:r>
              <w:t>CHART</w:t>
            </w:r>
          </w:p>
        </w:tc>
        <w:tc>
          <w:tcPr>
            <w:tcW w:w="1036" w:type="pct"/>
            <w:vAlign w:val="center"/>
          </w:tcPr>
          <w:p w14:paraId="5315DE9C" w14:textId="77777777" w:rsidR="006101BD" w:rsidRDefault="006101BD" w:rsidP="006101BD">
            <w:pPr>
              <w:pStyle w:val="TableBodyTextMIRB"/>
            </w:pPr>
            <w:r w:rsidRPr="000D7EDC">
              <w:t>Not applicable</w:t>
            </w:r>
          </w:p>
        </w:tc>
        <w:tc>
          <w:tcPr>
            <w:tcW w:w="946" w:type="pct"/>
            <w:vAlign w:val="center"/>
          </w:tcPr>
          <w:p w14:paraId="0909E2D6" w14:textId="77777777" w:rsidR="006101BD" w:rsidRDefault="006101BD" w:rsidP="006101BD">
            <w:pPr>
              <w:pStyle w:val="TableBodyTextMIRB"/>
            </w:pPr>
            <w:r w:rsidRPr="00666DFE">
              <w:t>Not applicable</w:t>
            </w:r>
          </w:p>
        </w:tc>
        <w:tc>
          <w:tcPr>
            <w:tcW w:w="901" w:type="pct"/>
            <w:vAlign w:val="center"/>
          </w:tcPr>
          <w:p w14:paraId="5B4FEF40" w14:textId="77777777" w:rsidR="006101BD" w:rsidRDefault="006101BD" w:rsidP="006101BD">
            <w:pPr>
              <w:pStyle w:val="TableBodyTextMIRB"/>
            </w:pPr>
            <w:r w:rsidRPr="00666DFE">
              <w:t>Not applicable</w:t>
            </w:r>
          </w:p>
        </w:tc>
      </w:tr>
      <w:tr w:rsidR="006101BD" w14:paraId="507A528B" w14:textId="77777777" w:rsidTr="006101BD">
        <w:trPr>
          <w:cantSplit/>
        </w:trPr>
        <w:tc>
          <w:tcPr>
            <w:tcW w:w="1126" w:type="pct"/>
            <w:vAlign w:val="center"/>
          </w:tcPr>
          <w:p w14:paraId="50FBAC72" w14:textId="77777777" w:rsidR="006101BD" w:rsidRPr="006E3D88" w:rsidRDefault="006101BD" w:rsidP="006101BD">
            <w:pPr>
              <w:pStyle w:val="TableBodyTextMIRB"/>
            </w:pPr>
            <w:r>
              <w:t>Chase</w:t>
            </w:r>
          </w:p>
        </w:tc>
        <w:tc>
          <w:tcPr>
            <w:tcW w:w="991" w:type="pct"/>
            <w:vAlign w:val="center"/>
          </w:tcPr>
          <w:p w14:paraId="62136316" w14:textId="77777777" w:rsidR="006101BD" w:rsidRPr="006E3D88" w:rsidRDefault="006101BD" w:rsidP="006101BD">
            <w:pPr>
              <w:pStyle w:val="TableBodyTextMIRB"/>
            </w:pPr>
            <w:r>
              <w:t>CHASE</w:t>
            </w:r>
          </w:p>
        </w:tc>
        <w:tc>
          <w:tcPr>
            <w:tcW w:w="1036" w:type="pct"/>
            <w:vAlign w:val="center"/>
          </w:tcPr>
          <w:p w14:paraId="1CCD1C62" w14:textId="77777777" w:rsidR="006101BD" w:rsidRDefault="006101BD" w:rsidP="006101BD">
            <w:pPr>
              <w:pStyle w:val="TableBodyTextMIRB"/>
            </w:pPr>
            <w:r w:rsidRPr="000D7EDC">
              <w:t>Not applicable</w:t>
            </w:r>
          </w:p>
        </w:tc>
        <w:tc>
          <w:tcPr>
            <w:tcW w:w="946" w:type="pct"/>
            <w:vAlign w:val="center"/>
          </w:tcPr>
          <w:p w14:paraId="03C6A9D5" w14:textId="77777777" w:rsidR="006101BD" w:rsidRDefault="006101BD" w:rsidP="006101BD">
            <w:pPr>
              <w:pStyle w:val="TableBodyTextMIRB"/>
            </w:pPr>
            <w:r w:rsidRPr="00666DFE">
              <w:t>Not applicable</w:t>
            </w:r>
          </w:p>
        </w:tc>
        <w:tc>
          <w:tcPr>
            <w:tcW w:w="901" w:type="pct"/>
            <w:vAlign w:val="center"/>
          </w:tcPr>
          <w:p w14:paraId="776DF5C4" w14:textId="77777777" w:rsidR="006101BD" w:rsidRDefault="006101BD" w:rsidP="006101BD">
            <w:pPr>
              <w:pStyle w:val="TableBodyTextMIRB"/>
            </w:pPr>
            <w:r w:rsidRPr="00666DFE">
              <w:t>Not applicable</w:t>
            </w:r>
          </w:p>
        </w:tc>
      </w:tr>
      <w:tr w:rsidR="006101BD" w14:paraId="11893C0C" w14:textId="77777777" w:rsidTr="006101BD">
        <w:trPr>
          <w:cantSplit/>
        </w:trPr>
        <w:tc>
          <w:tcPr>
            <w:tcW w:w="1126" w:type="pct"/>
            <w:vAlign w:val="center"/>
          </w:tcPr>
          <w:p w14:paraId="7FBD7F86" w14:textId="77777777" w:rsidR="006101BD" w:rsidRPr="006E3D88" w:rsidRDefault="006101BD" w:rsidP="006101BD">
            <w:pPr>
              <w:pStyle w:val="TableBodyTextMIRB"/>
            </w:pPr>
            <w:proofErr w:type="spellStart"/>
            <w:r>
              <w:t>Chemin</w:t>
            </w:r>
            <w:proofErr w:type="spellEnd"/>
          </w:p>
        </w:tc>
        <w:tc>
          <w:tcPr>
            <w:tcW w:w="991" w:type="pct"/>
            <w:vAlign w:val="center"/>
          </w:tcPr>
          <w:p w14:paraId="23D24080" w14:textId="77777777" w:rsidR="006101BD" w:rsidRPr="003642C1" w:rsidRDefault="006101BD" w:rsidP="006101BD">
            <w:pPr>
              <w:pStyle w:val="TableBodyTextMIRB"/>
              <w:rPr>
                <w:b/>
              </w:rPr>
            </w:pPr>
            <w:r>
              <w:t>Not applicable</w:t>
            </w:r>
          </w:p>
        </w:tc>
        <w:tc>
          <w:tcPr>
            <w:tcW w:w="1036" w:type="pct"/>
            <w:vAlign w:val="center"/>
          </w:tcPr>
          <w:p w14:paraId="54013C0D" w14:textId="77777777" w:rsidR="006101BD" w:rsidRPr="006E3D88" w:rsidRDefault="006101BD" w:rsidP="006101BD">
            <w:pPr>
              <w:pStyle w:val="TableBodyTextMIRB"/>
            </w:pPr>
            <w:r>
              <w:t>CH</w:t>
            </w:r>
          </w:p>
        </w:tc>
        <w:tc>
          <w:tcPr>
            <w:tcW w:w="946" w:type="pct"/>
            <w:vAlign w:val="center"/>
          </w:tcPr>
          <w:p w14:paraId="4E69987C" w14:textId="77777777" w:rsidR="006101BD" w:rsidRDefault="006101BD" w:rsidP="006101BD">
            <w:pPr>
              <w:pStyle w:val="TableBodyTextMIRB"/>
            </w:pPr>
            <w:r w:rsidRPr="00666DFE">
              <w:t>Not applicable</w:t>
            </w:r>
          </w:p>
        </w:tc>
        <w:tc>
          <w:tcPr>
            <w:tcW w:w="901" w:type="pct"/>
            <w:vAlign w:val="center"/>
          </w:tcPr>
          <w:p w14:paraId="440BBE1D" w14:textId="77777777" w:rsidR="006101BD" w:rsidRDefault="006101BD" w:rsidP="006101BD">
            <w:pPr>
              <w:pStyle w:val="TableBodyTextMIRB"/>
            </w:pPr>
            <w:r w:rsidRPr="00666DFE">
              <w:t>Not applicable</w:t>
            </w:r>
          </w:p>
        </w:tc>
      </w:tr>
      <w:tr w:rsidR="006101BD" w14:paraId="27299AF4" w14:textId="77777777" w:rsidTr="006101BD">
        <w:trPr>
          <w:cantSplit/>
        </w:trPr>
        <w:tc>
          <w:tcPr>
            <w:tcW w:w="1126" w:type="pct"/>
            <w:vAlign w:val="center"/>
          </w:tcPr>
          <w:p w14:paraId="58D16635" w14:textId="77777777" w:rsidR="006101BD" w:rsidRPr="006E3D88" w:rsidRDefault="006101BD" w:rsidP="006101BD">
            <w:pPr>
              <w:pStyle w:val="TableBodyTextMIRB"/>
            </w:pPr>
            <w:r>
              <w:t>Circle</w:t>
            </w:r>
          </w:p>
        </w:tc>
        <w:tc>
          <w:tcPr>
            <w:tcW w:w="991" w:type="pct"/>
            <w:vAlign w:val="center"/>
          </w:tcPr>
          <w:p w14:paraId="744AF4E3" w14:textId="77777777" w:rsidR="006101BD" w:rsidRPr="006E3D88" w:rsidRDefault="006101BD" w:rsidP="006101BD">
            <w:pPr>
              <w:pStyle w:val="TableBodyTextMIRB"/>
            </w:pPr>
            <w:r>
              <w:t>CIR</w:t>
            </w:r>
          </w:p>
        </w:tc>
        <w:tc>
          <w:tcPr>
            <w:tcW w:w="1036" w:type="pct"/>
            <w:vAlign w:val="center"/>
          </w:tcPr>
          <w:p w14:paraId="7AA1AF68" w14:textId="77777777" w:rsidR="006101BD" w:rsidRDefault="006101BD" w:rsidP="006101BD">
            <w:pPr>
              <w:pStyle w:val="TableBodyTextMIRB"/>
            </w:pPr>
            <w:r w:rsidRPr="00205033">
              <w:t>Not applicable</w:t>
            </w:r>
          </w:p>
        </w:tc>
        <w:tc>
          <w:tcPr>
            <w:tcW w:w="946" w:type="pct"/>
            <w:vAlign w:val="center"/>
          </w:tcPr>
          <w:p w14:paraId="27D32E3B" w14:textId="77777777" w:rsidR="006101BD" w:rsidRDefault="006101BD" w:rsidP="006101BD">
            <w:pPr>
              <w:pStyle w:val="TableBodyTextMIRB"/>
            </w:pPr>
            <w:r w:rsidRPr="00666DFE">
              <w:t>Not applicable</w:t>
            </w:r>
          </w:p>
        </w:tc>
        <w:tc>
          <w:tcPr>
            <w:tcW w:w="901" w:type="pct"/>
            <w:vAlign w:val="center"/>
          </w:tcPr>
          <w:p w14:paraId="6BA1543D" w14:textId="77777777" w:rsidR="006101BD" w:rsidRDefault="006101BD" w:rsidP="006101BD">
            <w:pPr>
              <w:pStyle w:val="TableBodyTextMIRB"/>
            </w:pPr>
            <w:r w:rsidRPr="00666DFE">
              <w:t>Not applicable</w:t>
            </w:r>
          </w:p>
        </w:tc>
      </w:tr>
      <w:tr w:rsidR="006101BD" w14:paraId="1AF289FD" w14:textId="77777777" w:rsidTr="006101BD">
        <w:trPr>
          <w:cantSplit/>
        </w:trPr>
        <w:tc>
          <w:tcPr>
            <w:tcW w:w="1126" w:type="pct"/>
            <w:vAlign w:val="center"/>
          </w:tcPr>
          <w:p w14:paraId="022A409C" w14:textId="77777777" w:rsidR="006101BD" w:rsidRPr="006E3D88" w:rsidRDefault="006101BD" w:rsidP="006101BD">
            <w:pPr>
              <w:pStyle w:val="TableBodyTextMIRB"/>
            </w:pPr>
            <w:r>
              <w:t>Circuit</w:t>
            </w:r>
          </w:p>
        </w:tc>
        <w:tc>
          <w:tcPr>
            <w:tcW w:w="991" w:type="pct"/>
            <w:vAlign w:val="center"/>
          </w:tcPr>
          <w:p w14:paraId="29FD5C77" w14:textId="77777777" w:rsidR="006101BD" w:rsidRPr="006E3D88" w:rsidRDefault="006101BD" w:rsidP="006101BD">
            <w:pPr>
              <w:pStyle w:val="TableBodyTextMIRB"/>
            </w:pPr>
            <w:r>
              <w:t>CIRCT</w:t>
            </w:r>
          </w:p>
        </w:tc>
        <w:tc>
          <w:tcPr>
            <w:tcW w:w="1036" w:type="pct"/>
            <w:vAlign w:val="center"/>
          </w:tcPr>
          <w:p w14:paraId="77D1191F" w14:textId="77777777" w:rsidR="006101BD" w:rsidRDefault="006101BD" w:rsidP="006101BD">
            <w:pPr>
              <w:pStyle w:val="TableBodyTextMIRB"/>
            </w:pPr>
            <w:r w:rsidRPr="00205033">
              <w:t>Not applicable</w:t>
            </w:r>
          </w:p>
        </w:tc>
        <w:tc>
          <w:tcPr>
            <w:tcW w:w="946" w:type="pct"/>
            <w:vAlign w:val="center"/>
          </w:tcPr>
          <w:p w14:paraId="2BBDAD94" w14:textId="77777777" w:rsidR="006101BD" w:rsidRDefault="006101BD" w:rsidP="006101BD">
            <w:pPr>
              <w:pStyle w:val="TableBodyTextMIRB"/>
            </w:pPr>
            <w:r w:rsidRPr="00666DFE">
              <w:t>Not applicable</w:t>
            </w:r>
          </w:p>
        </w:tc>
        <w:tc>
          <w:tcPr>
            <w:tcW w:w="901" w:type="pct"/>
            <w:vAlign w:val="center"/>
          </w:tcPr>
          <w:p w14:paraId="26B8CF39" w14:textId="77777777" w:rsidR="006101BD" w:rsidRDefault="006101BD" w:rsidP="006101BD">
            <w:pPr>
              <w:pStyle w:val="TableBodyTextMIRB"/>
            </w:pPr>
            <w:r w:rsidRPr="00666DFE">
              <w:t>Not applicable</w:t>
            </w:r>
          </w:p>
        </w:tc>
      </w:tr>
      <w:tr w:rsidR="006101BD" w14:paraId="1CFC22DB" w14:textId="77777777" w:rsidTr="006101BD">
        <w:trPr>
          <w:cantSplit/>
        </w:trPr>
        <w:tc>
          <w:tcPr>
            <w:tcW w:w="1126" w:type="pct"/>
            <w:vAlign w:val="center"/>
          </w:tcPr>
          <w:p w14:paraId="65A45EF0" w14:textId="77777777" w:rsidR="006101BD" w:rsidRPr="006E3D88" w:rsidRDefault="006101BD" w:rsidP="006101BD">
            <w:pPr>
              <w:pStyle w:val="TableBodyTextMIRB"/>
            </w:pPr>
            <w:r>
              <w:t>Cliffs</w:t>
            </w:r>
          </w:p>
        </w:tc>
        <w:tc>
          <w:tcPr>
            <w:tcW w:w="991" w:type="pct"/>
            <w:vAlign w:val="center"/>
          </w:tcPr>
          <w:p w14:paraId="6DDB0795" w14:textId="77777777" w:rsidR="006101BD" w:rsidRPr="006E3D88" w:rsidRDefault="006101BD" w:rsidP="006101BD">
            <w:pPr>
              <w:pStyle w:val="TableBodyTextMIRB"/>
            </w:pPr>
            <w:r>
              <w:t>CLFS</w:t>
            </w:r>
          </w:p>
        </w:tc>
        <w:tc>
          <w:tcPr>
            <w:tcW w:w="1036" w:type="pct"/>
            <w:vAlign w:val="center"/>
          </w:tcPr>
          <w:p w14:paraId="06BEDCA3" w14:textId="77777777" w:rsidR="006101BD" w:rsidRDefault="006101BD" w:rsidP="006101BD">
            <w:pPr>
              <w:pStyle w:val="TableBodyTextMIRB"/>
            </w:pPr>
            <w:r w:rsidRPr="00205033">
              <w:t>Not applicable</w:t>
            </w:r>
          </w:p>
        </w:tc>
        <w:tc>
          <w:tcPr>
            <w:tcW w:w="946" w:type="pct"/>
            <w:vAlign w:val="center"/>
          </w:tcPr>
          <w:p w14:paraId="63231648" w14:textId="77777777" w:rsidR="006101BD" w:rsidRDefault="006101BD" w:rsidP="006101BD">
            <w:pPr>
              <w:pStyle w:val="TableBodyTextMIRB"/>
            </w:pPr>
            <w:r w:rsidRPr="00666DFE">
              <w:t>Not applicable</w:t>
            </w:r>
          </w:p>
        </w:tc>
        <w:tc>
          <w:tcPr>
            <w:tcW w:w="901" w:type="pct"/>
            <w:vAlign w:val="center"/>
          </w:tcPr>
          <w:p w14:paraId="541AA36B" w14:textId="77777777" w:rsidR="006101BD" w:rsidRDefault="006101BD" w:rsidP="006101BD">
            <w:pPr>
              <w:pStyle w:val="TableBodyTextMIRB"/>
            </w:pPr>
            <w:r w:rsidRPr="00666DFE">
              <w:t>Not applicable</w:t>
            </w:r>
          </w:p>
        </w:tc>
      </w:tr>
      <w:tr w:rsidR="006101BD" w14:paraId="62803A03" w14:textId="77777777" w:rsidTr="006101BD">
        <w:trPr>
          <w:cantSplit/>
        </w:trPr>
        <w:tc>
          <w:tcPr>
            <w:tcW w:w="1126" w:type="pct"/>
            <w:vAlign w:val="center"/>
          </w:tcPr>
          <w:p w14:paraId="0FD1DD04" w14:textId="77777777" w:rsidR="006101BD" w:rsidRPr="006E3D88" w:rsidRDefault="006101BD" w:rsidP="006101BD">
            <w:pPr>
              <w:pStyle w:val="TableBodyTextMIRB"/>
            </w:pPr>
            <w:r>
              <w:t>Close</w:t>
            </w:r>
          </w:p>
        </w:tc>
        <w:tc>
          <w:tcPr>
            <w:tcW w:w="991" w:type="pct"/>
            <w:vAlign w:val="center"/>
          </w:tcPr>
          <w:p w14:paraId="01189170" w14:textId="77777777" w:rsidR="006101BD" w:rsidRPr="006E3D88" w:rsidRDefault="006101BD" w:rsidP="006101BD">
            <w:pPr>
              <w:pStyle w:val="TableBodyTextMIRB"/>
            </w:pPr>
            <w:r>
              <w:t>CLOSE</w:t>
            </w:r>
          </w:p>
        </w:tc>
        <w:tc>
          <w:tcPr>
            <w:tcW w:w="1036" w:type="pct"/>
            <w:vAlign w:val="center"/>
          </w:tcPr>
          <w:p w14:paraId="269024E5" w14:textId="77777777" w:rsidR="006101BD" w:rsidRDefault="006101BD" w:rsidP="006101BD">
            <w:pPr>
              <w:pStyle w:val="TableBodyTextMIRB"/>
            </w:pPr>
            <w:r w:rsidRPr="00205033">
              <w:t>Not applicable</w:t>
            </w:r>
          </w:p>
        </w:tc>
        <w:tc>
          <w:tcPr>
            <w:tcW w:w="946" w:type="pct"/>
            <w:vAlign w:val="center"/>
          </w:tcPr>
          <w:p w14:paraId="02E4294E" w14:textId="77777777" w:rsidR="006101BD" w:rsidRDefault="006101BD" w:rsidP="006101BD">
            <w:pPr>
              <w:pStyle w:val="TableBodyTextMIRB"/>
            </w:pPr>
            <w:r w:rsidRPr="00666DFE">
              <w:t>Not applicable</w:t>
            </w:r>
          </w:p>
        </w:tc>
        <w:tc>
          <w:tcPr>
            <w:tcW w:w="901" w:type="pct"/>
            <w:vAlign w:val="center"/>
          </w:tcPr>
          <w:p w14:paraId="06115897" w14:textId="77777777" w:rsidR="006101BD" w:rsidRDefault="006101BD" w:rsidP="006101BD">
            <w:pPr>
              <w:pStyle w:val="TableBodyTextMIRB"/>
            </w:pPr>
            <w:r w:rsidRPr="00666DFE">
              <w:t>Not applicable</w:t>
            </w:r>
          </w:p>
        </w:tc>
      </w:tr>
      <w:tr w:rsidR="006101BD" w14:paraId="69A0959D" w14:textId="77777777" w:rsidTr="006101BD">
        <w:trPr>
          <w:cantSplit/>
        </w:trPr>
        <w:tc>
          <w:tcPr>
            <w:tcW w:w="1126" w:type="pct"/>
            <w:vAlign w:val="center"/>
          </w:tcPr>
          <w:p w14:paraId="6C3E712A" w14:textId="77777777" w:rsidR="006101BD" w:rsidRPr="006E3D88" w:rsidRDefault="006101BD" w:rsidP="006101BD">
            <w:pPr>
              <w:pStyle w:val="TableBodyTextMIRB"/>
            </w:pPr>
            <w:r>
              <w:t>Club</w:t>
            </w:r>
          </w:p>
        </w:tc>
        <w:tc>
          <w:tcPr>
            <w:tcW w:w="991" w:type="pct"/>
            <w:vAlign w:val="center"/>
          </w:tcPr>
          <w:p w14:paraId="328836AB" w14:textId="77777777" w:rsidR="006101BD" w:rsidRPr="006E3D88" w:rsidRDefault="006101BD" w:rsidP="006101BD">
            <w:pPr>
              <w:pStyle w:val="TableBodyTextMIRB"/>
            </w:pPr>
            <w:r>
              <w:t>CLUB</w:t>
            </w:r>
          </w:p>
        </w:tc>
        <w:tc>
          <w:tcPr>
            <w:tcW w:w="1036" w:type="pct"/>
            <w:vAlign w:val="center"/>
          </w:tcPr>
          <w:p w14:paraId="2EA612DE" w14:textId="77777777" w:rsidR="006101BD" w:rsidRDefault="006101BD" w:rsidP="006101BD">
            <w:pPr>
              <w:pStyle w:val="TableBodyTextMIRB"/>
            </w:pPr>
            <w:r w:rsidRPr="00205033">
              <w:t>Not applicable</w:t>
            </w:r>
          </w:p>
        </w:tc>
        <w:tc>
          <w:tcPr>
            <w:tcW w:w="946" w:type="pct"/>
            <w:vAlign w:val="center"/>
          </w:tcPr>
          <w:p w14:paraId="342E92D6" w14:textId="77777777" w:rsidR="006101BD" w:rsidRDefault="006101BD" w:rsidP="006101BD">
            <w:pPr>
              <w:pStyle w:val="TableBodyTextMIRB"/>
            </w:pPr>
            <w:r w:rsidRPr="00666DFE">
              <w:t>Not applicable</w:t>
            </w:r>
          </w:p>
        </w:tc>
        <w:tc>
          <w:tcPr>
            <w:tcW w:w="901" w:type="pct"/>
            <w:vAlign w:val="center"/>
          </w:tcPr>
          <w:p w14:paraId="79C3DA74" w14:textId="77777777" w:rsidR="006101BD" w:rsidRDefault="006101BD" w:rsidP="006101BD">
            <w:pPr>
              <w:pStyle w:val="TableBodyTextMIRB"/>
            </w:pPr>
            <w:r w:rsidRPr="00666DFE">
              <w:t>Not applicable</w:t>
            </w:r>
          </w:p>
        </w:tc>
      </w:tr>
      <w:tr w:rsidR="006101BD" w14:paraId="5321C777" w14:textId="77777777" w:rsidTr="006101BD">
        <w:trPr>
          <w:cantSplit/>
        </w:trPr>
        <w:tc>
          <w:tcPr>
            <w:tcW w:w="1126" w:type="pct"/>
            <w:vAlign w:val="center"/>
          </w:tcPr>
          <w:p w14:paraId="5098A371" w14:textId="77777777" w:rsidR="006101BD" w:rsidRPr="006E3D88" w:rsidRDefault="006101BD" w:rsidP="006101BD">
            <w:pPr>
              <w:pStyle w:val="TableBodyTextMIRB"/>
            </w:pPr>
            <w:r>
              <w:t>Common</w:t>
            </w:r>
          </w:p>
        </w:tc>
        <w:tc>
          <w:tcPr>
            <w:tcW w:w="991" w:type="pct"/>
            <w:vAlign w:val="center"/>
          </w:tcPr>
          <w:p w14:paraId="0AC3061D" w14:textId="77777777" w:rsidR="006101BD" w:rsidRPr="006E3D88" w:rsidRDefault="006101BD" w:rsidP="006101BD">
            <w:pPr>
              <w:pStyle w:val="TableBodyTextMIRB"/>
            </w:pPr>
            <w:r>
              <w:t>COMMON</w:t>
            </w:r>
          </w:p>
        </w:tc>
        <w:tc>
          <w:tcPr>
            <w:tcW w:w="1036" w:type="pct"/>
            <w:vAlign w:val="center"/>
          </w:tcPr>
          <w:p w14:paraId="76CE34C3" w14:textId="77777777" w:rsidR="006101BD" w:rsidRDefault="006101BD" w:rsidP="006101BD">
            <w:pPr>
              <w:pStyle w:val="TableBodyTextMIRB"/>
            </w:pPr>
            <w:r w:rsidRPr="00205033">
              <w:t>Not applicable</w:t>
            </w:r>
          </w:p>
        </w:tc>
        <w:tc>
          <w:tcPr>
            <w:tcW w:w="946" w:type="pct"/>
            <w:vAlign w:val="center"/>
          </w:tcPr>
          <w:p w14:paraId="5FCB1FD0" w14:textId="77777777" w:rsidR="006101BD" w:rsidRDefault="006101BD" w:rsidP="006101BD">
            <w:pPr>
              <w:pStyle w:val="TableBodyTextMIRB"/>
            </w:pPr>
            <w:r w:rsidRPr="00666DFE">
              <w:t>Not applicable</w:t>
            </w:r>
          </w:p>
        </w:tc>
        <w:tc>
          <w:tcPr>
            <w:tcW w:w="901" w:type="pct"/>
            <w:vAlign w:val="center"/>
          </w:tcPr>
          <w:p w14:paraId="0E905BE3" w14:textId="77777777" w:rsidR="006101BD" w:rsidRDefault="006101BD" w:rsidP="006101BD">
            <w:pPr>
              <w:pStyle w:val="TableBodyTextMIRB"/>
            </w:pPr>
            <w:r w:rsidRPr="00666DFE">
              <w:t>Not applicable</w:t>
            </w:r>
          </w:p>
        </w:tc>
      </w:tr>
      <w:tr w:rsidR="006101BD" w14:paraId="008986DE" w14:textId="77777777" w:rsidTr="006101BD">
        <w:trPr>
          <w:cantSplit/>
        </w:trPr>
        <w:tc>
          <w:tcPr>
            <w:tcW w:w="1126" w:type="pct"/>
            <w:vAlign w:val="center"/>
          </w:tcPr>
          <w:p w14:paraId="51EDFC51" w14:textId="77777777" w:rsidR="006101BD" w:rsidRPr="006E3D88" w:rsidRDefault="006101BD" w:rsidP="006101BD">
            <w:pPr>
              <w:pStyle w:val="TableBodyTextMIRB"/>
            </w:pPr>
            <w:r>
              <w:t>Concession Road</w:t>
            </w:r>
          </w:p>
        </w:tc>
        <w:tc>
          <w:tcPr>
            <w:tcW w:w="991" w:type="pct"/>
            <w:vAlign w:val="center"/>
          </w:tcPr>
          <w:p w14:paraId="31F59255" w14:textId="77777777" w:rsidR="006101BD" w:rsidRPr="006E3D88" w:rsidRDefault="006101BD" w:rsidP="006101BD">
            <w:pPr>
              <w:pStyle w:val="TableBodyTextMIRB"/>
            </w:pPr>
            <w:r>
              <w:t>CON RD</w:t>
            </w:r>
          </w:p>
        </w:tc>
        <w:tc>
          <w:tcPr>
            <w:tcW w:w="1036" w:type="pct"/>
            <w:vAlign w:val="center"/>
          </w:tcPr>
          <w:p w14:paraId="34FB97BA" w14:textId="77777777" w:rsidR="006101BD" w:rsidRDefault="006101BD" w:rsidP="006101BD">
            <w:pPr>
              <w:pStyle w:val="TableBodyTextMIRB"/>
            </w:pPr>
            <w:r w:rsidRPr="00205033">
              <w:t>Not applicable</w:t>
            </w:r>
          </w:p>
        </w:tc>
        <w:tc>
          <w:tcPr>
            <w:tcW w:w="946" w:type="pct"/>
            <w:vAlign w:val="center"/>
          </w:tcPr>
          <w:p w14:paraId="32F89409" w14:textId="77777777" w:rsidR="006101BD" w:rsidRDefault="006101BD" w:rsidP="006101BD">
            <w:pPr>
              <w:pStyle w:val="TableBodyTextMIRB"/>
            </w:pPr>
            <w:r w:rsidRPr="00666DFE">
              <w:t>Not applicable</w:t>
            </w:r>
          </w:p>
        </w:tc>
        <w:tc>
          <w:tcPr>
            <w:tcW w:w="901" w:type="pct"/>
            <w:vAlign w:val="center"/>
          </w:tcPr>
          <w:p w14:paraId="0553F278" w14:textId="77777777" w:rsidR="006101BD" w:rsidRDefault="006101BD" w:rsidP="006101BD">
            <w:pPr>
              <w:pStyle w:val="TableBodyTextMIRB"/>
            </w:pPr>
            <w:r w:rsidRPr="00666DFE">
              <w:t>Not applicable</w:t>
            </w:r>
          </w:p>
        </w:tc>
      </w:tr>
      <w:tr w:rsidR="006101BD" w14:paraId="07E5247F" w14:textId="77777777" w:rsidTr="006101BD">
        <w:trPr>
          <w:cantSplit/>
        </w:trPr>
        <w:tc>
          <w:tcPr>
            <w:tcW w:w="1126" w:type="pct"/>
            <w:vAlign w:val="center"/>
          </w:tcPr>
          <w:p w14:paraId="370798A3" w14:textId="77777777" w:rsidR="006101BD" w:rsidRPr="006E3D88" w:rsidRDefault="006101BD" w:rsidP="006101BD">
            <w:pPr>
              <w:pStyle w:val="TableBodyTextMIRB"/>
            </w:pPr>
            <w:r>
              <w:t>Concession</w:t>
            </w:r>
          </w:p>
        </w:tc>
        <w:tc>
          <w:tcPr>
            <w:tcW w:w="991" w:type="pct"/>
            <w:vAlign w:val="center"/>
          </w:tcPr>
          <w:p w14:paraId="39778294" w14:textId="77777777" w:rsidR="006101BD" w:rsidRPr="006E3D88" w:rsidRDefault="006101BD" w:rsidP="006101BD">
            <w:pPr>
              <w:pStyle w:val="TableBodyTextMIRB"/>
            </w:pPr>
            <w:r>
              <w:t>CONC</w:t>
            </w:r>
          </w:p>
        </w:tc>
        <w:tc>
          <w:tcPr>
            <w:tcW w:w="1036" w:type="pct"/>
            <w:vAlign w:val="center"/>
          </w:tcPr>
          <w:p w14:paraId="38D93325" w14:textId="77777777" w:rsidR="006101BD" w:rsidRDefault="006101BD" w:rsidP="006101BD">
            <w:pPr>
              <w:pStyle w:val="TableBodyTextMIRB"/>
            </w:pPr>
            <w:r w:rsidRPr="00205033">
              <w:t>Not applicable</w:t>
            </w:r>
          </w:p>
        </w:tc>
        <w:tc>
          <w:tcPr>
            <w:tcW w:w="946" w:type="pct"/>
            <w:vAlign w:val="center"/>
          </w:tcPr>
          <w:p w14:paraId="7F8BE1F0" w14:textId="77777777" w:rsidR="006101BD" w:rsidRDefault="006101BD" w:rsidP="006101BD">
            <w:pPr>
              <w:pStyle w:val="TableBodyTextMIRB"/>
            </w:pPr>
            <w:r w:rsidRPr="00666DFE">
              <w:t>Not applicable</w:t>
            </w:r>
          </w:p>
        </w:tc>
        <w:tc>
          <w:tcPr>
            <w:tcW w:w="901" w:type="pct"/>
            <w:vAlign w:val="center"/>
          </w:tcPr>
          <w:p w14:paraId="3467A9AD" w14:textId="77777777" w:rsidR="006101BD" w:rsidRDefault="006101BD" w:rsidP="006101BD">
            <w:pPr>
              <w:pStyle w:val="TableBodyTextMIRB"/>
            </w:pPr>
            <w:r w:rsidRPr="00666DFE">
              <w:t>Not applicable</w:t>
            </w:r>
          </w:p>
        </w:tc>
      </w:tr>
      <w:tr w:rsidR="006101BD" w14:paraId="72A78DCE" w14:textId="77777777" w:rsidTr="006101BD">
        <w:trPr>
          <w:cantSplit/>
        </w:trPr>
        <w:tc>
          <w:tcPr>
            <w:tcW w:w="1126" w:type="pct"/>
            <w:vAlign w:val="center"/>
          </w:tcPr>
          <w:p w14:paraId="7CB5DD05" w14:textId="77777777" w:rsidR="006101BD" w:rsidRPr="006E3D88" w:rsidRDefault="006101BD" w:rsidP="006101BD">
            <w:pPr>
              <w:pStyle w:val="TableBodyTextMIRB"/>
            </w:pPr>
            <w:r>
              <w:t>Copse</w:t>
            </w:r>
          </w:p>
        </w:tc>
        <w:tc>
          <w:tcPr>
            <w:tcW w:w="991" w:type="pct"/>
            <w:vAlign w:val="center"/>
          </w:tcPr>
          <w:p w14:paraId="67ED148E" w14:textId="77777777" w:rsidR="006101BD" w:rsidRPr="006E3D88" w:rsidRDefault="006101BD" w:rsidP="006101BD">
            <w:pPr>
              <w:pStyle w:val="TableBodyTextMIRB"/>
            </w:pPr>
            <w:r>
              <w:t>COPSE</w:t>
            </w:r>
          </w:p>
        </w:tc>
        <w:tc>
          <w:tcPr>
            <w:tcW w:w="1036" w:type="pct"/>
            <w:vAlign w:val="center"/>
          </w:tcPr>
          <w:p w14:paraId="0D3A82A7" w14:textId="77777777" w:rsidR="006101BD" w:rsidRDefault="006101BD" w:rsidP="006101BD">
            <w:pPr>
              <w:pStyle w:val="TableBodyTextMIRB"/>
            </w:pPr>
            <w:r w:rsidRPr="00205033">
              <w:t>Not applicable</w:t>
            </w:r>
          </w:p>
        </w:tc>
        <w:tc>
          <w:tcPr>
            <w:tcW w:w="946" w:type="pct"/>
            <w:vAlign w:val="center"/>
          </w:tcPr>
          <w:p w14:paraId="18B2E5D6" w14:textId="77777777" w:rsidR="006101BD" w:rsidRDefault="006101BD" w:rsidP="006101BD">
            <w:pPr>
              <w:pStyle w:val="TableBodyTextMIRB"/>
            </w:pPr>
            <w:r w:rsidRPr="00666DFE">
              <w:t>Not applicable</w:t>
            </w:r>
          </w:p>
        </w:tc>
        <w:tc>
          <w:tcPr>
            <w:tcW w:w="901" w:type="pct"/>
            <w:vAlign w:val="center"/>
          </w:tcPr>
          <w:p w14:paraId="2227F9D1" w14:textId="77777777" w:rsidR="006101BD" w:rsidRDefault="006101BD" w:rsidP="006101BD">
            <w:pPr>
              <w:pStyle w:val="TableBodyTextMIRB"/>
            </w:pPr>
            <w:r w:rsidRPr="00666DFE">
              <w:t>Not applicable</w:t>
            </w:r>
          </w:p>
        </w:tc>
      </w:tr>
      <w:tr w:rsidR="006101BD" w14:paraId="29C6CB8D" w14:textId="77777777" w:rsidTr="006101BD">
        <w:trPr>
          <w:cantSplit/>
        </w:trPr>
        <w:tc>
          <w:tcPr>
            <w:tcW w:w="1126" w:type="pct"/>
            <w:vAlign w:val="center"/>
          </w:tcPr>
          <w:p w14:paraId="20F81199" w14:textId="77777777" w:rsidR="006101BD" w:rsidRPr="006E3D88" w:rsidRDefault="006101BD" w:rsidP="006101BD">
            <w:pPr>
              <w:pStyle w:val="TableBodyTextMIRB"/>
            </w:pPr>
            <w:r>
              <w:t>Corner</w:t>
            </w:r>
          </w:p>
        </w:tc>
        <w:tc>
          <w:tcPr>
            <w:tcW w:w="991" w:type="pct"/>
            <w:vAlign w:val="center"/>
          </w:tcPr>
          <w:p w14:paraId="67C7D480" w14:textId="77777777" w:rsidR="006101BD" w:rsidRPr="006E3D88" w:rsidRDefault="006101BD" w:rsidP="006101BD">
            <w:pPr>
              <w:pStyle w:val="TableBodyTextMIRB"/>
            </w:pPr>
            <w:r>
              <w:t>COR</w:t>
            </w:r>
          </w:p>
        </w:tc>
        <w:tc>
          <w:tcPr>
            <w:tcW w:w="1036" w:type="pct"/>
            <w:vAlign w:val="center"/>
          </w:tcPr>
          <w:p w14:paraId="78301BFF" w14:textId="77777777" w:rsidR="006101BD" w:rsidRDefault="006101BD" w:rsidP="006101BD">
            <w:pPr>
              <w:pStyle w:val="TableBodyTextMIRB"/>
            </w:pPr>
            <w:r w:rsidRPr="00205033">
              <w:t>Not applicable</w:t>
            </w:r>
          </w:p>
        </w:tc>
        <w:tc>
          <w:tcPr>
            <w:tcW w:w="946" w:type="pct"/>
            <w:vAlign w:val="center"/>
          </w:tcPr>
          <w:p w14:paraId="68AEFC3F" w14:textId="77777777" w:rsidR="006101BD" w:rsidRDefault="006101BD" w:rsidP="006101BD">
            <w:pPr>
              <w:pStyle w:val="TableBodyTextMIRB"/>
            </w:pPr>
            <w:r w:rsidRPr="00666DFE">
              <w:t>Not applicable</w:t>
            </w:r>
          </w:p>
        </w:tc>
        <w:tc>
          <w:tcPr>
            <w:tcW w:w="901" w:type="pct"/>
            <w:vAlign w:val="center"/>
          </w:tcPr>
          <w:p w14:paraId="1C0FEB69" w14:textId="77777777" w:rsidR="006101BD" w:rsidRDefault="006101BD" w:rsidP="006101BD">
            <w:pPr>
              <w:pStyle w:val="TableBodyTextMIRB"/>
            </w:pPr>
            <w:r w:rsidRPr="00666DFE">
              <w:t>Not applicable</w:t>
            </w:r>
          </w:p>
        </w:tc>
      </w:tr>
      <w:tr w:rsidR="006101BD" w14:paraId="1E669F71" w14:textId="77777777" w:rsidTr="006101BD">
        <w:trPr>
          <w:cantSplit/>
        </w:trPr>
        <w:tc>
          <w:tcPr>
            <w:tcW w:w="1126" w:type="pct"/>
            <w:vAlign w:val="center"/>
          </w:tcPr>
          <w:p w14:paraId="4A7BA0BC" w14:textId="77777777" w:rsidR="006101BD" w:rsidRPr="006E3D88" w:rsidRDefault="006101BD" w:rsidP="006101BD">
            <w:pPr>
              <w:pStyle w:val="TableBodyTextMIRB"/>
            </w:pPr>
            <w:r w:rsidRPr="006E3D88">
              <w:t>Corn</w:t>
            </w:r>
            <w:r>
              <w:t>ers</w:t>
            </w:r>
          </w:p>
        </w:tc>
        <w:tc>
          <w:tcPr>
            <w:tcW w:w="991" w:type="pct"/>
            <w:vAlign w:val="center"/>
          </w:tcPr>
          <w:p w14:paraId="03D23533" w14:textId="77777777" w:rsidR="006101BD" w:rsidRPr="006E3D88" w:rsidRDefault="006101BD" w:rsidP="006101BD">
            <w:pPr>
              <w:pStyle w:val="TableBodyTextMIRB"/>
            </w:pPr>
            <w:r>
              <w:t>CRNRS</w:t>
            </w:r>
          </w:p>
        </w:tc>
        <w:tc>
          <w:tcPr>
            <w:tcW w:w="1036" w:type="pct"/>
            <w:vAlign w:val="center"/>
          </w:tcPr>
          <w:p w14:paraId="324FA465" w14:textId="77777777" w:rsidR="006101BD" w:rsidRDefault="006101BD" w:rsidP="006101BD">
            <w:pPr>
              <w:pStyle w:val="TableBodyTextMIRB"/>
            </w:pPr>
            <w:r w:rsidRPr="00205033">
              <w:t>Not applicable</w:t>
            </w:r>
          </w:p>
        </w:tc>
        <w:tc>
          <w:tcPr>
            <w:tcW w:w="946" w:type="pct"/>
            <w:vAlign w:val="center"/>
          </w:tcPr>
          <w:p w14:paraId="34627961" w14:textId="77777777" w:rsidR="006101BD" w:rsidRDefault="006101BD" w:rsidP="006101BD">
            <w:pPr>
              <w:pStyle w:val="TableBodyTextMIRB"/>
            </w:pPr>
            <w:r w:rsidRPr="00666DFE">
              <w:t>Not applicable</w:t>
            </w:r>
          </w:p>
        </w:tc>
        <w:tc>
          <w:tcPr>
            <w:tcW w:w="901" w:type="pct"/>
            <w:vAlign w:val="center"/>
          </w:tcPr>
          <w:p w14:paraId="40D74B0A" w14:textId="77777777" w:rsidR="006101BD" w:rsidRDefault="006101BD" w:rsidP="006101BD">
            <w:pPr>
              <w:pStyle w:val="TableBodyTextMIRB"/>
            </w:pPr>
            <w:r w:rsidRPr="00666DFE">
              <w:t>Not applicable</w:t>
            </w:r>
          </w:p>
        </w:tc>
      </w:tr>
      <w:tr w:rsidR="006101BD" w14:paraId="59210A6D" w14:textId="77777777" w:rsidTr="006101BD">
        <w:trPr>
          <w:cantSplit/>
        </w:trPr>
        <w:tc>
          <w:tcPr>
            <w:tcW w:w="1126" w:type="pct"/>
            <w:vAlign w:val="center"/>
          </w:tcPr>
          <w:p w14:paraId="61FF7F9A" w14:textId="77777777" w:rsidR="006101BD" w:rsidRPr="006E3D88" w:rsidRDefault="006101BD" w:rsidP="006101BD">
            <w:pPr>
              <w:pStyle w:val="TableBodyTextMIRB"/>
            </w:pPr>
            <w:r>
              <w:t>County Road</w:t>
            </w:r>
          </w:p>
        </w:tc>
        <w:tc>
          <w:tcPr>
            <w:tcW w:w="991" w:type="pct"/>
            <w:vAlign w:val="center"/>
          </w:tcPr>
          <w:p w14:paraId="21CF10B6" w14:textId="77777777" w:rsidR="006101BD" w:rsidRPr="006E3D88" w:rsidRDefault="006101BD" w:rsidP="006101BD">
            <w:pPr>
              <w:pStyle w:val="TableBodyTextMIRB"/>
            </w:pPr>
            <w:r>
              <w:t>COUNTY RD</w:t>
            </w:r>
          </w:p>
        </w:tc>
        <w:tc>
          <w:tcPr>
            <w:tcW w:w="1036" w:type="pct"/>
            <w:vAlign w:val="center"/>
          </w:tcPr>
          <w:p w14:paraId="1FC0E0D3" w14:textId="77777777" w:rsidR="006101BD" w:rsidRDefault="006101BD" w:rsidP="006101BD">
            <w:pPr>
              <w:pStyle w:val="TableBodyTextMIRB"/>
            </w:pPr>
            <w:r w:rsidRPr="00205033">
              <w:t>Not applicable</w:t>
            </w:r>
          </w:p>
        </w:tc>
        <w:tc>
          <w:tcPr>
            <w:tcW w:w="946" w:type="pct"/>
            <w:vAlign w:val="center"/>
          </w:tcPr>
          <w:p w14:paraId="457DB5CD" w14:textId="77777777" w:rsidR="006101BD" w:rsidRDefault="006101BD" w:rsidP="006101BD">
            <w:pPr>
              <w:pStyle w:val="TableBodyTextMIRB"/>
            </w:pPr>
            <w:r w:rsidRPr="00666DFE">
              <w:t>Not applicable</w:t>
            </w:r>
          </w:p>
        </w:tc>
        <w:tc>
          <w:tcPr>
            <w:tcW w:w="901" w:type="pct"/>
            <w:vAlign w:val="center"/>
          </w:tcPr>
          <w:p w14:paraId="02B44754" w14:textId="77777777" w:rsidR="006101BD" w:rsidRDefault="006101BD" w:rsidP="006101BD">
            <w:pPr>
              <w:pStyle w:val="TableBodyTextMIRB"/>
            </w:pPr>
            <w:r w:rsidRPr="00666DFE">
              <w:t>Not applicable</w:t>
            </w:r>
          </w:p>
        </w:tc>
      </w:tr>
      <w:tr w:rsidR="006101BD" w14:paraId="3986E58E" w14:textId="77777777" w:rsidTr="006101BD">
        <w:trPr>
          <w:cantSplit/>
        </w:trPr>
        <w:tc>
          <w:tcPr>
            <w:tcW w:w="1126" w:type="pct"/>
            <w:vAlign w:val="center"/>
          </w:tcPr>
          <w:p w14:paraId="6399D82E" w14:textId="77777777" w:rsidR="006101BD" w:rsidRPr="006E3D88" w:rsidRDefault="006101BD" w:rsidP="006101BD">
            <w:pPr>
              <w:pStyle w:val="TableBodyTextMIRB"/>
            </w:pPr>
            <w:proofErr w:type="spellStart"/>
            <w:r>
              <w:t>Cour</w:t>
            </w:r>
            <w:proofErr w:type="spellEnd"/>
          </w:p>
        </w:tc>
        <w:tc>
          <w:tcPr>
            <w:tcW w:w="991" w:type="pct"/>
            <w:vAlign w:val="center"/>
          </w:tcPr>
          <w:p w14:paraId="200752BA" w14:textId="77777777" w:rsidR="006101BD" w:rsidRPr="006E3D88" w:rsidRDefault="006101BD" w:rsidP="006101BD">
            <w:pPr>
              <w:pStyle w:val="TableBodyTextMIRB"/>
            </w:pPr>
            <w:r>
              <w:t>Not applicable</w:t>
            </w:r>
          </w:p>
        </w:tc>
        <w:tc>
          <w:tcPr>
            <w:tcW w:w="1036" w:type="pct"/>
            <w:vAlign w:val="center"/>
          </w:tcPr>
          <w:p w14:paraId="53FD6044" w14:textId="77777777" w:rsidR="006101BD" w:rsidRPr="006E3D88" w:rsidRDefault="006101BD" w:rsidP="006101BD">
            <w:pPr>
              <w:pStyle w:val="TableBodyTextMIRB"/>
            </w:pPr>
            <w:r>
              <w:t>COUR</w:t>
            </w:r>
          </w:p>
        </w:tc>
        <w:tc>
          <w:tcPr>
            <w:tcW w:w="946" w:type="pct"/>
            <w:vAlign w:val="center"/>
          </w:tcPr>
          <w:p w14:paraId="3A630179" w14:textId="77777777" w:rsidR="006101BD" w:rsidRDefault="006101BD" w:rsidP="006101BD">
            <w:pPr>
              <w:pStyle w:val="TableBodyTextMIRB"/>
            </w:pPr>
            <w:r w:rsidRPr="00666DFE">
              <w:t>Not applicable</w:t>
            </w:r>
          </w:p>
        </w:tc>
        <w:tc>
          <w:tcPr>
            <w:tcW w:w="901" w:type="pct"/>
            <w:vAlign w:val="center"/>
          </w:tcPr>
          <w:p w14:paraId="033C4099" w14:textId="77777777" w:rsidR="006101BD" w:rsidRDefault="006101BD" w:rsidP="006101BD">
            <w:pPr>
              <w:pStyle w:val="TableBodyTextMIRB"/>
            </w:pPr>
            <w:r w:rsidRPr="00666DFE">
              <w:t>Not applicable</w:t>
            </w:r>
          </w:p>
        </w:tc>
      </w:tr>
      <w:tr w:rsidR="006101BD" w14:paraId="0D658243" w14:textId="77777777" w:rsidTr="006101BD">
        <w:trPr>
          <w:cantSplit/>
        </w:trPr>
        <w:tc>
          <w:tcPr>
            <w:tcW w:w="1126" w:type="pct"/>
            <w:vAlign w:val="center"/>
          </w:tcPr>
          <w:p w14:paraId="0721465E" w14:textId="77777777" w:rsidR="006101BD" w:rsidRPr="006E3D88" w:rsidRDefault="006101BD" w:rsidP="006101BD">
            <w:pPr>
              <w:pStyle w:val="TableBodyTextMIRB"/>
            </w:pPr>
            <w:r>
              <w:t>Course</w:t>
            </w:r>
          </w:p>
        </w:tc>
        <w:tc>
          <w:tcPr>
            <w:tcW w:w="991" w:type="pct"/>
            <w:vAlign w:val="center"/>
          </w:tcPr>
          <w:p w14:paraId="22953D19" w14:textId="77777777" w:rsidR="006101BD" w:rsidRPr="006E3D88" w:rsidRDefault="006101BD" w:rsidP="006101BD">
            <w:pPr>
              <w:pStyle w:val="TableBodyTextMIRB"/>
            </w:pPr>
            <w:r>
              <w:t>CRSE</w:t>
            </w:r>
          </w:p>
        </w:tc>
        <w:tc>
          <w:tcPr>
            <w:tcW w:w="1036" w:type="pct"/>
            <w:vAlign w:val="center"/>
          </w:tcPr>
          <w:p w14:paraId="52559D5B" w14:textId="77777777" w:rsidR="006101BD" w:rsidRDefault="006101BD" w:rsidP="006101BD">
            <w:pPr>
              <w:pStyle w:val="TableBodyTextMIRB"/>
            </w:pPr>
            <w:r w:rsidRPr="00AD75A1">
              <w:t>Not applicable</w:t>
            </w:r>
          </w:p>
        </w:tc>
        <w:tc>
          <w:tcPr>
            <w:tcW w:w="946" w:type="pct"/>
            <w:vAlign w:val="center"/>
          </w:tcPr>
          <w:p w14:paraId="39828B85" w14:textId="77777777" w:rsidR="006101BD" w:rsidRDefault="006101BD" w:rsidP="006101BD">
            <w:pPr>
              <w:pStyle w:val="TableBodyTextMIRB"/>
            </w:pPr>
            <w:r w:rsidRPr="00666DFE">
              <w:t>Not applicable</w:t>
            </w:r>
          </w:p>
        </w:tc>
        <w:tc>
          <w:tcPr>
            <w:tcW w:w="901" w:type="pct"/>
            <w:vAlign w:val="center"/>
          </w:tcPr>
          <w:p w14:paraId="602F3087" w14:textId="77777777" w:rsidR="006101BD" w:rsidRDefault="006101BD" w:rsidP="006101BD">
            <w:pPr>
              <w:pStyle w:val="TableBodyTextMIRB"/>
            </w:pPr>
            <w:r w:rsidRPr="00666DFE">
              <w:t>Not applicable</w:t>
            </w:r>
          </w:p>
        </w:tc>
      </w:tr>
      <w:tr w:rsidR="006101BD" w14:paraId="44485CE9" w14:textId="77777777" w:rsidTr="006101BD">
        <w:trPr>
          <w:cantSplit/>
        </w:trPr>
        <w:tc>
          <w:tcPr>
            <w:tcW w:w="1126" w:type="pct"/>
            <w:vAlign w:val="center"/>
          </w:tcPr>
          <w:p w14:paraId="0A43084E" w14:textId="77777777" w:rsidR="006101BD" w:rsidRPr="006E3D88" w:rsidRDefault="006101BD" w:rsidP="006101BD">
            <w:pPr>
              <w:pStyle w:val="TableBodyTextMIRB"/>
            </w:pPr>
            <w:r>
              <w:t>Court</w:t>
            </w:r>
          </w:p>
        </w:tc>
        <w:tc>
          <w:tcPr>
            <w:tcW w:w="991" w:type="pct"/>
            <w:vAlign w:val="center"/>
          </w:tcPr>
          <w:p w14:paraId="48A24225" w14:textId="77777777" w:rsidR="006101BD" w:rsidRPr="006E3D88" w:rsidRDefault="006101BD" w:rsidP="006101BD">
            <w:pPr>
              <w:pStyle w:val="TableBodyTextMIRB"/>
            </w:pPr>
            <w:r>
              <w:t>CRT</w:t>
            </w:r>
          </w:p>
        </w:tc>
        <w:tc>
          <w:tcPr>
            <w:tcW w:w="1036" w:type="pct"/>
            <w:vAlign w:val="center"/>
          </w:tcPr>
          <w:p w14:paraId="13D06CEC" w14:textId="77777777" w:rsidR="006101BD" w:rsidRDefault="006101BD" w:rsidP="006101BD">
            <w:pPr>
              <w:pStyle w:val="TableBodyTextMIRB"/>
            </w:pPr>
            <w:r w:rsidRPr="00AD75A1">
              <w:t>Not applicable</w:t>
            </w:r>
          </w:p>
        </w:tc>
        <w:tc>
          <w:tcPr>
            <w:tcW w:w="946" w:type="pct"/>
            <w:vAlign w:val="center"/>
          </w:tcPr>
          <w:p w14:paraId="3DEF474B" w14:textId="77777777" w:rsidR="006101BD" w:rsidRDefault="006101BD" w:rsidP="006101BD">
            <w:pPr>
              <w:pStyle w:val="TableBodyTextMIRB"/>
            </w:pPr>
            <w:r w:rsidRPr="00666DFE">
              <w:t>Not applicable</w:t>
            </w:r>
          </w:p>
        </w:tc>
        <w:tc>
          <w:tcPr>
            <w:tcW w:w="901" w:type="pct"/>
            <w:vAlign w:val="center"/>
          </w:tcPr>
          <w:p w14:paraId="1F8ECC82" w14:textId="77777777" w:rsidR="006101BD" w:rsidRDefault="006101BD" w:rsidP="006101BD">
            <w:pPr>
              <w:pStyle w:val="TableBodyTextMIRB"/>
            </w:pPr>
            <w:r w:rsidRPr="00666DFE">
              <w:t>Not applicable</w:t>
            </w:r>
          </w:p>
        </w:tc>
      </w:tr>
      <w:tr w:rsidR="006101BD" w14:paraId="27CAF95C" w14:textId="77777777" w:rsidTr="006101BD">
        <w:trPr>
          <w:cantSplit/>
        </w:trPr>
        <w:tc>
          <w:tcPr>
            <w:tcW w:w="1126" w:type="pct"/>
            <w:vAlign w:val="center"/>
          </w:tcPr>
          <w:p w14:paraId="27212DA3" w14:textId="77777777" w:rsidR="006101BD" w:rsidRPr="006E3D88" w:rsidRDefault="006101BD" w:rsidP="006101BD">
            <w:pPr>
              <w:pStyle w:val="TableBodyTextMIRB"/>
            </w:pPr>
            <w:r>
              <w:t>Courts</w:t>
            </w:r>
          </w:p>
        </w:tc>
        <w:tc>
          <w:tcPr>
            <w:tcW w:w="991" w:type="pct"/>
            <w:vAlign w:val="center"/>
          </w:tcPr>
          <w:p w14:paraId="3EE09BA2" w14:textId="77777777" w:rsidR="006101BD" w:rsidRPr="006E3D88" w:rsidRDefault="006101BD" w:rsidP="006101BD">
            <w:pPr>
              <w:pStyle w:val="TableBodyTextMIRB"/>
            </w:pPr>
            <w:r>
              <w:t>CTS</w:t>
            </w:r>
          </w:p>
        </w:tc>
        <w:tc>
          <w:tcPr>
            <w:tcW w:w="1036" w:type="pct"/>
            <w:vAlign w:val="center"/>
          </w:tcPr>
          <w:p w14:paraId="49BF7263" w14:textId="77777777" w:rsidR="006101BD" w:rsidRDefault="006101BD" w:rsidP="006101BD">
            <w:pPr>
              <w:pStyle w:val="TableBodyTextMIRB"/>
            </w:pPr>
            <w:r w:rsidRPr="00AD75A1">
              <w:t>Not applicable</w:t>
            </w:r>
          </w:p>
        </w:tc>
        <w:tc>
          <w:tcPr>
            <w:tcW w:w="946" w:type="pct"/>
            <w:vAlign w:val="center"/>
          </w:tcPr>
          <w:p w14:paraId="50942651" w14:textId="77777777" w:rsidR="006101BD" w:rsidRDefault="006101BD" w:rsidP="006101BD">
            <w:pPr>
              <w:pStyle w:val="TableBodyTextMIRB"/>
            </w:pPr>
            <w:r w:rsidRPr="00666DFE">
              <w:t>Not applicable</w:t>
            </w:r>
          </w:p>
        </w:tc>
        <w:tc>
          <w:tcPr>
            <w:tcW w:w="901" w:type="pct"/>
            <w:vAlign w:val="center"/>
          </w:tcPr>
          <w:p w14:paraId="5E8ECFE9" w14:textId="77777777" w:rsidR="006101BD" w:rsidRDefault="006101BD" w:rsidP="006101BD">
            <w:pPr>
              <w:pStyle w:val="TableBodyTextMIRB"/>
            </w:pPr>
            <w:r w:rsidRPr="00666DFE">
              <w:t>Not applicable</w:t>
            </w:r>
          </w:p>
        </w:tc>
      </w:tr>
      <w:tr w:rsidR="006101BD" w14:paraId="602CB737" w14:textId="77777777" w:rsidTr="006101BD">
        <w:trPr>
          <w:cantSplit/>
        </w:trPr>
        <w:tc>
          <w:tcPr>
            <w:tcW w:w="1126" w:type="pct"/>
            <w:vAlign w:val="center"/>
          </w:tcPr>
          <w:p w14:paraId="30CCFE7D" w14:textId="77777777" w:rsidR="006101BD" w:rsidRPr="006E3D88" w:rsidRDefault="006101BD" w:rsidP="006101BD">
            <w:pPr>
              <w:pStyle w:val="TableBodyTextMIRB"/>
            </w:pPr>
            <w:r>
              <w:t>Cove</w:t>
            </w:r>
          </w:p>
        </w:tc>
        <w:tc>
          <w:tcPr>
            <w:tcW w:w="991" w:type="pct"/>
            <w:vAlign w:val="center"/>
          </w:tcPr>
          <w:p w14:paraId="434BC080" w14:textId="77777777" w:rsidR="006101BD" w:rsidRPr="006E3D88" w:rsidRDefault="006101BD" w:rsidP="006101BD">
            <w:pPr>
              <w:pStyle w:val="TableBodyTextMIRB"/>
            </w:pPr>
            <w:r>
              <w:t>COVE</w:t>
            </w:r>
          </w:p>
        </w:tc>
        <w:tc>
          <w:tcPr>
            <w:tcW w:w="1036" w:type="pct"/>
            <w:vAlign w:val="center"/>
          </w:tcPr>
          <w:p w14:paraId="4C24C617" w14:textId="77777777" w:rsidR="006101BD" w:rsidRDefault="006101BD" w:rsidP="006101BD">
            <w:pPr>
              <w:pStyle w:val="TableBodyTextMIRB"/>
            </w:pPr>
            <w:r w:rsidRPr="00AD75A1">
              <w:t>Not applicable</w:t>
            </w:r>
          </w:p>
        </w:tc>
        <w:tc>
          <w:tcPr>
            <w:tcW w:w="946" w:type="pct"/>
            <w:vAlign w:val="center"/>
          </w:tcPr>
          <w:p w14:paraId="39D04728" w14:textId="77777777" w:rsidR="006101BD" w:rsidRDefault="006101BD" w:rsidP="006101BD">
            <w:pPr>
              <w:pStyle w:val="TableBodyTextMIRB"/>
            </w:pPr>
            <w:r w:rsidRPr="00666DFE">
              <w:t>Not applicable</w:t>
            </w:r>
          </w:p>
        </w:tc>
        <w:tc>
          <w:tcPr>
            <w:tcW w:w="901" w:type="pct"/>
            <w:vAlign w:val="center"/>
          </w:tcPr>
          <w:p w14:paraId="0646AB77" w14:textId="77777777" w:rsidR="006101BD" w:rsidRDefault="006101BD" w:rsidP="006101BD">
            <w:pPr>
              <w:pStyle w:val="TableBodyTextMIRB"/>
            </w:pPr>
            <w:r w:rsidRPr="00666DFE">
              <w:t>Not applicable</w:t>
            </w:r>
          </w:p>
        </w:tc>
      </w:tr>
      <w:tr w:rsidR="006101BD" w14:paraId="3B4898A3" w14:textId="77777777" w:rsidTr="006101BD">
        <w:trPr>
          <w:cantSplit/>
        </w:trPr>
        <w:tc>
          <w:tcPr>
            <w:tcW w:w="1126" w:type="pct"/>
            <w:vAlign w:val="center"/>
          </w:tcPr>
          <w:p w14:paraId="2E7DA1A8" w14:textId="77777777" w:rsidR="006101BD" w:rsidRPr="006E3D88" w:rsidRDefault="006101BD" w:rsidP="006101BD">
            <w:pPr>
              <w:pStyle w:val="TableBodyTextMIRB"/>
            </w:pPr>
            <w:r>
              <w:t>Creek</w:t>
            </w:r>
          </w:p>
        </w:tc>
        <w:tc>
          <w:tcPr>
            <w:tcW w:w="991" w:type="pct"/>
            <w:vAlign w:val="center"/>
          </w:tcPr>
          <w:p w14:paraId="24AF7A5B" w14:textId="77777777" w:rsidR="006101BD" w:rsidRPr="006E3D88" w:rsidRDefault="006101BD" w:rsidP="006101BD">
            <w:pPr>
              <w:pStyle w:val="TableBodyTextMIRB"/>
            </w:pPr>
            <w:r>
              <w:t>CK</w:t>
            </w:r>
          </w:p>
        </w:tc>
        <w:tc>
          <w:tcPr>
            <w:tcW w:w="1036" w:type="pct"/>
            <w:vAlign w:val="center"/>
          </w:tcPr>
          <w:p w14:paraId="7AF5C41B" w14:textId="77777777" w:rsidR="006101BD" w:rsidRDefault="006101BD" w:rsidP="006101BD">
            <w:pPr>
              <w:pStyle w:val="TableBodyTextMIRB"/>
            </w:pPr>
            <w:r w:rsidRPr="00AD75A1">
              <w:t>Not applicable</w:t>
            </w:r>
          </w:p>
        </w:tc>
        <w:tc>
          <w:tcPr>
            <w:tcW w:w="946" w:type="pct"/>
            <w:vAlign w:val="center"/>
          </w:tcPr>
          <w:p w14:paraId="417131DA" w14:textId="77777777" w:rsidR="006101BD" w:rsidRDefault="006101BD" w:rsidP="006101BD">
            <w:pPr>
              <w:pStyle w:val="TableBodyTextMIRB"/>
            </w:pPr>
            <w:r w:rsidRPr="00666DFE">
              <w:t>Not applicable</w:t>
            </w:r>
          </w:p>
        </w:tc>
        <w:tc>
          <w:tcPr>
            <w:tcW w:w="901" w:type="pct"/>
            <w:vAlign w:val="center"/>
          </w:tcPr>
          <w:p w14:paraId="2E923D5B" w14:textId="77777777" w:rsidR="006101BD" w:rsidRDefault="006101BD" w:rsidP="006101BD">
            <w:pPr>
              <w:pStyle w:val="TableBodyTextMIRB"/>
            </w:pPr>
            <w:r w:rsidRPr="00666DFE">
              <w:t>Not applicable</w:t>
            </w:r>
          </w:p>
        </w:tc>
      </w:tr>
      <w:tr w:rsidR="006101BD" w14:paraId="5BE1002F" w14:textId="77777777" w:rsidTr="006101BD">
        <w:trPr>
          <w:cantSplit/>
        </w:trPr>
        <w:tc>
          <w:tcPr>
            <w:tcW w:w="1126" w:type="pct"/>
            <w:vAlign w:val="center"/>
          </w:tcPr>
          <w:p w14:paraId="6B14711D" w14:textId="77777777" w:rsidR="006101BD" w:rsidRPr="006E3D88" w:rsidRDefault="006101BD" w:rsidP="006101BD">
            <w:pPr>
              <w:pStyle w:val="TableBodyTextMIRB"/>
            </w:pPr>
            <w:r>
              <w:t>Crescent</w:t>
            </w:r>
          </w:p>
        </w:tc>
        <w:tc>
          <w:tcPr>
            <w:tcW w:w="991" w:type="pct"/>
            <w:vAlign w:val="center"/>
          </w:tcPr>
          <w:p w14:paraId="0A4465D1" w14:textId="77777777" w:rsidR="006101BD" w:rsidRPr="006E3D88" w:rsidRDefault="006101BD" w:rsidP="006101BD">
            <w:pPr>
              <w:pStyle w:val="TableBodyTextMIRB"/>
            </w:pPr>
            <w:r>
              <w:t>CRES</w:t>
            </w:r>
          </w:p>
        </w:tc>
        <w:tc>
          <w:tcPr>
            <w:tcW w:w="1036" w:type="pct"/>
            <w:vAlign w:val="center"/>
          </w:tcPr>
          <w:p w14:paraId="7D02B533" w14:textId="77777777" w:rsidR="006101BD" w:rsidRDefault="006101BD" w:rsidP="006101BD">
            <w:pPr>
              <w:pStyle w:val="TableBodyTextMIRB"/>
            </w:pPr>
            <w:r w:rsidRPr="00AD75A1">
              <w:t>Not applicable</w:t>
            </w:r>
          </w:p>
        </w:tc>
        <w:tc>
          <w:tcPr>
            <w:tcW w:w="946" w:type="pct"/>
            <w:vAlign w:val="center"/>
          </w:tcPr>
          <w:p w14:paraId="6BEE6128" w14:textId="77777777" w:rsidR="006101BD" w:rsidRDefault="006101BD" w:rsidP="006101BD">
            <w:pPr>
              <w:pStyle w:val="TableBodyTextMIRB"/>
            </w:pPr>
            <w:r w:rsidRPr="00666DFE">
              <w:t>Not applicable</w:t>
            </w:r>
          </w:p>
        </w:tc>
        <w:tc>
          <w:tcPr>
            <w:tcW w:w="901" w:type="pct"/>
            <w:vAlign w:val="center"/>
          </w:tcPr>
          <w:p w14:paraId="331230A5" w14:textId="77777777" w:rsidR="006101BD" w:rsidRDefault="006101BD" w:rsidP="006101BD">
            <w:pPr>
              <w:pStyle w:val="TableBodyTextMIRB"/>
            </w:pPr>
            <w:r w:rsidRPr="00666DFE">
              <w:t>Not applicable</w:t>
            </w:r>
          </w:p>
        </w:tc>
      </w:tr>
      <w:tr w:rsidR="006101BD" w14:paraId="3AE2DF5D" w14:textId="77777777" w:rsidTr="006101BD">
        <w:trPr>
          <w:cantSplit/>
        </w:trPr>
        <w:tc>
          <w:tcPr>
            <w:tcW w:w="1126" w:type="pct"/>
            <w:vAlign w:val="center"/>
          </w:tcPr>
          <w:p w14:paraId="61D0E789" w14:textId="77777777" w:rsidR="006101BD" w:rsidRPr="006E3D88" w:rsidRDefault="006101BD" w:rsidP="006101BD">
            <w:pPr>
              <w:pStyle w:val="TableBodyTextMIRB"/>
            </w:pPr>
            <w:r>
              <w:t>Crest</w:t>
            </w:r>
          </w:p>
        </w:tc>
        <w:tc>
          <w:tcPr>
            <w:tcW w:w="991" w:type="pct"/>
            <w:vAlign w:val="center"/>
          </w:tcPr>
          <w:p w14:paraId="264F5228" w14:textId="77777777" w:rsidR="006101BD" w:rsidRPr="006E3D88" w:rsidRDefault="006101BD" w:rsidP="006101BD">
            <w:pPr>
              <w:pStyle w:val="TableBodyTextMIRB"/>
            </w:pPr>
            <w:r>
              <w:t>CREST</w:t>
            </w:r>
          </w:p>
        </w:tc>
        <w:tc>
          <w:tcPr>
            <w:tcW w:w="1036" w:type="pct"/>
            <w:vAlign w:val="center"/>
          </w:tcPr>
          <w:p w14:paraId="4C0F84C6" w14:textId="77777777" w:rsidR="006101BD" w:rsidRDefault="006101BD" w:rsidP="006101BD">
            <w:pPr>
              <w:pStyle w:val="TableBodyTextMIRB"/>
            </w:pPr>
            <w:r w:rsidRPr="00AD75A1">
              <w:t>Not applicable</w:t>
            </w:r>
          </w:p>
        </w:tc>
        <w:tc>
          <w:tcPr>
            <w:tcW w:w="946" w:type="pct"/>
            <w:vAlign w:val="center"/>
          </w:tcPr>
          <w:p w14:paraId="0A657B45" w14:textId="77777777" w:rsidR="006101BD" w:rsidRDefault="006101BD" w:rsidP="006101BD">
            <w:pPr>
              <w:pStyle w:val="TableBodyTextMIRB"/>
            </w:pPr>
            <w:r w:rsidRPr="00666DFE">
              <w:t>Not applicable</w:t>
            </w:r>
          </w:p>
        </w:tc>
        <w:tc>
          <w:tcPr>
            <w:tcW w:w="901" w:type="pct"/>
            <w:vAlign w:val="center"/>
          </w:tcPr>
          <w:p w14:paraId="7236C9A6" w14:textId="77777777" w:rsidR="006101BD" w:rsidRDefault="006101BD" w:rsidP="006101BD">
            <w:pPr>
              <w:pStyle w:val="TableBodyTextMIRB"/>
            </w:pPr>
            <w:r w:rsidRPr="00666DFE">
              <w:t>Not applicable</w:t>
            </w:r>
          </w:p>
        </w:tc>
      </w:tr>
      <w:tr w:rsidR="006101BD" w14:paraId="76BFC82E" w14:textId="77777777" w:rsidTr="006101BD">
        <w:trPr>
          <w:cantSplit/>
        </w:trPr>
        <w:tc>
          <w:tcPr>
            <w:tcW w:w="1126" w:type="pct"/>
            <w:vAlign w:val="center"/>
          </w:tcPr>
          <w:p w14:paraId="2C9FC894" w14:textId="77777777" w:rsidR="006101BD" w:rsidRPr="006E3D88" w:rsidRDefault="006101BD" w:rsidP="006101BD">
            <w:pPr>
              <w:pStyle w:val="TableBodyTextMIRB"/>
            </w:pPr>
            <w:r>
              <w:t>Croft</w:t>
            </w:r>
          </w:p>
        </w:tc>
        <w:tc>
          <w:tcPr>
            <w:tcW w:w="991" w:type="pct"/>
            <w:vAlign w:val="center"/>
          </w:tcPr>
          <w:p w14:paraId="08DEAEC9" w14:textId="77777777" w:rsidR="006101BD" w:rsidRPr="006E3D88" w:rsidRDefault="006101BD" w:rsidP="006101BD">
            <w:pPr>
              <w:pStyle w:val="TableBodyTextMIRB"/>
            </w:pPr>
            <w:r>
              <w:t>CROFT</w:t>
            </w:r>
          </w:p>
        </w:tc>
        <w:tc>
          <w:tcPr>
            <w:tcW w:w="1036" w:type="pct"/>
            <w:vAlign w:val="center"/>
          </w:tcPr>
          <w:p w14:paraId="61E40067" w14:textId="77777777" w:rsidR="006101BD" w:rsidRDefault="006101BD" w:rsidP="006101BD">
            <w:pPr>
              <w:pStyle w:val="TableBodyTextMIRB"/>
            </w:pPr>
            <w:r w:rsidRPr="00AD75A1">
              <w:t>Not applicable</w:t>
            </w:r>
          </w:p>
        </w:tc>
        <w:tc>
          <w:tcPr>
            <w:tcW w:w="946" w:type="pct"/>
            <w:vAlign w:val="center"/>
          </w:tcPr>
          <w:p w14:paraId="02F04FC8" w14:textId="77777777" w:rsidR="006101BD" w:rsidRDefault="006101BD" w:rsidP="006101BD">
            <w:pPr>
              <w:pStyle w:val="TableBodyTextMIRB"/>
            </w:pPr>
            <w:r w:rsidRPr="00666DFE">
              <w:t>Not applicable</w:t>
            </w:r>
          </w:p>
        </w:tc>
        <w:tc>
          <w:tcPr>
            <w:tcW w:w="901" w:type="pct"/>
            <w:vAlign w:val="center"/>
          </w:tcPr>
          <w:p w14:paraId="58314F65" w14:textId="77777777" w:rsidR="006101BD" w:rsidRDefault="006101BD" w:rsidP="006101BD">
            <w:pPr>
              <w:pStyle w:val="TableBodyTextMIRB"/>
            </w:pPr>
            <w:r w:rsidRPr="00666DFE">
              <w:t>Not applicable</w:t>
            </w:r>
          </w:p>
        </w:tc>
      </w:tr>
      <w:tr w:rsidR="006101BD" w14:paraId="7EF03E15" w14:textId="77777777" w:rsidTr="006101BD">
        <w:trPr>
          <w:cantSplit/>
        </w:trPr>
        <w:tc>
          <w:tcPr>
            <w:tcW w:w="1126" w:type="pct"/>
            <w:vAlign w:val="center"/>
          </w:tcPr>
          <w:p w14:paraId="366F9289" w14:textId="77777777" w:rsidR="006101BD" w:rsidRPr="006E3D88" w:rsidRDefault="006101BD" w:rsidP="006101BD">
            <w:pPr>
              <w:pStyle w:val="TableBodyTextMIRB"/>
            </w:pPr>
            <w:r>
              <w:t>Croissant</w:t>
            </w:r>
          </w:p>
        </w:tc>
        <w:tc>
          <w:tcPr>
            <w:tcW w:w="991" w:type="pct"/>
            <w:vAlign w:val="center"/>
          </w:tcPr>
          <w:p w14:paraId="71555521" w14:textId="77777777" w:rsidR="006101BD" w:rsidRPr="006E3D88" w:rsidRDefault="006101BD" w:rsidP="006101BD">
            <w:pPr>
              <w:pStyle w:val="TableBodyTextMIRB"/>
            </w:pPr>
            <w:r>
              <w:t>Not applicable</w:t>
            </w:r>
          </w:p>
        </w:tc>
        <w:tc>
          <w:tcPr>
            <w:tcW w:w="1036" w:type="pct"/>
            <w:vAlign w:val="center"/>
          </w:tcPr>
          <w:p w14:paraId="71AFB824" w14:textId="77777777" w:rsidR="006101BD" w:rsidRPr="006E3D88" w:rsidRDefault="006101BD" w:rsidP="006101BD">
            <w:pPr>
              <w:pStyle w:val="TableBodyTextMIRB"/>
            </w:pPr>
            <w:r>
              <w:t>CROIS</w:t>
            </w:r>
          </w:p>
        </w:tc>
        <w:tc>
          <w:tcPr>
            <w:tcW w:w="946" w:type="pct"/>
            <w:vAlign w:val="center"/>
          </w:tcPr>
          <w:p w14:paraId="7D381F4E" w14:textId="77777777" w:rsidR="006101BD" w:rsidRDefault="006101BD" w:rsidP="006101BD">
            <w:pPr>
              <w:pStyle w:val="TableBodyTextMIRB"/>
            </w:pPr>
            <w:r w:rsidRPr="00666DFE">
              <w:t>Not applicable</w:t>
            </w:r>
          </w:p>
        </w:tc>
        <w:tc>
          <w:tcPr>
            <w:tcW w:w="901" w:type="pct"/>
            <w:vAlign w:val="center"/>
          </w:tcPr>
          <w:p w14:paraId="6D15F8A2" w14:textId="77777777" w:rsidR="006101BD" w:rsidRDefault="006101BD" w:rsidP="006101BD">
            <w:pPr>
              <w:pStyle w:val="TableBodyTextMIRB"/>
            </w:pPr>
            <w:r w:rsidRPr="00666DFE">
              <w:t>Not applicable</w:t>
            </w:r>
          </w:p>
        </w:tc>
      </w:tr>
      <w:tr w:rsidR="006101BD" w14:paraId="2C2A86EE" w14:textId="77777777" w:rsidTr="006101BD">
        <w:trPr>
          <w:cantSplit/>
        </w:trPr>
        <w:tc>
          <w:tcPr>
            <w:tcW w:w="1126" w:type="pct"/>
            <w:vAlign w:val="center"/>
          </w:tcPr>
          <w:p w14:paraId="618AA6BC" w14:textId="77777777" w:rsidR="006101BD" w:rsidRPr="006E3D88" w:rsidRDefault="006101BD" w:rsidP="006101BD">
            <w:pPr>
              <w:pStyle w:val="TableBodyTextMIRB"/>
            </w:pPr>
            <w:r>
              <w:t>Cross</w:t>
            </w:r>
          </w:p>
        </w:tc>
        <w:tc>
          <w:tcPr>
            <w:tcW w:w="991" w:type="pct"/>
            <w:vAlign w:val="center"/>
          </w:tcPr>
          <w:p w14:paraId="1F2B64EC" w14:textId="77777777" w:rsidR="006101BD" w:rsidRPr="006E3D88" w:rsidRDefault="006101BD" w:rsidP="006101BD">
            <w:pPr>
              <w:pStyle w:val="TableBodyTextMIRB"/>
            </w:pPr>
            <w:r>
              <w:t>CX</w:t>
            </w:r>
          </w:p>
        </w:tc>
        <w:tc>
          <w:tcPr>
            <w:tcW w:w="1036" w:type="pct"/>
            <w:vAlign w:val="center"/>
          </w:tcPr>
          <w:p w14:paraId="5ECB776B" w14:textId="77777777" w:rsidR="006101BD" w:rsidRDefault="006101BD" w:rsidP="006101BD">
            <w:pPr>
              <w:pStyle w:val="TableBodyTextMIRB"/>
            </w:pPr>
            <w:r w:rsidRPr="007A125D">
              <w:t>Not applicable</w:t>
            </w:r>
          </w:p>
        </w:tc>
        <w:tc>
          <w:tcPr>
            <w:tcW w:w="946" w:type="pct"/>
            <w:vAlign w:val="center"/>
          </w:tcPr>
          <w:p w14:paraId="3EB11ADD" w14:textId="77777777" w:rsidR="006101BD" w:rsidRDefault="006101BD" w:rsidP="006101BD">
            <w:pPr>
              <w:pStyle w:val="TableBodyTextMIRB"/>
            </w:pPr>
            <w:r w:rsidRPr="00666DFE">
              <w:t>Not applicable</w:t>
            </w:r>
          </w:p>
        </w:tc>
        <w:tc>
          <w:tcPr>
            <w:tcW w:w="901" w:type="pct"/>
            <w:vAlign w:val="center"/>
          </w:tcPr>
          <w:p w14:paraId="2B6065B4" w14:textId="77777777" w:rsidR="006101BD" w:rsidRDefault="006101BD" w:rsidP="006101BD">
            <w:pPr>
              <w:pStyle w:val="TableBodyTextMIRB"/>
            </w:pPr>
            <w:r w:rsidRPr="00666DFE">
              <w:t>Not applicable</w:t>
            </w:r>
          </w:p>
        </w:tc>
      </w:tr>
      <w:tr w:rsidR="006101BD" w14:paraId="104837C6" w14:textId="77777777" w:rsidTr="006101BD">
        <w:trPr>
          <w:cantSplit/>
        </w:trPr>
        <w:tc>
          <w:tcPr>
            <w:tcW w:w="1126" w:type="pct"/>
            <w:vAlign w:val="center"/>
          </w:tcPr>
          <w:p w14:paraId="76871872" w14:textId="77777777" w:rsidR="006101BD" w:rsidRPr="006E3D88" w:rsidRDefault="006101BD" w:rsidP="006101BD">
            <w:pPr>
              <w:pStyle w:val="TableBodyTextMIRB"/>
            </w:pPr>
            <w:r>
              <w:t>Crossing</w:t>
            </w:r>
          </w:p>
        </w:tc>
        <w:tc>
          <w:tcPr>
            <w:tcW w:w="991" w:type="pct"/>
            <w:vAlign w:val="center"/>
          </w:tcPr>
          <w:p w14:paraId="37C1D243" w14:textId="77777777" w:rsidR="006101BD" w:rsidRPr="006E3D88" w:rsidRDefault="006101BD" w:rsidP="006101BD">
            <w:pPr>
              <w:pStyle w:val="TableBodyTextMIRB"/>
            </w:pPr>
            <w:r>
              <w:t>CROSS</w:t>
            </w:r>
          </w:p>
        </w:tc>
        <w:tc>
          <w:tcPr>
            <w:tcW w:w="1036" w:type="pct"/>
            <w:vAlign w:val="center"/>
          </w:tcPr>
          <w:p w14:paraId="21AC3021" w14:textId="77777777" w:rsidR="006101BD" w:rsidRDefault="006101BD" w:rsidP="006101BD">
            <w:pPr>
              <w:pStyle w:val="TableBodyTextMIRB"/>
            </w:pPr>
            <w:r w:rsidRPr="007A125D">
              <w:t>Not applicable</w:t>
            </w:r>
          </w:p>
        </w:tc>
        <w:tc>
          <w:tcPr>
            <w:tcW w:w="946" w:type="pct"/>
            <w:vAlign w:val="center"/>
          </w:tcPr>
          <w:p w14:paraId="65BF2905" w14:textId="77777777" w:rsidR="006101BD" w:rsidRDefault="006101BD" w:rsidP="006101BD">
            <w:pPr>
              <w:pStyle w:val="TableBodyTextMIRB"/>
            </w:pPr>
            <w:r w:rsidRPr="00666DFE">
              <w:t>Not applicable</w:t>
            </w:r>
          </w:p>
        </w:tc>
        <w:tc>
          <w:tcPr>
            <w:tcW w:w="901" w:type="pct"/>
            <w:vAlign w:val="center"/>
          </w:tcPr>
          <w:p w14:paraId="71958625" w14:textId="77777777" w:rsidR="006101BD" w:rsidRDefault="006101BD" w:rsidP="006101BD">
            <w:pPr>
              <w:pStyle w:val="TableBodyTextMIRB"/>
            </w:pPr>
            <w:r w:rsidRPr="00666DFE">
              <w:t>Not applicable</w:t>
            </w:r>
          </w:p>
        </w:tc>
      </w:tr>
      <w:tr w:rsidR="006101BD" w14:paraId="6C357B4F" w14:textId="77777777" w:rsidTr="006101BD">
        <w:trPr>
          <w:cantSplit/>
        </w:trPr>
        <w:tc>
          <w:tcPr>
            <w:tcW w:w="1126" w:type="pct"/>
            <w:vAlign w:val="center"/>
          </w:tcPr>
          <w:p w14:paraId="3D9063FF" w14:textId="77777777" w:rsidR="006101BD" w:rsidRPr="006E3D88" w:rsidRDefault="006101BD" w:rsidP="006101BD">
            <w:pPr>
              <w:pStyle w:val="TableBodyTextMIRB"/>
            </w:pPr>
            <w:r>
              <w:t>Crossroad</w:t>
            </w:r>
          </w:p>
        </w:tc>
        <w:tc>
          <w:tcPr>
            <w:tcW w:w="991" w:type="pct"/>
            <w:vAlign w:val="center"/>
          </w:tcPr>
          <w:p w14:paraId="675908E6" w14:textId="77777777" w:rsidR="006101BD" w:rsidRPr="006E3D88" w:rsidRDefault="006101BD" w:rsidP="006101BD">
            <w:pPr>
              <w:pStyle w:val="TableBodyTextMIRB"/>
            </w:pPr>
            <w:r>
              <w:t>CROSRD</w:t>
            </w:r>
          </w:p>
        </w:tc>
        <w:tc>
          <w:tcPr>
            <w:tcW w:w="1036" w:type="pct"/>
            <w:vAlign w:val="center"/>
          </w:tcPr>
          <w:p w14:paraId="5DB74289" w14:textId="77777777" w:rsidR="006101BD" w:rsidRDefault="006101BD" w:rsidP="006101BD">
            <w:pPr>
              <w:pStyle w:val="TableBodyTextMIRB"/>
            </w:pPr>
            <w:r w:rsidRPr="007A125D">
              <w:t>Not applicable</w:t>
            </w:r>
          </w:p>
        </w:tc>
        <w:tc>
          <w:tcPr>
            <w:tcW w:w="946" w:type="pct"/>
            <w:vAlign w:val="center"/>
          </w:tcPr>
          <w:p w14:paraId="5A805996" w14:textId="77777777" w:rsidR="006101BD" w:rsidRDefault="006101BD" w:rsidP="006101BD">
            <w:pPr>
              <w:pStyle w:val="TableBodyTextMIRB"/>
            </w:pPr>
            <w:r w:rsidRPr="00666DFE">
              <w:t>Not applicable</w:t>
            </w:r>
          </w:p>
        </w:tc>
        <w:tc>
          <w:tcPr>
            <w:tcW w:w="901" w:type="pct"/>
            <w:vAlign w:val="center"/>
          </w:tcPr>
          <w:p w14:paraId="08F9A4D7" w14:textId="77777777" w:rsidR="006101BD" w:rsidRDefault="006101BD" w:rsidP="006101BD">
            <w:pPr>
              <w:pStyle w:val="TableBodyTextMIRB"/>
            </w:pPr>
            <w:r w:rsidRPr="00666DFE">
              <w:t>Not applicable</w:t>
            </w:r>
          </w:p>
        </w:tc>
      </w:tr>
      <w:tr w:rsidR="006101BD" w14:paraId="58209C5C" w14:textId="77777777" w:rsidTr="006101BD">
        <w:trPr>
          <w:cantSplit/>
        </w:trPr>
        <w:tc>
          <w:tcPr>
            <w:tcW w:w="1126" w:type="pct"/>
            <w:vAlign w:val="center"/>
          </w:tcPr>
          <w:p w14:paraId="5AC8702C" w14:textId="77777777" w:rsidR="006101BD" w:rsidRPr="006E3D88" w:rsidRDefault="006101BD" w:rsidP="006101BD">
            <w:pPr>
              <w:pStyle w:val="TableBodyTextMIRB"/>
            </w:pPr>
            <w:r>
              <w:lastRenderedPageBreak/>
              <w:t>Crossroads</w:t>
            </w:r>
          </w:p>
        </w:tc>
        <w:tc>
          <w:tcPr>
            <w:tcW w:w="991" w:type="pct"/>
            <w:vAlign w:val="center"/>
          </w:tcPr>
          <w:p w14:paraId="5684262B" w14:textId="77777777" w:rsidR="006101BD" w:rsidRPr="006E3D88" w:rsidRDefault="006101BD" w:rsidP="006101BD">
            <w:pPr>
              <w:pStyle w:val="TableBodyTextMIRB"/>
            </w:pPr>
            <w:r>
              <w:t>CRSSRD</w:t>
            </w:r>
          </w:p>
        </w:tc>
        <w:tc>
          <w:tcPr>
            <w:tcW w:w="1036" w:type="pct"/>
            <w:vAlign w:val="center"/>
          </w:tcPr>
          <w:p w14:paraId="26B925D3" w14:textId="77777777" w:rsidR="006101BD" w:rsidRDefault="006101BD" w:rsidP="006101BD">
            <w:pPr>
              <w:pStyle w:val="TableBodyTextMIRB"/>
            </w:pPr>
            <w:r w:rsidRPr="007A125D">
              <w:t>Not applicable</w:t>
            </w:r>
          </w:p>
        </w:tc>
        <w:tc>
          <w:tcPr>
            <w:tcW w:w="946" w:type="pct"/>
            <w:vAlign w:val="center"/>
          </w:tcPr>
          <w:p w14:paraId="27ECE034" w14:textId="77777777" w:rsidR="006101BD" w:rsidRDefault="006101BD" w:rsidP="006101BD">
            <w:pPr>
              <w:pStyle w:val="TableBodyTextMIRB"/>
            </w:pPr>
            <w:r w:rsidRPr="00666DFE">
              <w:t>Not applicable</w:t>
            </w:r>
          </w:p>
        </w:tc>
        <w:tc>
          <w:tcPr>
            <w:tcW w:w="901" w:type="pct"/>
            <w:vAlign w:val="center"/>
          </w:tcPr>
          <w:p w14:paraId="4561E87B" w14:textId="77777777" w:rsidR="006101BD" w:rsidRDefault="006101BD" w:rsidP="006101BD">
            <w:pPr>
              <w:pStyle w:val="TableBodyTextMIRB"/>
            </w:pPr>
            <w:r w:rsidRPr="00666DFE">
              <w:t>Not applicable</w:t>
            </w:r>
          </w:p>
        </w:tc>
      </w:tr>
      <w:tr w:rsidR="006101BD" w14:paraId="142CADAF" w14:textId="77777777" w:rsidTr="006101BD">
        <w:trPr>
          <w:cantSplit/>
        </w:trPr>
        <w:tc>
          <w:tcPr>
            <w:tcW w:w="1126" w:type="pct"/>
            <w:vAlign w:val="center"/>
          </w:tcPr>
          <w:p w14:paraId="761B61EA" w14:textId="77777777" w:rsidR="006101BD" w:rsidRPr="006E3D88" w:rsidRDefault="006101BD" w:rsidP="006101BD">
            <w:pPr>
              <w:pStyle w:val="TableBodyTextMIRB"/>
            </w:pPr>
            <w:proofErr w:type="spellStart"/>
            <w:r>
              <w:t>Cul</w:t>
            </w:r>
            <w:proofErr w:type="spellEnd"/>
            <w:r>
              <w:t xml:space="preserve"> De Sac</w:t>
            </w:r>
          </w:p>
        </w:tc>
        <w:tc>
          <w:tcPr>
            <w:tcW w:w="991" w:type="pct"/>
            <w:vAlign w:val="center"/>
          </w:tcPr>
          <w:p w14:paraId="13884ED0" w14:textId="77777777" w:rsidR="006101BD" w:rsidRPr="006E3D88" w:rsidRDefault="006101BD" w:rsidP="006101BD">
            <w:pPr>
              <w:pStyle w:val="TableBodyTextMIRB"/>
            </w:pPr>
            <w:r>
              <w:t>CDS</w:t>
            </w:r>
          </w:p>
        </w:tc>
        <w:tc>
          <w:tcPr>
            <w:tcW w:w="1036" w:type="pct"/>
            <w:vAlign w:val="center"/>
          </w:tcPr>
          <w:p w14:paraId="6F443E54" w14:textId="77777777" w:rsidR="006101BD" w:rsidRDefault="006101BD" w:rsidP="006101BD">
            <w:pPr>
              <w:pStyle w:val="TableBodyTextMIRB"/>
            </w:pPr>
            <w:r w:rsidRPr="00306C5C">
              <w:t>Not applicable</w:t>
            </w:r>
          </w:p>
        </w:tc>
        <w:tc>
          <w:tcPr>
            <w:tcW w:w="946" w:type="pct"/>
            <w:vAlign w:val="center"/>
          </w:tcPr>
          <w:p w14:paraId="28180245" w14:textId="77777777" w:rsidR="006101BD" w:rsidRDefault="006101BD" w:rsidP="006101BD">
            <w:pPr>
              <w:pStyle w:val="TableBodyTextMIRB"/>
            </w:pPr>
            <w:r w:rsidRPr="001164C4">
              <w:t>Not applicable</w:t>
            </w:r>
          </w:p>
        </w:tc>
        <w:tc>
          <w:tcPr>
            <w:tcW w:w="901" w:type="pct"/>
            <w:vAlign w:val="center"/>
          </w:tcPr>
          <w:p w14:paraId="3C1BDE51" w14:textId="77777777" w:rsidR="006101BD" w:rsidRDefault="006101BD" w:rsidP="006101BD">
            <w:pPr>
              <w:pStyle w:val="TableBodyTextMIRB"/>
            </w:pPr>
            <w:r w:rsidRPr="001164C4">
              <w:t>Not applicable</w:t>
            </w:r>
          </w:p>
        </w:tc>
      </w:tr>
      <w:tr w:rsidR="006101BD" w14:paraId="3F6E8F5B" w14:textId="77777777" w:rsidTr="006101BD">
        <w:trPr>
          <w:cantSplit/>
        </w:trPr>
        <w:tc>
          <w:tcPr>
            <w:tcW w:w="1126" w:type="pct"/>
            <w:vAlign w:val="center"/>
          </w:tcPr>
          <w:p w14:paraId="110FC767" w14:textId="77777777" w:rsidR="006101BD" w:rsidRPr="006E3D88" w:rsidRDefault="006101BD" w:rsidP="006101BD">
            <w:pPr>
              <w:pStyle w:val="TableBodyTextMIRB"/>
            </w:pPr>
            <w:r>
              <w:t>Curve</w:t>
            </w:r>
          </w:p>
        </w:tc>
        <w:tc>
          <w:tcPr>
            <w:tcW w:w="991" w:type="pct"/>
            <w:vAlign w:val="center"/>
          </w:tcPr>
          <w:p w14:paraId="25617012" w14:textId="77777777" w:rsidR="006101BD" w:rsidRPr="006E3D88" w:rsidRDefault="006101BD" w:rsidP="006101BD">
            <w:pPr>
              <w:pStyle w:val="TableBodyTextMIRB"/>
            </w:pPr>
            <w:r>
              <w:t>CURVE</w:t>
            </w:r>
          </w:p>
        </w:tc>
        <w:tc>
          <w:tcPr>
            <w:tcW w:w="1036" w:type="pct"/>
            <w:vAlign w:val="center"/>
          </w:tcPr>
          <w:p w14:paraId="2615181D" w14:textId="77777777" w:rsidR="006101BD" w:rsidRDefault="006101BD" w:rsidP="006101BD">
            <w:pPr>
              <w:pStyle w:val="TableBodyTextMIRB"/>
            </w:pPr>
            <w:r w:rsidRPr="00306C5C">
              <w:t>Not applicable</w:t>
            </w:r>
          </w:p>
        </w:tc>
        <w:tc>
          <w:tcPr>
            <w:tcW w:w="946" w:type="pct"/>
            <w:vAlign w:val="center"/>
          </w:tcPr>
          <w:p w14:paraId="124AE582" w14:textId="77777777" w:rsidR="006101BD" w:rsidRDefault="006101BD" w:rsidP="006101BD">
            <w:pPr>
              <w:pStyle w:val="TableBodyTextMIRB"/>
            </w:pPr>
            <w:r w:rsidRPr="001164C4">
              <w:t>Not applicable</w:t>
            </w:r>
          </w:p>
        </w:tc>
        <w:tc>
          <w:tcPr>
            <w:tcW w:w="901" w:type="pct"/>
            <w:vAlign w:val="center"/>
          </w:tcPr>
          <w:p w14:paraId="5E535EF4" w14:textId="77777777" w:rsidR="006101BD" w:rsidRDefault="006101BD" w:rsidP="006101BD">
            <w:pPr>
              <w:pStyle w:val="TableBodyTextMIRB"/>
            </w:pPr>
            <w:r w:rsidRPr="001164C4">
              <w:t>Not applicable</w:t>
            </w:r>
          </w:p>
        </w:tc>
      </w:tr>
      <w:tr w:rsidR="006101BD" w14:paraId="126C0E21" w14:textId="77777777" w:rsidTr="006101BD">
        <w:trPr>
          <w:cantSplit/>
        </w:trPr>
        <w:tc>
          <w:tcPr>
            <w:tcW w:w="1126" w:type="pct"/>
            <w:vAlign w:val="center"/>
          </w:tcPr>
          <w:p w14:paraId="0F7E724C" w14:textId="77777777" w:rsidR="006101BD" w:rsidRPr="006E3D88" w:rsidRDefault="006101BD" w:rsidP="006101BD">
            <w:pPr>
              <w:pStyle w:val="TableBodyTextMIRB"/>
            </w:pPr>
            <w:r>
              <w:t>Cut</w:t>
            </w:r>
          </w:p>
        </w:tc>
        <w:tc>
          <w:tcPr>
            <w:tcW w:w="991" w:type="pct"/>
            <w:vAlign w:val="center"/>
          </w:tcPr>
          <w:p w14:paraId="00F39818" w14:textId="77777777" w:rsidR="006101BD" w:rsidRPr="006E3D88" w:rsidRDefault="006101BD" w:rsidP="006101BD">
            <w:pPr>
              <w:pStyle w:val="TableBodyTextMIRB"/>
            </w:pPr>
            <w:r>
              <w:t>CUT</w:t>
            </w:r>
          </w:p>
        </w:tc>
        <w:tc>
          <w:tcPr>
            <w:tcW w:w="1036" w:type="pct"/>
            <w:vAlign w:val="center"/>
          </w:tcPr>
          <w:p w14:paraId="1C1E72F7" w14:textId="77777777" w:rsidR="006101BD" w:rsidRDefault="006101BD" w:rsidP="006101BD">
            <w:pPr>
              <w:pStyle w:val="TableBodyTextMIRB"/>
            </w:pPr>
            <w:r w:rsidRPr="00306C5C">
              <w:t>Not applicable</w:t>
            </w:r>
          </w:p>
        </w:tc>
        <w:tc>
          <w:tcPr>
            <w:tcW w:w="946" w:type="pct"/>
            <w:vAlign w:val="center"/>
          </w:tcPr>
          <w:p w14:paraId="572D2195" w14:textId="77777777" w:rsidR="006101BD" w:rsidRDefault="006101BD" w:rsidP="006101BD">
            <w:pPr>
              <w:pStyle w:val="TableBodyTextMIRB"/>
            </w:pPr>
            <w:r w:rsidRPr="001164C4">
              <w:t>Not applicable</w:t>
            </w:r>
          </w:p>
        </w:tc>
        <w:tc>
          <w:tcPr>
            <w:tcW w:w="901" w:type="pct"/>
            <w:vAlign w:val="center"/>
          </w:tcPr>
          <w:p w14:paraId="796E2AC7" w14:textId="77777777" w:rsidR="006101BD" w:rsidRDefault="006101BD" w:rsidP="006101BD">
            <w:pPr>
              <w:pStyle w:val="TableBodyTextMIRB"/>
            </w:pPr>
            <w:r w:rsidRPr="001164C4">
              <w:t>Not applicable</w:t>
            </w:r>
          </w:p>
        </w:tc>
      </w:tr>
      <w:tr w:rsidR="006101BD" w14:paraId="55EBF155" w14:textId="77777777" w:rsidTr="006101BD">
        <w:trPr>
          <w:cantSplit/>
        </w:trPr>
        <w:tc>
          <w:tcPr>
            <w:tcW w:w="1126" w:type="pct"/>
            <w:vAlign w:val="center"/>
          </w:tcPr>
          <w:p w14:paraId="5666C8F3" w14:textId="77777777" w:rsidR="006101BD" w:rsidRPr="006E3D88" w:rsidRDefault="006101BD" w:rsidP="006101BD">
            <w:pPr>
              <w:pStyle w:val="TableBodyTextMIRB"/>
            </w:pPr>
            <w:r w:rsidRPr="006E3D88">
              <w:t>Côte</w:t>
            </w:r>
          </w:p>
        </w:tc>
        <w:tc>
          <w:tcPr>
            <w:tcW w:w="991" w:type="pct"/>
            <w:vAlign w:val="center"/>
          </w:tcPr>
          <w:p w14:paraId="4037FEA0" w14:textId="77777777" w:rsidR="006101BD" w:rsidRPr="006E3D88" w:rsidRDefault="006101BD" w:rsidP="006101BD">
            <w:pPr>
              <w:pStyle w:val="TableBodyTextMIRB"/>
            </w:pPr>
            <w:r>
              <w:t>Not applicable</w:t>
            </w:r>
          </w:p>
        </w:tc>
        <w:tc>
          <w:tcPr>
            <w:tcW w:w="1036" w:type="pct"/>
            <w:vAlign w:val="center"/>
          </w:tcPr>
          <w:p w14:paraId="3F300CA1" w14:textId="77777777" w:rsidR="006101BD" w:rsidRPr="006E3D88" w:rsidRDefault="006101BD" w:rsidP="006101BD">
            <w:pPr>
              <w:pStyle w:val="TableBodyTextMIRB"/>
            </w:pPr>
            <w:r>
              <w:t>CÔTE</w:t>
            </w:r>
          </w:p>
        </w:tc>
        <w:tc>
          <w:tcPr>
            <w:tcW w:w="946" w:type="pct"/>
            <w:vAlign w:val="center"/>
          </w:tcPr>
          <w:p w14:paraId="3161416C" w14:textId="77777777" w:rsidR="006101BD" w:rsidRDefault="006101BD" w:rsidP="006101BD">
            <w:pPr>
              <w:pStyle w:val="TableBodyTextMIRB"/>
            </w:pPr>
            <w:r w:rsidRPr="001164C4">
              <w:t>Not applicable</w:t>
            </w:r>
          </w:p>
        </w:tc>
        <w:tc>
          <w:tcPr>
            <w:tcW w:w="901" w:type="pct"/>
            <w:vAlign w:val="center"/>
          </w:tcPr>
          <w:p w14:paraId="7B17AA44" w14:textId="77777777" w:rsidR="006101BD" w:rsidRDefault="006101BD" w:rsidP="006101BD">
            <w:pPr>
              <w:pStyle w:val="TableBodyTextMIRB"/>
            </w:pPr>
            <w:r w:rsidRPr="001164C4">
              <w:t>Not applicable</w:t>
            </w:r>
          </w:p>
        </w:tc>
      </w:tr>
      <w:tr w:rsidR="006101BD" w14:paraId="4FDB0378" w14:textId="77777777" w:rsidTr="006101BD">
        <w:trPr>
          <w:cantSplit/>
        </w:trPr>
        <w:tc>
          <w:tcPr>
            <w:tcW w:w="1126" w:type="pct"/>
            <w:vAlign w:val="center"/>
          </w:tcPr>
          <w:p w14:paraId="579622D1" w14:textId="77777777" w:rsidR="006101BD" w:rsidRPr="006E3D88" w:rsidRDefault="006101BD" w:rsidP="006101BD">
            <w:pPr>
              <w:pStyle w:val="TableBodyTextMIRB"/>
            </w:pPr>
            <w:r>
              <w:t>Dale</w:t>
            </w:r>
          </w:p>
        </w:tc>
        <w:tc>
          <w:tcPr>
            <w:tcW w:w="991" w:type="pct"/>
            <w:vAlign w:val="center"/>
          </w:tcPr>
          <w:p w14:paraId="35C29D12" w14:textId="77777777" w:rsidR="006101BD" w:rsidRPr="006E3D88" w:rsidRDefault="006101BD" w:rsidP="006101BD">
            <w:pPr>
              <w:pStyle w:val="TableBodyTextMIRB"/>
            </w:pPr>
            <w:r>
              <w:t>DALE</w:t>
            </w:r>
          </w:p>
        </w:tc>
        <w:tc>
          <w:tcPr>
            <w:tcW w:w="1036" w:type="pct"/>
            <w:vAlign w:val="center"/>
          </w:tcPr>
          <w:p w14:paraId="061079A9" w14:textId="77777777" w:rsidR="006101BD" w:rsidRDefault="006101BD" w:rsidP="006101BD">
            <w:pPr>
              <w:pStyle w:val="TableBodyTextMIRB"/>
            </w:pPr>
            <w:r w:rsidRPr="000A59AB">
              <w:t>Not applicable</w:t>
            </w:r>
          </w:p>
        </w:tc>
        <w:tc>
          <w:tcPr>
            <w:tcW w:w="946" w:type="pct"/>
            <w:vAlign w:val="center"/>
          </w:tcPr>
          <w:p w14:paraId="4117EBC3" w14:textId="77777777" w:rsidR="006101BD" w:rsidRDefault="006101BD" w:rsidP="006101BD">
            <w:pPr>
              <w:pStyle w:val="TableBodyTextMIRB"/>
            </w:pPr>
            <w:r w:rsidRPr="001164C4">
              <w:t>Not applicable</w:t>
            </w:r>
          </w:p>
        </w:tc>
        <w:tc>
          <w:tcPr>
            <w:tcW w:w="901" w:type="pct"/>
            <w:vAlign w:val="center"/>
          </w:tcPr>
          <w:p w14:paraId="4DBC677D" w14:textId="77777777" w:rsidR="006101BD" w:rsidRDefault="006101BD" w:rsidP="006101BD">
            <w:pPr>
              <w:pStyle w:val="TableBodyTextMIRB"/>
            </w:pPr>
            <w:r w:rsidRPr="001164C4">
              <w:t>Not applicable</w:t>
            </w:r>
          </w:p>
        </w:tc>
      </w:tr>
      <w:tr w:rsidR="006101BD" w14:paraId="36265523" w14:textId="77777777" w:rsidTr="006101BD">
        <w:trPr>
          <w:cantSplit/>
        </w:trPr>
        <w:tc>
          <w:tcPr>
            <w:tcW w:w="1126" w:type="pct"/>
            <w:vAlign w:val="center"/>
          </w:tcPr>
          <w:p w14:paraId="2021035D" w14:textId="77777777" w:rsidR="006101BD" w:rsidRPr="006E3D88" w:rsidRDefault="006101BD" w:rsidP="006101BD">
            <w:pPr>
              <w:pStyle w:val="TableBodyTextMIRB"/>
            </w:pPr>
            <w:r>
              <w:t>Dell</w:t>
            </w:r>
          </w:p>
        </w:tc>
        <w:tc>
          <w:tcPr>
            <w:tcW w:w="991" w:type="pct"/>
            <w:vAlign w:val="center"/>
          </w:tcPr>
          <w:p w14:paraId="2D8AC86C" w14:textId="77777777" w:rsidR="006101BD" w:rsidRPr="006E3D88" w:rsidRDefault="006101BD" w:rsidP="006101BD">
            <w:pPr>
              <w:pStyle w:val="TableBodyTextMIRB"/>
            </w:pPr>
            <w:r>
              <w:t>DELL</w:t>
            </w:r>
          </w:p>
        </w:tc>
        <w:tc>
          <w:tcPr>
            <w:tcW w:w="1036" w:type="pct"/>
            <w:vAlign w:val="center"/>
          </w:tcPr>
          <w:p w14:paraId="4037B592" w14:textId="77777777" w:rsidR="006101BD" w:rsidRDefault="006101BD" w:rsidP="006101BD">
            <w:pPr>
              <w:pStyle w:val="TableBodyTextMIRB"/>
            </w:pPr>
            <w:r w:rsidRPr="000A59AB">
              <w:t>Not applicable</w:t>
            </w:r>
          </w:p>
        </w:tc>
        <w:tc>
          <w:tcPr>
            <w:tcW w:w="946" w:type="pct"/>
            <w:vAlign w:val="center"/>
          </w:tcPr>
          <w:p w14:paraId="343D6FD1" w14:textId="77777777" w:rsidR="006101BD" w:rsidRDefault="006101BD" w:rsidP="006101BD">
            <w:pPr>
              <w:pStyle w:val="TableBodyTextMIRB"/>
            </w:pPr>
            <w:r w:rsidRPr="001164C4">
              <w:t>Not applicable</w:t>
            </w:r>
          </w:p>
        </w:tc>
        <w:tc>
          <w:tcPr>
            <w:tcW w:w="901" w:type="pct"/>
            <w:vAlign w:val="center"/>
          </w:tcPr>
          <w:p w14:paraId="33F76D3C" w14:textId="77777777" w:rsidR="006101BD" w:rsidRDefault="006101BD" w:rsidP="006101BD">
            <w:pPr>
              <w:pStyle w:val="TableBodyTextMIRB"/>
            </w:pPr>
            <w:r w:rsidRPr="001164C4">
              <w:t>Not applicable</w:t>
            </w:r>
          </w:p>
        </w:tc>
      </w:tr>
      <w:tr w:rsidR="006101BD" w14:paraId="2DA09FF6" w14:textId="77777777" w:rsidTr="006101BD">
        <w:trPr>
          <w:cantSplit/>
        </w:trPr>
        <w:tc>
          <w:tcPr>
            <w:tcW w:w="1126" w:type="pct"/>
            <w:vAlign w:val="center"/>
          </w:tcPr>
          <w:p w14:paraId="779CFE59" w14:textId="77777777" w:rsidR="006101BD" w:rsidRPr="006E3D88" w:rsidRDefault="006101BD" w:rsidP="006101BD">
            <w:pPr>
              <w:pStyle w:val="TableBodyTextMIRB"/>
            </w:pPr>
            <w:proofErr w:type="spellStart"/>
            <w:r>
              <w:t>Desserte</w:t>
            </w:r>
            <w:proofErr w:type="spellEnd"/>
          </w:p>
        </w:tc>
        <w:tc>
          <w:tcPr>
            <w:tcW w:w="991" w:type="pct"/>
            <w:vAlign w:val="center"/>
          </w:tcPr>
          <w:p w14:paraId="5CD685FB" w14:textId="77777777" w:rsidR="006101BD" w:rsidRPr="006E3D88" w:rsidRDefault="006101BD" w:rsidP="006101BD">
            <w:pPr>
              <w:pStyle w:val="TableBodyTextMIRB"/>
            </w:pPr>
            <w:r>
              <w:t>Not applicable</w:t>
            </w:r>
          </w:p>
        </w:tc>
        <w:tc>
          <w:tcPr>
            <w:tcW w:w="1036" w:type="pct"/>
            <w:vAlign w:val="center"/>
          </w:tcPr>
          <w:p w14:paraId="2CDECC85" w14:textId="77777777" w:rsidR="006101BD" w:rsidRPr="006E3D88" w:rsidRDefault="006101BD" w:rsidP="006101BD">
            <w:pPr>
              <w:pStyle w:val="TableBodyTextMIRB"/>
            </w:pPr>
            <w:r>
              <w:t>DESSTE</w:t>
            </w:r>
          </w:p>
        </w:tc>
        <w:tc>
          <w:tcPr>
            <w:tcW w:w="946" w:type="pct"/>
            <w:vAlign w:val="center"/>
          </w:tcPr>
          <w:p w14:paraId="7A58D817" w14:textId="77777777" w:rsidR="006101BD" w:rsidRDefault="006101BD" w:rsidP="006101BD">
            <w:pPr>
              <w:pStyle w:val="TableBodyTextMIRB"/>
            </w:pPr>
            <w:r w:rsidRPr="001164C4">
              <w:t>Not applicable</w:t>
            </w:r>
          </w:p>
        </w:tc>
        <w:tc>
          <w:tcPr>
            <w:tcW w:w="901" w:type="pct"/>
            <w:vAlign w:val="center"/>
          </w:tcPr>
          <w:p w14:paraId="3D66D906" w14:textId="77777777" w:rsidR="006101BD" w:rsidRDefault="006101BD" w:rsidP="006101BD">
            <w:pPr>
              <w:pStyle w:val="TableBodyTextMIRB"/>
            </w:pPr>
            <w:r w:rsidRPr="001164C4">
              <w:t>Not applicable</w:t>
            </w:r>
          </w:p>
        </w:tc>
      </w:tr>
      <w:tr w:rsidR="006101BD" w14:paraId="33043C49" w14:textId="77777777" w:rsidTr="006101BD">
        <w:trPr>
          <w:cantSplit/>
        </w:trPr>
        <w:tc>
          <w:tcPr>
            <w:tcW w:w="1126" w:type="pct"/>
            <w:vAlign w:val="center"/>
          </w:tcPr>
          <w:p w14:paraId="06255F9C" w14:textId="77777777" w:rsidR="006101BD" w:rsidRPr="006E3D88" w:rsidRDefault="006101BD" w:rsidP="006101BD">
            <w:pPr>
              <w:pStyle w:val="TableBodyTextMIRB"/>
            </w:pPr>
            <w:r>
              <w:t>Development</w:t>
            </w:r>
          </w:p>
        </w:tc>
        <w:tc>
          <w:tcPr>
            <w:tcW w:w="991" w:type="pct"/>
            <w:vAlign w:val="center"/>
          </w:tcPr>
          <w:p w14:paraId="62D1A2D6" w14:textId="77777777" w:rsidR="006101BD" w:rsidRPr="006E3D88" w:rsidRDefault="006101BD" w:rsidP="006101BD">
            <w:pPr>
              <w:pStyle w:val="TableBodyTextMIRB"/>
            </w:pPr>
            <w:r>
              <w:t>DEVELP</w:t>
            </w:r>
          </w:p>
        </w:tc>
        <w:tc>
          <w:tcPr>
            <w:tcW w:w="1036" w:type="pct"/>
            <w:vAlign w:val="center"/>
          </w:tcPr>
          <w:p w14:paraId="1F60CA4E" w14:textId="77777777" w:rsidR="006101BD" w:rsidRDefault="006101BD" w:rsidP="006101BD">
            <w:pPr>
              <w:pStyle w:val="TableBodyTextMIRB"/>
            </w:pPr>
            <w:r w:rsidRPr="009D7F86">
              <w:t>Not applicable</w:t>
            </w:r>
          </w:p>
        </w:tc>
        <w:tc>
          <w:tcPr>
            <w:tcW w:w="946" w:type="pct"/>
            <w:vAlign w:val="center"/>
          </w:tcPr>
          <w:p w14:paraId="5F3DCEA7" w14:textId="77777777" w:rsidR="006101BD" w:rsidRDefault="006101BD" w:rsidP="006101BD">
            <w:pPr>
              <w:pStyle w:val="TableBodyTextMIRB"/>
            </w:pPr>
            <w:r w:rsidRPr="001164C4">
              <w:t>Not applicable</w:t>
            </w:r>
          </w:p>
        </w:tc>
        <w:tc>
          <w:tcPr>
            <w:tcW w:w="901" w:type="pct"/>
            <w:vAlign w:val="center"/>
          </w:tcPr>
          <w:p w14:paraId="612DBEF9" w14:textId="77777777" w:rsidR="006101BD" w:rsidRDefault="006101BD" w:rsidP="006101BD">
            <w:pPr>
              <w:pStyle w:val="TableBodyTextMIRB"/>
            </w:pPr>
            <w:r w:rsidRPr="001164C4">
              <w:t>Not applicable</w:t>
            </w:r>
          </w:p>
        </w:tc>
      </w:tr>
      <w:tr w:rsidR="006101BD" w14:paraId="22ED9862" w14:textId="77777777" w:rsidTr="006101BD">
        <w:trPr>
          <w:cantSplit/>
        </w:trPr>
        <w:tc>
          <w:tcPr>
            <w:tcW w:w="1126" w:type="pct"/>
            <w:vAlign w:val="center"/>
          </w:tcPr>
          <w:p w14:paraId="44899097" w14:textId="77777777" w:rsidR="006101BD" w:rsidRPr="006E3D88" w:rsidRDefault="006101BD" w:rsidP="006101BD">
            <w:pPr>
              <w:pStyle w:val="TableBodyTextMIRB"/>
            </w:pPr>
            <w:r>
              <w:t>Diversion</w:t>
            </w:r>
          </w:p>
        </w:tc>
        <w:tc>
          <w:tcPr>
            <w:tcW w:w="991" w:type="pct"/>
            <w:vAlign w:val="center"/>
          </w:tcPr>
          <w:p w14:paraId="6C7CC30D" w14:textId="77777777" w:rsidR="006101BD" w:rsidRPr="006E3D88" w:rsidRDefault="006101BD" w:rsidP="006101BD">
            <w:pPr>
              <w:pStyle w:val="TableBodyTextMIRB"/>
            </w:pPr>
            <w:r>
              <w:t>DIVERS</w:t>
            </w:r>
          </w:p>
        </w:tc>
        <w:tc>
          <w:tcPr>
            <w:tcW w:w="1036" w:type="pct"/>
            <w:vAlign w:val="center"/>
          </w:tcPr>
          <w:p w14:paraId="0953AD88" w14:textId="77777777" w:rsidR="006101BD" w:rsidRDefault="006101BD" w:rsidP="006101BD">
            <w:pPr>
              <w:pStyle w:val="TableBodyTextMIRB"/>
            </w:pPr>
            <w:r w:rsidRPr="009D7F86">
              <w:t>Not applicable</w:t>
            </w:r>
          </w:p>
        </w:tc>
        <w:tc>
          <w:tcPr>
            <w:tcW w:w="946" w:type="pct"/>
            <w:vAlign w:val="center"/>
          </w:tcPr>
          <w:p w14:paraId="6A34EBC8" w14:textId="77777777" w:rsidR="006101BD" w:rsidRDefault="006101BD" w:rsidP="006101BD">
            <w:pPr>
              <w:pStyle w:val="TableBodyTextMIRB"/>
            </w:pPr>
            <w:r w:rsidRPr="001164C4">
              <w:t>Not applicable</w:t>
            </w:r>
          </w:p>
        </w:tc>
        <w:tc>
          <w:tcPr>
            <w:tcW w:w="901" w:type="pct"/>
            <w:vAlign w:val="center"/>
          </w:tcPr>
          <w:p w14:paraId="0B464C66" w14:textId="77777777" w:rsidR="006101BD" w:rsidRDefault="006101BD" w:rsidP="006101BD">
            <w:pPr>
              <w:pStyle w:val="TableBodyTextMIRB"/>
            </w:pPr>
            <w:r w:rsidRPr="001164C4">
              <w:t>Not applicable</w:t>
            </w:r>
          </w:p>
        </w:tc>
      </w:tr>
      <w:tr w:rsidR="006101BD" w14:paraId="4973ED38" w14:textId="77777777" w:rsidTr="006101BD">
        <w:trPr>
          <w:cantSplit/>
        </w:trPr>
        <w:tc>
          <w:tcPr>
            <w:tcW w:w="1126" w:type="pct"/>
            <w:vAlign w:val="center"/>
          </w:tcPr>
          <w:p w14:paraId="0FFBAB57" w14:textId="77777777" w:rsidR="006101BD" w:rsidRPr="006E3D88" w:rsidRDefault="006101BD" w:rsidP="006101BD">
            <w:pPr>
              <w:pStyle w:val="TableBodyTextMIRB"/>
            </w:pPr>
            <w:r>
              <w:t>Downs</w:t>
            </w:r>
          </w:p>
        </w:tc>
        <w:tc>
          <w:tcPr>
            <w:tcW w:w="991" w:type="pct"/>
            <w:vAlign w:val="center"/>
          </w:tcPr>
          <w:p w14:paraId="44E8E3E0" w14:textId="77777777" w:rsidR="006101BD" w:rsidRPr="006E3D88" w:rsidRDefault="006101BD" w:rsidP="006101BD">
            <w:pPr>
              <w:pStyle w:val="TableBodyTextMIRB"/>
            </w:pPr>
            <w:r>
              <w:t>DOWNS</w:t>
            </w:r>
          </w:p>
        </w:tc>
        <w:tc>
          <w:tcPr>
            <w:tcW w:w="1036" w:type="pct"/>
            <w:vAlign w:val="center"/>
          </w:tcPr>
          <w:p w14:paraId="357AD5DA" w14:textId="77777777" w:rsidR="006101BD" w:rsidRDefault="006101BD" w:rsidP="006101BD">
            <w:pPr>
              <w:pStyle w:val="TableBodyTextMIRB"/>
            </w:pPr>
            <w:r w:rsidRPr="009D7F86">
              <w:t>Not applicable</w:t>
            </w:r>
          </w:p>
        </w:tc>
        <w:tc>
          <w:tcPr>
            <w:tcW w:w="946" w:type="pct"/>
            <w:vAlign w:val="center"/>
          </w:tcPr>
          <w:p w14:paraId="446ADEFE" w14:textId="77777777" w:rsidR="006101BD" w:rsidRDefault="006101BD" w:rsidP="006101BD">
            <w:pPr>
              <w:pStyle w:val="TableBodyTextMIRB"/>
            </w:pPr>
            <w:r w:rsidRPr="001164C4">
              <w:t>Not applicable</w:t>
            </w:r>
          </w:p>
        </w:tc>
        <w:tc>
          <w:tcPr>
            <w:tcW w:w="901" w:type="pct"/>
            <w:vAlign w:val="center"/>
          </w:tcPr>
          <w:p w14:paraId="52F98519" w14:textId="77777777" w:rsidR="006101BD" w:rsidRDefault="006101BD" w:rsidP="006101BD">
            <w:pPr>
              <w:pStyle w:val="TableBodyTextMIRB"/>
            </w:pPr>
            <w:r w:rsidRPr="001164C4">
              <w:t>Not applicable</w:t>
            </w:r>
          </w:p>
        </w:tc>
      </w:tr>
      <w:tr w:rsidR="006101BD" w14:paraId="48ADF74B" w14:textId="77777777" w:rsidTr="006101BD">
        <w:trPr>
          <w:cantSplit/>
        </w:trPr>
        <w:tc>
          <w:tcPr>
            <w:tcW w:w="1126" w:type="pct"/>
            <w:vAlign w:val="center"/>
          </w:tcPr>
          <w:p w14:paraId="7F604EB6" w14:textId="77777777" w:rsidR="006101BD" w:rsidRPr="006E3D88" w:rsidRDefault="006101BD" w:rsidP="006101BD">
            <w:pPr>
              <w:pStyle w:val="TableBodyTextMIRB"/>
            </w:pPr>
            <w:r>
              <w:t>Drive</w:t>
            </w:r>
          </w:p>
        </w:tc>
        <w:tc>
          <w:tcPr>
            <w:tcW w:w="991" w:type="pct"/>
            <w:vAlign w:val="center"/>
          </w:tcPr>
          <w:p w14:paraId="2CB8A65D" w14:textId="77777777" w:rsidR="006101BD" w:rsidRPr="006E3D88" w:rsidRDefault="006101BD" w:rsidP="006101BD">
            <w:pPr>
              <w:pStyle w:val="TableBodyTextMIRB"/>
            </w:pPr>
            <w:r>
              <w:t>DR</w:t>
            </w:r>
          </w:p>
        </w:tc>
        <w:tc>
          <w:tcPr>
            <w:tcW w:w="1036" w:type="pct"/>
            <w:vAlign w:val="center"/>
          </w:tcPr>
          <w:p w14:paraId="42D2F635" w14:textId="77777777" w:rsidR="006101BD" w:rsidRDefault="006101BD" w:rsidP="006101BD">
            <w:pPr>
              <w:pStyle w:val="TableBodyTextMIRB"/>
            </w:pPr>
            <w:r w:rsidRPr="009D7F86">
              <w:t>Not applicable</w:t>
            </w:r>
          </w:p>
        </w:tc>
        <w:tc>
          <w:tcPr>
            <w:tcW w:w="946" w:type="pct"/>
            <w:vAlign w:val="center"/>
          </w:tcPr>
          <w:p w14:paraId="323C207A" w14:textId="77777777" w:rsidR="006101BD" w:rsidRDefault="006101BD" w:rsidP="006101BD">
            <w:pPr>
              <w:pStyle w:val="TableBodyTextMIRB"/>
            </w:pPr>
            <w:r w:rsidRPr="001164C4">
              <w:t>Not applicable</w:t>
            </w:r>
          </w:p>
        </w:tc>
        <w:tc>
          <w:tcPr>
            <w:tcW w:w="901" w:type="pct"/>
            <w:vAlign w:val="center"/>
          </w:tcPr>
          <w:p w14:paraId="47B6BE43" w14:textId="77777777" w:rsidR="006101BD" w:rsidRDefault="006101BD" w:rsidP="006101BD">
            <w:pPr>
              <w:pStyle w:val="TableBodyTextMIRB"/>
            </w:pPr>
            <w:r w:rsidRPr="001164C4">
              <w:t>Not applicable</w:t>
            </w:r>
          </w:p>
        </w:tc>
      </w:tr>
      <w:tr w:rsidR="006101BD" w14:paraId="0829A1C5" w14:textId="77777777" w:rsidTr="006101BD">
        <w:trPr>
          <w:cantSplit/>
        </w:trPr>
        <w:tc>
          <w:tcPr>
            <w:tcW w:w="1126" w:type="pct"/>
            <w:vAlign w:val="center"/>
          </w:tcPr>
          <w:p w14:paraId="54F4C1C0" w14:textId="77777777" w:rsidR="006101BD" w:rsidRPr="006E3D88" w:rsidRDefault="006101BD" w:rsidP="006101BD">
            <w:pPr>
              <w:pStyle w:val="TableBodyTextMIRB"/>
            </w:pPr>
            <w:r>
              <w:t>Driveway</w:t>
            </w:r>
          </w:p>
        </w:tc>
        <w:tc>
          <w:tcPr>
            <w:tcW w:w="991" w:type="pct"/>
            <w:vAlign w:val="center"/>
          </w:tcPr>
          <w:p w14:paraId="4CB9C3DB" w14:textId="77777777" w:rsidR="006101BD" w:rsidRPr="006E3D88" w:rsidRDefault="006101BD" w:rsidP="006101BD">
            <w:pPr>
              <w:pStyle w:val="TableBodyTextMIRB"/>
            </w:pPr>
            <w:r>
              <w:t>DRWY</w:t>
            </w:r>
          </w:p>
        </w:tc>
        <w:tc>
          <w:tcPr>
            <w:tcW w:w="1036" w:type="pct"/>
            <w:vAlign w:val="center"/>
          </w:tcPr>
          <w:p w14:paraId="0D9B91FC" w14:textId="77777777" w:rsidR="006101BD" w:rsidRDefault="006101BD" w:rsidP="006101BD">
            <w:pPr>
              <w:pStyle w:val="TableBodyTextMIRB"/>
            </w:pPr>
            <w:r w:rsidRPr="009D7F86">
              <w:t>Not applicable</w:t>
            </w:r>
          </w:p>
        </w:tc>
        <w:tc>
          <w:tcPr>
            <w:tcW w:w="946" w:type="pct"/>
            <w:vAlign w:val="center"/>
          </w:tcPr>
          <w:p w14:paraId="243C39D4" w14:textId="77777777" w:rsidR="006101BD" w:rsidRDefault="006101BD" w:rsidP="006101BD">
            <w:pPr>
              <w:pStyle w:val="TableBodyTextMIRB"/>
            </w:pPr>
            <w:r w:rsidRPr="001164C4">
              <w:t>Not applicable</w:t>
            </w:r>
          </w:p>
        </w:tc>
        <w:tc>
          <w:tcPr>
            <w:tcW w:w="901" w:type="pct"/>
            <w:vAlign w:val="center"/>
          </w:tcPr>
          <w:p w14:paraId="35834638" w14:textId="77777777" w:rsidR="006101BD" w:rsidRDefault="006101BD" w:rsidP="006101BD">
            <w:pPr>
              <w:pStyle w:val="TableBodyTextMIRB"/>
            </w:pPr>
            <w:r w:rsidRPr="001164C4">
              <w:t>Not applicable</w:t>
            </w:r>
          </w:p>
        </w:tc>
      </w:tr>
      <w:tr w:rsidR="006101BD" w14:paraId="67F1B370" w14:textId="77777777" w:rsidTr="006101BD">
        <w:trPr>
          <w:cantSplit/>
        </w:trPr>
        <w:tc>
          <w:tcPr>
            <w:tcW w:w="1126" w:type="pct"/>
            <w:vAlign w:val="center"/>
          </w:tcPr>
          <w:p w14:paraId="402FCAB9" w14:textId="77777777" w:rsidR="006101BD" w:rsidRPr="006E3D88" w:rsidRDefault="006101BD" w:rsidP="006101BD">
            <w:pPr>
              <w:pStyle w:val="TableBodyTextMIRB"/>
            </w:pPr>
            <w:r w:rsidRPr="006E3D88">
              <w:t>Droit De Passage</w:t>
            </w:r>
          </w:p>
        </w:tc>
        <w:tc>
          <w:tcPr>
            <w:tcW w:w="991" w:type="pct"/>
            <w:vAlign w:val="center"/>
          </w:tcPr>
          <w:p w14:paraId="0480F1FA" w14:textId="77777777" w:rsidR="006101BD" w:rsidRPr="006E3D88" w:rsidRDefault="006101BD" w:rsidP="006101BD">
            <w:pPr>
              <w:pStyle w:val="TableBodyTextMIRB"/>
            </w:pPr>
            <w:r>
              <w:t>Not applicable</w:t>
            </w:r>
          </w:p>
        </w:tc>
        <w:tc>
          <w:tcPr>
            <w:tcW w:w="1036" w:type="pct"/>
            <w:vAlign w:val="center"/>
          </w:tcPr>
          <w:p w14:paraId="61CFC455" w14:textId="77777777" w:rsidR="006101BD" w:rsidRPr="006E3D88" w:rsidRDefault="006101BD" w:rsidP="006101BD">
            <w:pPr>
              <w:pStyle w:val="TableBodyTextMIRB"/>
            </w:pPr>
            <w:r>
              <w:t>DRPASS</w:t>
            </w:r>
          </w:p>
        </w:tc>
        <w:tc>
          <w:tcPr>
            <w:tcW w:w="946" w:type="pct"/>
            <w:vAlign w:val="center"/>
          </w:tcPr>
          <w:p w14:paraId="7AABD9C6" w14:textId="77777777" w:rsidR="006101BD" w:rsidRDefault="006101BD" w:rsidP="006101BD">
            <w:pPr>
              <w:pStyle w:val="TableBodyTextMIRB"/>
            </w:pPr>
            <w:r w:rsidRPr="001164C4">
              <w:t>Not applicable</w:t>
            </w:r>
          </w:p>
        </w:tc>
        <w:tc>
          <w:tcPr>
            <w:tcW w:w="901" w:type="pct"/>
            <w:vAlign w:val="center"/>
          </w:tcPr>
          <w:p w14:paraId="2DCE8C86" w14:textId="77777777" w:rsidR="006101BD" w:rsidRDefault="006101BD" w:rsidP="006101BD">
            <w:pPr>
              <w:pStyle w:val="TableBodyTextMIRB"/>
            </w:pPr>
            <w:r w:rsidRPr="001164C4">
              <w:t>Not applicable</w:t>
            </w:r>
          </w:p>
        </w:tc>
      </w:tr>
      <w:tr w:rsidR="006101BD" w14:paraId="65208F88" w14:textId="77777777" w:rsidTr="006101BD">
        <w:trPr>
          <w:cantSplit/>
        </w:trPr>
        <w:tc>
          <w:tcPr>
            <w:tcW w:w="1126" w:type="pct"/>
            <w:vAlign w:val="center"/>
          </w:tcPr>
          <w:p w14:paraId="3E7DC9D2" w14:textId="77777777" w:rsidR="006101BD" w:rsidRPr="006E3D88" w:rsidRDefault="006101BD" w:rsidP="006101BD">
            <w:pPr>
              <w:pStyle w:val="TableBodyTextMIRB"/>
            </w:pPr>
            <w:r>
              <w:t>Easement</w:t>
            </w:r>
          </w:p>
        </w:tc>
        <w:tc>
          <w:tcPr>
            <w:tcW w:w="991" w:type="pct"/>
            <w:vAlign w:val="center"/>
          </w:tcPr>
          <w:p w14:paraId="7AB459F9" w14:textId="77777777" w:rsidR="006101BD" w:rsidRPr="006E3D88" w:rsidRDefault="006101BD" w:rsidP="006101BD">
            <w:pPr>
              <w:pStyle w:val="TableBodyTextMIRB"/>
            </w:pPr>
            <w:r>
              <w:t>EASEMT</w:t>
            </w:r>
          </w:p>
        </w:tc>
        <w:tc>
          <w:tcPr>
            <w:tcW w:w="1036" w:type="pct"/>
            <w:vAlign w:val="center"/>
          </w:tcPr>
          <w:p w14:paraId="73EC99BE" w14:textId="77777777" w:rsidR="006101BD" w:rsidRDefault="006101BD" w:rsidP="006101BD">
            <w:pPr>
              <w:pStyle w:val="TableBodyTextMIRB"/>
            </w:pPr>
            <w:r w:rsidRPr="00975D29">
              <w:t>Not applicable</w:t>
            </w:r>
          </w:p>
        </w:tc>
        <w:tc>
          <w:tcPr>
            <w:tcW w:w="946" w:type="pct"/>
            <w:vAlign w:val="center"/>
          </w:tcPr>
          <w:p w14:paraId="56D30AA1" w14:textId="77777777" w:rsidR="006101BD" w:rsidRDefault="006101BD" w:rsidP="006101BD">
            <w:pPr>
              <w:pStyle w:val="TableBodyTextMIRB"/>
            </w:pPr>
            <w:r w:rsidRPr="001164C4">
              <w:t>Not applicable</w:t>
            </w:r>
          </w:p>
        </w:tc>
        <w:tc>
          <w:tcPr>
            <w:tcW w:w="901" w:type="pct"/>
            <w:vAlign w:val="center"/>
          </w:tcPr>
          <w:p w14:paraId="794B9F06" w14:textId="77777777" w:rsidR="006101BD" w:rsidRDefault="006101BD" w:rsidP="006101BD">
            <w:pPr>
              <w:pStyle w:val="TableBodyTextMIRB"/>
            </w:pPr>
            <w:r w:rsidRPr="001164C4">
              <w:t>Not applicable</w:t>
            </w:r>
          </w:p>
        </w:tc>
      </w:tr>
      <w:tr w:rsidR="006101BD" w14:paraId="5F62C36A" w14:textId="77777777" w:rsidTr="006101BD">
        <w:trPr>
          <w:cantSplit/>
        </w:trPr>
        <w:tc>
          <w:tcPr>
            <w:tcW w:w="1126" w:type="pct"/>
            <w:vAlign w:val="center"/>
          </w:tcPr>
          <w:p w14:paraId="2D2F330B" w14:textId="77777777" w:rsidR="006101BD" w:rsidRPr="006E3D88" w:rsidRDefault="006101BD" w:rsidP="006101BD">
            <w:pPr>
              <w:pStyle w:val="TableBodyTextMIRB"/>
            </w:pPr>
            <w:r>
              <w:t>End</w:t>
            </w:r>
          </w:p>
        </w:tc>
        <w:tc>
          <w:tcPr>
            <w:tcW w:w="991" w:type="pct"/>
            <w:vAlign w:val="center"/>
          </w:tcPr>
          <w:p w14:paraId="06C5F049" w14:textId="77777777" w:rsidR="006101BD" w:rsidRPr="006E3D88" w:rsidRDefault="006101BD" w:rsidP="006101BD">
            <w:pPr>
              <w:pStyle w:val="TableBodyTextMIRB"/>
            </w:pPr>
            <w:r>
              <w:t>END</w:t>
            </w:r>
          </w:p>
        </w:tc>
        <w:tc>
          <w:tcPr>
            <w:tcW w:w="1036" w:type="pct"/>
            <w:vAlign w:val="center"/>
          </w:tcPr>
          <w:p w14:paraId="729FD857" w14:textId="77777777" w:rsidR="006101BD" w:rsidRDefault="006101BD" w:rsidP="006101BD">
            <w:pPr>
              <w:pStyle w:val="TableBodyTextMIRB"/>
            </w:pPr>
            <w:r w:rsidRPr="00975D29">
              <w:t>Not applicable</w:t>
            </w:r>
          </w:p>
        </w:tc>
        <w:tc>
          <w:tcPr>
            <w:tcW w:w="946" w:type="pct"/>
            <w:vAlign w:val="center"/>
          </w:tcPr>
          <w:p w14:paraId="793B67CE" w14:textId="77777777" w:rsidR="006101BD" w:rsidRDefault="006101BD" w:rsidP="006101BD">
            <w:pPr>
              <w:pStyle w:val="TableBodyTextMIRB"/>
            </w:pPr>
            <w:r w:rsidRPr="001164C4">
              <w:t>Not applicable</w:t>
            </w:r>
          </w:p>
        </w:tc>
        <w:tc>
          <w:tcPr>
            <w:tcW w:w="901" w:type="pct"/>
            <w:vAlign w:val="center"/>
          </w:tcPr>
          <w:p w14:paraId="770A40BE" w14:textId="77777777" w:rsidR="006101BD" w:rsidRDefault="006101BD" w:rsidP="006101BD">
            <w:pPr>
              <w:pStyle w:val="TableBodyTextMIRB"/>
            </w:pPr>
            <w:r w:rsidRPr="001164C4">
              <w:t>Not applicable</w:t>
            </w:r>
          </w:p>
        </w:tc>
      </w:tr>
      <w:tr w:rsidR="006101BD" w14:paraId="581D374D" w14:textId="77777777" w:rsidTr="006101BD">
        <w:trPr>
          <w:cantSplit/>
        </w:trPr>
        <w:tc>
          <w:tcPr>
            <w:tcW w:w="1126" w:type="pct"/>
            <w:vAlign w:val="center"/>
          </w:tcPr>
          <w:p w14:paraId="6AEFA63A" w14:textId="77777777" w:rsidR="006101BD" w:rsidRPr="006E3D88" w:rsidRDefault="006101BD" w:rsidP="006101BD">
            <w:pPr>
              <w:pStyle w:val="TableBodyTextMIRB"/>
            </w:pPr>
            <w:r>
              <w:t>Esplanade</w:t>
            </w:r>
          </w:p>
        </w:tc>
        <w:tc>
          <w:tcPr>
            <w:tcW w:w="991" w:type="pct"/>
            <w:vAlign w:val="center"/>
          </w:tcPr>
          <w:p w14:paraId="06C8EE6B" w14:textId="77777777" w:rsidR="006101BD" w:rsidRPr="006E3D88" w:rsidRDefault="006101BD" w:rsidP="006101BD">
            <w:pPr>
              <w:pStyle w:val="TableBodyTextMIRB"/>
            </w:pPr>
            <w:r>
              <w:t>ESPL</w:t>
            </w:r>
          </w:p>
        </w:tc>
        <w:tc>
          <w:tcPr>
            <w:tcW w:w="1036" w:type="pct"/>
            <w:vAlign w:val="center"/>
          </w:tcPr>
          <w:p w14:paraId="656F2F59" w14:textId="77777777" w:rsidR="006101BD" w:rsidRDefault="006101BD" w:rsidP="006101BD">
            <w:pPr>
              <w:pStyle w:val="TableBodyTextMIRB"/>
            </w:pPr>
            <w:r w:rsidRPr="00975D29">
              <w:t>Not applicable</w:t>
            </w:r>
          </w:p>
        </w:tc>
        <w:tc>
          <w:tcPr>
            <w:tcW w:w="946" w:type="pct"/>
            <w:vAlign w:val="center"/>
          </w:tcPr>
          <w:p w14:paraId="7578572D" w14:textId="77777777" w:rsidR="006101BD" w:rsidRDefault="006101BD" w:rsidP="006101BD">
            <w:pPr>
              <w:pStyle w:val="TableBodyTextMIRB"/>
            </w:pPr>
            <w:r w:rsidRPr="001164C4">
              <w:t>Not applicable</w:t>
            </w:r>
          </w:p>
        </w:tc>
        <w:tc>
          <w:tcPr>
            <w:tcW w:w="901" w:type="pct"/>
            <w:vAlign w:val="center"/>
          </w:tcPr>
          <w:p w14:paraId="24B53E21" w14:textId="77777777" w:rsidR="006101BD" w:rsidRDefault="006101BD" w:rsidP="006101BD">
            <w:pPr>
              <w:pStyle w:val="TableBodyTextMIRB"/>
            </w:pPr>
            <w:r w:rsidRPr="001164C4">
              <w:t>Not applicable</w:t>
            </w:r>
          </w:p>
        </w:tc>
      </w:tr>
      <w:tr w:rsidR="006101BD" w14:paraId="5CEADF79" w14:textId="77777777" w:rsidTr="006101BD">
        <w:trPr>
          <w:cantSplit/>
        </w:trPr>
        <w:tc>
          <w:tcPr>
            <w:tcW w:w="1126" w:type="pct"/>
            <w:vAlign w:val="center"/>
          </w:tcPr>
          <w:p w14:paraId="73DF7177" w14:textId="77777777" w:rsidR="006101BD" w:rsidRPr="006E3D88" w:rsidRDefault="006101BD" w:rsidP="006101BD">
            <w:pPr>
              <w:pStyle w:val="TableBodyTextMIRB"/>
            </w:pPr>
            <w:r>
              <w:t>Estates</w:t>
            </w:r>
          </w:p>
        </w:tc>
        <w:tc>
          <w:tcPr>
            <w:tcW w:w="991" w:type="pct"/>
            <w:vAlign w:val="center"/>
          </w:tcPr>
          <w:p w14:paraId="5E10E308" w14:textId="77777777" w:rsidR="006101BD" w:rsidRPr="006E3D88" w:rsidRDefault="006101BD" w:rsidP="006101BD">
            <w:pPr>
              <w:pStyle w:val="TableBodyTextMIRB"/>
            </w:pPr>
            <w:r>
              <w:t>ESTATE</w:t>
            </w:r>
          </w:p>
        </w:tc>
        <w:tc>
          <w:tcPr>
            <w:tcW w:w="1036" w:type="pct"/>
            <w:vAlign w:val="center"/>
          </w:tcPr>
          <w:p w14:paraId="48E28D09" w14:textId="77777777" w:rsidR="006101BD" w:rsidRDefault="006101BD" w:rsidP="006101BD">
            <w:pPr>
              <w:pStyle w:val="TableBodyTextMIRB"/>
            </w:pPr>
            <w:r w:rsidRPr="00975D29">
              <w:t>Not applicable</w:t>
            </w:r>
          </w:p>
        </w:tc>
        <w:tc>
          <w:tcPr>
            <w:tcW w:w="946" w:type="pct"/>
            <w:vAlign w:val="center"/>
          </w:tcPr>
          <w:p w14:paraId="36497806" w14:textId="77777777" w:rsidR="006101BD" w:rsidRDefault="006101BD" w:rsidP="006101BD">
            <w:pPr>
              <w:pStyle w:val="TableBodyTextMIRB"/>
            </w:pPr>
            <w:r w:rsidRPr="001164C4">
              <w:t>Not applicable</w:t>
            </w:r>
          </w:p>
        </w:tc>
        <w:tc>
          <w:tcPr>
            <w:tcW w:w="901" w:type="pct"/>
            <w:vAlign w:val="center"/>
          </w:tcPr>
          <w:p w14:paraId="3B8E4B48" w14:textId="77777777" w:rsidR="006101BD" w:rsidRDefault="006101BD" w:rsidP="006101BD">
            <w:pPr>
              <w:pStyle w:val="TableBodyTextMIRB"/>
            </w:pPr>
            <w:r w:rsidRPr="001164C4">
              <w:t>Not applicable</w:t>
            </w:r>
          </w:p>
        </w:tc>
      </w:tr>
      <w:tr w:rsidR="006101BD" w14:paraId="20DE1BE4" w14:textId="77777777" w:rsidTr="006101BD">
        <w:trPr>
          <w:cantSplit/>
        </w:trPr>
        <w:tc>
          <w:tcPr>
            <w:tcW w:w="1126" w:type="pct"/>
            <w:vAlign w:val="center"/>
          </w:tcPr>
          <w:p w14:paraId="398C0863" w14:textId="77777777" w:rsidR="006101BD" w:rsidRPr="006E3D88" w:rsidRDefault="006101BD" w:rsidP="006101BD">
            <w:pPr>
              <w:pStyle w:val="TableBodyTextMIRB"/>
            </w:pPr>
            <w:r>
              <w:t>Expressway</w:t>
            </w:r>
          </w:p>
        </w:tc>
        <w:tc>
          <w:tcPr>
            <w:tcW w:w="991" w:type="pct"/>
            <w:vAlign w:val="center"/>
          </w:tcPr>
          <w:p w14:paraId="4C2A993A" w14:textId="77777777" w:rsidR="006101BD" w:rsidRPr="006E3D88" w:rsidRDefault="006101BD" w:rsidP="006101BD">
            <w:pPr>
              <w:pStyle w:val="TableBodyTextMIRB"/>
            </w:pPr>
            <w:r>
              <w:t>EXPY</w:t>
            </w:r>
          </w:p>
        </w:tc>
        <w:tc>
          <w:tcPr>
            <w:tcW w:w="1036" w:type="pct"/>
            <w:vAlign w:val="center"/>
          </w:tcPr>
          <w:p w14:paraId="1945290E" w14:textId="77777777" w:rsidR="006101BD" w:rsidRDefault="006101BD" w:rsidP="006101BD">
            <w:pPr>
              <w:pStyle w:val="TableBodyTextMIRB"/>
            </w:pPr>
            <w:r w:rsidRPr="00975D29">
              <w:t>Not applicable</w:t>
            </w:r>
          </w:p>
        </w:tc>
        <w:tc>
          <w:tcPr>
            <w:tcW w:w="946" w:type="pct"/>
            <w:vAlign w:val="center"/>
          </w:tcPr>
          <w:p w14:paraId="0D44AF8B" w14:textId="77777777" w:rsidR="006101BD" w:rsidRDefault="006101BD" w:rsidP="006101BD">
            <w:pPr>
              <w:pStyle w:val="TableBodyTextMIRB"/>
            </w:pPr>
            <w:r w:rsidRPr="001164C4">
              <w:t>Not applicable</w:t>
            </w:r>
          </w:p>
        </w:tc>
        <w:tc>
          <w:tcPr>
            <w:tcW w:w="901" w:type="pct"/>
            <w:vAlign w:val="center"/>
          </w:tcPr>
          <w:p w14:paraId="1F0F167A" w14:textId="77777777" w:rsidR="006101BD" w:rsidRDefault="006101BD" w:rsidP="006101BD">
            <w:pPr>
              <w:pStyle w:val="TableBodyTextMIRB"/>
            </w:pPr>
            <w:r w:rsidRPr="001164C4">
              <w:t>Not applicable</w:t>
            </w:r>
          </w:p>
        </w:tc>
      </w:tr>
      <w:tr w:rsidR="006101BD" w14:paraId="5553B372" w14:textId="77777777" w:rsidTr="006101BD">
        <w:trPr>
          <w:cantSplit/>
        </w:trPr>
        <w:tc>
          <w:tcPr>
            <w:tcW w:w="1126" w:type="pct"/>
            <w:vAlign w:val="center"/>
          </w:tcPr>
          <w:p w14:paraId="03E0BDF1" w14:textId="77777777" w:rsidR="006101BD" w:rsidRPr="006E3D88" w:rsidRDefault="006101BD" w:rsidP="006101BD">
            <w:pPr>
              <w:pStyle w:val="TableBodyTextMIRB"/>
            </w:pPr>
            <w:r>
              <w:t>Extension</w:t>
            </w:r>
          </w:p>
        </w:tc>
        <w:tc>
          <w:tcPr>
            <w:tcW w:w="991" w:type="pct"/>
            <w:vAlign w:val="center"/>
          </w:tcPr>
          <w:p w14:paraId="5FE37E4C" w14:textId="77777777" w:rsidR="006101BD" w:rsidRPr="006E3D88" w:rsidRDefault="006101BD" w:rsidP="006101BD">
            <w:pPr>
              <w:pStyle w:val="TableBodyTextMIRB"/>
            </w:pPr>
            <w:r>
              <w:t>EXTEN</w:t>
            </w:r>
          </w:p>
        </w:tc>
        <w:tc>
          <w:tcPr>
            <w:tcW w:w="1036" w:type="pct"/>
            <w:vAlign w:val="center"/>
          </w:tcPr>
          <w:p w14:paraId="357108D8" w14:textId="77777777" w:rsidR="006101BD" w:rsidRDefault="006101BD" w:rsidP="006101BD">
            <w:pPr>
              <w:pStyle w:val="TableBodyTextMIRB"/>
            </w:pPr>
            <w:r w:rsidRPr="00975D29">
              <w:t>Not applicable</w:t>
            </w:r>
          </w:p>
        </w:tc>
        <w:tc>
          <w:tcPr>
            <w:tcW w:w="946" w:type="pct"/>
            <w:vAlign w:val="center"/>
          </w:tcPr>
          <w:p w14:paraId="4C6D1B23" w14:textId="77777777" w:rsidR="006101BD" w:rsidRDefault="006101BD" w:rsidP="006101BD">
            <w:pPr>
              <w:pStyle w:val="TableBodyTextMIRB"/>
            </w:pPr>
            <w:r w:rsidRPr="001164C4">
              <w:t>Not applicable</w:t>
            </w:r>
          </w:p>
        </w:tc>
        <w:tc>
          <w:tcPr>
            <w:tcW w:w="901" w:type="pct"/>
            <w:vAlign w:val="center"/>
          </w:tcPr>
          <w:p w14:paraId="10B6F14C" w14:textId="77777777" w:rsidR="006101BD" w:rsidRDefault="006101BD" w:rsidP="006101BD">
            <w:pPr>
              <w:pStyle w:val="TableBodyTextMIRB"/>
            </w:pPr>
            <w:r w:rsidRPr="001164C4">
              <w:t>Not applicable</w:t>
            </w:r>
          </w:p>
        </w:tc>
      </w:tr>
      <w:tr w:rsidR="006101BD" w14:paraId="4D5BCE0F" w14:textId="77777777" w:rsidTr="006101BD">
        <w:trPr>
          <w:cantSplit/>
        </w:trPr>
        <w:tc>
          <w:tcPr>
            <w:tcW w:w="1126" w:type="pct"/>
            <w:vAlign w:val="center"/>
          </w:tcPr>
          <w:p w14:paraId="0717F728" w14:textId="77777777" w:rsidR="006101BD" w:rsidRPr="006E3D88" w:rsidRDefault="006101BD" w:rsidP="006101BD">
            <w:pPr>
              <w:pStyle w:val="TableBodyTextMIRB"/>
            </w:pPr>
            <w:r>
              <w:t>Fairway</w:t>
            </w:r>
          </w:p>
        </w:tc>
        <w:tc>
          <w:tcPr>
            <w:tcW w:w="991" w:type="pct"/>
            <w:vAlign w:val="center"/>
          </w:tcPr>
          <w:p w14:paraId="3D716BBC" w14:textId="77777777" w:rsidR="006101BD" w:rsidRPr="006E3D88" w:rsidRDefault="006101BD" w:rsidP="006101BD">
            <w:pPr>
              <w:pStyle w:val="TableBodyTextMIRB"/>
            </w:pPr>
            <w:r>
              <w:t>FAWY</w:t>
            </w:r>
          </w:p>
        </w:tc>
        <w:tc>
          <w:tcPr>
            <w:tcW w:w="1036" w:type="pct"/>
            <w:vAlign w:val="center"/>
          </w:tcPr>
          <w:p w14:paraId="433ED999" w14:textId="77777777" w:rsidR="006101BD" w:rsidRDefault="006101BD" w:rsidP="006101BD">
            <w:pPr>
              <w:pStyle w:val="TableBodyTextMIRB"/>
            </w:pPr>
            <w:r w:rsidRPr="00975D29">
              <w:t>Not applicable</w:t>
            </w:r>
          </w:p>
        </w:tc>
        <w:tc>
          <w:tcPr>
            <w:tcW w:w="946" w:type="pct"/>
            <w:vAlign w:val="center"/>
          </w:tcPr>
          <w:p w14:paraId="5D2E954D" w14:textId="77777777" w:rsidR="006101BD" w:rsidRDefault="006101BD" w:rsidP="006101BD">
            <w:pPr>
              <w:pStyle w:val="TableBodyTextMIRB"/>
            </w:pPr>
            <w:r w:rsidRPr="001164C4">
              <w:t>Not applicable</w:t>
            </w:r>
          </w:p>
        </w:tc>
        <w:tc>
          <w:tcPr>
            <w:tcW w:w="901" w:type="pct"/>
            <w:vAlign w:val="center"/>
          </w:tcPr>
          <w:p w14:paraId="5F229931" w14:textId="77777777" w:rsidR="006101BD" w:rsidRDefault="006101BD" w:rsidP="006101BD">
            <w:pPr>
              <w:pStyle w:val="TableBodyTextMIRB"/>
            </w:pPr>
            <w:r w:rsidRPr="001164C4">
              <w:t>Not applicable</w:t>
            </w:r>
          </w:p>
        </w:tc>
      </w:tr>
      <w:tr w:rsidR="006101BD" w14:paraId="4768FD8D" w14:textId="77777777" w:rsidTr="006101BD">
        <w:trPr>
          <w:cantSplit/>
        </w:trPr>
        <w:tc>
          <w:tcPr>
            <w:tcW w:w="1126" w:type="pct"/>
            <w:vAlign w:val="center"/>
          </w:tcPr>
          <w:p w14:paraId="55FCE672" w14:textId="77777777" w:rsidR="006101BD" w:rsidRPr="006E3D88" w:rsidRDefault="006101BD" w:rsidP="006101BD">
            <w:pPr>
              <w:pStyle w:val="TableBodyTextMIRB"/>
            </w:pPr>
            <w:r>
              <w:t>Farm</w:t>
            </w:r>
          </w:p>
        </w:tc>
        <w:tc>
          <w:tcPr>
            <w:tcW w:w="991" w:type="pct"/>
            <w:vAlign w:val="center"/>
          </w:tcPr>
          <w:p w14:paraId="62218AD0" w14:textId="77777777" w:rsidR="006101BD" w:rsidRPr="006E3D88" w:rsidRDefault="006101BD" w:rsidP="006101BD">
            <w:pPr>
              <w:pStyle w:val="TableBodyTextMIRB"/>
            </w:pPr>
            <w:r>
              <w:t>FARM</w:t>
            </w:r>
          </w:p>
        </w:tc>
        <w:tc>
          <w:tcPr>
            <w:tcW w:w="1036" w:type="pct"/>
            <w:vAlign w:val="center"/>
          </w:tcPr>
          <w:p w14:paraId="3BD740E1" w14:textId="77777777" w:rsidR="006101BD" w:rsidRDefault="006101BD" w:rsidP="006101BD">
            <w:pPr>
              <w:pStyle w:val="TableBodyTextMIRB"/>
            </w:pPr>
            <w:r w:rsidRPr="00975D29">
              <w:t>Not applicable</w:t>
            </w:r>
          </w:p>
        </w:tc>
        <w:tc>
          <w:tcPr>
            <w:tcW w:w="946" w:type="pct"/>
            <w:vAlign w:val="center"/>
          </w:tcPr>
          <w:p w14:paraId="4BE0C01E" w14:textId="77777777" w:rsidR="006101BD" w:rsidRDefault="006101BD" w:rsidP="006101BD">
            <w:pPr>
              <w:pStyle w:val="TableBodyTextMIRB"/>
            </w:pPr>
            <w:r w:rsidRPr="001164C4">
              <w:t>Not applicable</w:t>
            </w:r>
          </w:p>
        </w:tc>
        <w:tc>
          <w:tcPr>
            <w:tcW w:w="901" w:type="pct"/>
            <w:vAlign w:val="center"/>
          </w:tcPr>
          <w:p w14:paraId="08372A93" w14:textId="77777777" w:rsidR="006101BD" w:rsidRDefault="006101BD" w:rsidP="006101BD">
            <w:pPr>
              <w:pStyle w:val="TableBodyTextMIRB"/>
            </w:pPr>
            <w:r w:rsidRPr="001164C4">
              <w:t>Not applicable</w:t>
            </w:r>
          </w:p>
        </w:tc>
      </w:tr>
      <w:tr w:rsidR="006101BD" w14:paraId="732A4B9B" w14:textId="77777777" w:rsidTr="006101BD">
        <w:trPr>
          <w:cantSplit/>
        </w:trPr>
        <w:tc>
          <w:tcPr>
            <w:tcW w:w="1126" w:type="pct"/>
            <w:vAlign w:val="center"/>
          </w:tcPr>
          <w:p w14:paraId="21D3F440" w14:textId="77777777" w:rsidR="006101BD" w:rsidRPr="006E3D88" w:rsidRDefault="006101BD" w:rsidP="006101BD">
            <w:pPr>
              <w:pStyle w:val="TableBodyTextMIRB"/>
            </w:pPr>
            <w:r>
              <w:t>Field</w:t>
            </w:r>
          </w:p>
        </w:tc>
        <w:tc>
          <w:tcPr>
            <w:tcW w:w="991" w:type="pct"/>
            <w:vAlign w:val="center"/>
          </w:tcPr>
          <w:p w14:paraId="5B4DEF8C" w14:textId="77777777" w:rsidR="006101BD" w:rsidRPr="006E3D88" w:rsidRDefault="006101BD" w:rsidP="006101BD">
            <w:pPr>
              <w:pStyle w:val="TableBodyTextMIRB"/>
            </w:pPr>
            <w:r w:rsidRPr="006E3D88">
              <w:t>FIELD</w:t>
            </w:r>
          </w:p>
        </w:tc>
        <w:tc>
          <w:tcPr>
            <w:tcW w:w="1036" w:type="pct"/>
            <w:vAlign w:val="center"/>
          </w:tcPr>
          <w:p w14:paraId="57EBC5D2" w14:textId="77777777" w:rsidR="006101BD" w:rsidRDefault="006101BD" w:rsidP="006101BD">
            <w:pPr>
              <w:pStyle w:val="TableBodyTextMIRB"/>
            </w:pPr>
            <w:r w:rsidRPr="00975D29">
              <w:t>Not applicable</w:t>
            </w:r>
          </w:p>
        </w:tc>
        <w:tc>
          <w:tcPr>
            <w:tcW w:w="946" w:type="pct"/>
            <w:vAlign w:val="center"/>
          </w:tcPr>
          <w:p w14:paraId="0B10DBB7" w14:textId="77777777" w:rsidR="006101BD" w:rsidRDefault="006101BD" w:rsidP="006101BD">
            <w:pPr>
              <w:pStyle w:val="TableBodyTextMIRB"/>
            </w:pPr>
            <w:r w:rsidRPr="001164C4">
              <w:t>Not applicable</w:t>
            </w:r>
          </w:p>
        </w:tc>
        <w:tc>
          <w:tcPr>
            <w:tcW w:w="901" w:type="pct"/>
            <w:vAlign w:val="center"/>
          </w:tcPr>
          <w:p w14:paraId="20C9A777" w14:textId="77777777" w:rsidR="006101BD" w:rsidRDefault="006101BD" w:rsidP="006101BD">
            <w:pPr>
              <w:pStyle w:val="TableBodyTextMIRB"/>
            </w:pPr>
            <w:r w:rsidRPr="001164C4">
              <w:t>Not applicable</w:t>
            </w:r>
          </w:p>
        </w:tc>
      </w:tr>
      <w:tr w:rsidR="006101BD" w14:paraId="337A6D90" w14:textId="77777777" w:rsidTr="006101BD">
        <w:trPr>
          <w:cantSplit/>
        </w:trPr>
        <w:tc>
          <w:tcPr>
            <w:tcW w:w="1126" w:type="pct"/>
            <w:vAlign w:val="center"/>
          </w:tcPr>
          <w:p w14:paraId="38A36F2C" w14:textId="77777777" w:rsidR="006101BD" w:rsidRPr="006E3D88" w:rsidRDefault="006101BD" w:rsidP="006101BD">
            <w:pPr>
              <w:pStyle w:val="TableBodyTextMIRB"/>
            </w:pPr>
            <w:r>
              <w:t>Fields</w:t>
            </w:r>
          </w:p>
        </w:tc>
        <w:tc>
          <w:tcPr>
            <w:tcW w:w="991" w:type="pct"/>
            <w:vAlign w:val="center"/>
          </w:tcPr>
          <w:p w14:paraId="70ECBA2E" w14:textId="77777777" w:rsidR="006101BD" w:rsidRPr="006E3D88" w:rsidRDefault="006101BD" w:rsidP="006101BD">
            <w:pPr>
              <w:pStyle w:val="TableBodyTextMIRB"/>
            </w:pPr>
            <w:r>
              <w:t>FIELDS</w:t>
            </w:r>
          </w:p>
        </w:tc>
        <w:tc>
          <w:tcPr>
            <w:tcW w:w="1036" w:type="pct"/>
            <w:vAlign w:val="center"/>
          </w:tcPr>
          <w:p w14:paraId="44AF76B0" w14:textId="77777777" w:rsidR="006101BD" w:rsidRDefault="006101BD" w:rsidP="006101BD">
            <w:pPr>
              <w:pStyle w:val="TableBodyTextMIRB"/>
            </w:pPr>
            <w:r w:rsidRPr="00975D29">
              <w:t>Not applicable</w:t>
            </w:r>
          </w:p>
        </w:tc>
        <w:tc>
          <w:tcPr>
            <w:tcW w:w="946" w:type="pct"/>
            <w:vAlign w:val="center"/>
          </w:tcPr>
          <w:p w14:paraId="1A692112" w14:textId="77777777" w:rsidR="006101BD" w:rsidRDefault="006101BD" w:rsidP="006101BD">
            <w:pPr>
              <w:pStyle w:val="TableBodyTextMIRB"/>
            </w:pPr>
            <w:r w:rsidRPr="001164C4">
              <w:t>Not applicable</w:t>
            </w:r>
          </w:p>
        </w:tc>
        <w:tc>
          <w:tcPr>
            <w:tcW w:w="901" w:type="pct"/>
            <w:vAlign w:val="center"/>
          </w:tcPr>
          <w:p w14:paraId="4E266EEE" w14:textId="77777777" w:rsidR="006101BD" w:rsidRDefault="006101BD" w:rsidP="006101BD">
            <w:pPr>
              <w:pStyle w:val="TableBodyTextMIRB"/>
            </w:pPr>
            <w:r w:rsidRPr="001164C4">
              <w:t>Not applicable</w:t>
            </w:r>
          </w:p>
        </w:tc>
      </w:tr>
      <w:tr w:rsidR="006101BD" w14:paraId="63AD3FB5" w14:textId="77777777" w:rsidTr="006101BD">
        <w:trPr>
          <w:cantSplit/>
        </w:trPr>
        <w:tc>
          <w:tcPr>
            <w:tcW w:w="1126" w:type="pct"/>
            <w:vAlign w:val="center"/>
          </w:tcPr>
          <w:p w14:paraId="7ACA03A0" w14:textId="77777777" w:rsidR="006101BD" w:rsidRPr="006E3D88" w:rsidRDefault="006101BD" w:rsidP="006101BD">
            <w:pPr>
              <w:pStyle w:val="TableBodyTextMIRB"/>
            </w:pPr>
            <w:r>
              <w:t>Fire Route</w:t>
            </w:r>
          </w:p>
        </w:tc>
        <w:tc>
          <w:tcPr>
            <w:tcW w:w="991" w:type="pct"/>
            <w:vAlign w:val="center"/>
          </w:tcPr>
          <w:p w14:paraId="32FA1AEB" w14:textId="77777777" w:rsidR="006101BD" w:rsidRPr="006E3D88" w:rsidRDefault="006101BD" w:rsidP="006101BD">
            <w:pPr>
              <w:pStyle w:val="TableBodyTextMIRB"/>
            </w:pPr>
            <w:r>
              <w:t>FR</w:t>
            </w:r>
          </w:p>
        </w:tc>
        <w:tc>
          <w:tcPr>
            <w:tcW w:w="1036" w:type="pct"/>
            <w:vAlign w:val="center"/>
          </w:tcPr>
          <w:p w14:paraId="3FE784B6" w14:textId="77777777" w:rsidR="006101BD" w:rsidRDefault="006101BD" w:rsidP="006101BD">
            <w:pPr>
              <w:pStyle w:val="TableBodyTextMIRB"/>
            </w:pPr>
            <w:r w:rsidRPr="00975D29">
              <w:t>Not applicable</w:t>
            </w:r>
          </w:p>
        </w:tc>
        <w:tc>
          <w:tcPr>
            <w:tcW w:w="946" w:type="pct"/>
            <w:vAlign w:val="center"/>
          </w:tcPr>
          <w:p w14:paraId="2FDAFDB4" w14:textId="77777777" w:rsidR="006101BD" w:rsidRDefault="006101BD" w:rsidP="006101BD">
            <w:pPr>
              <w:pStyle w:val="TableBodyTextMIRB"/>
            </w:pPr>
            <w:r w:rsidRPr="001164C4">
              <w:t>Not applicable</w:t>
            </w:r>
          </w:p>
        </w:tc>
        <w:tc>
          <w:tcPr>
            <w:tcW w:w="901" w:type="pct"/>
            <w:vAlign w:val="center"/>
          </w:tcPr>
          <w:p w14:paraId="7F43B615" w14:textId="77777777" w:rsidR="006101BD" w:rsidRDefault="006101BD" w:rsidP="006101BD">
            <w:pPr>
              <w:pStyle w:val="TableBodyTextMIRB"/>
            </w:pPr>
            <w:r w:rsidRPr="001164C4">
              <w:t>Not applicable</w:t>
            </w:r>
          </w:p>
        </w:tc>
      </w:tr>
      <w:tr w:rsidR="006101BD" w14:paraId="370F6F8D" w14:textId="77777777" w:rsidTr="006101BD">
        <w:trPr>
          <w:cantSplit/>
        </w:trPr>
        <w:tc>
          <w:tcPr>
            <w:tcW w:w="1126" w:type="pct"/>
            <w:vAlign w:val="center"/>
          </w:tcPr>
          <w:p w14:paraId="0871FB2B" w14:textId="77777777" w:rsidR="006101BD" w:rsidRPr="006E3D88" w:rsidRDefault="006101BD" w:rsidP="006101BD">
            <w:pPr>
              <w:pStyle w:val="TableBodyTextMIRB"/>
            </w:pPr>
            <w:r>
              <w:t>Forest</w:t>
            </w:r>
          </w:p>
        </w:tc>
        <w:tc>
          <w:tcPr>
            <w:tcW w:w="991" w:type="pct"/>
            <w:vAlign w:val="center"/>
          </w:tcPr>
          <w:p w14:paraId="17BD5021" w14:textId="77777777" w:rsidR="006101BD" w:rsidRPr="006E3D88" w:rsidRDefault="006101BD" w:rsidP="006101BD">
            <w:pPr>
              <w:pStyle w:val="TableBodyTextMIRB"/>
            </w:pPr>
            <w:r>
              <w:t>FOREST</w:t>
            </w:r>
          </w:p>
        </w:tc>
        <w:tc>
          <w:tcPr>
            <w:tcW w:w="1036" w:type="pct"/>
            <w:vAlign w:val="center"/>
          </w:tcPr>
          <w:p w14:paraId="54B7BB9B" w14:textId="77777777" w:rsidR="006101BD" w:rsidRDefault="006101BD" w:rsidP="006101BD">
            <w:pPr>
              <w:pStyle w:val="TableBodyTextMIRB"/>
            </w:pPr>
            <w:r w:rsidRPr="00975D29">
              <w:t>Not applicable</w:t>
            </w:r>
          </w:p>
        </w:tc>
        <w:tc>
          <w:tcPr>
            <w:tcW w:w="946" w:type="pct"/>
            <w:vAlign w:val="center"/>
          </w:tcPr>
          <w:p w14:paraId="27A51D4D" w14:textId="77777777" w:rsidR="006101BD" w:rsidRDefault="006101BD" w:rsidP="006101BD">
            <w:pPr>
              <w:pStyle w:val="TableBodyTextMIRB"/>
            </w:pPr>
            <w:r w:rsidRPr="001164C4">
              <w:t>Not applicable</w:t>
            </w:r>
          </w:p>
        </w:tc>
        <w:tc>
          <w:tcPr>
            <w:tcW w:w="901" w:type="pct"/>
            <w:vAlign w:val="center"/>
          </w:tcPr>
          <w:p w14:paraId="0461CD59" w14:textId="77777777" w:rsidR="006101BD" w:rsidRDefault="006101BD" w:rsidP="006101BD">
            <w:pPr>
              <w:pStyle w:val="TableBodyTextMIRB"/>
            </w:pPr>
            <w:r w:rsidRPr="001164C4">
              <w:t>Not applicable</w:t>
            </w:r>
          </w:p>
        </w:tc>
      </w:tr>
      <w:tr w:rsidR="006101BD" w14:paraId="6E9B80A7" w14:textId="77777777" w:rsidTr="006101BD">
        <w:trPr>
          <w:cantSplit/>
        </w:trPr>
        <w:tc>
          <w:tcPr>
            <w:tcW w:w="1126" w:type="pct"/>
            <w:vAlign w:val="center"/>
          </w:tcPr>
          <w:p w14:paraId="6637521B" w14:textId="77777777" w:rsidR="006101BD" w:rsidRPr="006E3D88" w:rsidRDefault="006101BD" w:rsidP="006101BD">
            <w:pPr>
              <w:pStyle w:val="TableBodyTextMIRB"/>
            </w:pPr>
            <w:r>
              <w:t>Freeway</w:t>
            </w:r>
          </w:p>
        </w:tc>
        <w:tc>
          <w:tcPr>
            <w:tcW w:w="991" w:type="pct"/>
            <w:vAlign w:val="center"/>
          </w:tcPr>
          <w:p w14:paraId="7355C67F" w14:textId="77777777" w:rsidR="006101BD" w:rsidRPr="006E3D88" w:rsidRDefault="006101BD" w:rsidP="006101BD">
            <w:pPr>
              <w:pStyle w:val="TableBodyTextMIRB"/>
            </w:pPr>
            <w:r>
              <w:t>FWY</w:t>
            </w:r>
          </w:p>
        </w:tc>
        <w:tc>
          <w:tcPr>
            <w:tcW w:w="1036" w:type="pct"/>
            <w:vAlign w:val="center"/>
          </w:tcPr>
          <w:p w14:paraId="3CACFD88" w14:textId="77777777" w:rsidR="006101BD" w:rsidRDefault="006101BD" w:rsidP="006101BD">
            <w:pPr>
              <w:pStyle w:val="TableBodyTextMIRB"/>
            </w:pPr>
            <w:r w:rsidRPr="00975D29">
              <w:t>Not applicable</w:t>
            </w:r>
          </w:p>
        </w:tc>
        <w:tc>
          <w:tcPr>
            <w:tcW w:w="946" w:type="pct"/>
            <w:vAlign w:val="center"/>
          </w:tcPr>
          <w:p w14:paraId="53872CF0" w14:textId="77777777" w:rsidR="006101BD" w:rsidRDefault="006101BD" w:rsidP="006101BD">
            <w:pPr>
              <w:pStyle w:val="TableBodyTextMIRB"/>
            </w:pPr>
            <w:r w:rsidRPr="001164C4">
              <w:t>Not applicable</w:t>
            </w:r>
          </w:p>
        </w:tc>
        <w:tc>
          <w:tcPr>
            <w:tcW w:w="901" w:type="pct"/>
            <w:vAlign w:val="center"/>
          </w:tcPr>
          <w:p w14:paraId="03D3C790" w14:textId="77777777" w:rsidR="006101BD" w:rsidRDefault="006101BD" w:rsidP="006101BD">
            <w:pPr>
              <w:pStyle w:val="TableBodyTextMIRB"/>
            </w:pPr>
            <w:r w:rsidRPr="001164C4">
              <w:t>Not applicable</w:t>
            </w:r>
          </w:p>
        </w:tc>
      </w:tr>
      <w:tr w:rsidR="006101BD" w14:paraId="419CD898" w14:textId="77777777" w:rsidTr="006101BD">
        <w:trPr>
          <w:cantSplit/>
        </w:trPr>
        <w:tc>
          <w:tcPr>
            <w:tcW w:w="1126" w:type="pct"/>
            <w:vAlign w:val="center"/>
          </w:tcPr>
          <w:p w14:paraId="5EA3805A" w14:textId="77777777" w:rsidR="006101BD" w:rsidRPr="006E3D88" w:rsidRDefault="006101BD" w:rsidP="006101BD">
            <w:pPr>
              <w:pStyle w:val="TableBodyTextMIRB"/>
            </w:pPr>
            <w:r>
              <w:t>Front</w:t>
            </w:r>
          </w:p>
        </w:tc>
        <w:tc>
          <w:tcPr>
            <w:tcW w:w="991" w:type="pct"/>
            <w:vAlign w:val="center"/>
          </w:tcPr>
          <w:p w14:paraId="417FD5EF" w14:textId="77777777" w:rsidR="006101BD" w:rsidRPr="006E3D88" w:rsidRDefault="006101BD" w:rsidP="006101BD">
            <w:pPr>
              <w:pStyle w:val="TableBodyTextMIRB"/>
            </w:pPr>
            <w:r>
              <w:t>FRONT</w:t>
            </w:r>
          </w:p>
        </w:tc>
        <w:tc>
          <w:tcPr>
            <w:tcW w:w="1036" w:type="pct"/>
            <w:vAlign w:val="center"/>
          </w:tcPr>
          <w:p w14:paraId="603F1879" w14:textId="77777777" w:rsidR="006101BD" w:rsidRDefault="006101BD" w:rsidP="006101BD">
            <w:pPr>
              <w:pStyle w:val="TableBodyTextMIRB"/>
            </w:pPr>
            <w:r w:rsidRPr="00975D29">
              <w:t>Not applicable</w:t>
            </w:r>
          </w:p>
        </w:tc>
        <w:tc>
          <w:tcPr>
            <w:tcW w:w="946" w:type="pct"/>
            <w:vAlign w:val="center"/>
          </w:tcPr>
          <w:p w14:paraId="6F9AD450" w14:textId="77777777" w:rsidR="006101BD" w:rsidRDefault="006101BD" w:rsidP="006101BD">
            <w:pPr>
              <w:pStyle w:val="TableBodyTextMIRB"/>
            </w:pPr>
            <w:r w:rsidRPr="001164C4">
              <w:t>Not applicable</w:t>
            </w:r>
          </w:p>
        </w:tc>
        <w:tc>
          <w:tcPr>
            <w:tcW w:w="901" w:type="pct"/>
            <w:vAlign w:val="center"/>
          </w:tcPr>
          <w:p w14:paraId="21CFF2A8" w14:textId="77777777" w:rsidR="006101BD" w:rsidRDefault="006101BD" w:rsidP="006101BD">
            <w:pPr>
              <w:pStyle w:val="TableBodyTextMIRB"/>
            </w:pPr>
            <w:r w:rsidRPr="001164C4">
              <w:t>Not applicable</w:t>
            </w:r>
          </w:p>
        </w:tc>
      </w:tr>
      <w:tr w:rsidR="006101BD" w14:paraId="29738BFB" w14:textId="77777777" w:rsidTr="006101BD">
        <w:trPr>
          <w:cantSplit/>
        </w:trPr>
        <w:tc>
          <w:tcPr>
            <w:tcW w:w="1126" w:type="pct"/>
            <w:vAlign w:val="center"/>
          </w:tcPr>
          <w:p w14:paraId="392E1696" w14:textId="77777777" w:rsidR="006101BD" w:rsidRPr="006E3D88" w:rsidRDefault="006101BD" w:rsidP="006101BD">
            <w:pPr>
              <w:pStyle w:val="TableBodyTextMIRB"/>
            </w:pPr>
            <w:r>
              <w:t>Garden</w:t>
            </w:r>
          </w:p>
        </w:tc>
        <w:tc>
          <w:tcPr>
            <w:tcW w:w="991" w:type="pct"/>
            <w:vAlign w:val="center"/>
          </w:tcPr>
          <w:p w14:paraId="38254A64" w14:textId="77777777" w:rsidR="006101BD" w:rsidRPr="006E3D88" w:rsidRDefault="006101BD" w:rsidP="006101BD">
            <w:pPr>
              <w:pStyle w:val="TableBodyTextMIRB"/>
            </w:pPr>
            <w:r>
              <w:t>GN</w:t>
            </w:r>
          </w:p>
        </w:tc>
        <w:tc>
          <w:tcPr>
            <w:tcW w:w="1036" w:type="pct"/>
            <w:vAlign w:val="center"/>
          </w:tcPr>
          <w:p w14:paraId="09A3A643" w14:textId="77777777" w:rsidR="006101BD" w:rsidRDefault="006101BD" w:rsidP="006101BD">
            <w:pPr>
              <w:pStyle w:val="TableBodyTextMIRB"/>
            </w:pPr>
            <w:r w:rsidRPr="00975D29">
              <w:t>Not applicable</w:t>
            </w:r>
          </w:p>
        </w:tc>
        <w:tc>
          <w:tcPr>
            <w:tcW w:w="946" w:type="pct"/>
            <w:vAlign w:val="center"/>
          </w:tcPr>
          <w:p w14:paraId="662E1A33" w14:textId="77777777" w:rsidR="006101BD" w:rsidRDefault="006101BD" w:rsidP="006101BD">
            <w:pPr>
              <w:pStyle w:val="TableBodyTextMIRB"/>
            </w:pPr>
            <w:r w:rsidRPr="001164C4">
              <w:t>Not applicable</w:t>
            </w:r>
          </w:p>
        </w:tc>
        <w:tc>
          <w:tcPr>
            <w:tcW w:w="901" w:type="pct"/>
            <w:vAlign w:val="center"/>
          </w:tcPr>
          <w:p w14:paraId="11B009C5" w14:textId="77777777" w:rsidR="006101BD" w:rsidRDefault="006101BD" w:rsidP="006101BD">
            <w:pPr>
              <w:pStyle w:val="TableBodyTextMIRB"/>
            </w:pPr>
            <w:r w:rsidRPr="001164C4">
              <w:t>Not applicable</w:t>
            </w:r>
          </w:p>
        </w:tc>
      </w:tr>
      <w:tr w:rsidR="006101BD" w14:paraId="3B4DE40D" w14:textId="77777777" w:rsidTr="006101BD">
        <w:trPr>
          <w:cantSplit/>
        </w:trPr>
        <w:tc>
          <w:tcPr>
            <w:tcW w:w="1126" w:type="pct"/>
            <w:vAlign w:val="center"/>
          </w:tcPr>
          <w:p w14:paraId="50CDE59D" w14:textId="77777777" w:rsidR="006101BD" w:rsidRPr="006E3D88" w:rsidRDefault="006101BD" w:rsidP="006101BD">
            <w:pPr>
              <w:pStyle w:val="TableBodyTextMIRB"/>
            </w:pPr>
            <w:r>
              <w:t>Gardens</w:t>
            </w:r>
          </w:p>
        </w:tc>
        <w:tc>
          <w:tcPr>
            <w:tcW w:w="991" w:type="pct"/>
            <w:vAlign w:val="center"/>
          </w:tcPr>
          <w:p w14:paraId="05EE922E" w14:textId="77777777" w:rsidR="006101BD" w:rsidRPr="006E3D88" w:rsidRDefault="006101BD" w:rsidP="006101BD">
            <w:pPr>
              <w:pStyle w:val="TableBodyTextMIRB"/>
            </w:pPr>
            <w:r>
              <w:t>GDNS</w:t>
            </w:r>
          </w:p>
        </w:tc>
        <w:tc>
          <w:tcPr>
            <w:tcW w:w="1036" w:type="pct"/>
            <w:vAlign w:val="center"/>
          </w:tcPr>
          <w:p w14:paraId="2C6A8F88" w14:textId="77777777" w:rsidR="006101BD" w:rsidRDefault="006101BD" w:rsidP="006101BD">
            <w:pPr>
              <w:pStyle w:val="TableBodyTextMIRB"/>
            </w:pPr>
            <w:r w:rsidRPr="00975D29">
              <w:t>Not applicable</w:t>
            </w:r>
          </w:p>
        </w:tc>
        <w:tc>
          <w:tcPr>
            <w:tcW w:w="946" w:type="pct"/>
            <w:vAlign w:val="center"/>
          </w:tcPr>
          <w:p w14:paraId="0F111D51" w14:textId="77777777" w:rsidR="006101BD" w:rsidRDefault="006101BD" w:rsidP="006101BD">
            <w:pPr>
              <w:pStyle w:val="TableBodyTextMIRB"/>
            </w:pPr>
            <w:r w:rsidRPr="001164C4">
              <w:t>Not applicable</w:t>
            </w:r>
          </w:p>
        </w:tc>
        <w:tc>
          <w:tcPr>
            <w:tcW w:w="901" w:type="pct"/>
            <w:vAlign w:val="center"/>
          </w:tcPr>
          <w:p w14:paraId="1E9E55CA" w14:textId="77777777" w:rsidR="006101BD" w:rsidRDefault="006101BD" w:rsidP="006101BD">
            <w:pPr>
              <w:pStyle w:val="TableBodyTextMIRB"/>
            </w:pPr>
            <w:r w:rsidRPr="001164C4">
              <w:t>Not applicable</w:t>
            </w:r>
          </w:p>
        </w:tc>
      </w:tr>
      <w:tr w:rsidR="006101BD" w14:paraId="19C5039C" w14:textId="77777777" w:rsidTr="006101BD">
        <w:trPr>
          <w:cantSplit/>
        </w:trPr>
        <w:tc>
          <w:tcPr>
            <w:tcW w:w="1126" w:type="pct"/>
            <w:vAlign w:val="center"/>
          </w:tcPr>
          <w:p w14:paraId="36328D02" w14:textId="77777777" w:rsidR="006101BD" w:rsidRPr="006E3D88" w:rsidRDefault="006101BD" w:rsidP="006101BD">
            <w:pPr>
              <w:pStyle w:val="TableBodyTextMIRB"/>
            </w:pPr>
            <w:r>
              <w:t>Gate</w:t>
            </w:r>
          </w:p>
        </w:tc>
        <w:tc>
          <w:tcPr>
            <w:tcW w:w="991" w:type="pct"/>
            <w:vAlign w:val="center"/>
          </w:tcPr>
          <w:p w14:paraId="4C5847BD" w14:textId="77777777" w:rsidR="006101BD" w:rsidRPr="006E3D88" w:rsidRDefault="006101BD" w:rsidP="006101BD">
            <w:pPr>
              <w:pStyle w:val="TableBodyTextMIRB"/>
            </w:pPr>
            <w:r>
              <w:t>GATE</w:t>
            </w:r>
          </w:p>
        </w:tc>
        <w:tc>
          <w:tcPr>
            <w:tcW w:w="1036" w:type="pct"/>
            <w:vAlign w:val="center"/>
          </w:tcPr>
          <w:p w14:paraId="71C4F878" w14:textId="77777777" w:rsidR="006101BD" w:rsidRDefault="006101BD" w:rsidP="006101BD">
            <w:pPr>
              <w:pStyle w:val="TableBodyTextMIRB"/>
            </w:pPr>
            <w:r w:rsidRPr="00975D29">
              <w:t>Not applicable</w:t>
            </w:r>
          </w:p>
        </w:tc>
        <w:tc>
          <w:tcPr>
            <w:tcW w:w="946" w:type="pct"/>
            <w:vAlign w:val="center"/>
          </w:tcPr>
          <w:p w14:paraId="2C7D197E" w14:textId="77777777" w:rsidR="006101BD" w:rsidRDefault="006101BD" w:rsidP="006101BD">
            <w:pPr>
              <w:pStyle w:val="TableBodyTextMIRB"/>
            </w:pPr>
            <w:r w:rsidRPr="001164C4">
              <w:t>Not applicable</w:t>
            </w:r>
          </w:p>
        </w:tc>
        <w:tc>
          <w:tcPr>
            <w:tcW w:w="901" w:type="pct"/>
            <w:vAlign w:val="center"/>
          </w:tcPr>
          <w:p w14:paraId="5647C107" w14:textId="77777777" w:rsidR="006101BD" w:rsidRDefault="006101BD" w:rsidP="006101BD">
            <w:pPr>
              <w:pStyle w:val="TableBodyTextMIRB"/>
            </w:pPr>
            <w:r w:rsidRPr="001164C4">
              <w:t>Not applicable</w:t>
            </w:r>
          </w:p>
        </w:tc>
      </w:tr>
      <w:tr w:rsidR="006101BD" w14:paraId="0DF83D48" w14:textId="77777777" w:rsidTr="006101BD">
        <w:trPr>
          <w:cantSplit/>
        </w:trPr>
        <w:tc>
          <w:tcPr>
            <w:tcW w:w="1126" w:type="pct"/>
            <w:vAlign w:val="center"/>
          </w:tcPr>
          <w:p w14:paraId="362837E3" w14:textId="77777777" w:rsidR="006101BD" w:rsidRPr="006E3D88" w:rsidRDefault="006101BD" w:rsidP="006101BD">
            <w:pPr>
              <w:pStyle w:val="TableBodyTextMIRB"/>
            </w:pPr>
            <w:r>
              <w:t>Gateway</w:t>
            </w:r>
          </w:p>
        </w:tc>
        <w:tc>
          <w:tcPr>
            <w:tcW w:w="991" w:type="pct"/>
            <w:vAlign w:val="center"/>
          </w:tcPr>
          <w:p w14:paraId="3FF4CC7E" w14:textId="77777777" w:rsidR="006101BD" w:rsidRPr="006E3D88" w:rsidRDefault="006101BD" w:rsidP="006101BD">
            <w:pPr>
              <w:pStyle w:val="TableBodyTextMIRB"/>
            </w:pPr>
            <w:r>
              <w:t>GTWY</w:t>
            </w:r>
          </w:p>
        </w:tc>
        <w:tc>
          <w:tcPr>
            <w:tcW w:w="1036" w:type="pct"/>
            <w:vAlign w:val="center"/>
          </w:tcPr>
          <w:p w14:paraId="2D55CD20" w14:textId="77777777" w:rsidR="006101BD" w:rsidRDefault="006101BD" w:rsidP="006101BD">
            <w:pPr>
              <w:pStyle w:val="TableBodyTextMIRB"/>
            </w:pPr>
            <w:r w:rsidRPr="00975D29">
              <w:t>Not applicable</w:t>
            </w:r>
          </w:p>
        </w:tc>
        <w:tc>
          <w:tcPr>
            <w:tcW w:w="946" w:type="pct"/>
            <w:vAlign w:val="center"/>
          </w:tcPr>
          <w:p w14:paraId="4FAB05D0" w14:textId="77777777" w:rsidR="006101BD" w:rsidRDefault="006101BD" w:rsidP="006101BD">
            <w:pPr>
              <w:pStyle w:val="TableBodyTextMIRB"/>
            </w:pPr>
            <w:r w:rsidRPr="001164C4">
              <w:t>Not applicable</w:t>
            </w:r>
          </w:p>
        </w:tc>
        <w:tc>
          <w:tcPr>
            <w:tcW w:w="901" w:type="pct"/>
            <w:vAlign w:val="center"/>
          </w:tcPr>
          <w:p w14:paraId="6F0AD773" w14:textId="77777777" w:rsidR="006101BD" w:rsidRDefault="006101BD" w:rsidP="006101BD">
            <w:pPr>
              <w:pStyle w:val="TableBodyTextMIRB"/>
            </w:pPr>
            <w:r w:rsidRPr="001164C4">
              <w:t>Not applicable</w:t>
            </w:r>
          </w:p>
        </w:tc>
      </w:tr>
      <w:tr w:rsidR="006101BD" w14:paraId="1B5901DB" w14:textId="77777777" w:rsidTr="006101BD">
        <w:trPr>
          <w:cantSplit/>
        </w:trPr>
        <w:tc>
          <w:tcPr>
            <w:tcW w:w="1126" w:type="pct"/>
            <w:vAlign w:val="center"/>
          </w:tcPr>
          <w:p w14:paraId="0753B938" w14:textId="77777777" w:rsidR="006101BD" w:rsidRPr="006E3D88" w:rsidRDefault="006101BD" w:rsidP="006101BD">
            <w:pPr>
              <w:pStyle w:val="TableBodyTextMIRB"/>
            </w:pPr>
            <w:r w:rsidRPr="006E3D88">
              <w:t>Glade</w:t>
            </w:r>
          </w:p>
        </w:tc>
        <w:tc>
          <w:tcPr>
            <w:tcW w:w="991" w:type="pct"/>
            <w:vAlign w:val="center"/>
          </w:tcPr>
          <w:p w14:paraId="31F54674" w14:textId="77777777" w:rsidR="006101BD" w:rsidRPr="006E3D88" w:rsidRDefault="006101BD" w:rsidP="006101BD">
            <w:pPr>
              <w:pStyle w:val="TableBodyTextMIRB"/>
            </w:pPr>
            <w:r>
              <w:t>GLADE</w:t>
            </w:r>
          </w:p>
        </w:tc>
        <w:tc>
          <w:tcPr>
            <w:tcW w:w="1036" w:type="pct"/>
            <w:vAlign w:val="center"/>
          </w:tcPr>
          <w:p w14:paraId="299C90F5" w14:textId="77777777" w:rsidR="006101BD" w:rsidRDefault="006101BD" w:rsidP="006101BD">
            <w:pPr>
              <w:pStyle w:val="TableBodyTextMIRB"/>
            </w:pPr>
            <w:r w:rsidRPr="00975D29">
              <w:t>Not applicable</w:t>
            </w:r>
          </w:p>
        </w:tc>
        <w:tc>
          <w:tcPr>
            <w:tcW w:w="946" w:type="pct"/>
            <w:vAlign w:val="center"/>
          </w:tcPr>
          <w:p w14:paraId="7671BF0C" w14:textId="77777777" w:rsidR="006101BD" w:rsidRDefault="006101BD" w:rsidP="006101BD">
            <w:pPr>
              <w:pStyle w:val="TableBodyTextMIRB"/>
            </w:pPr>
            <w:r w:rsidRPr="001164C4">
              <w:t>Not applicable</w:t>
            </w:r>
          </w:p>
        </w:tc>
        <w:tc>
          <w:tcPr>
            <w:tcW w:w="901" w:type="pct"/>
            <w:vAlign w:val="center"/>
          </w:tcPr>
          <w:p w14:paraId="04BB2A78" w14:textId="77777777" w:rsidR="006101BD" w:rsidRDefault="006101BD" w:rsidP="006101BD">
            <w:pPr>
              <w:pStyle w:val="TableBodyTextMIRB"/>
            </w:pPr>
            <w:r w:rsidRPr="001164C4">
              <w:t>Not applicable</w:t>
            </w:r>
          </w:p>
        </w:tc>
      </w:tr>
      <w:tr w:rsidR="006101BD" w14:paraId="63E3559A" w14:textId="77777777" w:rsidTr="006101BD">
        <w:trPr>
          <w:cantSplit/>
        </w:trPr>
        <w:tc>
          <w:tcPr>
            <w:tcW w:w="1126" w:type="pct"/>
            <w:vAlign w:val="center"/>
          </w:tcPr>
          <w:p w14:paraId="40A8F43E" w14:textId="77777777" w:rsidR="006101BD" w:rsidRPr="006E3D88" w:rsidRDefault="006101BD" w:rsidP="006101BD">
            <w:pPr>
              <w:pStyle w:val="TableBodyTextMIRB"/>
            </w:pPr>
            <w:r>
              <w:t>Glen</w:t>
            </w:r>
          </w:p>
        </w:tc>
        <w:tc>
          <w:tcPr>
            <w:tcW w:w="991" w:type="pct"/>
            <w:vAlign w:val="center"/>
          </w:tcPr>
          <w:p w14:paraId="2CAEC584" w14:textId="77777777" w:rsidR="006101BD" w:rsidRPr="006E3D88" w:rsidRDefault="006101BD" w:rsidP="006101BD">
            <w:pPr>
              <w:pStyle w:val="TableBodyTextMIRB"/>
            </w:pPr>
            <w:r>
              <w:t>GLEN</w:t>
            </w:r>
          </w:p>
        </w:tc>
        <w:tc>
          <w:tcPr>
            <w:tcW w:w="1036" w:type="pct"/>
            <w:vAlign w:val="center"/>
          </w:tcPr>
          <w:p w14:paraId="47DC2E5F" w14:textId="77777777" w:rsidR="006101BD" w:rsidRDefault="006101BD" w:rsidP="006101BD">
            <w:pPr>
              <w:pStyle w:val="TableBodyTextMIRB"/>
            </w:pPr>
            <w:r w:rsidRPr="00975D29">
              <w:t>Not applicable</w:t>
            </w:r>
          </w:p>
        </w:tc>
        <w:tc>
          <w:tcPr>
            <w:tcW w:w="946" w:type="pct"/>
            <w:vAlign w:val="center"/>
          </w:tcPr>
          <w:p w14:paraId="64EBCF0C" w14:textId="77777777" w:rsidR="006101BD" w:rsidRDefault="006101BD" w:rsidP="006101BD">
            <w:pPr>
              <w:pStyle w:val="TableBodyTextMIRB"/>
            </w:pPr>
            <w:r w:rsidRPr="001164C4">
              <w:t>Not applicable</w:t>
            </w:r>
          </w:p>
        </w:tc>
        <w:tc>
          <w:tcPr>
            <w:tcW w:w="901" w:type="pct"/>
            <w:vAlign w:val="center"/>
          </w:tcPr>
          <w:p w14:paraId="4572E5B6" w14:textId="77777777" w:rsidR="006101BD" w:rsidRDefault="006101BD" w:rsidP="006101BD">
            <w:pPr>
              <w:pStyle w:val="TableBodyTextMIRB"/>
            </w:pPr>
            <w:r w:rsidRPr="001164C4">
              <w:t>Not applicable</w:t>
            </w:r>
          </w:p>
        </w:tc>
      </w:tr>
      <w:tr w:rsidR="006101BD" w14:paraId="15A95D88" w14:textId="77777777" w:rsidTr="006101BD">
        <w:trPr>
          <w:cantSplit/>
        </w:trPr>
        <w:tc>
          <w:tcPr>
            <w:tcW w:w="1126" w:type="pct"/>
            <w:vAlign w:val="center"/>
          </w:tcPr>
          <w:p w14:paraId="2357D0A9" w14:textId="77777777" w:rsidR="006101BD" w:rsidRPr="006E3D88" w:rsidRDefault="006101BD" w:rsidP="006101BD">
            <w:pPr>
              <w:pStyle w:val="TableBodyTextMIRB"/>
            </w:pPr>
            <w:r>
              <w:t>Green</w:t>
            </w:r>
          </w:p>
        </w:tc>
        <w:tc>
          <w:tcPr>
            <w:tcW w:w="991" w:type="pct"/>
            <w:vAlign w:val="center"/>
          </w:tcPr>
          <w:p w14:paraId="7AECA374" w14:textId="77777777" w:rsidR="006101BD" w:rsidRPr="006E3D88" w:rsidRDefault="006101BD" w:rsidP="006101BD">
            <w:pPr>
              <w:pStyle w:val="TableBodyTextMIRB"/>
            </w:pPr>
            <w:r w:rsidRPr="006E3D88">
              <w:t>GREEN</w:t>
            </w:r>
          </w:p>
        </w:tc>
        <w:tc>
          <w:tcPr>
            <w:tcW w:w="1036" w:type="pct"/>
            <w:vAlign w:val="center"/>
          </w:tcPr>
          <w:p w14:paraId="6347A4F4" w14:textId="77777777" w:rsidR="006101BD" w:rsidRDefault="006101BD" w:rsidP="006101BD">
            <w:pPr>
              <w:pStyle w:val="TableBodyTextMIRB"/>
            </w:pPr>
            <w:r w:rsidRPr="00975D29">
              <w:t>Not applicable</w:t>
            </w:r>
          </w:p>
        </w:tc>
        <w:tc>
          <w:tcPr>
            <w:tcW w:w="946" w:type="pct"/>
            <w:vAlign w:val="center"/>
          </w:tcPr>
          <w:p w14:paraId="4E9022BF" w14:textId="77777777" w:rsidR="006101BD" w:rsidRDefault="006101BD" w:rsidP="006101BD">
            <w:pPr>
              <w:pStyle w:val="TableBodyTextMIRB"/>
            </w:pPr>
            <w:r w:rsidRPr="001164C4">
              <w:t>Not applicable</w:t>
            </w:r>
          </w:p>
        </w:tc>
        <w:tc>
          <w:tcPr>
            <w:tcW w:w="901" w:type="pct"/>
            <w:vAlign w:val="center"/>
          </w:tcPr>
          <w:p w14:paraId="0A91C7C4" w14:textId="77777777" w:rsidR="006101BD" w:rsidRDefault="006101BD" w:rsidP="006101BD">
            <w:pPr>
              <w:pStyle w:val="TableBodyTextMIRB"/>
            </w:pPr>
            <w:r w:rsidRPr="001164C4">
              <w:t>Not applicable</w:t>
            </w:r>
          </w:p>
        </w:tc>
      </w:tr>
      <w:tr w:rsidR="006101BD" w14:paraId="42B9EDCD" w14:textId="77777777" w:rsidTr="006101BD">
        <w:trPr>
          <w:cantSplit/>
        </w:trPr>
        <w:tc>
          <w:tcPr>
            <w:tcW w:w="1126" w:type="pct"/>
            <w:vAlign w:val="center"/>
          </w:tcPr>
          <w:p w14:paraId="1D75EE25" w14:textId="77777777" w:rsidR="006101BD" w:rsidRPr="006E3D88" w:rsidRDefault="006101BD" w:rsidP="006101BD">
            <w:pPr>
              <w:pStyle w:val="TableBodyTextMIRB"/>
            </w:pPr>
            <w:r>
              <w:t>Greenway</w:t>
            </w:r>
          </w:p>
        </w:tc>
        <w:tc>
          <w:tcPr>
            <w:tcW w:w="991" w:type="pct"/>
            <w:vAlign w:val="center"/>
          </w:tcPr>
          <w:p w14:paraId="503DBCB6" w14:textId="77777777" w:rsidR="006101BD" w:rsidRPr="006E3D88" w:rsidRDefault="006101BD" w:rsidP="006101BD">
            <w:pPr>
              <w:pStyle w:val="TableBodyTextMIRB"/>
            </w:pPr>
            <w:r>
              <w:t>GREENWAY</w:t>
            </w:r>
          </w:p>
        </w:tc>
        <w:tc>
          <w:tcPr>
            <w:tcW w:w="1036" w:type="pct"/>
            <w:vAlign w:val="center"/>
          </w:tcPr>
          <w:p w14:paraId="6B7D5F97" w14:textId="77777777" w:rsidR="006101BD" w:rsidRDefault="006101BD" w:rsidP="006101BD">
            <w:pPr>
              <w:pStyle w:val="TableBodyTextMIRB"/>
            </w:pPr>
            <w:r w:rsidRPr="00975D29">
              <w:t>Not applicable</w:t>
            </w:r>
          </w:p>
        </w:tc>
        <w:tc>
          <w:tcPr>
            <w:tcW w:w="946" w:type="pct"/>
            <w:vAlign w:val="center"/>
          </w:tcPr>
          <w:p w14:paraId="43C91D04" w14:textId="77777777" w:rsidR="006101BD" w:rsidRDefault="006101BD" w:rsidP="006101BD">
            <w:pPr>
              <w:pStyle w:val="TableBodyTextMIRB"/>
            </w:pPr>
            <w:r w:rsidRPr="001164C4">
              <w:t>Not applicable</w:t>
            </w:r>
          </w:p>
        </w:tc>
        <w:tc>
          <w:tcPr>
            <w:tcW w:w="901" w:type="pct"/>
            <w:vAlign w:val="center"/>
          </w:tcPr>
          <w:p w14:paraId="156AF15B" w14:textId="77777777" w:rsidR="006101BD" w:rsidRDefault="006101BD" w:rsidP="006101BD">
            <w:pPr>
              <w:pStyle w:val="TableBodyTextMIRB"/>
            </w:pPr>
            <w:r w:rsidRPr="001164C4">
              <w:t>Not applicable</w:t>
            </w:r>
          </w:p>
        </w:tc>
      </w:tr>
      <w:tr w:rsidR="006101BD" w14:paraId="7FBA0643" w14:textId="77777777" w:rsidTr="006101BD">
        <w:trPr>
          <w:cantSplit/>
        </w:trPr>
        <w:tc>
          <w:tcPr>
            <w:tcW w:w="1126" w:type="pct"/>
            <w:vAlign w:val="center"/>
          </w:tcPr>
          <w:p w14:paraId="71E49EB9" w14:textId="77777777" w:rsidR="006101BD" w:rsidRPr="006E3D88" w:rsidRDefault="006101BD" w:rsidP="006101BD">
            <w:pPr>
              <w:pStyle w:val="TableBodyTextMIRB"/>
            </w:pPr>
            <w:r>
              <w:t>Grounds</w:t>
            </w:r>
          </w:p>
        </w:tc>
        <w:tc>
          <w:tcPr>
            <w:tcW w:w="991" w:type="pct"/>
            <w:vAlign w:val="center"/>
          </w:tcPr>
          <w:p w14:paraId="6AAA0375" w14:textId="77777777" w:rsidR="006101BD" w:rsidRPr="006E3D88" w:rsidRDefault="006101BD" w:rsidP="006101BD">
            <w:pPr>
              <w:pStyle w:val="TableBodyTextMIRB"/>
            </w:pPr>
            <w:r>
              <w:t>GRNDS</w:t>
            </w:r>
          </w:p>
        </w:tc>
        <w:tc>
          <w:tcPr>
            <w:tcW w:w="1036" w:type="pct"/>
            <w:vAlign w:val="center"/>
          </w:tcPr>
          <w:p w14:paraId="1753A135" w14:textId="77777777" w:rsidR="006101BD" w:rsidRDefault="006101BD" w:rsidP="006101BD">
            <w:pPr>
              <w:pStyle w:val="TableBodyTextMIRB"/>
            </w:pPr>
            <w:r w:rsidRPr="00975D29">
              <w:t>Not applicable</w:t>
            </w:r>
          </w:p>
        </w:tc>
        <w:tc>
          <w:tcPr>
            <w:tcW w:w="946" w:type="pct"/>
            <w:vAlign w:val="center"/>
          </w:tcPr>
          <w:p w14:paraId="7E5C31D6" w14:textId="77777777" w:rsidR="006101BD" w:rsidRDefault="006101BD" w:rsidP="006101BD">
            <w:pPr>
              <w:pStyle w:val="TableBodyTextMIRB"/>
            </w:pPr>
            <w:r w:rsidRPr="001164C4">
              <w:t>Not applicable</w:t>
            </w:r>
          </w:p>
        </w:tc>
        <w:tc>
          <w:tcPr>
            <w:tcW w:w="901" w:type="pct"/>
            <w:vAlign w:val="center"/>
          </w:tcPr>
          <w:p w14:paraId="31F0D8CD" w14:textId="77777777" w:rsidR="006101BD" w:rsidRDefault="006101BD" w:rsidP="006101BD">
            <w:pPr>
              <w:pStyle w:val="TableBodyTextMIRB"/>
            </w:pPr>
            <w:r w:rsidRPr="001164C4">
              <w:t>Not applicable</w:t>
            </w:r>
          </w:p>
        </w:tc>
      </w:tr>
      <w:tr w:rsidR="006101BD" w14:paraId="4F1B5580" w14:textId="77777777" w:rsidTr="006101BD">
        <w:trPr>
          <w:cantSplit/>
        </w:trPr>
        <w:tc>
          <w:tcPr>
            <w:tcW w:w="1126" w:type="pct"/>
            <w:vAlign w:val="center"/>
          </w:tcPr>
          <w:p w14:paraId="1E8F37B8" w14:textId="77777777" w:rsidR="006101BD" w:rsidRPr="006E3D88" w:rsidRDefault="006101BD" w:rsidP="006101BD">
            <w:pPr>
              <w:pStyle w:val="TableBodyTextMIRB"/>
            </w:pPr>
            <w:r>
              <w:t>Grove</w:t>
            </w:r>
          </w:p>
        </w:tc>
        <w:tc>
          <w:tcPr>
            <w:tcW w:w="991" w:type="pct"/>
            <w:vAlign w:val="center"/>
          </w:tcPr>
          <w:p w14:paraId="77595F96" w14:textId="77777777" w:rsidR="006101BD" w:rsidRPr="006E3D88" w:rsidRDefault="006101BD" w:rsidP="006101BD">
            <w:pPr>
              <w:pStyle w:val="TableBodyTextMIRB"/>
            </w:pPr>
            <w:r>
              <w:t>GROVE</w:t>
            </w:r>
          </w:p>
        </w:tc>
        <w:tc>
          <w:tcPr>
            <w:tcW w:w="1036" w:type="pct"/>
            <w:vAlign w:val="center"/>
          </w:tcPr>
          <w:p w14:paraId="3AB50437" w14:textId="77777777" w:rsidR="006101BD" w:rsidRDefault="006101BD" w:rsidP="006101BD">
            <w:pPr>
              <w:pStyle w:val="TableBodyTextMIRB"/>
            </w:pPr>
            <w:r w:rsidRPr="00975D29">
              <w:t>Not applicable</w:t>
            </w:r>
          </w:p>
        </w:tc>
        <w:tc>
          <w:tcPr>
            <w:tcW w:w="946" w:type="pct"/>
            <w:vAlign w:val="center"/>
          </w:tcPr>
          <w:p w14:paraId="4D6F7C3C" w14:textId="77777777" w:rsidR="006101BD" w:rsidRDefault="006101BD" w:rsidP="006101BD">
            <w:pPr>
              <w:pStyle w:val="TableBodyTextMIRB"/>
            </w:pPr>
            <w:r w:rsidRPr="001164C4">
              <w:t>Not applicable</w:t>
            </w:r>
          </w:p>
        </w:tc>
        <w:tc>
          <w:tcPr>
            <w:tcW w:w="901" w:type="pct"/>
            <w:vAlign w:val="center"/>
          </w:tcPr>
          <w:p w14:paraId="48FDE3DC" w14:textId="77777777" w:rsidR="006101BD" w:rsidRDefault="006101BD" w:rsidP="006101BD">
            <w:pPr>
              <w:pStyle w:val="TableBodyTextMIRB"/>
            </w:pPr>
            <w:r w:rsidRPr="001164C4">
              <w:t>Not applicable</w:t>
            </w:r>
          </w:p>
        </w:tc>
      </w:tr>
      <w:tr w:rsidR="006101BD" w14:paraId="7DB50D6A" w14:textId="77777777" w:rsidTr="006101BD">
        <w:trPr>
          <w:cantSplit/>
        </w:trPr>
        <w:tc>
          <w:tcPr>
            <w:tcW w:w="1126" w:type="pct"/>
            <w:vAlign w:val="center"/>
          </w:tcPr>
          <w:p w14:paraId="66ABDC86" w14:textId="77777777" w:rsidR="006101BD" w:rsidRPr="006E3D88" w:rsidRDefault="006101BD" w:rsidP="006101BD">
            <w:pPr>
              <w:pStyle w:val="TableBodyTextMIRB"/>
            </w:pPr>
            <w:r>
              <w:t>Harbour</w:t>
            </w:r>
          </w:p>
        </w:tc>
        <w:tc>
          <w:tcPr>
            <w:tcW w:w="991" w:type="pct"/>
            <w:vAlign w:val="center"/>
          </w:tcPr>
          <w:p w14:paraId="6A37F664" w14:textId="77777777" w:rsidR="006101BD" w:rsidRPr="006E3D88" w:rsidRDefault="006101BD" w:rsidP="006101BD">
            <w:pPr>
              <w:pStyle w:val="TableBodyTextMIRB"/>
            </w:pPr>
            <w:r>
              <w:t>HARBR</w:t>
            </w:r>
          </w:p>
        </w:tc>
        <w:tc>
          <w:tcPr>
            <w:tcW w:w="1036" w:type="pct"/>
            <w:vAlign w:val="center"/>
          </w:tcPr>
          <w:p w14:paraId="7FF441E0" w14:textId="77777777" w:rsidR="006101BD" w:rsidRDefault="006101BD" w:rsidP="006101BD">
            <w:pPr>
              <w:pStyle w:val="TableBodyTextMIRB"/>
            </w:pPr>
            <w:r w:rsidRPr="00975D29">
              <w:t>Not applicable</w:t>
            </w:r>
          </w:p>
        </w:tc>
        <w:tc>
          <w:tcPr>
            <w:tcW w:w="946" w:type="pct"/>
            <w:vAlign w:val="center"/>
          </w:tcPr>
          <w:p w14:paraId="58902FA0" w14:textId="77777777" w:rsidR="006101BD" w:rsidRDefault="006101BD" w:rsidP="006101BD">
            <w:pPr>
              <w:pStyle w:val="TableBodyTextMIRB"/>
            </w:pPr>
            <w:r w:rsidRPr="001164C4">
              <w:t>Not applicable</w:t>
            </w:r>
          </w:p>
        </w:tc>
        <w:tc>
          <w:tcPr>
            <w:tcW w:w="901" w:type="pct"/>
            <w:vAlign w:val="center"/>
          </w:tcPr>
          <w:p w14:paraId="2E7FF3B4" w14:textId="77777777" w:rsidR="006101BD" w:rsidRDefault="006101BD" w:rsidP="006101BD">
            <w:pPr>
              <w:pStyle w:val="TableBodyTextMIRB"/>
            </w:pPr>
            <w:r w:rsidRPr="001164C4">
              <w:t>Not applicable</w:t>
            </w:r>
          </w:p>
        </w:tc>
      </w:tr>
      <w:tr w:rsidR="006101BD" w14:paraId="0C40E4D7" w14:textId="77777777" w:rsidTr="006101BD">
        <w:trPr>
          <w:cantSplit/>
        </w:trPr>
        <w:tc>
          <w:tcPr>
            <w:tcW w:w="1126" w:type="pct"/>
            <w:vAlign w:val="center"/>
          </w:tcPr>
          <w:p w14:paraId="25D09139" w14:textId="77777777" w:rsidR="006101BD" w:rsidRPr="006E3D88" w:rsidRDefault="006101BD" w:rsidP="006101BD">
            <w:pPr>
              <w:pStyle w:val="TableBodyTextMIRB"/>
            </w:pPr>
            <w:r>
              <w:t>Haven</w:t>
            </w:r>
          </w:p>
        </w:tc>
        <w:tc>
          <w:tcPr>
            <w:tcW w:w="991" w:type="pct"/>
            <w:vAlign w:val="center"/>
          </w:tcPr>
          <w:p w14:paraId="4D5FF8F8" w14:textId="77777777" w:rsidR="006101BD" w:rsidRPr="006E3D88" w:rsidRDefault="006101BD" w:rsidP="006101BD">
            <w:pPr>
              <w:pStyle w:val="TableBodyTextMIRB"/>
            </w:pPr>
            <w:r>
              <w:t>HAVEN</w:t>
            </w:r>
          </w:p>
        </w:tc>
        <w:tc>
          <w:tcPr>
            <w:tcW w:w="1036" w:type="pct"/>
            <w:vAlign w:val="center"/>
          </w:tcPr>
          <w:p w14:paraId="75DF23F2" w14:textId="77777777" w:rsidR="006101BD" w:rsidRDefault="006101BD" w:rsidP="006101BD">
            <w:pPr>
              <w:pStyle w:val="TableBodyTextMIRB"/>
            </w:pPr>
            <w:r w:rsidRPr="00975D29">
              <w:t>Not applicable</w:t>
            </w:r>
          </w:p>
        </w:tc>
        <w:tc>
          <w:tcPr>
            <w:tcW w:w="946" w:type="pct"/>
            <w:vAlign w:val="center"/>
          </w:tcPr>
          <w:p w14:paraId="0C7303A9" w14:textId="77777777" w:rsidR="006101BD" w:rsidRDefault="006101BD" w:rsidP="006101BD">
            <w:pPr>
              <w:pStyle w:val="TableBodyTextMIRB"/>
            </w:pPr>
            <w:r w:rsidRPr="001164C4">
              <w:t>Not applicable</w:t>
            </w:r>
          </w:p>
        </w:tc>
        <w:tc>
          <w:tcPr>
            <w:tcW w:w="901" w:type="pct"/>
            <w:vAlign w:val="center"/>
          </w:tcPr>
          <w:p w14:paraId="336030E7" w14:textId="77777777" w:rsidR="006101BD" w:rsidRDefault="006101BD" w:rsidP="006101BD">
            <w:pPr>
              <w:pStyle w:val="TableBodyTextMIRB"/>
            </w:pPr>
            <w:r w:rsidRPr="001164C4">
              <w:t>Not applicable</w:t>
            </w:r>
          </w:p>
        </w:tc>
      </w:tr>
      <w:tr w:rsidR="006101BD" w14:paraId="5A18042A" w14:textId="77777777" w:rsidTr="006101BD">
        <w:trPr>
          <w:cantSplit/>
        </w:trPr>
        <w:tc>
          <w:tcPr>
            <w:tcW w:w="1126" w:type="pct"/>
            <w:vAlign w:val="center"/>
          </w:tcPr>
          <w:p w14:paraId="3097B432" w14:textId="77777777" w:rsidR="006101BD" w:rsidRPr="006E3D88" w:rsidRDefault="006101BD" w:rsidP="006101BD">
            <w:pPr>
              <w:pStyle w:val="TableBodyTextMIRB"/>
            </w:pPr>
            <w:r>
              <w:t>Heath</w:t>
            </w:r>
          </w:p>
        </w:tc>
        <w:tc>
          <w:tcPr>
            <w:tcW w:w="991" w:type="pct"/>
            <w:vAlign w:val="center"/>
          </w:tcPr>
          <w:p w14:paraId="46E89C75" w14:textId="77777777" w:rsidR="006101BD" w:rsidRPr="006E3D88" w:rsidRDefault="006101BD" w:rsidP="006101BD">
            <w:pPr>
              <w:pStyle w:val="TableBodyTextMIRB"/>
            </w:pPr>
            <w:r>
              <w:t>HEATH</w:t>
            </w:r>
          </w:p>
        </w:tc>
        <w:tc>
          <w:tcPr>
            <w:tcW w:w="1036" w:type="pct"/>
            <w:vAlign w:val="center"/>
          </w:tcPr>
          <w:p w14:paraId="64C71A7B" w14:textId="77777777" w:rsidR="006101BD" w:rsidRDefault="006101BD" w:rsidP="006101BD">
            <w:pPr>
              <w:pStyle w:val="TableBodyTextMIRB"/>
            </w:pPr>
            <w:r w:rsidRPr="00975D29">
              <w:t>Not applicable</w:t>
            </w:r>
          </w:p>
        </w:tc>
        <w:tc>
          <w:tcPr>
            <w:tcW w:w="946" w:type="pct"/>
            <w:vAlign w:val="center"/>
          </w:tcPr>
          <w:p w14:paraId="454FC2B1" w14:textId="77777777" w:rsidR="006101BD" w:rsidRDefault="006101BD" w:rsidP="006101BD">
            <w:pPr>
              <w:pStyle w:val="TableBodyTextMIRB"/>
            </w:pPr>
            <w:r w:rsidRPr="001164C4">
              <w:t>Not applicable</w:t>
            </w:r>
          </w:p>
        </w:tc>
        <w:tc>
          <w:tcPr>
            <w:tcW w:w="901" w:type="pct"/>
            <w:vAlign w:val="center"/>
          </w:tcPr>
          <w:p w14:paraId="1FECCA42" w14:textId="77777777" w:rsidR="006101BD" w:rsidRDefault="006101BD" w:rsidP="006101BD">
            <w:pPr>
              <w:pStyle w:val="TableBodyTextMIRB"/>
            </w:pPr>
            <w:r w:rsidRPr="001164C4">
              <w:t>Not applicable</w:t>
            </w:r>
          </w:p>
        </w:tc>
      </w:tr>
      <w:tr w:rsidR="006101BD" w14:paraId="3CB3FAA9" w14:textId="77777777" w:rsidTr="006101BD">
        <w:trPr>
          <w:cantSplit/>
        </w:trPr>
        <w:tc>
          <w:tcPr>
            <w:tcW w:w="1126" w:type="pct"/>
            <w:vAlign w:val="center"/>
          </w:tcPr>
          <w:p w14:paraId="6664B651" w14:textId="77777777" w:rsidR="006101BD" w:rsidRPr="006E3D88" w:rsidRDefault="006101BD" w:rsidP="006101BD">
            <w:pPr>
              <w:pStyle w:val="TableBodyTextMIRB"/>
            </w:pPr>
            <w:r>
              <w:t>Height</w:t>
            </w:r>
          </w:p>
        </w:tc>
        <w:tc>
          <w:tcPr>
            <w:tcW w:w="991" w:type="pct"/>
            <w:vAlign w:val="center"/>
          </w:tcPr>
          <w:p w14:paraId="40B33351" w14:textId="77777777" w:rsidR="006101BD" w:rsidRPr="006E3D88" w:rsidRDefault="006101BD" w:rsidP="006101BD">
            <w:pPr>
              <w:pStyle w:val="TableBodyTextMIRB"/>
            </w:pPr>
            <w:r>
              <w:t>HT</w:t>
            </w:r>
          </w:p>
        </w:tc>
        <w:tc>
          <w:tcPr>
            <w:tcW w:w="1036" w:type="pct"/>
            <w:vAlign w:val="center"/>
          </w:tcPr>
          <w:p w14:paraId="35C487DD" w14:textId="77777777" w:rsidR="006101BD" w:rsidRDefault="006101BD" w:rsidP="006101BD">
            <w:pPr>
              <w:pStyle w:val="TableBodyTextMIRB"/>
            </w:pPr>
            <w:r w:rsidRPr="00975D29">
              <w:t>Not applicable</w:t>
            </w:r>
          </w:p>
        </w:tc>
        <w:tc>
          <w:tcPr>
            <w:tcW w:w="946" w:type="pct"/>
            <w:vAlign w:val="center"/>
          </w:tcPr>
          <w:p w14:paraId="4F9CF02B" w14:textId="77777777" w:rsidR="006101BD" w:rsidRDefault="006101BD" w:rsidP="006101BD">
            <w:pPr>
              <w:pStyle w:val="TableBodyTextMIRB"/>
            </w:pPr>
            <w:r w:rsidRPr="001164C4">
              <w:t>Not applicable</w:t>
            </w:r>
          </w:p>
        </w:tc>
        <w:tc>
          <w:tcPr>
            <w:tcW w:w="901" w:type="pct"/>
            <w:vAlign w:val="center"/>
          </w:tcPr>
          <w:p w14:paraId="52B67504" w14:textId="77777777" w:rsidR="006101BD" w:rsidRDefault="006101BD" w:rsidP="006101BD">
            <w:pPr>
              <w:pStyle w:val="TableBodyTextMIRB"/>
            </w:pPr>
            <w:r w:rsidRPr="001164C4">
              <w:t>Not applicable</w:t>
            </w:r>
          </w:p>
        </w:tc>
      </w:tr>
      <w:tr w:rsidR="006101BD" w14:paraId="5CBDA0B3" w14:textId="77777777" w:rsidTr="006101BD">
        <w:trPr>
          <w:cantSplit/>
        </w:trPr>
        <w:tc>
          <w:tcPr>
            <w:tcW w:w="1126" w:type="pct"/>
            <w:vAlign w:val="center"/>
          </w:tcPr>
          <w:p w14:paraId="5FA407EC" w14:textId="77777777" w:rsidR="006101BD" w:rsidRPr="006E3D88" w:rsidRDefault="006101BD" w:rsidP="006101BD">
            <w:pPr>
              <w:pStyle w:val="TableBodyTextMIRB"/>
            </w:pPr>
            <w:r>
              <w:t>Heights</w:t>
            </w:r>
          </w:p>
        </w:tc>
        <w:tc>
          <w:tcPr>
            <w:tcW w:w="991" w:type="pct"/>
            <w:vAlign w:val="center"/>
          </w:tcPr>
          <w:p w14:paraId="32D0E378" w14:textId="77777777" w:rsidR="006101BD" w:rsidRPr="006E3D88" w:rsidRDefault="006101BD" w:rsidP="006101BD">
            <w:pPr>
              <w:pStyle w:val="TableBodyTextMIRB"/>
            </w:pPr>
            <w:r>
              <w:t>HTS</w:t>
            </w:r>
          </w:p>
        </w:tc>
        <w:tc>
          <w:tcPr>
            <w:tcW w:w="1036" w:type="pct"/>
            <w:vAlign w:val="center"/>
          </w:tcPr>
          <w:p w14:paraId="12B33A4E" w14:textId="77777777" w:rsidR="006101BD" w:rsidRDefault="006101BD" w:rsidP="006101BD">
            <w:pPr>
              <w:pStyle w:val="TableBodyTextMIRB"/>
            </w:pPr>
            <w:r w:rsidRPr="00975D29">
              <w:t>Not applicable</w:t>
            </w:r>
          </w:p>
        </w:tc>
        <w:tc>
          <w:tcPr>
            <w:tcW w:w="946" w:type="pct"/>
            <w:vAlign w:val="center"/>
          </w:tcPr>
          <w:p w14:paraId="00D06F4C" w14:textId="77777777" w:rsidR="006101BD" w:rsidRDefault="006101BD" w:rsidP="006101BD">
            <w:pPr>
              <w:pStyle w:val="TableBodyTextMIRB"/>
            </w:pPr>
            <w:r w:rsidRPr="001164C4">
              <w:t>Not applicable</w:t>
            </w:r>
          </w:p>
        </w:tc>
        <w:tc>
          <w:tcPr>
            <w:tcW w:w="901" w:type="pct"/>
            <w:vAlign w:val="center"/>
          </w:tcPr>
          <w:p w14:paraId="574A697C" w14:textId="77777777" w:rsidR="006101BD" w:rsidRDefault="006101BD" w:rsidP="006101BD">
            <w:pPr>
              <w:pStyle w:val="TableBodyTextMIRB"/>
            </w:pPr>
            <w:r w:rsidRPr="001164C4">
              <w:t>Not applicable</w:t>
            </w:r>
          </w:p>
        </w:tc>
      </w:tr>
      <w:tr w:rsidR="006101BD" w14:paraId="7AB490B6" w14:textId="77777777" w:rsidTr="006101BD">
        <w:trPr>
          <w:cantSplit/>
        </w:trPr>
        <w:tc>
          <w:tcPr>
            <w:tcW w:w="1126" w:type="pct"/>
            <w:vAlign w:val="center"/>
          </w:tcPr>
          <w:p w14:paraId="71CAD27C" w14:textId="77777777" w:rsidR="006101BD" w:rsidRPr="006E3D88" w:rsidRDefault="006101BD" w:rsidP="006101BD">
            <w:pPr>
              <w:pStyle w:val="TableBodyTextMIRB"/>
            </w:pPr>
            <w:r>
              <w:t>Highlands</w:t>
            </w:r>
          </w:p>
        </w:tc>
        <w:tc>
          <w:tcPr>
            <w:tcW w:w="991" w:type="pct"/>
            <w:vAlign w:val="center"/>
          </w:tcPr>
          <w:p w14:paraId="0CF9C8A0" w14:textId="77777777" w:rsidR="006101BD" w:rsidRPr="006E3D88" w:rsidRDefault="006101BD" w:rsidP="006101BD">
            <w:pPr>
              <w:pStyle w:val="TableBodyTextMIRB"/>
            </w:pPr>
            <w:r>
              <w:t>HGHLDS</w:t>
            </w:r>
          </w:p>
        </w:tc>
        <w:tc>
          <w:tcPr>
            <w:tcW w:w="1036" w:type="pct"/>
            <w:vAlign w:val="center"/>
          </w:tcPr>
          <w:p w14:paraId="6592530D" w14:textId="77777777" w:rsidR="006101BD" w:rsidRDefault="006101BD" w:rsidP="006101BD">
            <w:pPr>
              <w:pStyle w:val="TableBodyTextMIRB"/>
            </w:pPr>
            <w:r w:rsidRPr="00975D29">
              <w:t>Not applicable</w:t>
            </w:r>
          </w:p>
        </w:tc>
        <w:tc>
          <w:tcPr>
            <w:tcW w:w="946" w:type="pct"/>
            <w:vAlign w:val="center"/>
          </w:tcPr>
          <w:p w14:paraId="39890B04" w14:textId="77777777" w:rsidR="006101BD" w:rsidRDefault="006101BD" w:rsidP="006101BD">
            <w:pPr>
              <w:pStyle w:val="TableBodyTextMIRB"/>
            </w:pPr>
            <w:r w:rsidRPr="001164C4">
              <w:t>Not applicable</w:t>
            </w:r>
          </w:p>
        </w:tc>
        <w:tc>
          <w:tcPr>
            <w:tcW w:w="901" w:type="pct"/>
            <w:vAlign w:val="center"/>
          </w:tcPr>
          <w:p w14:paraId="59786481" w14:textId="77777777" w:rsidR="006101BD" w:rsidRDefault="006101BD" w:rsidP="006101BD">
            <w:pPr>
              <w:pStyle w:val="TableBodyTextMIRB"/>
            </w:pPr>
            <w:r w:rsidRPr="001164C4">
              <w:t>Not applicable</w:t>
            </w:r>
          </w:p>
        </w:tc>
      </w:tr>
      <w:tr w:rsidR="006101BD" w14:paraId="1B3F9048" w14:textId="77777777" w:rsidTr="006101BD">
        <w:trPr>
          <w:cantSplit/>
        </w:trPr>
        <w:tc>
          <w:tcPr>
            <w:tcW w:w="1126" w:type="pct"/>
            <w:vAlign w:val="center"/>
          </w:tcPr>
          <w:p w14:paraId="7C208CE0" w14:textId="77777777" w:rsidR="006101BD" w:rsidRPr="006E3D88" w:rsidRDefault="006101BD" w:rsidP="006101BD">
            <w:pPr>
              <w:pStyle w:val="TableBodyTextMIRB"/>
            </w:pPr>
            <w:r>
              <w:t>Highway</w:t>
            </w:r>
          </w:p>
        </w:tc>
        <w:tc>
          <w:tcPr>
            <w:tcW w:w="991" w:type="pct"/>
            <w:vAlign w:val="center"/>
          </w:tcPr>
          <w:p w14:paraId="07C969D6" w14:textId="77777777" w:rsidR="006101BD" w:rsidRPr="006E3D88" w:rsidRDefault="006101BD" w:rsidP="006101BD">
            <w:pPr>
              <w:pStyle w:val="TableBodyTextMIRB"/>
            </w:pPr>
            <w:r>
              <w:t>HWY</w:t>
            </w:r>
          </w:p>
        </w:tc>
        <w:tc>
          <w:tcPr>
            <w:tcW w:w="1036" w:type="pct"/>
            <w:vAlign w:val="center"/>
          </w:tcPr>
          <w:p w14:paraId="54EDDEFA" w14:textId="77777777" w:rsidR="006101BD" w:rsidRDefault="006101BD" w:rsidP="006101BD">
            <w:pPr>
              <w:pStyle w:val="TableBodyTextMIRB"/>
            </w:pPr>
            <w:r w:rsidRPr="00975D29">
              <w:t>Not applicable</w:t>
            </w:r>
          </w:p>
        </w:tc>
        <w:tc>
          <w:tcPr>
            <w:tcW w:w="946" w:type="pct"/>
            <w:vAlign w:val="center"/>
          </w:tcPr>
          <w:p w14:paraId="44900B6A" w14:textId="77777777" w:rsidR="006101BD" w:rsidRDefault="006101BD" w:rsidP="006101BD">
            <w:pPr>
              <w:pStyle w:val="TableBodyTextMIRB"/>
            </w:pPr>
            <w:r w:rsidRPr="001164C4">
              <w:t>Not applicable</w:t>
            </w:r>
          </w:p>
        </w:tc>
        <w:tc>
          <w:tcPr>
            <w:tcW w:w="901" w:type="pct"/>
            <w:vAlign w:val="center"/>
          </w:tcPr>
          <w:p w14:paraId="6512BF3E" w14:textId="77777777" w:rsidR="006101BD" w:rsidRDefault="006101BD" w:rsidP="006101BD">
            <w:pPr>
              <w:pStyle w:val="TableBodyTextMIRB"/>
            </w:pPr>
            <w:r w:rsidRPr="001164C4">
              <w:t>Not applicable</w:t>
            </w:r>
          </w:p>
        </w:tc>
      </w:tr>
      <w:tr w:rsidR="006101BD" w14:paraId="18FEE274" w14:textId="77777777" w:rsidTr="006101BD">
        <w:trPr>
          <w:cantSplit/>
        </w:trPr>
        <w:tc>
          <w:tcPr>
            <w:tcW w:w="1126" w:type="pct"/>
            <w:vAlign w:val="center"/>
          </w:tcPr>
          <w:p w14:paraId="708EDD11" w14:textId="77777777" w:rsidR="006101BD" w:rsidRPr="006E3D88" w:rsidRDefault="006101BD" w:rsidP="006101BD">
            <w:pPr>
              <w:pStyle w:val="TableBodyTextMIRB"/>
            </w:pPr>
            <w:r>
              <w:lastRenderedPageBreak/>
              <w:t>Hill</w:t>
            </w:r>
          </w:p>
        </w:tc>
        <w:tc>
          <w:tcPr>
            <w:tcW w:w="991" w:type="pct"/>
            <w:vAlign w:val="center"/>
          </w:tcPr>
          <w:p w14:paraId="33C3B6E2" w14:textId="77777777" w:rsidR="006101BD" w:rsidRPr="006E3D88" w:rsidRDefault="006101BD" w:rsidP="006101BD">
            <w:pPr>
              <w:pStyle w:val="TableBodyTextMIRB"/>
            </w:pPr>
            <w:r>
              <w:t>HILL</w:t>
            </w:r>
          </w:p>
        </w:tc>
        <w:tc>
          <w:tcPr>
            <w:tcW w:w="1036" w:type="pct"/>
            <w:vAlign w:val="center"/>
          </w:tcPr>
          <w:p w14:paraId="764BD08B" w14:textId="77777777" w:rsidR="006101BD" w:rsidRDefault="006101BD" w:rsidP="006101BD">
            <w:pPr>
              <w:pStyle w:val="TableBodyTextMIRB"/>
            </w:pPr>
            <w:r w:rsidRPr="00975D29">
              <w:t>Not applicable</w:t>
            </w:r>
          </w:p>
        </w:tc>
        <w:tc>
          <w:tcPr>
            <w:tcW w:w="946" w:type="pct"/>
            <w:vAlign w:val="center"/>
          </w:tcPr>
          <w:p w14:paraId="558C5988" w14:textId="77777777" w:rsidR="006101BD" w:rsidRDefault="006101BD" w:rsidP="006101BD">
            <w:pPr>
              <w:pStyle w:val="TableBodyTextMIRB"/>
            </w:pPr>
            <w:r w:rsidRPr="001164C4">
              <w:t>Not applicable</w:t>
            </w:r>
          </w:p>
        </w:tc>
        <w:tc>
          <w:tcPr>
            <w:tcW w:w="901" w:type="pct"/>
            <w:vAlign w:val="center"/>
          </w:tcPr>
          <w:p w14:paraId="0453AC1F" w14:textId="77777777" w:rsidR="006101BD" w:rsidRDefault="006101BD" w:rsidP="006101BD">
            <w:pPr>
              <w:pStyle w:val="TableBodyTextMIRB"/>
            </w:pPr>
            <w:r w:rsidRPr="001164C4">
              <w:t>Not applicable</w:t>
            </w:r>
          </w:p>
        </w:tc>
      </w:tr>
      <w:tr w:rsidR="006101BD" w14:paraId="479B7AC9" w14:textId="77777777" w:rsidTr="006101BD">
        <w:trPr>
          <w:cantSplit/>
        </w:trPr>
        <w:tc>
          <w:tcPr>
            <w:tcW w:w="1126" w:type="pct"/>
            <w:vAlign w:val="center"/>
          </w:tcPr>
          <w:p w14:paraId="054230AB" w14:textId="77777777" w:rsidR="006101BD" w:rsidRPr="006E3D88" w:rsidRDefault="006101BD" w:rsidP="006101BD">
            <w:pPr>
              <w:pStyle w:val="TableBodyTextMIRB"/>
            </w:pPr>
            <w:r w:rsidRPr="006E3D88">
              <w:t>Hills</w:t>
            </w:r>
          </w:p>
        </w:tc>
        <w:tc>
          <w:tcPr>
            <w:tcW w:w="991" w:type="pct"/>
            <w:vAlign w:val="center"/>
          </w:tcPr>
          <w:p w14:paraId="5751D042" w14:textId="77777777" w:rsidR="006101BD" w:rsidRPr="006E3D88" w:rsidRDefault="006101BD" w:rsidP="006101BD">
            <w:pPr>
              <w:pStyle w:val="TableBodyTextMIRB"/>
            </w:pPr>
            <w:r>
              <w:t>HS</w:t>
            </w:r>
          </w:p>
        </w:tc>
        <w:tc>
          <w:tcPr>
            <w:tcW w:w="1036" w:type="pct"/>
            <w:vAlign w:val="center"/>
          </w:tcPr>
          <w:p w14:paraId="78AF6065" w14:textId="77777777" w:rsidR="006101BD" w:rsidRDefault="006101BD" w:rsidP="006101BD">
            <w:pPr>
              <w:pStyle w:val="TableBodyTextMIRB"/>
            </w:pPr>
            <w:r w:rsidRPr="00BD043D">
              <w:t>Not applicable</w:t>
            </w:r>
          </w:p>
        </w:tc>
        <w:tc>
          <w:tcPr>
            <w:tcW w:w="946" w:type="pct"/>
            <w:vAlign w:val="center"/>
          </w:tcPr>
          <w:p w14:paraId="7B11FC86" w14:textId="77777777" w:rsidR="006101BD" w:rsidRDefault="006101BD" w:rsidP="006101BD">
            <w:pPr>
              <w:pStyle w:val="TableBodyTextMIRB"/>
            </w:pPr>
            <w:r w:rsidRPr="00EE4FB1">
              <w:t>Not applicable</w:t>
            </w:r>
          </w:p>
        </w:tc>
        <w:tc>
          <w:tcPr>
            <w:tcW w:w="901" w:type="pct"/>
            <w:vAlign w:val="center"/>
          </w:tcPr>
          <w:p w14:paraId="7C118801" w14:textId="77777777" w:rsidR="006101BD" w:rsidRDefault="006101BD" w:rsidP="006101BD">
            <w:pPr>
              <w:pStyle w:val="TableBodyTextMIRB"/>
            </w:pPr>
            <w:r w:rsidRPr="00EE4FB1">
              <w:t>Not applicable</w:t>
            </w:r>
          </w:p>
        </w:tc>
      </w:tr>
      <w:tr w:rsidR="006101BD" w14:paraId="062EDE8A" w14:textId="77777777" w:rsidTr="006101BD">
        <w:trPr>
          <w:cantSplit/>
        </w:trPr>
        <w:tc>
          <w:tcPr>
            <w:tcW w:w="1126" w:type="pct"/>
            <w:vAlign w:val="center"/>
          </w:tcPr>
          <w:p w14:paraId="32C24491" w14:textId="77777777" w:rsidR="006101BD" w:rsidRPr="006E3D88" w:rsidRDefault="006101BD" w:rsidP="006101BD">
            <w:pPr>
              <w:pStyle w:val="TableBodyTextMIRB"/>
            </w:pPr>
            <w:r w:rsidRPr="006E3D88">
              <w:t>Hollow</w:t>
            </w:r>
          </w:p>
        </w:tc>
        <w:tc>
          <w:tcPr>
            <w:tcW w:w="991" w:type="pct"/>
            <w:vAlign w:val="center"/>
          </w:tcPr>
          <w:p w14:paraId="61CD3675" w14:textId="77777777" w:rsidR="006101BD" w:rsidRPr="006E3D88" w:rsidRDefault="006101BD" w:rsidP="006101BD">
            <w:pPr>
              <w:pStyle w:val="TableBodyTextMIRB"/>
            </w:pPr>
            <w:r>
              <w:t>HOLLOW</w:t>
            </w:r>
          </w:p>
        </w:tc>
        <w:tc>
          <w:tcPr>
            <w:tcW w:w="1036" w:type="pct"/>
            <w:vAlign w:val="center"/>
          </w:tcPr>
          <w:p w14:paraId="18AF00CC" w14:textId="77777777" w:rsidR="006101BD" w:rsidRDefault="006101BD" w:rsidP="006101BD">
            <w:pPr>
              <w:pStyle w:val="TableBodyTextMIRB"/>
            </w:pPr>
            <w:r w:rsidRPr="00BD043D">
              <w:t>Not applicable</w:t>
            </w:r>
          </w:p>
        </w:tc>
        <w:tc>
          <w:tcPr>
            <w:tcW w:w="946" w:type="pct"/>
            <w:vAlign w:val="center"/>
          </w:tcPr>
          <w:p w14:paraId="0CBE40DE" w14:textId="77777777" w:rsidR="006101BD" w:rsidRDefault="006101BD" w:rsidP="006101BD">
            <w:pPr>
              <w:pStyle w:val="TableBodyTextMIRB"/>
            </w:pPr>
            <w:r w:rsidRPr="00EE4FB1">
              <w:t>Not applicable</w:t>
            </w:r>
          </w:p>
        </w:tc>
        <w:tc>
          <w:tcPr>
            <w:tcW w:w="901" w:type="pct"/>
            <w:vAlign w:val="center"/>
          </w:tcPr>
          <w:p w14:paraId="79CB454F" w14:textId="77777777" w:rsidR="006101BD" w:rsidRDefault="006101BD" w:rsidP="006101BD">
            <w:pPr>
              <w:pStyle w:val="TableBodyTextMIRB"/>
            </w:pPr>
            <w:r w:rsidRPr="00EE4FB1">
              <w:t>Not applicable</w:t>
            </w:r>
          </w:p>
        </w:tc>
      </w:tr>
      <w:tr w:rsidR="006101BD" w14:paraId="6CF388C1" w14:textId="77777777" w:rsidTr="006101BD">
        <w:trPr>
          <w:cantSplit/>
        </w:trPr>
        <w:tc>
          <w:tcPr>
            <w:tcW w:w="1126" w:type="pct"/>
            <w:vAlign w:val="center"/>
          </w:tcPr>
          <w:p w14:paraId="4F1C0AE8" w14:textId="77777777" w:rsidR="006101BD" w:rsidRPr="006E3D88" w:rsidRDefault="006101BD" w:rsidP="006101BD">
            <w:pPr>
              <w:pStyle w:val="TableBodyTextMIRB"/>
            </w:pPr>
            <w:r w:rsidRPr="006E3D88">
              <w:t>Impasse</w:t>
            </w:r>
          </w:p>
        </w:tc>
        <w:tc>
          <w:tcPr>
            <w:tcW w:w="991" w:type="pct"/>
            <w:vAlign w:val="center"/>
          </w:tcPr>
          <w:p w14:paraId="01DB37A8" w14:textId="77777777" w:rsidR="006101BD" w:rsidRPr="006E3D88" w:rsidRDefault="006101BD" w:rsidP="006101BD">
            <w:pPr>
              <w:pStyle w:val="TableBodyTextMIRB"/>
            </w:pPr>
            <w:r>
              <w:t>Not applicable</w:t>
            </w:r>
          </w:p>
        </w:tc>
        <w:tc>
          <w:tcPr>
            <w:tcW w:w="1036" w:type="pct"/>
            <w:vAlign w:val="center"/>
          </w:tcPr>
          <w:p w14:paraId="51F2E58C" w14:textId="77777777" w:rsidR="006101BD" w:rsidRPr="006E3D88" w:rsidRDefault="006101BD" w:rsidP="006101BD">
            <w:pPr>
              <w:pStyle w:val="TableBodyTextMIRB"/>
            </w:pPr>
            <w:r>
              <w:t>IMP</w:t>
            </w:r>
          </w:p>
        </w:tc>
        <w:tc>
          <w:tcPr>
            <w:tcW w:w="946" w:type="pct"/>
            <w:vAlign w:val="center"/>
          </w:tcPr>
          <w:p w14:paraId="6E5D0A92" w14:textId="77777777" w:rsidR="006101BD" w:rsidRDefault="006101BD" w:rsidP="006101BD">
            <w:pPr>
              <w:pStyle w:val="TableBodyTextMIRB"/>
            </w:pPr>
            <w:r w:rsidRPr="00EE4FB1">
              <w:t>Not applicable</w:t>
            </w:r>
          </w:p>
        </w:tc>
        <w:tc>
          <w:tcPr>
            <w:tcW w:w="901" w:type="pct"/>
            <w:vAlign w:val="center"/>
          </w:tcPr>
          <w:p w14:paraId="026B644D" w14:textId="77777777" w:rsidR="006101BD" w:rsidRDefault="006101BD" w:rsidP="006101BD">
            <w:pPr>
              <w:pStyle w:val="TableBodyTextMIRB"/>
            </w:pPr>
            <w:r w:rsidRPr="00EE4FB1">
              <w:t>Not applicable</w:t>
            </w:r>
          </w:p>
        </w:tc>
      </w:tr>
      <w:tr w:rsidR="006101BD" w14:paraId="1EA4B85D" w14:textId="77777777" w:rsidTr="006101BD">
        <w:trPr>
          <w:cantSplit/>
        </w:trPr>
        <w:tc>
          <w:tcPr>
            <w:tcW w:w="1126" w:type="pct"/>
            <w:vAlign w:val="center"/>
          </w:tcPr>
          <w:p w14:paraId="55D24974" w14:textId="77777777" w:rsidR="006101BD" w:rsidRPr="006E3D88" w:rsidRDefault="006101BD" w:rsidP="006101BD">
            <w:pPr>
              <w:pStyle w:val="TableBodyTextMIRB"/>
            </w:pPr>
            <w:proofErr w:type="spellStart"/>
            <w:r w:rsidRPr="006E3D88">
              <w:t>Inamo</w:t>
            </w:r>
            <w:proofErr w:type="spellEnd"/>
          </w:p>
        </w:tc>
        <w:tc>
          <w:tcPr>
            <w:tcW w:w="991" w:type="pct"/>
            <w:vAlign w:val="center"/>
          </w:tcPr>
          <w:p w14:paraId="7F58C2ED" w14:textId="77777777" w:rsidR="006101BD" w:rsidRPr="006E3D88" w:rsidRDefault="006101BD" w:rsidP="006101BD">
            <w:pPr>
              <w:pStyle w:val="TableBodyTextMIRB"/>
            </w:pPr>
            <w:r>
              <w:t>INAMO</w:t>
            </w:r>
          </w:p>
        </w:tc>
        <w:tc>
          <w:tcPr>
            <w:tcW w:w="1036" w:type="pct"/>
            <w:vAlign w:val="center"/>
          </w:tcPr>
          <w:p w14:paraId="0B3AEB7F" w14:textId="77777777" w:rsidR="006101BD" w:rsidRDefault="006101BD" w:rsidP="006101BD">
            <w:pPr>
              <w:pStyle w:val="TableBodyTextMIRB"/>
            </w:pPr>
            <w:r w:rsidRPr="0079750C">
              <w:t>Not applicable</w:t>
            </w:r>
          </w:p>
        </w:tc>
        <w:tc>
          <w:tcPr>
            <w:tcW w:w="946" w:type="pct"/>
            <w:vAlign w:val="center"/>
          </w:tcPr>
          <w:p w14:paraId="6E69221A" w14:textId="77777777" w:rsidR="006101BD" w:rsidRDefault="006101BD" w:rsidP="006101BD">
            <w:pPr>
              <w:pStyle w:val="TableBodyTextMIRB"/>
            </w:pPr>
            <w:r w:rsidRPr="00EE4FB1">
              <w:t>Not applicable</w:t>
            </w:r>
          </w:p>
        </w:tc>
        <w:tc>
          <w:tcPr>
            <w:tcW w:w="901" w:type="pct"/>
            <w:vAlign w:val="center"/>
          </w:tcPr>
          <w:p w14:paraId="524E3DC6" w14:textId="77777777" w:rsidR="006101BD" w:rsidRDefault="006101BD" w:rsidP="006101BD">
            <w:pPr>
              <w:pStyle w:val="TableBodyTextMIRB"/>
            </w:pPr>
            <w:r w:rsidRPr="00EE4FB1">
              <w:t>Not applicable</w:t>
            </w:r>
          </w:p>
        </w:tc>
      </w:tr>
      <w:tr w:rsidR="006101BD" w14:paraId="4AA13D41" w14:textId="77777777" w:rsidTr="006101BD">
        <w:trPr>
          <w:cantSplit/>
        </w:trPr>
        <w:tc>
          <w:tcPr>
            <w:tcW w:w="1126" w:type="pct"/>
            <w:vAlign w:val="center"/>
          </w:tcPr>
          <w:p w14:paraId="30417CB0" w14:textId="77777777" w:rsidR="006101BD" w:rsidRPr="006E3D88" w:rsidRDefault="006101BD" w:rsidP="006101BD">
            <w:pPr>
              <w:pStyle w:val="TableBodyTextMIRB"/>
            </w:pPr>
            <w:r w:rsidRPr="006E3D88">
              <w:t>Inlet</w:t>
            </w:r>
          </w:p>
        </w:tc>
        <w:tc>
          <w:tcPr>
            <w:tcW w:w="991" w:type="pct"/>
            <w:vAlign w:val="center"/>
          </w:tcPr>
          <w:p w14:paraId="5B59288E" w14:textId="77777777" w:rsidR="006101BD" w:rsidRPr="006E3D88" w:rsidRDefault="006101BD" w:rsidP="006101BD">
            <w:pPr>
              <w:pStyle w:val="TableBodyTextMIRB"/>
            </w:pPr>
            <w:r>
              <w:t>INLET</w:t>
            </w:r>
          </w:p>
        </w:tc>
        <w:tc>
          <w:tcPr>
            <w:tcW w:w="1036" w:type="pct"/>
            <w:vAlign w:val="center"/>
          </w:tcPr>
          <w:p w14:paraId="0675A768" w14:textId="77777777" w:rsidR="006101BD" w:rsidRDefault="006101BD" w:rsidP="006101BD">
            <w:pPr>
              <w:pStyle w:val="TableBodyTextMIRB"/>
            </w:pPr>
            <w:r w:rsidRPr="0079750C">
              <w:t>Not applicable</w:t>
            </w:r>
          </w:p>
        </w:tc>
        <w:tc>
          <w:tcPr>
            <w:tcW w:w="946" w:type="pct"/>
            <w:vAlign w:val="center"/>
          </w:tcPr>
          <w:p w14:paraId="6AA3EFC2" w14:textId="77777777" w:rsidR="006101BD" w:rsidRDefault="006101BD" w:rsidP="006101BD">
            <w:pPr>
              <w:pStyle w:val="TableBodyTextMIRB"/>
            </w:pPr>
            <w:r w:rsidRPr="00EE4FB1">
              <w:t>Not applicable</w:t>
            </w:r>
          </w:p>
        </w:tc>
        <w:tc>
          <w:tcPr>
            <w:tcW w:w="901" w:type="pct"/>
            <w:vAlign w:val="center"/>
          </w:tcPr>
          <w:p w14:paraId="2E31E169" w14:textId="77777777" w:rsidR="006101BD" w:rsidRDefault="006101BD" w:rsidP="006101BD">
            <w:pPr>
              <w:pStyle w:val="TableBodyTextMIRB"/>
            </w:pPr>
            <w:r w:rsidRPr="00EE4FB1">
              <w:t>Not applicable</w:t>
            </w:r>
          </w:p>
        </w:tc>
      </w:tr>
      <w:tr w:rsidR="006101BD" w14:paraId="64F809FE" w14:textId="77777777" w:rsidTr="006101BD">
        <w:trPr>
          <w:cantSplit/>
        </w:trPr>
        <w:tc>
          <w:tcPr>
            <w:tcW w:w="1126" w:type="pct"/>
            <w:vAlign w:val="center"/>
          </w:tcPr>
          <w:p w14:paraId="26B7C4BA" w14:textId="77777777" w:rsidR="006101BD" w:rsidRPr="006E3D88" w:rsidRDefault="006101BD" w:rsidP="006101BD">
            <w:pPr>
              <w:pStyle w:val="TableBodyTextMIRB"/>
            </w:pPr>
            <w:r w:rsidRPr="006E3D88">
              <w:t>Intersection</w:t>
            </w:r>
          </w:p>
        </w:tc>
        <w:tc>
          <w:tcPr>
            <w:tcW w:w="991" w:type="pct"/>
            <w:vAlign w:val="center"/>
          </w:tcPr>
          <w:p w14:paraId="7302CC70" w14:textId="77777777" w:rsidR="006101BD" w:rsidRPr="006E3D88" w:rsidRDefault="006101BD" w:rsidP="006101BD">
            <w:pPr>
              <w:pStyle w:val="TableBodyTextMIRB"/>
            </w:pPr>
            <w:r w:rsidRPr="006E3D88">
              <w:t>INTERSN</w:t>
            </w:r>
          </w:p>
        </w:tc>
        <w:tc>
          <w:tcPr>
            <w:tcW w:w="1036" w:type="pct"/>
            <w:vAlign w:val="center"/>
          </w:tcPr>
          <w:p w14:paraId="4D69DFB8" w14:textId="77777777" w:rsidR="006101BD" w:rsidRDefault="006101BD" w:rsidP="006101BD">
            <w:pPr>
              <w:pStyle w:val="TableBodyTextMIRB"/>
            </w:pPr>
            <w:r w:rsidRPr="0079750C">
              <w:t>Not applicable</w:t>
            </w:r>
          </w:p>
        </w:tc>
        <w:tc>
          <w:tcPr>
            <w:tcW w:w="946" w:type="pct"/>
            <w:vAlign w:val="center"/>
          </w:tcPr>
          <w:p w14:paraId="71B87992" w14:textId="77777777" w:rsidR="006101BD" w:rsidRDefault="006101BD" w:rsidP="006101BD">
            <w:pPr>
              <w:pStyle w:val="TableBodyTextMIRB"/>
            </w:pPr>
            <w:r w:rsidRPr="00EE4FB1">
              <w:t>Not applicable</w:t>
            </w:r>
          </w:p>
        </w:tc>
        <w:tc>
          <w:tcPr>
            <w:tcW w:w="901" w:type="pct"/>
            <w:vAlign w:val="center"/>
          </w:tcPr>
          <w:p w14:paraId="4D1CCD2D" w14:textId="77777777" w:rsidR="006101BD" w:rsidRDefault="006101BD" w:rsidP="006101BD">
            <w:pPr>
              <w:pStyle w:val="TableBodyTextMIRB"/>
            </w:pPr>
            <w:r w:rsidRPr="00EE4FB1">
              <w:t>Not applicable</w:t>
            </w:r>
          </w:p>
        </w:tc>
      </w:tr>
      <w:tr w:rsidR="006101BD" w14:paraId="1C2BA71C" w14:textId="77777777" w:rsidTr="006101BD">
        <w:trPr>
          <w:cantSplit/>
        </w:trPr>
        <w:tc>
          <w:tcPr>
            <w:tcW w:w="1126" w:type="pct"/>
            <w:vAlign w:val="center"/>
          </w:tcPr>
          <w:p w14:paraId="1AA43C87" w14:textId="77777777" w:rsidR="006101BD" w:rsidRPr="006E3D88" w:rsidRDefault="006101BD" w:rsidP="006101BD">
            <w:pPr>
              <w:pStyle w:val="TableBodyTextMIRB"/>
            </w:pPr>
            <w:r w:rsidRPr="006E3D88">
              <w:t>Island</w:t>
            </w:r>
          </w:p>
        </w:tc>
        <w:tc>
          <w:tcPr>
            <w:tcW w:w="991" w:type="pct"/>
            <w:vAlign w:val="center"/>
          </w:tcPr>
          <w:p w14:paraId="29B2C60F" w14:textId="77777777" w:rsidR="006101BD" w:rsidRPr="006E3D88" w:rsidRDefault="006101BD" w:rsidP="006101BD">
            <w:pPr>
              <w:pStyle w:val="TableBodyTextMIRB"/>
            </w:pPr>
            <w:r w:rsidRPr="006E3D88">
              <w:t>ISLAND</w:t>
            </w:r>
          </w:p>
        </w:tc>
        <w:tc>
          <w:tcPr>
            <w:tcW w:w="1036" w:type="pct"/>
            <w:vAlign w:val="center"/>
          </w:tcPr>
          <w:p w14:paraId="4A64FE12" w14:textId="77777777" w:rsidR="006101BD" w:rsidRDefault="006101BD" w:rsidP="006101BD">
            <w:pPr>
              <w:pStyle w:val="TableBodyTextMIRB"/>
            </w:pPr>
            <w:r w:rsidRPr="0079750C">
              <w:t>Not applicable</w:t>
            </w:r>
          </w:p>
        </w:tc>
        <w:tc>
          <w:tcPr>
            <w:tcW w:w="946" w:type="pct"/>
            <w:vAlign w:val="center"/>
          </w:tcPr>
          <w:p w14:paraId="1F73E377" w14:textId="77777777" w:rsidR="006101BD" w:rsidRDefault="006101BD" w:rsidP="006101BD">
            <w:pPr>
              <w:pStyle w:val="TableBodyTextMIRB"/>
            </w:pPr>
            <w:r w:rsidRPr="00EE4FB1">
              <w:t>Not applicable</w:t>
            </w:r>
          </w:p>
        </w:tc>
        <w:tc>
          <w:tcPr>
            <w:tcW w:w="901" w:type="pct"/>
            <w:vAlign w:val="center"/>
          </w:tcPr>
          <w:p w14:paraId="3BEA076D" w14:textId="77777777" w:rsidR="006101BD" w:rsidRDefault="006101BD" w:rsidP="006101BD">
            <w:pPr>
              <w:pStyle w:val="TableBodyTextMIRB"/>
            </w:pPr>
            <w:r w:rsidRPr="00EE4FB1">
              <w:t>Not applicable</w:t>
            </w:r>
          </w:p>
        </w:tc>
      </w:tr>
      <w:tr w:rsidR="006101BD" w14:paraId="04D99556" w14:textId="77777777" w:rsidTr="006101BD">
        <w:trPr>
          <w:cantSplit/>
        </w:trPr>
        <w:tc>
          <w:tcPr>
            <w:tcW w:w="1126" w:type="pct"/>
            <w:vAlign w:val="center"/>
          </w:tcPr>
          <w:p w14:paraId="51B68DBA" w14:textId="77777777" w:rsidR="006101BD" w:rsidRPr="006E3D88" w:rsidRDefault="006101BD" w:rsidP="006101BD">
            <w:pPr>
              <w:pStyle w:val="TableBodyTextMIRB"/>
            </w:pPr>
            <w:r w:rsidRPr="006E3D88">
              <w:t>Islands</w:t>
            </w:r>
          </w:p>
        </w:tc>
        <w:tc>
          <w:tcPr>
            <w:tcW w:w="991" w:type="pct"/>
            <w:vAlign w:val="center"/>
          </w:tcPr>
          <w:p w14:paraId="6367E705" w14:textId="77777777" w:rsidR="006101BD" w:rsidRPr="006E3D88" w:rsidRDefault="006101BD" w:rsidP="006101BD">
            <w:pPr>
              <w:pStyle w:val="TableBodyTextMIRB"/>
            </w:pPr>
            <w:r w:rsidRPr="006E3D88">
              <w:t>ISS</w:t>
            </w:r>
          </w:p>
        </w:tc>
        <w:tc>
          <w:tcPr>
            <w:tcW w:w="1036" w:type="pct"/>
            <w:vAlign w:val="center"/>
          </w:tcPr>
          <w:p w14:paraId="24168B7A" w14:textId="77777777" w:rsidR="006101BD" w:rsidRDefault="006101BD" w:rsidP="006101BD">
            <w:pPr>
              <w:pStyle w:val="TableBodyTextMIRB"/>
            </w:pPr>
            <w:r w:rsidRPr="0079750C">
              <w:t>Not applicable</w:t>
            </w:r>
          </w:p>
        </w:tc>
        <w:tc>
          <w:tcPr>
            <w:tcW w:w="946" w:type="pct"/>
            <w:vAlign w:val="center"/>
          </w:tcPr>
          <w:p w14:paraId="0FF186F0" w14:textId="77777777" w:rsidR="006101BD" w:rsidRDefault="006101BD" w:rsidP="006101BD">
            <w:pPr>
              <w:pStyle w:val="TableBodyTextMIRB"/>
            </w:pPr>
            <w:r w:rsidRPr="00EE4FB1">
              <w:t>Not applicable</w:t>
            </w:r>
          </w:p>
        </w:tc>
        <w:tc>
          <w:tcPr>
            <w:tcW w:w="901" w:type="pct"/>
            <w:vAlign w:val="center"/>
          </w:tcPr>
          <w:p w14:paraId="3FD260D5" w14:textId="77777777" w:rsidR="006101BD" w:rsidRDefault="006101BD" w:rsidP="006101BD">
            <w:pPr>
              <w:pStyle w:val="TableBodyTextMIRB"/>
            </w:pPr>
            <w:r w:rsidRPr="00EE4FB1">
              <w:t>Not applicable</w:t>
            </w:r>
          </w:p>
        </w:tc>
      </w:tr>
      <w:tr w:rsidR="006101BD" w14:paraId="043A89F9" w14:textId="77777777" w:rsidTr="006101BD">
        <w:trPr>
          <w:cantSplit/>
        </w:trPr>
        <w:tc>
          <w:tcPr>
            <w:tcW w:w="1126" w:type="pct"/>
            <w:vAlign w:val="center"/>
          </w:tcPr>
          <w:p w14:paraId="2A42C26F" w14:textId="77777777" w:rsidR="006101BD" w:rsidRPr="006E3D88" w:rsidRDefault="006101BD" w:rsidP="006101BD">
            <w:pPr>
              <w:pStyle w:val="TableBodyTextMIRB"/>
            </w:pPr>
            <w:r w:rsidRPr="006E3D88">
              <w:t>Isle</w:t>
            </w:r>
          </w:p>
        </w:tc>
        <w:tc>
          <w:tcPr>
            <w:tcW w:w="991" w:type="pct"/>
            <w:vAlign w:val="center"/>
          </w:tcPr>
          <w:p w14:paraId="5E29ED05" w14:textId="77777777" w:rsidR="006101BD" w:rsidRPr="006E3D88" w:rsidRDefault="006101BD" w:rsidP="006101BD">
            <w:pPr>
              <w:pStyle w:val="TableBodyTextMIRB"/>
            </w:pPr>
            <w:r w:rsidRPr="006E3D88">
              <w:t>ISLE</w:t>
            </w:r>
          </w:p>
        </w:tc>
        <w:tc>
          <w:tcPr>
            <w:tcW w:w="1036" w:type="pct"/>
            <w:vAlign w:val="center"/>
          </w:tcPr>
          <w:p w14:paraId="0976CAB6" w14:textId="77777777" w:rsidR="006101BD" w:rsidRDefault="006101BD" w:rsidP="006101BD">
            <w:pPr>
              <w:pStyle w:val="TableBodyTextMIRB"/>
            </w:pPr>
            <w:r w:rsidRPr="0079750C">
              <w:t>Not applicable</w:t>
            </w:r>
          </w:p>
        </w:tc>
        <w:tc>
          <w:tcPr>
            <w:tcW w:w="946" w:type="pct"/>
            <w:vAlign w:val="center"/>
          </w:tcPr>
          <w:p w14:paraId="2D4B5F31" w14:textId="77777777" w:rsidR="006101BD" w:rsidRDefault="006101BD" w:rsidP="006101BD">
            <w:pPr>
              <w:pStyle w:val="TableBodyTextMIRB"/>
            </w:pPr>
            <w:r w:rsidRPr="00EE4FB1">
              <w:t>Not applicable</w:t>
            </w:r>
          </w:p>
        </w:tc>
        <w:tc>
          <w:tcPr>
            <w:tcW w:w="901" w:type="pct"/>
            <w:vAlign w:val="center"/>
          </w:tcPr>
          <w:p w14:paraId="3F8FA1AF" w14:textId="77777777" w:rsidR="006101BD" w:rsidRDefault="006101BD" w:rsidP="006101BD">
            <w:pPr>
              <w:pStyle w:val="TableBodyTextMIRB"/>
            </w:pPr>
            <w:r w:rsidRPr="00EE4FB1">
              <w:t>Not applicable</w:t>
            </w:r>
          </w:p>
        </w:tc>
      </w:tr>
      <w:tr w:rsidR="006101BD" w14:paraId="50FAB550" w14:textId="77777777" w:rsidTr="006101BD">
        <w:trPr>
          <w:cantSplit/>
        </w:trPr>
        <w:tc>
          <w:tcPr>
            <w:tcW w:w="1126" w:type="pct"/>
            <w:vAlign w:val="center"/>
          </w:tcPr>
          <w:p w14:paraId="54CBCF4D" w14:textId="77777777" w:rsidR="006101BD" w:rsidRPr="006E3D88" w:rsidRDefault="006101BD" w:rsidP="006101BD">
            <w:pPr>
              <w:pStyle w:val="TableBodyTextMIRB"/>
            </w:pPr>
            <w:r w:rsidRPr="006E3D88">
              <w:t>Jardin</w:t>
            </w:r>
          </w:p>
        </w:tc>
        <w:tc>
          <w:tcPr>
            <w:tcW w:w="991" w:type="pct"/>
            <w:vAlign w:val="center"/>
          </w:tcPr>
          <w:p w14:paraId="29DC9F81" w14:textId="77777777" w:rsidR="006101BD" w:rsidRPr="006E3D88" w:rsidRDefault="006101BD" w:rsidP="006101BD">
            <w:pPr>
              <w:pStyle w:val="TableBodyTextMIRB"/>
            </w:pPr>
            <w:r>
              <w:t>Not applicable</w:t>
            </w:r>
          </w:p>
        </w:tc>
        <w:tc>
          <w:tcPr>
            <w:tcW w:w="1036" w:type="pct"/>
            <w:vAlign w:val="center"/>
          </w:tcPr>
          <w:p w14:paraId="0FDFEC3C" w14:textId="77777777" w:rsidR="006101BD" w:rsidRPr="006E3D88" w:rsidRDefault="006101BD" w:rsidP="006101BD">
            <w:pPr>
              <w:pStyle w:val="TableBodyTextMIRB"/>
            </w:pPr>
            <w:r w:rsidRPr="006E3D88">
              <w:t>JARDIN</w:t>
            </w:r>
          </w:p>
        </w:tc>
        <w:tc>
          <w:tcPr>
            <w:tcW w:w="946" w:type="pct"/>
            <w:vAlign w:val="center"/>
          </w:tcPr>
          <w:p w14:paraId="1C768181" w14:textId="77777777" w:rsidR="006101BD" w:rsidRDefault="006101BD" w:rsidP="006101BD">
            <w:pPr>
              <w:pStyle w:val="TableBodyTextMIRB"/>
            </w:pPr>
            <w:r w:rsidRPr="00EE4FB1">
              <w:t>Not applicable</w:t>
            </w:r>
          </w:p>
        </w:tc>
        <w:tc>
          <w:tcPr>
            <w:tcW w:w="901" w:type="pct"/>
            <w:vAlign w:val="center"/>
          </w:tcPr>
          <w:p w14:paraId="09530530" w14:textId="77777777" w:rsidR="006101BD" w:rsidRDefault="006101BD" w:rsidP="006101BD">
            <w:pPr>
              <w:pStyle w:val="TableBodyTextMIRB"/>
            </w:pPr>
            <w:r w:rsidRPr="00EE4FB1">
              <w:t>Not applicable</w:t>
            </w:r>
          </w:p>
        </w:tc>
      </w:tr>
      <w:tr w:rsidR="006101BD" w14:paraId="6A08EADC" w14:textId="77777777" w:rsidTr="006101BD">
        <w:trPr>
          <w:cantSplit/>
        </w:trPr>
        <w:tc>
          <w:tcPr>
            <w:tcW w:w="1126" w:type="pct"/>
            <w:vAlign w:val="center"/>
          </w:tcPr>
          <w:p w14:paraId="3D0AA4B7" w14:textId="77777777" w:rsidR="006101BD" w:rsidRPr="006E3D88" w:rsidRDefault="006101BD" w:rsidP="006101BD">
            <w:pPr>
              <w:pStyle w:val="TableBodyTextMIRB"/>
            </w:pPr>
            <w:r w:rsidRPr="006E3D88">
              <w:t>Junction</w:t>
            </w:r>
          </w:p>
        </w:tc>
        <w:tc>
          <w:tcPr>
            <w:tcW w:w="991" w:type="pct"/>
            <w:vAlign w:val="center"/>
          </w:tcPr>
          <w:p w14:paraId="5C5DD479" w14:textId="77777777" w:rsidR="006101BD" w:rsidRPr="006E3D88" w:rsidRDefault="006101BD" w:rsidP="006101BD">
            <w:pPr>
              <w:pStyle w:val="TableBodyTextMIRB"/>
            </w:pPr>
            <w:r w:rsidRPr="006E3D88">
              <w:t>JNC</w:t>
            </w:r>
          </w:p>
        </w:tc>
        <w:tc>
          <w:tcPr>
            <w:tcW w:w="1036" w:type="pct"/>
            <w:vAlign w:val="center"/>
          </w:tcPr>
          <w:p w14:paraId="16AD178D" w14:textId="77777777" w:rsidR="006101BD" w:rsidRDefault="006101BD" w:rsidP="006101BD">
            <w:pPr>
              <w:pStyle w:val="TableBodyTextMIRB"/>
            </w:pPr>
            <w:r w:rsidRPr="00B44BCA">
              <w:t>Not applicable</w:t>
            </w:r>
          </w:p>
        </w:tc>
        <w:tc>
          <w:tcPr>
            <w:tcW w:w="946" w:type="pct"/>
            <w:vAlign w:val="center"/>
          </w:tcPr>
          <w:p w14:paraId="096D3DCA" w14:textId="77777777" w:rsidR="006101BD" w:rsidRDefault="006101BD" w:rsidP="006101BD">
            <w:pPr>
              <w:pStyle w:val="TableBodyTextMIRB"/>
            </w:pPr>
            <w:r w:rsidRPr="00EE4FB1">
              <w:t>Not applicable</w:t>
            </w:r>
          </w:p>
        </w:tc>
        <w:tc>
          <w:tcPr>
            <w:tcW w:w="901" w:type="pct"/>
            <w:vAlign w:val="center"/>
          </w:tcPr>
          <w:p w14:paraId="3EE81F63" w14:textId="77777777" w:rsidR="006101BD" w:rsidRDefault="006101BD" w:rsidP="006101BD">
            <w:pPr>
              <w:pStyle w:val="TableBodyTextMIRB"/>
            </w:pPr>
            <w:r w:rsidRPr="00EE4FB1">
              <w:t>Not applicable</w:t>
            </w:r>
          </w:p>
        </w:tc>
      </w:tr>
      <w:tr w:rsidR="006101BD" w14:paraId="25B4DE32" w14:textId="77777777" w:rsidTr="006101BD">
        <w:trPr>
          <w:cantSplit/>
        </w:trPr>
        <w:tc>
          <w:tcPr>
            <w:tcW w:w="1126" w:type="pct"/>
            <w:vAlign w:val="center"/>
          </w:tcPr>
          <w:p w14:paraId="7326E837" w14:textId="77777777" w:rsidR="006101BD" w:rsidRPr="006E3D88" w:rsidRDefault="006101BD" w:rsidP="006101BD">
            <w:pPr>
              <w:pStyle w:val="TableBodyTextMIRB"/>
            </w:pPr>
            <w:r w:rsidRPr="006E3D88">
              <w:t>Keep</w:t>
            </w:r>
          </w:p>
        </w:tc>
        <w:tc>
          <w:tcPr>
            <w:tcW w:w="991" w:type="pct"/>
            <w:vAlign w:val="center"/>
          </w:tcPr>
          <w:p w14:paraId="36A76E35" w14:textId="77777777" w:rsidR="006101BD" w:rsidRPr="006E3D88" w:rsidRDefault="006101BD" w:rsidP="006101BD">
            <w:pPr>
              <w:pStyle w:val="TableBodyTextMIRB"/>
            </w:pPr>
            <w:r w:rsidRPr="006E3D88">
              <w:t>KEEP</w:t>
            </w:r>
          </w:p>
        </w:tc>
        <w:tc>
          <w:tcPr>
            <w:tcW w:w="1036" w:type="pct"/>
            <w:vAlign w:val="center"/>
          </w:tcPr>
          <w:p w14:paraId="503BB434" w14:textId="77777777" w:rsidR="006101BD" w:rsidRDefault="006101BD" w:rsidP="006101BD">
            <w:pPr>
              <w:pStyle w:val="TableBodyTextMIRB"/>
            </w:pPr>
            <w:r w:rsidRPr="00B44BCA">
              <w:t>Not applicable</w:t>
            </w:r>
          </w:p>
        </w:tc>
        <w:tc>
          <w:tcPr>
            <w:tcW w:w="946" w:type="pct"/>
            <w:vAlign w:val="center"/>
          </w:tcPr>
          <w:p w14:paraId="1D7D1DA3" w14:textId="77777777" w:rsidR="006101BD" w:rsidRDefault="006101BD" w:rsidP="006101BD">
            <w:pPr>
              <w:pStyle w:val="TableBodyTextMIRB"/>
            </w:pPr>
            <w:r w:rsidRPr="00EE4FB1">
              <w:t>Not applicable</w:t>
            </w:r>
          </w:p>
        </w:tc>
        <w:tc>
          <w:tcPr>
            <w:tcW w:w="901" w:type="pct"/>
            <w:vAlign w:val="center"/>
          </w:tcPr>
          <w:p w14:paraId="63E6BB86" w14:textId="77777777" w:rsidR="006101BD" w:rsidRDefault="006101BD" w:rsidP="006101BD">
            <w:pPr>
              <w:pStyle w:val="TableBodyTextMIRB"/>
            </w:pPr>
            <w:r w:rsidRPr="00EE4FB1">
              <w:t>Not applicable</w:t>
            </w:r>
          </w:p>
        </w:tc>
      </w:tr>
      <w:tr w:rsidR="006101BD" w14:paraId="344C7BA0" w14:textId="77777777" w:rsidTr="006101BD">
        <w:trPr>
          <w:cantSplit/>
        </w:trPr>
        <w:tc>
          <w:tcPr>
            <w:tcW w:w="1126" w:type="pct"/>
            <w:vAlign w:val="center"/>
          </w:tcPr>
          <w:p w14:paraId="26BCE7D4" w14:textId="77777777" w:rsidR="006101BD" w:rsidRPr="006E3D88" w:rsidRDefault="006101BD" w:rsidP="006101BD">
            <w:pPr>
              <w:pStyle w:val="TableBodyTextMIRB"/>
            </w:pPr>
            <w:r w:rsidRPr="006E3D88">
              <w:t>Key</w:t>
            </w:r>
          </w:p>
        </w:tc>
        <w:tc>
          <w:tcPr>
            <w:tcW w:w="991" w:type="pct"/>
            <w:vAlign w:val="center"/>
          </w:tcPr>
          <w:p w14:paraId="38166451" w14:textId="77777777" w:rsidR="006101BD" w:rsidRPr="006E3D88" w:rsidRDefault="006101BD" w:rsidP="006101BD">
            <w:pPr>
              <w:pStyle w:val="TableBodyTextMIRB"/>
            </w:pPr>
            <w:r w:rsidRPr="006E3D88">
              <w:t>KEY</w:t>
            </w:r>
          </w:p>
        </w:tc>
        <w:tc>
          <w:tcPr>
            <w:tcW w:w="1036" w:type="pct"/>
            <w:vAlign w:val="center"/>
          </w:tcPr>
          <w:p w14:paraId="4E134906" w14:textId="77777777" w:rsidR="006101BD" w:rsidRDefault="006101BD" w:rsidP="006101BD">
            <w:pPr>
              <w:pStyle w:val="TableBodyTextMIRB"/>
            </w:pPr>
            <w:r w:rsidRPr="00B44BCA">
              <w:t>Not applicable</w:t>
            </w:r>
          </w:p>
        </w:tc>
        <w:tc>
          <w:tcPr>
            <w:tcW w:w="946" w:type="pct"/>
            <w:vAlign w:val="center"/>
          </w:tcPr>
          <w:p w14:paraId="54E53D9A" w14:textId="77777777" w:rsidR="006101BD" w:rsidRDefault="006101BD" w:rsidP="006101BD">
            <w:pPr>
              <w:pStyle w:val="TableBodyTextMIRB"/>
            </w:pPr>
            <w:r w:rsidRPr="00EE4FB1">
              <w:t>Not applicable</w:t>
            </w:r>
          </w:p>
        </w:tc>
        <w:tc>
          <w:tcPr>
            <w:tcW w:w="901" w:type="pct"/>
            <w:vAlign w:val="center"/>
          </w:tcPr>
          <w:p w14:paraId="79790F4A" w14:textId="77777777" w:rsidR="006101BD" w:rsidRDefault="006101BD" w:rsidP="006101BD">
            <w:pPr>
              <w:pStyle w:val="TableBodyTextMIRB"/>
            </w:pPr>
            <w:r w:rsidRPr="00EE4FB1">
              <w:t>Not applicable</w:t>
            </w:r>
          </w:p>
        </w:tc>
      </w:tr>
      <w:tr w:rsidR="006101BD" w14:paraId="09ACACCE" w14:textId="77777777" w:rsidTr="006101BD">
        <w:trPr>
          <w:cantSplit/>
        </w:trPr>
        <w:tc>
          <w:tcPr>
            <w:tcW w:w="1126" w:type="pct"/>
            <w:vAlign w:val="center"/>
          </w:tcPr>
          <w:p w14:paraId="752F78C5" w14:textId="77777777" w:rsidR="006101BD" w:rsidRPr="006E3D88" w:rsidRDefault="006101BD" w:rsidP="006101BD">
            <w:pPr>
              <w:pStyle w:val="TableBodyTextMIRB"/>
            </w:pPr>
            <w:r w:rsidRPr="006E3D88">
              <w:t>Knoll</w:t>
            </w:r>
          </w:p>
        </w:tc>
        <w:tc>
          <w:tcPr>
            <w:tcW w:w="991" w:type="pct"/>
            <w:vAlign w:val="center"/>
          </w:tcPr>
          <w:p w14:paraId="393920FE" w14:textId="77777777" w:rsidR="006101BD" w:rsidRPr="006E3D88" w:rsidRDefault="006101BD" w:rsidP="006101BD">
            <w:pPr>
              <w:pStyle w:val="TableBodyTextMIRB"/>
            </w:pPr>
            <w:r w:rsidRPr="006E3D88">
              <w:t>KNOLL</w:t>
            </w:r>
          </w:p>
        </w:tc>
        <w:tc>
          <w:tcPr>
            <w:tcW w:w="1036" w:type="pct"/>
            <w:vAlign w:val="center"/>
          </w:tcPr>
          <w:p w14:paraId="5FB37AD3" w14:textId="77777777" w:rsidR="006101BD" w:rsidRDefault="006101BD" w:rsidP="006101BD">
            <w:pPr>
              <w:pStyle w:val="TableBodyTextMIRB"/>
            </w:pPr>
            <w:r w:rsidRPr="00B44BCA">
              <w:t>Not applicable</w:t>
            </w:r>
          </w:p>
        </w:tc>
        <w:tc>
          <w:tcPr>
            <w:tcW w:w="946" w:type="pct"/>
            <w:vAlign w:val="center"/>
          </w:tcPr>
          <w:p w14:paraId="037BE698" w14:textId="77777777" w:rsidR="006101BD" w:rsidRDefault="006101BD" w:rsidP="006101BD">
            <w:pPr>
              <w:pStyle w:val="TableBodyTextMIRB"/>
            </w:pPr>
            <w:r w:rsidRPr="00EE4FB1">
              <w:t>Not applicable</w:t>
            </w:r>
          </w:p>
        </w:tc>
        <w:tc>
          <w:tcPr>
            <w:tcW w:w="901" w:type="pct"/>
            <w:vAlign w:val="center"/>
          </w:tcPr>
          <w:p w14:paraId="434A04F3" w14:textId="77777777" w:rsidR="006101BD" w:rsidRDefault="006101BD" w:rsidP="006101BD">
            <w:pPr>
              <w:pStyle w:val="TableBodyTextMIRB"/>
            </w:pPr>
            <w:r w:rsidRPr="00EE4FB1">
              <w:t>Not applicable</w:t>
            </w:r>
          </w:p>
        </w:tc>
      </w:tr>
      <w:tr w:rsidR="006101BD" w14:paraId="69A20BED" w14:textId="77777777" w:rsidTr="006101BD">
        <w:trPr>
          <w:cantSplit/>
        </w:trPr>
        <w:tc>
          <w:tcPr>
            <w:tcW w:w="1126" w:type="pct"/>
            <w:vAlign w:val="center"/>
          </w:tcPr>
          <w:p w14:paraId="406E1C19" w14:textId="77777777" w:rsidR="006101BD" w:rsidRPr="006E3D88" w:rsidRDefault="006101BD" w:rsidP="006101BD">
            <w:pPr>
              <w:pStyle w:val="TableBodyTextMIRB"/>
            </w:pPr>
            <w:r w:rsidRPr="006E3D88">
              <w:t>Lake</w:t>
            </w:r>
          </w:p>
        </w:tc>
        <w:tc>
          <w:tcPr>
            <w:tcW w:w="991" w:type="pct"/>
            <w:vAlign w:val="center"/>
          </w:tcPr>
          <w:p w14:paraId="5B38CCF0" w14:textId="77777777" w:rsidR="006101BD" w:rsidRPr="006E3D88" w:rsidRDefault="006101BD" w:rsidP="006101BD">
            <w:pPr>
              <w:pStyle w:val="TableBodyTextMIRB"/>
            </w:pPr>
            <w:r w:rsidRPr="006E3D88">
              <w:t>LK</w:t>
            </w:r>
          </w:p>
        </w:tc>
        <w:tc>
          <w:tcPr>
            <w:tcW w:w="1036" w:type="pct"/>
            <w:vAlign w:val="center"/>
          </w:tcPr>
          <w:p w14:paraId="2D1AF592" w14:textId="77777777" w:rsidR="006101BD" w:rsidRDefault="006101BD" w:rsidP="006101BD">
            <w:pPr>
              <w:pStyle w:val="TableBodyTextMIRB"/>
            </w:pPr>
            <w:r w:rsidRPr="00B44BCA">
              <w:t>Not applicable</w:t>
            </w:r>
          </w:p>
        </w:tc>
        <w:tc>
          <w:tcPr>
            <w:tcW w:w="946" w:type="pct"/>
            <w:vAlign w:val="center"/>
          </w:tcPr>
          <w:p w14:paraId="7E4BA878" w14:textId="77777777" w:rsidR="006101BD" w:rsidRDefault="006101BD" w:rsidP="006101BD">
            <w:pPr>
              <w:pStyle w:val="TableBodyTextMIRB"/>
            </w:pPr>
            <w:r w:rsidRPr="00EE4FB1">
              <w:t>Not applicable</w:t>
            </w:r>
          </w:p>
        </w:tc>
        <w:tc>
          <w:tcPr>
            <w:tcW w:w="901" w:type="pct"/>
            <w:vAlign w:val="center"/>
          </w:tcPr>
          <w:p w14:paraId="378AF9E8" w14:textId="77777777" w:rsidR="006101BD" w:rsidRDefault="006101BD" w:rsidP="006101BD">
            <w:pPr>
              <w:pStyle w:val="TableBodyTextMIRB"/>
            </w:pPr>
            <w:r w:rsidRPr="00EE4FB1">
              <w:t>Not applicable</w:t>
            </w:r>
          </w:p>
        </w:tc>
      </w:tr>
      <w:tr w:rsidR="006101BD" w14:paraId="2785E764" w14:textId="77777777" w:rsidTr="006101BD">
        <w:trPr>
          <w:cantSplit/>
        </w:trPr>
        <w:tc>
          <w:tcPr>
            <w:tcW w:w="1126" w:type="pct"/>
            <w:vAlign w:val="center"/>
          </w:tcPr>
          <w:p w14:paraId="08B06A5A" w14:textId="77777777" w:rsidR="006101BD" w:rsidRPr="006E3D88" w:rsidRDefault="006101BD" w:rsidP="006101BD">
            <w:pPr>
              <w:pStyle w:val="TableBodyTextMIRB"/>
            </w:pPr>
            <w:r w:rsidRPr="006E3D88">
              <w:t>Lakes</w:t>
            </w:r>
          </w:p>
        </w:tc>
        <w:tc>
          <w:tcPr>
            <w:tcW w:w="991" w:type="pct"/>
            <w:vAlign w:val="center"/>
          </w:tcPr>
          <w:p w14:paraId="72ECBDB5" w14:textId="77777777" w:rsidR="006101BD" w:rsidRPr="006E3D88" w:rsidRDefault="006101BD" w:rsidP="006101BD">
            <w:pPr>
              <w:pStyle w:val="TableBodyTextMIRB"/>
            </w:pPr>
            <w:r w:rsidRPr="006E3D88">
              <w:t>LKS</w:t>
            </w:r>
          </w:p>
        </w:tc>
        <w:tc>
          <w:tcPr>
            <w:tcW w:w="1036" w:type="pct"/>
            <w:vAlign w:val="center"/>
          </w:tcPr>
          <w:p w14:paraId="7F36BFBD" w14:textId="77777777" w:rsidR="006101BD" w:rsidRDefault="006101BD" w:rsidP="006101BD">
            <w:pPr>
              <w:pStyle w:val="TableBodyTextMIRB"/>
            </w:pPr>
            <w:r w:rsidRPr="00B44BCA">
              <w:t>Not applicable</w:t>
            </w:r>
          </w:p>
        </w:tc>
        <w:tc>
          <w:tcPr>
            <w:tcW w:w="946" w:type="pct"/>
            <w:vAlign w:val="center"/>
          </w:tcPr>
          <w:p w14:paraId="7266A095" w14:textId="77777777" w:rsidR="006101BD" w:rsidRDefault="006101BD" w:rsidP="006101BD">
            <w:pPr>
              <w:pStyle w:val="TableBodyTextMIRB"/>
            </w:pPr>
            <w:r w:rsidRPr="00EE4FB1">
              <w:t>Not applicable</w:t>
            </w:r>
          </w:p>
        </w:tc>
        <w:tc>
          <w:tcPr>
            <w:tcW w:w="901" w:type="pct"/>
            <w:vAlign w:val="center"/>
          </w:tcPr>
          <w:p w14:paraId="662B55C2" w14:textId="77777777" w:rsidR="006101BD" w:rsidRDefault="006101BD" w:rsidP="006101BD">
            <w:pPr>
              <w:pStyle w:val="TableBodyTextMIRB"/>
            </w:pPr>
            <w:r w:rsidRPr="00EE4FB1">
              <w:t>Not applicable</w:t>
            </w:r>
          </w:p>
        </w:tc>
      </w:tr>
      <w:tr w:rsidR="006101BD" w14:paraId="46001AE8" w14:textId="77777777" w:rsidTr="006101BD">
        <w:trPr>
          <w:cantSplit/>
        </w:trPr>
        <w:tc>
          <w:tcPr>
            <w:tcW w:w="1126" w:type="pct"/>
            <w:vAlign w:val="center"/>
          </w:tcPr>
          <w:p w14:paraId="570AC117" w14:textId="77777777" w:rsidR="006101BD" w:rsidRPr="006E3D88" w:rsidRDefault="006101BD" w:rsidP="006101BD">
            <w:pPr>
              <w:pStyle w:val="TableBodyTextMIRB"/>
            </w:pPr>
            <w:r w:rsidRPr="006E3D88">
              <w:t>Lakeway</w:t>
            </w:r>
          </w:p>
        </w:tc>
        <w:tc>
          <w:tcPr>
            <w:tcW w:w="991" w:type="pct"/>
            <w:vAlign w:val="center"/>
          </w:tcPr>
          <w:p w14:paraId="529E806C" w14:textId="77777777" w:rsidR="006101BD" w:rsidRPr="006E3D88" w:rsidRDefault="006101BD" w:rsidP="006101BD">
            <w:pPr>
              <w:pStyle w:val="TableBodyTextMIRB"/>
            </w:pPr>
            <w:r w:rsidRPr="006E3D88">
              <w:t>LKWY</w:t>
            </w:r>
          </w:p>
        </w:tc>
        <w:tc>
          <w:tcPr>
            <w:tcW w:w="1036" w:type="pct"/>
            <w:vAlign w:val="center"/>
          </w:tcPr>
          <w:p w14:paraId="25B18CBF" w14:textId="77777777" w:rsidR="006101BD" w:rsidRDefault="006101BD" w:rsidP="006101BD">
            <w:pPr>
              <w:pStyle w:val="TableBodyTextMIRB"/>
            </w:pPr>
            <w:r w:rsidRPr="00B44BCA">
              <w:t>Not applicable</w:t>
            </w:r>
          </w:p>
        </w:tc>
        <w:tc>
          <w:tcPr>
            <w:tcW w:w="946" w:type="pct"/>
            <w:vAlign w:val="center"/>
          </w:tcPr>
          <w:p w14:paraId="2771493D" w14:textId="77777777" w:rsidR="006101BD" w:rsidRDefault="006101BD" w:rsidP="006101BD">
            <w:pPr>
              <w:pStyle w:val="TableBodyTextMIRB"/>
            </w:pPr>
            <w:r w:rsidRPr="00EE4FB1">
              <w:t>Not applicable</w:t>
            </w:r>
          </w:p>
        </w:tc>
        <w:tc>
          <w:tcPr>
            <w:tcW w:w="901" w:type="pct"/>
            <w:vAlign w:val="center"/>
          </w:tcPr>
          <w:p w14:paraId="4013786F" w14:textId="77777777" w:rsidR="006101BD" w:rsidRDefault="006101BD" w:rsidP="006101BD">
            <w:pPr>
              <w:pStyle w:val="TableBodyTextMIRB"/>
            </w:pPr>
            <w:r w:rsidRPr="00EE4FB1">
              <w:t>Not applicable</w:t>
            </w:r>
          </w:p>
        </w:tc>
      </w:tr>
      <w:tr w:rsidR="006101BD" w14:paraId="25E18208" w14:textId="77777777" w:rsidTr="006101BD">
        <w:trPr>
          <w:cantSplit/>
        </w:trPr>
        <w:tc>
          <w:tcPr>
            <w:tcW w:w="1126" w:type="pct"/>
            <w:vAlign w:val="center"/>
          </w:tcPr>
          <w:p w14:paraId="0D15154B" w14:textId="77777777" w:rsidR="006101BD" w:rsidRPr="006E3D88" w:rsidRDefault="006101BD" w:rsidP="006101BD">
            <w:pPr>
              <w:pStyle w:val="TableBodyTextMIRB"/>
            </w:pPr>
            <w:r w:rsidRPr="006E3D88">
              <w:t>Land</w:t>
            </w:r>
          </w:p>
        </w:tc>
        <w:tc>
          <w:tcPr>
            <w:tcW w:w="991" w:type="pct"/>
            <w:vAlign w:val="center"/>
          </w:tcPr>
          <w:p w14:paraId="7CDE9E02" w14:textId="77777777" w:rsidR="006101BD" w:rsidRPr="006E3D88" w:rsidRDefault="006101BD" w:rsidP="006101BD">
            <w:pPr>
              <w:pStyle w:val="TableBodyTextMIRB"/>
            </w:pPr>
            <w:r w:rsidRPr="006E3D88">
              <w:t>LAND</w:t>
            </w:r>
          </w:p>
        </w:tc>
        <w:tc>
          <w:tcPr>
            <w:tcW w:w="1036" w:type="pct"/>
            <w:vAlign w:val="center"/>
          </w:tcPr>
          <w:p w14:paraId="0360A2AC" w14:textId="77777777" w:rsidR="006101BD" w:rsidRDefault="006101BD" w:rsidP="006101BD">
            <w:pPr>
              <w:pStyle w:val="TableBodyTextMIRB"/>
            </w:pPr>
            <w:r w:rsidRPr="00B44BCA">
              <w:t>Not applicable</w:t>
            </w:r>
          </w:p>
        </w:tc>
        <w:tc>
          <w:tcPr>
            <w:tcW w:w="946" w:type="pct"/>
            <w:vAlign w:val="center"/>
          </w:tcPr>
          <w:p w14:paraId="2D4D6259" w14:textId="77777777" w:rsidR="006101BD" w:rsidRDefault="006101BD" w:rsidP="006101BD">
            <w:pPr>
              <w:pStyle w:val="TableBodyTextMIRB"/>
            </w:pPr>
            <w:r w:rsidRPr="00EE4FB1">
              <w:t>Not applicable</w:t>
            </w:r>
          </w:p>
        </w:tc>
        <w:tc>
          <w:tcPr>
            <w:tcW w:w="901" w:type="pct"/>
            <w:vAlign w:val="center"/>
          </w:tcPr>
          <w:p w14:paraId="0CC2BD36" w14:textId="77777777" w:rsidR="006101BD" w:rsidRDefault="006101BD" w:rsidP="006101BD">
            <w:pPr>
              <w:pStyle w:val="TableBodyTextMIRB"/>
            </w:pPr>
            <w:r w:rsidRPr="00EE4FB1">
              <w:t>Not applicable</w:t>
            </w:r>
          </w:p>
        </w:tc>
      </w:tr>
      <w:tr w:rsidR="006101BD" w14:paraId="6AB95B30" w14:textId="77777777" w:rsidTr="006101BD">
        <w:trPr>
          <w:cantSplit/>
        </w:trPr>
        <w:tc>
          <w:tcPr>
            <w:tcW w:w="1126" w:type="pct"/>
            <w:vAlign w:val="center"/>
          </w:tcPr>
          <w:p w14:paraId="57463656" w14:textId="77777777" w:rsidR="006101BD" w:rsidRPr="006E3D88" w:rsidRDefault="006101BD" w:rsidP="006101BD">
            <w:pPr>
              <w:pStyle w:val="TableBodyTextMIRB"/>
            </w:pPr>
            <w:r w:rsidRPr="006E3D88">
              <w:t>Landing</w:t>
            </w:r>
          </w:p>
        </w:tc>
        <w:tc>
          <w:tcPr>
            <w:tcW w:w="991" w:type="pct"/>
            <w:vAlign w:val="center"/>
          </w:tcPr>
          <w:p w14:paraId="3B9F5B62" w14:textId="77777777" w:rsidR="006101BD" w:rsidRPr="006E3D88" w:rsidRDefault="006101BD" w:rsidP="006101BD">
            <w:pPr>
              <w:pStyle w:val="TableBodyTextMIRB"/>
            </w:pPr>
            <w:r w:rsidRPr="006E3D88">
              <w:t>LANDNG</w:t>
            </w:r>
          </w:p>
        </w:tc>
        <w:tc>
          <w:tcPr>
            <w:tcW w:w="1036" w:type="pct"/>
            <w:vAlign w:val="center"/>
          </w:tcPr>
          <w:p w14:paraId="6B8185C8" w14:textId="77777777" w:rsidR="006101BD" w:rsidRDefault="006101BD" w:rsidP="006101BD">
            <w:pPr>
              <w:pStyle w:val="TableBodyTextMIRB"/>
            </w:pPr>
            <w:r w:rsidRPr="00B44BCA">
              <w:t>Not applicable</w:t>
            </w:r>
          </w:p>
        </w:tc>
        <w:tc>
          <w:tcPr>
            <w:tcW w:w="946" w:type="pct"/>
            <w:vAlign w:val="center"/>
          </w:tcPr>
          <w:p w14:paraId="62F638EC" w14:textId="77777777" w:rsidR="006101BD" w:rsidRDefault="006101BD" w:rsidP="006101BD">
            <w:pPr>
              <w:pStyle w:val="TableBodyTextMIRB"/>
            </w:pPr>
            <w:r w:rsidRPr="00EE4FB1">
              <w:t>Not applicable</w:t>
            </w:r>
          </w:p>
        </w:tc>
        <w:tc>
          <w:tcPr>
            <w:tcW w:w="901" w:type="pct"/>
            <w:vAlign w:val="center"/>
          </w:tcPr>
          <w:p w14:paraId="1AF2ABE6" w14:textId="77777777" w:rsidR="006101BD" w:rsidRDefault="006101BD" w:rsidP="006101BD">
            <w:pPr>
              <w:pStyle w:val="TableBodyTextMIRB"/>
            </w:pPr>
            <w:r w:rsidRPr="00EE4FB1">
              <w:t>Not applicable</w:t>
            </w:r>
          </w:p>
        </w:tc>
      </w:tr>
      <w:tr w:rsidR="006101BD" w14:paraId="0210104B" w14:textId="77777777" w:rsidTr="006101BD">
        <w:trPr>
          <w:cantSplit/>
        </w:trPr>
        <w:tc>
          <w:tcPr>
            <w:tcW w:w="1126" w:type="pct"/>
            <w:vAlign w:val="center"/>
          </w:tcPr>
          <w:p w14:paraId="63EC28F6" w14:textId="77777777" w:rsidR="006101BD" w:rsidRPr="006E3D88" w:rsidRDefault="006101BD" w:rsidP="006101BD">
            <w:pPr>
              <w:pStyle w:val="TableBodyTextMIRB"/>
            </w:pPr>
            <w:r w:rsidRPr="006E3D88">
              <w:t>Lane</w:t>
            </w:r>
          </w:p>
        </w:tc>
        <w:tc>
          <w:tcPr>
            <w:tcW w:w="991" w:type="pct"/>
            <w:vAlign w:val="center"/>
          </w:tcPr>
          <w:p w14:paraId="75EC4E1D" w14:textId="77777777" w:rsidR="006101BD" w:rsidRPr="006E3D88" w:rsidRDefault="006101BD" w:rsidP="006101BD">
            <w:pPr>
              <w:pStyle w:val="TableBodyTextMIRB"/>
            </w:pPr>
            <w:r w:rsidRPr="006E3D88">
              <w:t>LANE</w:t>
            </w:r>
          </w:p>
        </w:tc>
        <w:tc>
          <w:tcPr>
            <w:tcW w:w="1036" w:type="pct"/>
            <w:vAlign w:val="center"/>
          </w:tcPr>
          <w:p w14:paraId="057DAC32" w14:textId="77777777" w:rsidR="006101BD" w:rsidRDefault="006101BD" w:rsidP="006101BD">
            <w:pPr>
              <w:pStyle w:val="TableBodyTextMIRB"/>
            </w:pPr>
            <w:r w:rsidRPr="00B44BCA">
              <w:t>Not applicable</w:t>
            </w:r>
          </w:p>
        </w:tc>
        <w:tc>
          <w:tcPr>
            <w:tcW w:w="946" w:type="pct"/>
            <w:vAlign w:val="center"/>
          </w:tcPr>
          <w:p w14:paraId="41439ECE" w14:textId="77777777" w:rsidR="006101BD" w:rsidRDefault="006101BD" w:rsidP="006101BD">
            <w:pPr>
              <w:pStyle w:val="TableBodyTextMIRB"/>
            </w:pPr>
            <w:r w:rsidRPr="00EE4FB1">
              <w:t>Not applicable</w:t>
            </w:r>
          </w:p>
        </w:tc>
        <w:tc>
          <w:tcPr>
            <w:tcW w:w="901" w:type="pct"/>
            <w:vAlign w:val="center"/>
          </w:tcPr>
          <w:p w14:paraId="5A3017DB" w14:textId="77777777" w:rsidR="006101BD" w:rsidRDefault="006101BD" w:rsidP="006101BD">
            <w:pPr>
              <w:pStyle w:val="TableBodyTextMIRB"/>
            </w:pPr>
            <w:r w:rsidRPr="00EE4FB1">
              <w:t>Not applicable</w:t>
            </w:r>
          </w:p>
        </w:tc>
      </w:tr>
      <w:tr w:rsidR="006101BD" w14:paraId="6ACBCAD8" w14:textId="77777777" w:rsidTr="006101BD">
        <w:trPr>
          <w:cantSplit/>
        </w:trPr>
        <w:tc>
          <w:tcPr>
            <w:tcW w:w="1126" w:type="pct"/>
            <w:vAlign w:val="center"/>
          </w:tcPr>
          <w:p w14:paraId="3D4DB7A8" w14:textId="77777777" w:rsidR="006101BD" w:rsidRPr="006E3D88" w:rsidRDefault="006101BD" w:rsidP="006101BD">
            <w:pPr>
              <w:pStyle w:val="TableBodyTextMIRB"/>
            </w:pPr>
            <w:r w:rsidRPr="006E3D88">
              <w:t>Lanes</w:t>
            </w:r>
          </w:p>
        </w:tc>
        <w:tc>
          <w:tcPr>
            <w:tcW w:w="991" w:type="pct"/>
            <w:vAlign w:val="center"/>
          </w:tcPr>
          <w:p w14:paraId="698B7A87" w14:textId="77777777" w:rsidR="006101BD" w:rsidRPr="006E3D88" w:rsidRDefault="006101BD" w:rsidP="006101BD">
            <w:pPr>
              <w:pStyle w:val="TableBodyTextMIRB"/>
            </w:pPr>
            <w:r w:rsidRPr="006E3D88">
              <w:t>LANES</w:t>
            </w:r>
          </w:p>
        </w:tc>
        <w:tc>
          <w:tcPr>
            <w:tcW w:w="1036" w:type="pct"/>
            <w:vAlign w:val="center"/>
          </w:tcPr>
          <w:p w14:paraId="26E87D5D" w14:textId="77777777" w:rsidR="006101BD" w:rsidRDefault="006101BD" w:rsidP="006101BD">
            <w:pPr>
              <w:pStyle w:val="TableBodyTextMIRB"/>
            </w:pPr>
            <w:r w:rsidRPr="00B44BCA">
              <w:t>Not applicable</w:t>
            </w:r>
          </w:p>
        </w:tc>
        <w:tc>
          <w:tcPr>
            <w:tcW w:w="946" w:type="pct"/>
            <w:vAlign w:val="center"/>
          </w:tcPr>
          <w:p w14:paraId="401E16FA" w14:textId="77777777" w:rsidR="006101BD" w:rsidRDefault="006101BD" w:rsidP="006101BD">
            <w:pPr>
              <w:pStyle w:val="TableBodyTextMIRB"/>
            </w:pPr>
            <w:r w:rsidRPr="00EE4FB1">
              <w:t>Not applicable</w:t>
            </w:r>
          </w:p>
        </w:tc>
        <w:tc>
          <w:tcPr>
            <w:tcW w:w="901" w:type="pct"/>
            <w:vAlign w:val="center"/>
          </w:tcPr>
          <w:p w14:paraId="5D644584" w14:textId="77777777" w:rsidR="006101BD" w:rsidRDefault="006101BD" w:rsidP="006101BD">
            <w:pPr>
              <w:pStyle w:val="TableBodyTextMIRB"/>
            </w:pPr>
            <w:r w:rsidRPr="00EE4FB1">
              <w:t>Not applicable</w:t>
            </w:r>
          </w:p>
        </w:tc>
      </w:tr>
      <w:tr w:rsidR="006101BD" w14:paraId="1E193706" w14:textId="77777777" w:rsidTr="006101BD">
        <w:trPr>
          <w:cantSplit/>
        </w:trPr>
        <w:tc>
          <w:tcPr>
            <w:tcW w:w="1126" w:type="pct"/>
            <w:vAlign w:val="center"/>
          </w:tcPr>
          <w:p w14:paraId="27319DE8" w14:textId="77777777" w:rsidR="006101BD" w:rsidRPr="006E3D88" w:rsidRDefault="006101BD" w:rsidP="006101BD">
            <w:pPr>
              <w:pStyle w:val="TableBodyTextMIRB"/>
            </w:pPr>
            <w:r w:rsidRPr="006E3D88">
              <w:t>Laneway</w:t>
            </w:r>
          </w:p>
        </w:tc>
        <w:tc>
          <w:tcPr>
            <w:tcW w:w="991" w:type="pct"/>
            <w:vAlign w:val="center"/>
          </w:tcPr>
          <w:p w14:paraId="3583943D" w14:textId="77777777" w:rsidR="006101BD" w:rsidRPr="006E3D88" w:rsidRDefault="006101BD" w:rsidP="006101BD">
            <w:pPr>
              <w:pStyle w:val="TableBodyTextMIRB"/>
            </w:pPr>
            <w:r w:rsidRPr="006E3D88">
              <w:t>LANEWY</w:t>
            </w:r>
          </w:p>
        </w:tc>
        <w:tc>
          <w:tcPr>
            <w:tcW w:w="1036" w:type="pct"/>
            <w:vAlign w:val="center"/>
          </w:tcPr>
          <w:p w14:paraId="13DAC287" w14:textId="77777777" w:rsidR="006101BD" w:rsidRDefault="006101BD" w:rsidP="006101BD">
            <w:pPr>
              <w:pStyle w:val="TableBodyTextMIRB"/>
            </w:pPr>
            <w:r w:rsidRPr="00B44BCA">
              <w:t>Not applicable</w:t>
            </w:r>
          </w:p>
        </w:tc>
        <w:tc>
          <w:tcPr>
            <w:tcW w:w="946" w:type="pct"/>
            <w:vAlign w:val="center"/>
          </w:tcPr>
          <w:p w14:paraId="4A656AC4" w14:textId="77777777" w:rsidR="006101BD" w:rsidRDefault="006101BD" w:rsidP="006101BD">
            <w:pPr>
              <w:pStyle w:val="TableBodyTextMIRB"/>
            </w:pPr>
            <w:r w:rsidRPr="00EE4FB1">
              <w:t>Not applicable</w:t>
            </w:r>
          </w:p>
        </w:tc>
        <w:tc>
          <w:tcPr>
            <w:tcW w:w="901" w:type="pct"/>
            <w:vAlign w:val="center"/>
          </w:tcPr>
          <w:p w14:paraId="2FBDC41C" w14:textId="77777777" w:rsidR="006101BD" w:rsidRDefault="006101BD" w:rsidP="006101BD">
            <w:pPr>
              <w:pStyle w:val="TableBodyTextMIRB"/>
            </w:pPr>
            <w:r w:rsidRPr="00EE4FB1">
              <w:t>Not applicable</w:t>
            </w:r>
          </w:p>
        </w:tc>
      </w:tr>
      <w:tr w:rsidR="006101BD" w14:paraId="1421B182" w14:textId="77777777" w:rsidTr="006101BD">
        <w:trPr>
          <w:cantSplit/>
        </w:trPr>
        <w:tc>
          <w:tcPr>
            <w:tcW w:w="1126" w:type="pct"/>
            <w:vAlign w:val="center"/>
          </w:tcPr>
          <w:p w14:paraId="48609448" w14:textId="77777777" w:rsidR="006101BD" w:rsidRPr="006E3D88" w:rsidRDefault="006101BD" w:rsidP="006101BD">
            <w:pPr>
              <w:pStyle w:val="TableBodyTextMIRB"/>
            </w:pPr>
            <w:r w:rsidRPr="006E3D88">
              <w:t>Lawn</w:t>
            </w:r>
          </w:p>
        </w:tc>
        <w:tc>
          <w:tcPr>
            <w:tcW w:w="991" w:type="pct"/>
            <w:vAlign w:val="center"/>
          </w:tcPr>
          <w:p w14:paraId="3C25635A" w14:textId="77777777" w:rsidR="006101BD" w:rsidRPr="006E3D88" w:rsidRDefault="006101BD" w:rsidP="006101BD">
            <w:pPr>
              <w:pStyle w:val="TableBodyTextMIRB"/>
            </w:pPr>
            <w:r w:rsidRPr="006E3D88">
              <w:t>LAWN</w:t>
            </w:r>
          </w:p>
        </w:tc>
        <w:tc>
          <w:tcPr>
            <w:tcW w:w="1036" w:type="pct"/>
            <w:vAlign w:val="center"/>
          </w:tcPr>
          <w:p w14:paraId="01613B55" w14:textId="77777777" w:rsidR="006101BD" w:rsidRDefault="006101BD" w:rsidP="006101BD">
            <w:pPr>
              <w:pStyle w:val="TableBodyTextMIRB"/>
            </w:pPr>
            <w:r w:rsidRPr="00B44BCA">
              <w:t>Not applicable</w:t>
            </w:r>
          </w:p>
        </w:tc>
        <w:tc>
          <w:tcPr>
            <w:tcW w:w="946" w:type="pct"/>
            <w:vAlign w:val="center"/>
          </w:tcPr>
          <w:p w14:paraId="0A2DD1DF" w14:textId="77777777" w:rsidR="006101BD" w:rsidRDefault="006101BD" w:rsidP="006101BD">
            <w:pPr>
              <w:pStyle w:val="TableBodyTextMIRB"/>
            </w:pPr>
            <w:r w:rsidRPr="00EE4FB1">
              <w:t>Not applicable</w:t>
            </w:r>
          </w:p>
        </w:tc>
        <w:tc>
          <w:tcPr>
            <w:tcW w:w="901" w:type="pct"/>
            <w:vAlign w:val="center"/>
          </w:tcPr>
          <w:p w14:paraId="1AD90F03" w14:textId="77777777" w:rsidR="006101BD" w:rsidRDefault="006101BD" w:rsidP="006101BD">
            <w:pPr>
              <w:pStyle w:val="TableBodyTextMIRB"/>
            </w:pPr>
            <w:r w:rsidRPr="00EE4FB1">
              <w:t>Not applicable</w:t>
            </w:r>
          </w:p>
        </w:tc>
      </w:tr>
      <w:tr w:rsidR="006101BD" w14:paraId="13D48B1A" w14:textId="77777777" w:rsidTr="006101BD">
        <w:trPr>
          <w:cantSplit/>
        </w:trPr>
        <w:tc>
          <w:tcPr>
            <w:tcW w:w="1126" w:type="pct"/>
            <w:vAlign w:val="center"/>
          </w:tcPr>
          <w:p w14:paraId="6BA38807" w14:textId="77777777" w:rsidR="006101BD" w:rsidRPr="006E3D88" w:rsidRDefault="006101BD" w:rsidP="006101BD">
            <w:pPr>
              <w:pStyle w:val="TableBodyTextMIRB"/>
            </w:pPr>
            <w:r w:rsidRPr="006E3D88">
              <w:t>Limits</w:t>
            </w:r>
          </w:p>
        </w:tc>
        <w:tc>
          <w:tcPr>
            <w:tcW w:w="991" w:type="pct"/>
            <w:vAlign w:val="center"/>
          </w:tcPr>
          <w:p w14:paraId="7BA654C9" w14:textId="77777777" w:rsidR="006101BD" w:rsidRPr="006E3D88" w:rsidRDefault="006101BD" w:rsidP="006101BD">
            <w:pPr>
              <w:pStyle w:val="TableBodyTextMIRB"/>
            </w:pPr>
            <w:r w:rsidRPr="006E3D88">
              <w:t>LMTS</w:t>
            </w:r>
          </w:p>
        </w:tc>
        <w:tc>
          <w:tcPr>
            <w:tcW w:w="1036" w:type="pct"/>
            <w:vAlign w:val="center"/>
          </w:tcPr>
          <w:p w14:paraId="370F9C54" w14:textId="77777777" w:rsidR="006101BD" w:rsidRDefault="006101BD" w:rsidP="006101BD">
            <w:pPr>
              <w:pStyle w:val="TableBodyTextMIRB"/>
            </w:pPr>
            <w:r w:rsidRPr="00B44BCA">
              <w:t>Not applicable</w:t>
            </w:r>
          </w:p>
        </w:tc>
        <w:tc>
          <w:tcPr>
            <w:tcW w:w="946" w:type="pct"/>
            <w:vAlign w:val="center"/>
          </w:tcPr>
          <w:p w14:paraId="6CED1F59" w14:textId="77777777" w:rsidR="006101BD" w:rsidRDefault="006101BD" w:rsidP="006101BD">
            <w:pPr>
              <w:pStyle w:val="TableBodyTextMIRB"/>
            </w:pPr>
            <w:r w:rsidRPr="00EE4FB1">
              <w:t>Not applicable</w:t>
            </w:r>
          </w:p>
        </w:tc>
        <w:tc>
          <w:tcPr>
            <w:tcW w:w="901" w:type="pct"/>
            <w:vAlign w:val="center"/>
          </w:tcPr>
          <w:p w14:paraId="5FD89B8E" w14:textId="77777777" w:rsidR="006101BD" w:rsidRDefault="006101BD" w:rsidP="006101BD">
            <w:pPr>
              <w:pStyle w:val="TableBodyTextMIRB"/>
            </w:pPr>
            <w:r w:rsidRPr="00EE4FB1">
              <w:t>Not applicable</w:t>
            </w:r>
          </w:p>
        </w:tc>
      </w:tr>
      <w:tr w:rsidR="006101BD" w14:paraId="2466CA07" w14:textId="77777777" w:rsidTr="006101BD">
        <w:trPr>
          <w:cantSplit/>
        </w:trPr>
        <w:tc>
          <w:tcPr>
            <w:tcW w:w="1126" w:type="pct"/>
            <w:vAlign w:val="center"/>
          </w:tcPr>
          <w:p w14:paraId="5BE9293A" w14:textId="77777777" w:rsidR="006101BD" w:rsidRPr="006E3D88" w:rsidRDefault="006101BD" w:rsidP="006101BD">
            <w:pPr>
              <w:pStyle w:val="TableBodyTextMIRB"/>
            </w:pPr>
            <w:r w:rsidRPr="006E3D88">
              <w:t>Line</w:t>
            </w:r>
          </w:p>
        </w:tc>
        <w:tc>
          <w:tcPr>
            <w:tcW w:w="991" w:type="pct"/>
            <w:vAlign w:val="center"/>
          </w:tcPr>
          <w:p w14:paraId="1ADF8C89" w14:textId="77777777" w:rsidR="006101BD" w:rsidRPr="006E3D88" w:rsidRDefault="006101BD" w:rsidP="006101BD">
            <w:pPr>
              <w:pStyle w:val="TableBodyTextMIRB"/>
            </w:pPr>
            <w:r w:rsidRPr="006E3D88">
              <w:t>LINE</w:t>
            </w:r>
          </w:p>
        </w:tc>
        <w:tc>
          <w:tcPr>
            <w:tcW w:w="1036" w:type="pct"/>
            <w:vAlign w:val="center"/>
          </w:tcPr>
          <w:p w14:paraId="0D1F1DEB" w14:textId="77777777" w:rsidR="006101BD" w:rsidRDefault="006101BD" w:rsidP="006101BD">
            <w:pPr>
              <w:pStyle w:val="TableBodyTextMIRB"/>
            </w:pPr>
            <w:r w:rsidRPr="00B44BCA">
              <w:t>Not applicable</w:t>
            </w:r>
          </w:p>
        </w:tc>
        <w:tc>
          <w:tcPr>
            <w:tcW w:w="946" w:type="pct"/>
            <w:vAlign w:val="center"/>
          </w:tcPr>
          <w:p w14:paraId="7DCB720C" w14:textId="77777777" w:rsidR="006101BD" w:rsidRDefault="006101BD" w:rsidP="006101BD">
            <w:pPr>
              <w:pStyle w:val="TableBodyTextMIRB"/>
            </w:pPr>
            <w:r w:rsidRPr="00EE4FB1">
              <w:t>Not applicable</w:t>
            </w:r>
          </w:p>
        </w:tc>
        <w:tc>
          <w:tcPr>
            <w:tcW w:w="901" w:type="pct"/>
            <w:vAlign w:val="center"/>
          </w:tcPr>
          <w:p w14:paraId="00E3209D" w14:textId="77777777" w:rsidR="006101BD" w:rsidRDefault="006101BD" w:rsidP="006101BD">
            <w:pPr>
              <w:pStyle w:val="TableBodyTextMIRB"/>
            </w:pPr>
            <w:r w:rsidRPr="00EE4FB1">
              <w:t>Not applicable</w:t>
            </w:r>
          </w:p>
        </w:tc>
      </w:tr>
      <w:tr w:rsidR="006101BD" w14:paraId="69154022" w14:textId="77777777" w:rsidTr="006101BD">
        <w:trPr>
          <w:cantSplit/>
        </w:trPr>
        <w:tc>
          <w:tcPr>
            <w:tcW w:w="1126" w:type="pct"/>
            <w:vAlign w:val="center"/>
          </w:tcPr>
          <w:p w14:paraId="166141B8" w14:textId="77777777" w:rsidR="006101BD" w:rsidRPr="006E3D88" w:rsidRDefault="006101BD" w:rsidP="006101BD">
            <w:pPr>
              <w:pStyle w:val="TableBodyTextMIRB"/>
            </w:pPr>
            <w:r w:rsidRPr="006E3D88">
              <w:t>Link</w:t>
            </w:r>
          </w:p>
        </w:tc>
        <w:tc>
          <w:tcPr>
            <w:tcW w:w="991" w:type="pct"/>
            <w:vAlign w:val="center"/>
          </w:tcPr>
          <w:p w14:paraId="2C22E049" w14:textId="77777777" w:rsidR="006101BD" w:rsidRPr="006E3D88" w:rsidRDefault="006101BD" w:rsidP="006101BD">
            <w:pPr>
              <w:pStyle w:val="TableBodyTextMIRB"/>
            </w:pPr>
            <w:r w:rsidRPr="006E3D88">
              <w:t>LINK</w:t>
            </w:r>
          </w:p>
        </w:tc>
        <w:tc>
          <w:tcPr>
            <w:tcW w:w="1036" w:type="pct"/>
            <w:vAlign w:val="center"/>
          </w:tcPr>
          <w:p w14:paraId="510327B3" w14:textId="77777777" w:rsidR="006101BD" w:rsidRDefault="006101BD" w:rsidP="006101BD">
            <w:pPr>
              <w:pStyle w:val="TableBodyTextMIRB"/>
            </w:pPr>
            <w:r w:rsidRPr="00B44BCA">
              <w:t>Not applicable</w:t>
            </w:r>
          </w:p>
        </w:tc>
        <w:tc>
          <w:tcPr>
            <w:tcW w:w="946" w:type="pct"/>
            <w:vAlign w:val="center"/>
          </w:tcPr>
          <w:p w14:paraId="0116D1B0" w14:textId="77777777" w:rsidR="006101BD" w:rsidRDefault="006101BD" w:rsidP="006101BD">
            <w:pPr>
              <w:pStyle w:val="TableBodyTextMIRB"/>
            </w:pPr>
            <w:r w:rsidRPr="00EE4FB1">
              <w:t>Not applicable</w:t>
            </w:r>
          </w:p>
        </w:tc>
        <w:tc>
          <w:tcPr>
            <w:tcW w:w="901" w:type="pct"/>
            <w:vAlign w:val="center"/>
          </w:tcPr>
          <w:p w14:paraId="63770C06" w14:textId="77777777" w:rsidR="006101BD" w:rsidRDefault="006101BD" w:rsidP="006101BD">
            <w:pPr>
              <w:pStyle w:val="TableBodyTextMIRB"/>
            </w:pPr>
            <w:r w:rsidRPr="00EE4FB1">
              <w:t>Not applicable</w:t>
            </w:r>
          </w:p>
        </w:tc>
      </w:tr>
      <w:tr w:rsidR="006101BD" w14:paraId="226F9BDF" w14:textId="77777777" w:rsidTr="006101BD">
        <w:trPr>
          <w:cantSplit/>
        </w:trPr>
        <w:tc>
          <w:tcPr>
            <w:tcW w:w="1126" w:type="pct"/>
            <w:vAlign w:val="center"/>
          </w:tcPr>
          <w:p w14:paraId="6F4A4A9D" w14:textId="77777777" w:rsidR="006101BD" w:rsidRPr="006E3D88" w:rsidRDefault="006101BD" w:rsidP="006101BD">
            <w:pPr>
              <w:pStyle w:val="TableBodyTextMIRB"/>
            </w:pPr>
            <w:r w:rsidRPr="006E3D88">
              <w:t>Lock</w:t>
            </w:r>
          </w:p>
        </w:tc>
        <w:tc>
          <w:tcPr>
            <w:tcW w:w="991" w:type="pct"/>
            <w:vAlign w:val="center"/>
          </w:tcPr>
          <w:p w14:paraId="101D6951" w14:textId="77777777" w:rsidR="006101BD" w:rsidRPr="006E3D88" w:rsidRDefault="006101BD" w:rsidP="006101BD">
            <w:pPr>
              <w:pStyle w:val="TableBodyTextMIRB"/>
            </w:pPr>
            <w:r w:rsidRPr="006E3D88">
              <w:t>LOCK</w:t>
            </w:r>
          </w:p>
        </w:tc>
        <w:tc>
          <w:tcPr>
            <w:tcW w:w="1036" w:type="pct"/>
            <w:vAlign w:val="center"/>
          </w:tcPr>
          <w:p w14:paraId="535DFAB4" w14:textId="77777777" w:rsidR="006101BD" w:rsidRDefault="006101BD" w:rsidP="006101BD">
            <w:pPr>
              <w:pStyle w:val="TableBodyTextMIRB"/>
            </w:pPr>
            <w:r w:rsidRPr="00B44BCA">
              <w:t>Not applicable</w:t>
            </w:r>
          </w:p>
        </w:tc>
        <w:tc>
          <w:tcPr>
            <w:tcW w:w="946" w:type="pct"/>
            <w:vAlign w:val="center"/>
          </w:tcPr>
          <w:p w14:paraId="5767A0A8" w14:textId="77777777" w:rsidR="006101BD" w:rsidRDefault="006101BD" w:rsidP="006101BD">
            <w:pPr>
              <w:pStyle w:val="TableBodyTextMIRB"/>
            </w:pPr>
            <w:r w:rsidRPr="00EE4FB1">
              <w:t>Not applicable</w:t>
            </w:r>
          </w:p>
        </w:tc>
        <w:tc>
          <w:tcPr>
            <w:tcW w:w="901" w:type="pct"/>
            <w:vAlign w:val="center"/>
          </w:tcPr>
          <w:p w14:paraId="3D8B41FF" w14:textId="77777777" w:rsidR="006101BD" w:rsidRDefault="006101BD" w:rsidP="006101BD">
            <w:pPr>
              <w:pStyle w:val="TableBodyTextMIRB"/>
            </w:pPr>
            <w:r w:rsidRPr="00EE4FB1">
              <w:t>Not applicable</w:t>
            </w:r>
          </w:p>
        </w:tc>
      </w:tr>
      <w:tr w:rsidR="006101BD" w14:paraId="2203B4F0" w14:textId="77777777" w:rsidTr="006101BD">
        <w:trPr>
          <w:cantSplit/>
        </w:trPr>
        <w:tc>
          <w:tcPr>
            <w:tcW w:w="1126" w:type="pct"/>
            <w:vAlign w:val="center"/>
          </w:tcPr>
          <w:p w14:paraId="2EBB7163" w14:textId="77777777" w:rsidR="006101BD" w:rsidRPr="006E3D88" w:rsidRDefault="006101BD" w:rsidP="006101BD">
            <w:pPr>
              <w:pStyle w:val="TableBodyTextMIRB"/>
            </w:pPr>
            <w:r w:rsidRPr="006E3D88">
              <w:t>Locks</w:t>
            </w:r>
          </w:p>
        </w:tc>
        <w:tc>
          <w:tcPr>
            <w:tcW w:w="991" w:type="pct"/>
            <w:vAlign w:val="center"/>
          </w:tcPr>
          <w:p w14:paraId="67F99F5B" w14:textId="77777777" w:rsidR="006101BD" w:rsidRPr="006E3D88" w:rsidRDefault="006101BD" w:rsidP="006101BD">
            <w:pPr>
              <w:pStyle w:val="TableBodyTextMIRB"/>
            </w:pPr>
            <w:r w:rsidRPr="006E3D88">
              <w:t>LOCKS</w:t>
            </w:r>
          </w:p>
        </w:tc>
        <w:tc>
          <w:tcPr>
            <w:tcW w:w="1036" w:type="pct"/>
            <w:vAlign w:val="center"/>
          </w:tcPr>
          <w:p w14:paraId="6E634F55" w14:textId="77777777" w:rsidR="006101BD" w:rsidRDefault="006101BD" w:rsidP="006101BD">
            <w:pPr>
              <w:pStyle w:val="TableBodyTextMIRB"/>
            </w:pPr>
            <w:r w:rsidRPr="00B44BCA">
              <w:t>Not applicable</w:t>
            </w:r>
          </w:p>
        </w:tc>
        <w:tc>
          <w:tcPr>
            <w:tcW w:w="946" w:type="pct"/>
            <w:vAlign w:val="center"/>
          </w:tcPr>
          <w:p w14:paraId="72E75195" w14:textId="77777777" w:rsidR="006101BD" w:rsidRDefault="006101BD" w:rsidP="006101BD">
            <w:pPr>
              <w:pStyle w:val="TableBodyTextMIRB"/>
            </w:pPr>
            <w:r w:rsidRPr="00EE4FB1">
              <w:t>Not applicable</w:t>
            </w:r>
          </w:p>
        </w:tc>
        <w:tc>
          <w:tcPr>
            <w:tcW w:w="901" w:type="pct"/>
            <w:vAlign w:val="center"/>
          </w:tcPr>
          <w:p w14:paraId="2F31BBF0" w14:textId="77777777" w:rsidR="006101BD" w:rsidRDefault="006101BD" w:rsidP="006101BD">
            <w:pPr>
              <w:pStyle w:val="TableBodyTextMIRB"/>
            </w:pPr>
            <w:r w:rsidRPr="00EE4FB1">
              <w:t>Not applicable</w:t>
            </w:r>
          </w:p>
        </w:tc>
      </w:tr>
      <w:tr w:rsidR="006101BD" w14:paraId="6691C864" w14:textId="77777777" w:rsidTr="006101BD">
        <w:trPr>
          <w:cantSplit/>
        </w:trPr>
        <w:tc>
          <w:tcPr>
            <w:tcW w:w="1126" w:type="pct"/>
            <w:vAlign w:val="center"/>
          </w:tcPr>
          <w:p w14:paraId="0341315C" w14:textId="77777777" w:rsidR="006101BD" w:rsidRPr="006E3D88" w:rsidRDefault="006101BD" w:rsidP="006101BD">
            <w:pPr>
              <w:pStyle w:val="TableBodyTextMIRB"/>
            </w:pPr>
            <w:r w:rsidRPr="006E3D88">
              <w:t>Lookout</w:t>
            </w:r>
          </w:p>
        </w:tc>
        <w:tc>
          <w:tcPr>
            <w:tcW w:w="991" w:type="pct"/>
            <w:vAlign w:val="center"/>
          </w:tcPr>
          <w:p w14:paraId="770F458C" w14:textId="77777777" w:rsidR="006101BD" w:rsidRPr="006E3D88" w:rsidRDefault="006101BD" w:rsidP="006101BD">
            <w:pPr>
              <w:pStyle w:val="TableBodyTextMIRB"/>
            </w:pPr>
            <w:r w:rsidRPr="006E3D88">
              <w:t>LKOUT</w:t>
            </w:r>
          </w:p>
        </w:tc>
        <w:tc>
          <w:tcPr>
            <w:tcW w:w="1036" w:type="pct"/>
            <w:vAlign w:val="center"/>
          </w:tcPr>
          <w:p w14:paraId="1FEC15BB" w14:textId="77777777" w:rsidR="006101BD" w:rsidRDefault="006101BD" w:rsidP="006101BD">
            <w:pPr>
              <w:pStyle w:val="TableBodyTextMIRB"/>
            </w:pPr>
            <w:r w:rsidRPr="00B44BCA">
              <w:t>Not applicable</w:t>
            </w:r>
          </w:p>
        </w:tc>
        <w:tc>
          <w:tcPr>
            <w:tcW w:w="946" w:type="pct"/>
            <w:vAlign w:val="center"/>
          </w:tcPr>
          <w:p w14:paraId="3F0A79E1" w14:textId="77777777" w:rsidR="006101BD" w:rsidRDefault="006101BD" w:rsidP="006101BD">
            <w:pPr>
              <w:pStyle w:val="TableBodyTextMIRB"/>
            </w:pPr>
            <w:r w:rsidRPr="00EE4FB1">
              <w:t>Not applicable</w:t>
            </w:r>
          </w:p>
        </w:tc>
        <w:tc>
          <w:tcPr>
            <w:tcW w:w="901" w:type="pct"/>
            <w:vAlign w:val="center"/>
          </w:tcPr>
          <w:p w14:paraId="0FF28981" w14:textId="77777777" w:rsidR="006101BD" w:rsidRDefault="006101BD" w:rsidP="006101BD">
            <w:pPr>
              <w:pStyle w:val="TableBodyTextMIRB"/>
            </w:pPr>
            <w:r w:rsidRPr="00EE4FB1">
              <w:t>Not applicable</w:t>
            </w:r>
          </w:p>
        </w:tc>
      </w:tr>
      <w:tr w:rsidR="006101BD" w14:paraId="1A77A1E0" w14:textId="77777777" w:rsidTr="006101BD">
        <w:trPr>
          <w:cantSplit/>
        </w:trPr>
        <w:tc>
          <w:tcPr>
            <w:tcW w:w="1126" w:type="pct"/>
            <w:vAlign w:val="center"/>
          </w:tcPr>
          <w:p w14:paraId="01C19CD1" w14:textId="77777777" w:rsidR="006101BD" w:rsidRPr="006E3D88" w:rsidRDefault="006101BD" w:rsidP="006101BD">
            <w:pPr>
              <w:pStyle w:val="TableBodyTextMIRB"/>
            </w:pPr>
            <w:r w:rsidRPr="006E3D88">
              <w:t>Loop</w:t>
            </w:r>
          </w:p>
        </w:tc>
        <w:tc>
          <w:tcPr>
            <w:tcW w:w="991" w:type="pct"/>
            <w:vAlign w:val="center"/>
          </w:tcPr>
          <w:p w14:paraId="7BA9B465" w14:textId="77777777" w:rsidR="006101BD" w:rsidRPr="006E3D88" w:rsidRDefault="006101BD" w:rsidP="006101BD">
            <w:pPr>
              <w:pStyle w:val="TableBodyTextMIRB"/>
            </w:pPr>
            <w:r w:rsidRPr="006E3D88">
              <w:t>LOOP</w:t>
            </w:r>
          </w:p>
        </w:tc>
        <w:tc>
          <w:tcPr>
            <w:tcW w:w="1036" w:type="pct"/>
            <w:vAlign w:val="center"/>
          </w:tcPr>
          <w:p w14:paraId="387A88EB" w14:textId="77777777" w:rsidR="006101BD" w:rsidRDefault="006101BD" w:rsidP="006101BD">
            <w:pPr>
              <w:pStyle w:val="TableBodyTextMIRB"/>
            </w:pPr>
            <w:r w:rsidRPr="00B44BCA">
              <w:t>Not applicable</w:t>
            </w:r>
          </w:p>
        </w:tc>
        <w:tc>
          <w:tcPr>
            <w:tcW w:w="946" w:type="pct"/>
            <w:vAlign w:val="center"/>
          </w:tcPr>
          <w:p w14:paraId="4FE38473" w14:textId="77777777" w:rsidR="006101BD" w:rsidRDefault="006101BD" w:rsidP="006101BD">
            <w:pPr>
              <w:pStyle w:val="TableBodyTextMIRB"/>
            </w:pPr>
            <w:r w:rsidRPr="00EE4FB1">
              <w:t>Not applicable</w:t>
            </w:r>
          </w:p>
        </w:tc>
        <w:tc>
          <w:tcPr>
            <w:tcW w:w="901" w:type="pct"/>
            <w:vAlign w:val="center"/>
          </w:tcPr>
          <w:p w14:paraId="665D0AE3" w14:textId="77777777" w:rsidR="006101BD" w:rsidRDefault="006101BD" w:rsidP="006101BD">
            <w:pPr>
              <w:pStyle w:val="TableBodyTextMIRB"/>
            </w:pPr>
            <w:r w:rsidRPr="00EE4FB1">
              <w:t>Not applicable</w:t>
            </w:r>
          </w:p>
        </w:tc>
      </w:tr>
      <w:tr w:rsidR="006101BD" w14:paraId="11E08544" w14:textId="77777777" w:rsidTr="006101BD">
        <w:trPr>
          <w:cantSplit/>
        </w:trPr>
        <w:tc>
          <w:tcPr>
            <w:tcW w:w="1126" w:type="pct"/>
            <w:vAlign w:val="center"/>
          </w:tcPr>
          <w:p w14:paraId="7A89C811" w14:textId="77777777" w:rsidR="006101BD" w:rsidRPr="006E3D88" w:rsidRDefault="006101BD" w:rsidP="006101BD">
            <w:pPr>
              <w:pStyle w:val="TableBodyTextMIRB"/>
            </w:pPr>
            <w:r w:rsidRPr="006E3D88">
              <w:t>Mall</w:t>
            </w:r>
          </w:p>
        </w:tc>
        <w:tc>
          <w:tcPr>
            <w:tcW w:w="991" w:type="pct"/>
            <w:vAlign w:val="center"/>
          </w:tcPr>
          <w:p w14:paraId="12CD2F23" w14:textId="77777777" w:rsidR="006101BD" w:rsidRPr="006E3D88" w:rsidRDefault="006101BD" w:rsidP="006101BD">
            <w:pPr>
              <w:pStyle w:val="TableBodyTextMIRB"/>
            </w:pPr>
            <w:r w:rsidRPr="006E3D88">
              <w:t>MALL</w:t>
            </w:r>
          </w:p>
        </w:tc>
        <w:tc>
          <w:tcPr>
            <w:tcW w:w="1036" w:type="pct"/>
            <w:vAlign w:val="center"/>
          </w:tcPr>
          <w:p w14:paraId="64960809" w14:textId="77777777" w:rsidR="006101BD" w:rsidRDefault="006101BD" w:rsidP="006101BD">
            <w:pPr>
              <w:pStyle w:val="TableBodyTextMIRB"/>
            </w:pPr>
            <w:r w:rsidRPr="00B44BCA">
              <w:t>Not applicable</w:t>
            </w:r>
          </w:p>
        </w:tc>
        <w:tc>
          <w:tcPr>
            <w:tcW w:w="946" w:type="pct"/>
            <w:vAlign w:val="center"/>
          </w:tcPr>
          <w:p w14:paraId="6ABF358E" w14:textId="77777777" w:rsidR="006101BD" w:rsidRDefault="006101BD" w:rsidP="006101BD">
            <w:pPr>
              <w:pStyle w:val="TableBodyTextMIRB"/>
            </w:pPr>
            <w:r w:rsidRPr="00EE4FB1">
              <w:t>Not applicable</w:t>
            </w:r>
          </w:p>
        </w:tc>
        <w:tc>
          <w:tcPr>
            <w:tcW w:w="901" w:type="pct"/>
            <w:vAlign w:val="center"/>
          </w:tcPr>
          <w:p w14:paraId="44768531" w14:textId="77777777" w:rsidR="006101BD" w:rsidRDefault="006101BD" w:rsidP="006101BD">
            <w:pPr>
              <w:pStyle w:val="TableBodyTextMIRB"/>
            </w:pPr>
            <w:r w:rsidRPr="00EE4FB1">
              <w:t>Not applicable</w:t>
            </w:r>
          </w:p>
        </w:tc>
      </w:tr>
      <w:tr w:rsidR="006101BD" w14:paraId="37EF4FBE" w14:textId="77777777" w:rsidTr="006101BD">
        <w:trPr>
          <w:cantSplit/>
        </w:trPr>
        <w:tc>
          <w:tcPr>
            <w:tcW w:w="1126" w:type="pct"/>
            <w:vAlign w:val="center"/>
          </w:tcPr>
          <w:p w14:paraId="6D653AB9" w14:textId="77777777" w:rsidR="006101BD" w:rsidRPr="006E3D88" w:rsidRDefault="006101BD" w:rsidP="006101BD">
            <w:pPr>
              <w:pStyle w:val="TableBodyTextMIRB"/>
            </w:pPr>
            <w:r w:rsidRPr="006E3D88">
              <w:t>Manor</w:t>
            </w:r>
          </w:p>
        </w:tc>
        <w:tc>
          <w:tcPr>
            <w:tcW w:w="991" w:type="pct"/>
            <w:vAlign w:val="center"/>
          </w:tcPr>
          <w:p w14:paraId="5F8AADD0" w14:textId="77777777" w:rsidR="006101BD" w:rsidRPr="006E3D88" w:rsidRDefault="006101BD" w:rsidP="006101BD">
            <w:pPr>
              <w:pStyle w:val="TableBodyTextMIRB"/>
            </w:pPr>
            <w:r w:rsidRPr="006E3D88">
              <w:t>MANOR</w:t>
            </w:r>
          </w:p>
        </w:tc>
        <w:tc>
          <w:tcPr>
            <w:tcW w:w="1036" w:type="pct"/>
            <w:vAlign w:val="center"/>
          </w:tcPr>
          <w:p w14:paraId="663ADFE6" w14:textId="77777777" w:rsidR="006101BD" w:rsidRDefault="006101BD" w:rsidP="006101BD">
            <w:pPr>
              <w:pStyle w:val="TableBodyTextMIRB"/>
            </w:pPr>
            <w:r w:rsidRPr="00B44BCA">
              <w:t>Not applicable</w:t>
            </w:r>
          </w:p>
        </w:tc>
        <w:tc>
          <w:tcPr>
            <w:tcW w:w="946" w:type="pct"/>
            <w:vAlign w:val="center"/>
          </w:tcPr>
          <w:p w14:paraId="7BAC6480" w14:textId="77777777" w:rsidR="006101BD" w:rsidRDefault="006101BD" w:rsidP="006101BD">
            <w:pPr>
              <w:pStyle w:val="TableBodyTextMIRB"/>
            </w:pPr>
            <w:r w:rsidRPr="00EE4FB1">
              <w:t>Not applicable</w:t>
            </w:r>
          </w:p>
        </w:tc>
        <w:tc>
          <w:tcPr>
            <w:tcW w:w="901" w:type="pct"/>
            <w:vAlign w:val="center"/>
          </w:tcPr>
          <w:p w14:paraId="1F987C8F" w14:textId="77777777" w:rsidR="006101BD" w:rsidRDefault="006101BD" w:rsidP="006101BD">
            <w:pPr>
              <w:pStyle w:val="TableBodyTextMIRB"/>
            </w:pPr>
            <w:r w:rsidRPr="00EE4FB1">
              <w:t>Not applicable</w:t>
            </w:r>
          </w:p>
        </w:tc>
      </w:tr>
      <w:tr w:rsidR="006101BD" w14:paraId="23241EE9" w14:textId="77777777" w:rsidTr="006101BD">
        <w:trPr>
          <w:cantSplit/>
        </w:trPr>
        <w:tc>
          <w:tcPr>
            <w:tcW w:w="1126" w:type="pct"/>
            <w:vAlign w:val="center"/>
          </w:tcPr>
          <w:p w14:paraId="72D30509" w14:textId="77777777" w:rsidR="006101BD" w:rsidRPr="006E3D88" w:rsidRDefault="006101BD" w:rsidP="006101BD">
            <w:pPr>
              <w:pStyle w:val="TableBodyTextMIRB"/>
            </w:pPr>
            <w:r w:rsidRPr="006E3D88">
              <w:t>Market</w:t>
            </w:r>
          </w:p>
        </w:tc>
        <w:tc>
          <w:tcPr>
            <w:tcW w:w="991" w:type="pct"/>
            <w:vAlign w:val="center"/>
          </w:tcPr>
          <w:p w14:paraId="24752262" w14:textId="77777777" w:rsidR="006101BD" w:rsidRPr="006E3D88" w:rsidRDefault="006101BD" w:rsidP="006101BD">
            <w:pPr>
              <w:pStyle w:val="TableBodyTextMIRB"/>
            </w:pPr>
            <w:r w:rsidRPr="006E3D88">
              <w:t>MKT</w:t>
            </w:r>
          </w:p>
        </w:tc>
        <w:tc>
          <w:tcPr>
            <w:tcW w:w="1036" w:type="pct"/>
            <w:vAlign w:val="center"/>
          </w:tcPr>
          <w:p w14:paraId="3CB4C3AC" w14:textId="77777777" w:rsidR="006101BD" w:rsidRDefault="006101BD" w:rsidP="006101BD">
            <w:pPr>
              <w:pStyle w:val="TableBodyTextMIRB"/>
            </w:pPr>
            <w:r w:rsidRPr="00B44BCA">
              <w:t>Not applicable</w:t>
            </w:r>
          </w:p>
        </w:tc>
        <w:tc>
          <w:tcPr>
            <w:tcW w:w="946" w:type="pct"/>
            <w:vAlign w:val="center"/>
          </w:tcPr>
          <w:p w14:paraId="7DC36E8E" w14:textId="77777777" w:rsidR="006101BD" w:rsidRDefault="006101BD" w:rsidP="006101BD">
            <w:pPr>
              <w:pStyle w:val="TableBodyTextMIRB"/>
            </w:pPr>
            <w:r w:rsidRPr="00EE4FB1">
              <w:t>Not applicable</w:t>
            </w:r>
          </w:p>
        </w:tc>
        <w:tc>
          <w:tcPr>
            <w:tcW w:w="901" w:type="pct"/>
            <w:vAlign w:val="center"/>
          </w:tcPr>
          <w:p w14:paraId="4D752BF4" w14:textId="77777777" w:rsidR="006101BD" w:rsidRDefault="006101BD" w:rsidP="006101BD">
            <w:pPr>
              <w:pStyle w:val="TableBodyTextMIRB"/>
            </w:pPr>
            <w:r w:rsidRPr="00EE4FB1">
              <w:t>Not applicable</w:t>
            </w:r>
          </w:p>
        </w:tc>
      </w:tr>
      <w:tr w:rsidR="006101BD" w14:paraId="5424714D" w14:textId="77777777" w:rsidTr="006101BD">
        <w:trPr>
          <w:cantSplit/>
        </w:trPr>
        <w:tc>
          <w:tcPr>
            <w:tcW w:w="1126" w:type="pct"/>
            <w:vAlign w:val="center"/>
          </w:tcPr>
          <w:p w14:paraId="3BC2A05E" w14:textId="77777777" w:rsidR="006101BD" w:rsidRPr="006E3D88" w:rsidRDefault="006101BD" w:rsidP="006101BD">
            <w:pPr>
              <w:pStyle w:val="TableBodyTextMIRB"/>
            </w:pPr>
            <w:r w:rsidRPr="006E3D88">
              <w:t>Maze</w:t>
            </w:r>
          </w:p>
        </w:tc>
        <w:tc>
          <w:tcPr>
            <w:tcW w:w="991" w:type="pct"/>
            <w:vAlign w:val="center"/>
          </w:tcPr>
          <w:p w14:paraId="348F1A2E" w14:textId="77777777" w:rsidR="006101BD" w:rsidRPr="006E3D88" w:rsidRDefault="006101BD" w:rsidP="006101BD">
            <w:pPr>
              <w:pStyle w:val="TableBodyTextMIRB"/>
            </w:pPr>
            <w:r w:rsidRPr="006E3D88">
              <w:t>MAZE</w:t>
            </w:r>
          </w:p>
        </w:tc>
        <w:tc>
          <w:tcPr>
            <w:tcW w:w="1036" w:type="pct"/>
            <w:vAlign w:val="center"/>
          </w:tcPr>
          <w:p w14:paraId="70EC1CFE" w14:textId="77777777" w:rsidR="006101BD" w:rsidRDefault="006101BD" w:rsidP="006101BD">
            <w:pPr>
              <w:pStyle w:val="TableBodyTextMIRB"/>
            </w:pPr>
            <w:r w:rsidRPr="00B44BCA">
              <w:t>Not applicable</w:t>
            </w:r>
          </w:p>
        </w:tc>
        <w:tc>
          <w:tcPr>
            <w:tcW w:w="946" w:type="pct"/>
            <w:vAlign w:val="center"/>
          </w:tcPr>
          <w:p w14:paraId="2D2124A6" w14:textId="77777777" w:rsidR="006101BD" w:rsidRDefault="006101BD" w:rsidP="006101BD">
            <w:pPr>
              <w:pStyle w:val="TableBodyTextMIRB"/>
            </w:pPr>
            <w:r w:rsidRPr="00EE4FB1">
              <w:t>Not applicable</w:t>
            </w:r>
          </w:p>
        </w:tc>
        <w:tc>
          <w:tcPr>
            <w:tcW w:w="901" w:type="pct"/>
            <w:vAlign w:val="center"/>
          </w:tcPr>
          <w:p w14:paraId="6B87CF31" w14:textId="77777777" w:rsidR="006101BD" w:rsidRDefault="006101BD" w:rsidP="006101BD">
            <w:pPr>
              <w:pStyle w:val="TableBodyTextMIRB"/>
            </w:pPr>
            <w:r w:rsidRPr="00EE4FB1">
              <w:t>Not applicable</w:t>
            </w:r>
          </w:p>
        </w:tc>
      </w:tr>
      <w:tr w:rsidR="006101BD" w14:paraId="2F0CF65E" w14:textId="77777777" w:rsidTr="006101BD">
        <w:trPr>
          <w:cantSplit/>
        </w:trPr>
        <w:tc>
          <w:tcPr>
            <w:tcW w:w="1126" w:type="pct"/>
            <w:vAlign w:val="center"/>
          </w:tcPr>
          <w:p w14:paraId="151B8366" w14:textId="77777777" w:rsidR="006101BD" w:rsidRPr="006E3D88" w:rsidRDefault="006101BD" w:rsidP="006101BD">
            <w:pPr>
              <w:pStyle w:val="TableBodyTextMIRB"/>
            </w:pPr>
            <w:r w:rsidRPr="006E3D88">
              <w:t>Meadow</w:t>
            </w:r>
          </w:p>
        </w:tc>
        <w:tc>
          <w:tcPr>
            <w:tcW w:w="991" w:type="pct"/>
            <w:vAlign w:val="center"/>
          </w:tcPr>
          <w:p w14:paraId="5B8C8D29" w14:textId="77777777" w:rsidR="006101BD" w:rsidRPr="006E3D88" w:rsidRDefault="006101BD" w:rsidP="006101BD">
            <w:pPr>
              <w:pStyle w:val="TableBodyTextMIRB"/>
            </w:pPr>
            <w:r w:rsidRPr="006E3D88">
              <w:t>MEADOW</w:t>
            </w:r>
          </w:p>
        </w:tc>
        <w:tc>
          <w:tcPr>
            <w:tcW w:w="1036" w:type="pct"/>
            <w:vAlign w:val="center"/>
          </w:tcPr>
          <w:p w14:paraId="3A104512" w14:textId="77777777" w:rsidR="006101BD" w:rsidRDefault="006101BD" w:rsidP="006101BD">
            <w:pPr>
              <w:pStyle w:val="TableBodyTextMIRB"/>
            </w:pPr>
            <w:r w:rsidRPr="00B44BCA">
              <w:t>Not applicable</w:t>
            </w:r>
          </w:p>
        </w:tc>
        <w:tc>
          <w:tcPr>
            <w:tcW w:w="946" w:type="pct"/>
            <w:vAlign w:val="center"/>
          </w:tcPr>
          <w:p w14:paraId="1D36A1F3" w14:textId="77777777" w:rsidR="006101BD" w:rsidRDefault="006101BD" w:rsidP="006101BD">
            <w:pPr>
              <w:pStyle w:val="TableBodyTextMIRB"/>
            </w:pPr>
            <w:r w:rsidRPr="00EE4FB1">
              <w:t>Not applicable</w:t>
            </w:r>
          </w:p>
        </w:tc>
        <w:tc>
          <w:tcPr>
            <w:tcW w:w="901" w:type="pct"/>
            <w:vAlign w:val="center"/>
          </w:tcPr>
          <w:p w14:paraId="53EFBC05" w14:textId="77777777" w:rsidR="006101BD" w:rsidRDefault="006101BD" w:rsidP="006101BD">
            <w:pPr>
              <w:pStyle w:val="TableBodyTextMIRB"/>
            </w:pPr>
            <w:r w:rsidRPr="00EE4FB1">
              <w:t>Not applicable</w:t>
            </w:r>
          </w:p>
        </w:tc>
      </w:tr>
      <w:tr w:rsidR="006101BD" w14:paraId="144FC1FD" w14:textId="77777777" w:rsidTr="006101BD">
        <w:trPr>
          <w:cantSplit/>
        </w:trPr>
        <w:tc>
          <w:tcPr>
            <w:tcW w:w="1126" w:type="pct"/>
            <w:vAlign w:val="center"/>
          </w:tcPr>
          <w:p w14:paraId="1F5432DE" w14:textId="77777777" w:rsidR="006101BD" w:rsidRPr="006E3D88" w:rsidRDefault="006101BD" w:rsidP="006101BD">
            <w:pPr>
              <w:pStyle w:val="TableBodyTextMIRB"/>
            </w:pPr>
            <w:r w:rsidRPr="006E3D88">
              <w:t>Mews</w:t>
            </w:r>
          </w:p>
        </w:tc>
        <w:tc>
          <w:tcPr>
            <w:tcW w:w="991" w:type="pct"/>
            <w:vAlign w:val="center"/>
          </w:tcPr>
          <w:p w14:paraId="7C302365" w14:textId="77777777" w:rsidR="006101BD" w:rsidRPr="006E3D88" w:rsidRDefault="006101BD" w:rsidP="006101BD">
            <w:pPr>
              <w:pStyle w:val="TableBodyTextMIRB"/>
            </w:pPr>
            <w:r w:rsidRPr="006E3D88">
              <w:t>MEWS</w:t>
            </w:r>
          </w:p>
        </w:tc>
        <w:tc>
          <w:tcPr>
            <w:tcW w:w="1036" w:type="pct"/>
            <w:vAlign w:val="center"/>
          </w:tcPr>
          <w:p w14:paraId="5DCAD519" w14:textId="77777777" w:rsidR="006101BD" w:rsidRDefault="006101BD" w:rsidP="006101BD">
            <w:pPr>
              <w:pStyle w:val="TableBodyTextMIRB"/>
            </w:pPr>
            <w:r w:rsidRPr="00B44BCA">
              <w:t>Not applicable</w:t>
            </w:r>
          </w:p>
        </w:tc>
        <w:tc>
          <w:tcPr>
            <w:tcW w:w="946" w:type="pct"/>
            <w:vAlign w:val="center"/>
          </w:tcPr>
          <w:p w14:paraId="495E0037" w14:textId="77777777" w:rsidR="006101BD" w:rsidRDefault="006101BD" w:rsidP="006101BD">
            <w:pPr>
              <w:pStyle w:val="TableBodyTextMIRB"/>
            </w:pPr>
            <w:r w:rsidRPr="00EE4FB1">
              <w:t>Not applicable</w:t>
            </w:r>
          </w:p>
        </w:tc>
        <w:tc>
          <w:tcPr>
            <w:tcW w:w="901" w:type="pct"/>
            <w:vAlign w:val="center"/>
          </w:tcPr>
          <w:p w14:paraId="363B198B" w14:textId="77777777" w:rsidR="006101BD" w:rsidRDefault="006101BD" w:rsidP="006101BD">
            <w:pPr>
              <w:pStyle w:val="TableBodyTextMIRB"/>
            </w:pPr>
            <w:r w:rsidRPr="00EE4FB1">
              <w:t>Not applicable</w:t>
            </w:r>
          </w:p>
        </w:tc>
      </w:tr>
      <w:tr w:rsidR="006101BD" w14:paraId="528B78DD" w14:textId="77777777" w:rsidTr="006101BD">
        <w:trPr>
          <w:cantSplit/>
        </w:trPr>
        <w:tc>
          <w:tcPr>
            <w:tcW w:w="1126" w:type="pct"/>
            <w:vAlign w:val="center"/>
          </w:tcPr>
          <w:p w14:paraId="52D1CE3E" w14:textId="77777777" w:rsidR="006101BD" w:rsidRPr="006E3D88" w:rsidRDefault="006101BD" w:rsidP="006101BD">
            <w:pPr>
              <w:pStyle w:val="TableBodyTextMIRB"/>
            </w:pPr>
            <w:proofErr w:type="spellStart"/>
            <w:r w:rsidRPr="006E3D88">
              <w:t>Millway</w:t>
            </w:r>
            <w:proofErr w:type="spellEnd"/>
          </w:p>
        </w:tc>
        <w:tc>
          <w:tcPr>
            <w:tcW w:w="991" w:type="pct"/>
            <w:vAlign w:val="center"/>
          </w:tcPr>
          <w:p w14:paraId="55E1F75D" w14:textId="77777777" w:rsidR="006101BD" w:rsidRPr="006E3D88" w:rsidRDefault="006101BD" w:rsidP="006101BD">
            <w:pPr>
              <w:pStyle w:val="TableBodyTextMIRB"/>
            </w:pPr>
            <w:r w:rsidRPr="006E3D88">
              <w:t>MILLWAY</w:t>
            </w:r>
          </w:p>
        </w:tc>
        <w:tc>
          <w:tcPr>
            <w:tcW w:w="1036" w:type="pct"/>
            <w:vAlign w:val="center"/>
          </w:tcPr>
          <w:p w14:paraId="58DB98A1" w14:textId="77777777" w:rsidR="006101BD" w:rsidRDefault="006101BD" w:rsidP="006101BD">
            <w:pPr>
              <w:pStyle w:val="TableBodyTextMIRB"/>
            </w:pPr>
            <w:r w:rsidRPr="00B44BCA">
              <w:t>Not applicable</w:t>
            </w:r>
          </w:p>
        </w:tc>
        <w:tc>
          <w:tcPr>
            <w:tcW w:w="946" w:type="pct"/>
            <w:vAlign w:val="center"/>
          </w:tcPr>
          <w:p w14:paraId="7B7B3D43" w14:textId="77777777" w:rsidR="006101BD" w:rsidRDefault="006101BD" w:rsidP="006101BD">
            <w:pPr>
              <w:pStyle w:val="TableBodyTextMIRB"/>
            </w:pPr>
            <w:r w:rsidRPr="00EE4FB1">
              <w:t>Not applicable</w:t>
            </w:r>
          </w:p>
        </w:tc>
        <w:tc>
          <w:tcPr>
            <w:tcW w:w="901" w:type="pct"/>
            <w:vAlign w:val="center"/>
          </w:tcPr>
          <w:p w14:paraId="41EA3F4E" w14:textId="77777777" w:rsidR="006101BD" w:rsidRDefault="006101BD" w:rsidP="006101BD">
            <w:pPr>
              <w:pStyle w:val="TableBodyTextMIRB"/>
            </w:pPr>
            <w:r w:rsidRPr="00EE4FB1">
              <w:t>Not applicable</w:t>
            </w:r>
          </w:p>
        </w:tc>
      </w:tr>
      <w:tr w:rsidR="006101BD" w14:paraId="192E399C" w14:textId="77777777" w:rsidTr="006101BD">
        <w:trPr>
          <w:cantSplit/>
        </w:trPr>
        <w:tc>
          <w:tcPr>
            <w:tcW w:w="1126" w:type="pct"/>
            <w:vAlign w:val="center"/>
          </w:tcPr>
          <w:p w14:paraId="4BA894D8" w14:textId="77777777" w:rsidR="006101BD" w:rsidRPr="006E3D88" w:rsidRDefault="006101BD" w:rsidP="006101BD">
            <w:pPr>
              <w:pStyle w:val="TableBodyTextMIRB"/>
            </w:pPr>
            <w:r w:rsidRPr="006E3D88">
              <w:t>Montée</w:t>
            </w:r>
          </w:p>
        </w:tc>
        <w:tc>
          <w:tcPr>
            <w:tcW w:w="991" w:type="pct"/>
            <w:vAlign w:val="center"/>
          </w:tcPr>
          <w:p w14:paraId="1D630527" w14:textId="77777777" w:rsidR="006101BD" w:rsidRPr="006E3D88" w:rsidRDefault="006101BD" w:rsidP="006101BD">
            <w:pPr>
              <w:pStyle w:val="TableBodyTextMIRB"/>
            </w:pPr>
            <w:r>
              <w:t>Not applicable</w:t>
            </w:r>
          </w:p>
        </w:tc>
        <w:tc>
          <w:tcPr>
            <w:tcW w:w="1036" w:type="pct"/>
            <w:vAlign w:val="center"/>
          </w:tcPr>
          <w:p w14:paraId="7AC9651B" w14:textId="77777777" w:rsidR="006101BD" w:rsidRPr="006E3D88" w:rsidRDefault="006101BD" w:rsidP="006101BD">
            <w:pPr>
              <w:pStyle w:val="TableBodyTextMIRB"/>
            </w:pPr>
            <w:r>
              <w:t>MONTÉE</w:t>
            </w:r>
          </w:p>
        </w:tc>
        <w:tc>
          <w:tcPr>
            <w:tcW w:w="946" w:type="pct"/>
            <w:vAlign w:val="center"/>
          </w:tcPr>
          <w:p w14:paraId="1B38C901" w14:textId="77777777" w:rsidR="006101BD" w:rsidRDefault="006101BD" w:rsidP="006101BD">
            <w:pPr>
              <w:pStyle w:val="TableBodyTextMIRB"/>
            </w:pPr>
            <w:r w:rsidRPr="00EE4FB1">
              <w:t>Not applicable</w:t>
            </w:r>
          </w:p>
        </w:tc>
        <w:tc>
          <w:tcPr>
            <w:tcW w:w="901" w:type="pct"/>
            <w:vAlign w:val="center"/>
          </w:tcPr>
          <w:p w14:paraId="6C83D924" w14:textId="77777777" w:rsidR="006101BD" w:rsidRDefault="006101BD" w:rsidP="006101BD">
            <w:pPr>
              <w:pStyle w:val="TableBodyTextMIRB"/>
            </w:pPr>
            <w:r w:rsidRPr="00EE4FB1">
              <w:t>Not applicable</w:t>
            </w:r>
          </w:p>
        </w:tc>
      </w:tr>
      <w:tr w:rsidR="006101BD" w14:paraId="152AFDB4" w14:textId="77777777" w:rsidTr="006101BD">
        <w:trPr>
          <w:cantSplit/>
        </w:trPr>
        <w:tc>
          <w:tcPr>
            <w:tcW w:w="1126" w:type="pct"/>
            <w:vAlign w:val="center"/>
          </w:tcPr>
          <w:p w14:paraId="1D64CF25" w14:textId="77777777" w:rsidR="006101BD" w:rsidRPr="006E3D88" w:rsidRDefault="006101BD" w:rsidP="006101BD">
            <w:pPr>
              <w:pStyle w:val="TableBodyTextMIRB"/>
            </w:pPr>
            <w:r w:rsidRPr="006E3D88">
              <w:t>Moor</w:t>
            </w:r>
          </w:p>
        </w:tc>
        <w:tc>
          <w:tcPr>
            <w:tcW w:w="991" w:type="pct"/>
            <w:vAlign w:val="center"/>
          </w:tcPr>
          <w:p w14:paraId="3F6B7E21" w14:textId="77777777" w:rsidR="006101BD" w:rsidRPr="006E3D88" w:rsidRDefault="006101BD" w:rsidP="006101BD">
            <w:pPr>
              <w:pStyle w:val="TableBodyTextMIRB"/>
            </w:pPr>
            <w:r w:rsidRPr="006E3D88">
              <w:t>MOOR</w:t>
            </w:r>
          </w:p>
        </w:tc>
        <w:tc>
          <w:tcPr>
            <w:tcW w:w="1036" w:type="pct"/>
            <w:vAlign w:val="center"/>
          </w:tcPr>
          <w:p w14:paraId="19D2A0F7" w14:textId="77777777" w:rsidR="006101BD" w:rsidRDefault="006101BD" w:rsidP="006101BD">
            <w:pPr>
              <w:pStyle w:val="TableBodyTextMIRB"/>
            </w:pPr>
            <w:r w:rsidRPr="00586BE2">
              <w:t>Not applicable</w:t>
            </w:r>
          </w:p>
        </w:tc>
        <w:tc>
          <w:tcPr>
            <w:tcW w:w="946" w:type="pct"/>
            <w:vAlign w:val="center"/>
          </w:tcPr>
          <w:p w14:paraId="4075E990" w14:textId="77777777" w:rsidR="006101BD" w:rsidRDefault="006101BD" w:rsidP="006101BD">
            <w:pPr>
              <w:pStyle w:val="TableBodyTextMIRB"/>
            </w:pPr>
            <w:r w:rsidRPr="00EE4FB1">
              <w:t>Not applicable</w:t>
            </w:r>
          </w:p>
        </w:tc>
        <w:tc>
          <w:tcPr>
            <w:tcW w:w="901" w:type="pct"/>
            <w:vAlign w:val="center"/>
          </w:tcPr>
          <w:p w14:paraId="068E1E3F" w14:textId="77777777" w:rsidR="006101BD" w:rsidRDefault="006101BD" w:rsidP="006101BD">
            <w:pPr>
              <w:pStyle w:val="TableBodyTextMIRB"/>
            </w:pPr>
            <w:r w:rsidRPr="00EE4FB1">
              <w:t>Not applicable</w:t>
            </w:r>
          </w:p>
        </w:tc>
      </w:tr>
      <w:tr w:rsidR="006101BD" w14:paraId="61572B1D" w14:textId="77777777" w:rsidTr="006101BD">
        <w:trPr>
          <w:cantSplit/>
        </w:trPr>
        <w:tc>
          <w:tcPr>
            <w:tcW w:w="1126" w:type="pct"/>
            <w:vAlign w:val="center"/>
          </w:tcPr>
          <w:p w14:paraId="2D539951" w14:textId="77777777" w:rsidR="006101BD" w:rsidRPr="006E3D88" w:rsidRDefault="006101BD" w:rsidP="006101BD">
            <w:pPr>
              <w:pStyle w:val="TableBodyTextMIRB"/>
            </w:pPr>
            <w:r w:rsidRPr="006E3D88">
              <w:t>Mount</w:t>
            </w:r>
          </w:p>
        </w:tc>
        <w:tc>
          <w:tcPr>
            <w:tcW w:w="991" w:type="pct"/>
            <w:vAlign w:val="center"/>
          </w:tcPr>
          <w:p w14:paraId="7B2D715E" w14:textId="77777777" w:rsidR="006101BD" w:rsidRPr="006E3D88" w:rsidRDefault="006101BD" w:rsidP="006101BD">
            <w:pPr>
              <w:pStyle w:val="TableBodyTextMIRB"/>
            </w:pPr>
            <w:r w:rsidRPr="006E3D88">
              <w:t>MOUNT</w:t>
            </w:r>
          </w:p>
        </w:tc>
        <w:tc>
          <w:tcPr>
            <w:tcW w:w="1036" w:type="pct"/>
            <w:vAlign w:val="center"/>
          </w:tcPr>
          <w:p w14:paraId="19632527" w14:textId="77777777" w:rsidR="006101BD" w:rsidRDefault="006101BD" w:rsidP="006101BD">
            <w:pPr>
              <w:pStyle w:val="TableBodyTextMIRB"/>
            </w:pPr>
            <w:r w:rsidRPr="00586BE2">
              <w:t>Not applicable</w:t>
            </w:r>
          </w:p>
        </w:tc>
        <w:tc>
          <w:tcPr>
            <w:tcW w:w="946" w:type="pct"/>
            <w:vAlign w:val="center"/>
          </w:tcPr>
          <w:p w14:paraId="0B950257" w14:textId="77777777" w:rsidR="006101BD" w:rsidRDefault="006101BD" w:rsidP="006101BD">
            <w:pPr>
              <w:pStyle w:val="TableBodyTextMIRB"/>
            </w:pPr>
            <w:r w:rsidRPr="00EE4FB1">
              <w:t>Not applicable</w:t>
            </w:r>
          </w:p>
        </w:tc>
        <w:tc>
          <w:tcPr>
            <w:tcW w:w="901" w:type="pct"/>
            <w:vAlign w:val="center"/>
          </w:tcPr>
          <w:p w14:paraId="6E878DC8" w14:textId="77777777" w:rsidR="006101BD" w:rsidRDefault="006101BD" w:rsidP="006101BD">
            <w:pPr>
              <w:pStyle w:val="TableBodyTextMIRB"/>
            </w:pPr>
            <w:r w:rsidRPr="00EE4FB1">
              <w:t>Not applicable</w:t>
            </w:r>
          </w:p>
        </w:tc>
      </w:tr>
      <w:tr w:rsidR="006101BD" w14:paraId="40405BBC" w14:textId="77777777" w:rsidTr="006101BD">
        <w:trPr>
          <w:cantSplit/>
        </w:trPr>
        <w:tc>
          <w:tcPr>
            <w:tcW w:w="1126" w:type="pct"/>
            <w:vAlign w:val="center"/>
          </w:tcPr>
          <w:p w14:paraId="681DE24E" w14:textId="77777777" w:rsidR="006101BD" w:rsidRPr="006E3D88" w:rsidRDefault="006101BD" w:rsidP="006101BD">
            <w:pPr>
              <w:pStyle w:val="TableBodyTextMIRB"/>
            </w:pPr>
            <w:r w:rsidRPr="006E3D88">
              <w:t>Mountain</w:t>
            </w:r>
          </w:p>
        </w:tc>
        <w:tc>
          <w:tcPr>
            <w:tcW w:w="991" w:type="pct"/>
            <w:vAlign w:val="center"/>
          </w:tcPr>
          <w:p w14:paraId="5D7FC451" w14:textId="77777777" w:rsidR="006101BD" w:rsidRPr="006E3D88" w:rsidRDefault="006101BD" w:rsidP="006101BD">
            <w:pPr>
              <w:pStyle w:val="TableBodyTextMIRB"/>
            </w:pPr>
            <w:r w:rsidRPr="006E3D88">
              <w:t>MTN</w:t>
            </w:r>
          </w:p>
        </w:tc>
        <w:tc>
          <w:tcPr>
            <w:tcW w:w="1036" w:type="pct"/>
            <w:vAlign w:val="center"/>
          </w:tcPr>
          <w:p w14:paraId="099B4C8B" w14:textId="77777777" w:rsidR="006101BD" w:rsidRDefault="006101BD" w:rsidP="006101BD">
            <w:pPr>
              <w:pStyle w:val="TableBodyTextMIRB"/>
            </w:pPr>
            <w:r w:rsidRPr="00586BE2">
              <w:t>Not applicable</w:t>
            </w:r>
          </w:p>
        </w:tc>
        <w:tc>
          <w:tcPr>
            <w:tcW w:w="946" w:type="pct"/>
            <w:vAlign w:val="center"/>
          </w:tcPr>
          <w:p w14:paraId="25D4204D" w14:textId="77777777" w:rsidR="006101BD" w:rsidRDefault="006101BD" w:rsidP="006101BD">
            <w:pPr>
              <w:pStyle w:val="TableBodyTextMIRB"/>
            </w:pPr>
            <w:r w:rsidRPr="00EE4FB1">
              <w:t>Not applicable</w:t>
            </w:r>
          </w:p>
        </w:tc>
        <w:tc>
          <w:tcPr>
            <w:tcW w:w="901" w:type="pct"/>
            <w:vAlign w:val="center"/>
          </w:tcPr>
          <w:p w14:paraId="55E7FF77" w14:textId="77777777" w:rsidR="006101BD" w:rsidRDefault="006101BD" w:rsidP="006101BD">
            <w:pPr>
              <w:pStyle w:val="TableBodyTextMIRB"/>
            </w:pPr>
            <w:r w:rsidRPr="00EE4FB1">
              <w:t>Not applicable</w:t>
            </w:r>
          </w:p>
        </w:tc>
      </w:tr>
      <w:tr w:rsidR="006101BD" w14:paraId="09F111CB" w14:textId="77777777" w:rsidTr="006101BD">
        <w:trPr>
          <w:cantSplit/>
        </w:trPr>
        <w:tc>
          <w:tcPr>
            <w:tcW w:w="1126" w:type="pct"/>
            <w:vAlign w:val="center"/>
          </w:tcPr>
          <w:p w14:paraId="000C1D88" w14:textId="77777777" w:rsidR="006101BD" w:rsidRPr="006E3D88" w:rsidRDefault="006101BD" w:rsidP="006101BD">
            <w:pPr>
              <w:pStyle w:val="TableBodyTextMIRB"/>
            </w:pPr>
            <w:r w:rsidRPr="006E3D88">
              <w:t>Orchard</w:t>
            </w:r>
          </w:p>
        </w:tc>
        <w:tc>
          <w:tcPr>
            <w:tcW w:w="991" w:type="pct"/>
            <w:vAlign w:val="center"/>
          </w:tcPr>
          <w:p w14:paraId="6BD5A2E6" w14:textId="77777777" w:rsidR="006101BD" w:rsidRPr="006E3D88" w:rsidRDefault="006101BD" w:rsidP="006101BD">
            <w:pPr>
              <w:pStyle w:val="TableBodyTextMIRB"/>
            </w:pPr>
            <w:r w:rsidRPr="006E3D88">
              <w:t>ORCH</w:t>
            </w:r>
          </w:p>
        </w:tc>
        <w:tc>
          <w:tcPr>
            <w:tcW w:w="1036" w:type="pct"/>
            <w:vAlign w:val="center"/>
          </w:tcPr>
          <w:p w14:paraId="7DD7501B" w14:textId="77777777" w:rsidR="006101BD" w:rsidRDefault="006101BD" w:rsidP="006101BD">
            <w:pPr>
              <w:pStyle w:val="TableBodyTextMIRB"/>
            </w:pPr>
            <w:r w:rsidRPr="00586BE2">
              <w:t>Not applicable</w:t>
            </w:r>
          </w:p>
        </w:tc>
        <w:tc>
          <w:tcPr>
            <w:tcW w:w="946" w:type="pct"/>
            <w:vAlign w:val="center"/>
          </w:tcPr>
          <w:p w14:paraId="482921B5" w14:textId="77777777" w:rsidR="006101BD" w:rsidRDefault="006101BD" w:rsidP="006101BD">
            <w:pPr>
              <w:pStyle w:val="TableBodyTextMIRB"/>
            </w:pPr>
            <w:r w:rsidRPr="00EE4FB1">
              <w:t>Not applicable</w:t>
            </w:r>
          </w:p>
        </w:tc>
        <w:tc>
          <w:tcPr>
            <w:tcW w:w="901" w:type="pct"/>
            <w:vAlign w:val="center"/>
          </w:tcPr>
          <w:p w14:paraId="6CFEE701" w14:textId="77777777" w:rsidR="006101BD" w:rsidRDefault="006101BD" w:rsidP="006101BD">
            <w:pPr>
              <w:pStyle w:val="TableBodyTextMIRB"/>
            </w:pPr>
            <w:r w:rsidRPr="00EE4FB1">
              <w:t>Not applicable</w:t>
            </w:r>
          </w:p>
        </w:tc>
      </w:tr>
      <w:tr w:rsidR="006101BD" w14:paraId="65D2C0B0" w14:textId="77777777" w:rsidTr="006101BD">
        <w:trPr>
          <w:cantSplit/>
        </w:trPr>
        <w:tc>
          <w:tcPr>
            <w:tcW w:w="1126" w:type="pct"/>
            <w:vAlign w:val="center"/>
          </w:tcPr>
          <w:p w14:paraId="0044591D" w14:textId="77777777" w:rsidR="006101BD" w:rsidRPr="006E3D88" w:rsidRDefault="006101BD" w:rsidP="006101BD">
            <w:pPr>
              <w:pStyle w:val="TableBodyTextMIRB"/>
            </w:pPr>
            <w:r w:rsidRPr="006E3D88">
              <w:t>Outlook</w:t>
            </w:r>
          </w:p>
        </w:tc>
        <w:tc>
          <w:tcPr>
            <w:tcW w:w="991" w:type="pct"/>
            <w:vAlign w:val="center"/>
          </w:tcPr>
          <w:p w14:paraId="591B6222" w14:textId="77777777" w:rsidR="006101BD" w:rsidRPr="006E3D88" w:rsidRDefault="006101BD" w:rsidP="006101BD">
            <w:pPr>
              <w:pStyle w:val="TableBodyTextMIRB"/>
            </w:pPr>
            <w:r w:rsidRPr="006E3D88">
              <w:t>OUTLOOK</w:t>
            </w:r>
          </w:p>
        </w:tc>
        <w:tc>
          <w:tcPr>
            <w:tcW w:w="1036" w:type="pct"/>
            <w:vAlign w:val="center"/>
          </w:tcPr>
          <w:p w14:paraId="0A909FD4" w14:textId="77777777" w:rsidR="006101BD" w:rsidRDefault="006101BD" w:rsidP="006101BD">
            <w:pPr>
              <w:pStyle w:val="TableBodyTextMIRB"/>
            </w:pPr>
            <w:r w:rsidRPr="00586BE2">
              <w:t>Not applicable</w:t>
            </w:r>
          </w:p>
        </w:tc>
        <w:tc>
          <w:tcPr>
            <w:tcW w:w="946" w:type="pct"/>
            <w:vAlign w:val="center"/>
          </w:tcPr>
          <w:p w14:paraId="695031F9" w14:textId="77777777" w:rsidR="006101BD" w:rsidRDefault="006101BD" w:rsidP="006101BD">
            <w:pPr>
              <w:pStyle w:val="TableBodyTextMIRB"/>
            </w:pPr>
            <w:r w:rsidRPr="00EE4FB1">
              <w:t>Not applicable</w:t>
            </w:r>
          </w:p>
        </w:tc>
        <w:tc>
          <w:tcPr>
            <w:tcW w:w="901" w:type="pct"/>
            <w:vAlign w:val="center"/>
          </w:tcPr>
          <w:p w14:paraId="449A12DF" w14:textId="77777777" w:rsidR="006101BD" w:rsidRDefault="006101BD" w:rsidP="006101BD">
            <w:pPr>
              <w:pStyle w:val="TableBodyTextMIRB"/>
            </w:pPr>
            <w:r w:rsidRPr="00EE4FB1">
              <w:t>Not applicable</w:t>
            </w:r>
          </w:p>
        </w:tc>
      </w:tr>
      <w:tr w:rsidR="006101BD" w14:paraId="366A7E58" w14:textId="77777777" w:rsidTr="006101BD">
        <w:trPr>
          <w:cantSplit/>
        </w:trPr>
        <w:tc>
          <w:tcPr>
            <w:tcW w:w="1126" w:type="pct"/>
            <w:vAlign w:val="center"/>
          </w:tcPr>
          <w:p w14:paraId="61370B4F" w14:textId="77777777" w:rsidR="006101BD" w:rsidRPr="006E3D88" w:rsidRDefault="006101BD" w:rsidP="006101BD">
            <w:pPr>
              <w:pStyle w:val="TableBodyTextMIRB"/>
            </w:pPr>
            <w:r w:rsidRPr="006E3D88">
              <w:t>Oval</w:t>
            </w:r>
          </w:p>
        </w:tc>
        <w:tc>
          <w:tcPr>
            <w:tcW w:w="991" w:type="pct"/>
            <w:vAlign w:val="center"/>
          </w:tcPr>
          <w:p w14:paraId="17B9BAB5" w14:textId="77777777" w:rsidR="006101BD" w:rsidRPr="006E3D88" w:rsidRDefault="006101BD" w:rsidP="006101BD">
            <w:pPr>
              <w:pStyle w:val="TableBodyTextMIRB"/>
            </w:pPr>
            <w:r w:rsidRPr="006E3D88">
              <w:t>OVAL</w:t>
            </w:r>
          </w:p>
        </w:tc>
        <w:tc>
          <w:tcPr>
            <w:tcW w:w="1036" w:type="pct"/>
            <w:vAlign w:val="center"/>
          </w:tcPr>
          <w:p w14:paraId="4B3C5F89" w14:textId="77777777" w:rsidR="006101BD" w:rsidRDefault="006101BD" w:rsidP="006101BD">
            <w:pPr>
              <w:pStyle w:val="TableBodyTextMIRB"/>
            </w:pPr>
            <w:r w:rsidRPr="00586BE2">
              <w:t>Not applicable</w:t>
            </w:r>
          </w:p>
        </w:tc>
        <w:tc>
          <w:tcPr>
            <w:tcW w:w="946" w:type="pct"/>
            <w:vAlign w:val="center"/>
          </w:tcPr>
          <w:p w14:paraId="6629E3EF" w14:textId="77777777" w:rsidR="006101BD" w:rsidRDefault="006101BD" w:rsidP="006101BD">
            <w:pPr>
              <w:pStyle w:val="TableBodyTextMIRB"/>
            </w:pPr>
            <w:r w:rsidRPr="00EE4FB1">
              <w:t>Not applicable</w:t>
            </w:r>
          </w:p>
        </w:tc>
        <w:tc>
          <w:tcPr>
            <w:tcW w:w="901" w:type="pct"/>
            <w:vAlign w:val="center"/>
          </w:tcPr>
          <w:p w14:paraId="701A2781" w14:textId="77777777" w:rsidR="006101BD" w:rsidRDefault="006101BD" w:rsidP="006101BD">
            <w:pPr>
              <w:pStyle w:val="TableBodyTextMIRB"/>
            </w:pPr>
            <w:r w:rsidRPr="00EE4FB1">
              <w:t>Not applicable</w:t>
            </w:r>
          </w:p>
        </w:tc>
      </w:tr>
      <w:tr w:rsidR="006101BD" w14:paraId="0A3F166F" w14:textId="77777777" w:rsidTr="006101BD">
        <w:trPr>
          <w:cantSplit/>
        </w:trPr>
        <w:tc>
          <w:tcPr>
            <w:tcW w:w="1126" w:type="pct"/>
            <w:vAlign w:val="center"/>
          </w:tcPr>
          <w:p w14:paraId="2E7DC0D3" w14:textId="77777777" w:rsidR="006101BD" w:rsidRPr="006E3D88" w:rsidRDefault="006101BD" w:rsidP="006101BD">
            <w:pPr>
              <w:pStyle w:val="TableBodyTextMIRB"/>
            </w:pPr>
            <w:r w:rsidRPr="006E3D88">
              <w:lastRenderedPageBreak/>
              <w:t>Overpass</w:t>
            </w:r>
          </w:p>
        </w:tc>
        <w:tc>
          <w:tcPr>
            <w:tcW w:w="991" w:type="pct"/>
            <w:vAlign w:val="center"/>
          </w:tcPr>
          <w:p w14:paraId="295B23BD" w14:textId="77777777" w:rsidR="006101BD" w:rsidRPr="006E3D88" w:rsidRDefault="006101BD" w:rsidP="006101BD">
            <w:pPr>
              <w:pStyle w:val="TableBodyTextMIRB"/>
            </w:pPr>
            <w:r>
              <w:t>OVERPASS</w:t>
            </w:r>
          </w:p>
        </w:tc>
        <w:tc>
          <w:tcPr>
            <w:tcW w:w="1036" w:type="pct"/>
            <w:vAlign w:val="center"/>
          </w:tcPr>
          <w:p w14:paraId="2876CF45" w14:textId="77777777" w:rsidR="006101BD" w:rsidRDefault="006101BD" w:rsidP="006101BD">
            <w:pPr>
              <w:pStyle w:val="TableBodyTextMIRB"/>
            </w:pPr>
            <w:r w:rsidRPr="00586BE2">
              <w:t>Not applicable</w:t>
            </w:r>
          </w:p>
        </w:tc>
        <w:tc>
          <w:tcPr>
            <w:tcW w:w="946" w:type="pct"/>
            <w:vAlign w:val="center"/>
          </w:tcPr>
          <w:p w14:paraId="70FA5A16" w14:textId="77777777" w:rsidR="006101BD" w:rsidRDefault="006101BD" w:rsidP="006101BD">
            <w:pPr>
              <w:pStyle w:val="TableBodyTextMIRB"/>
            </w:pPr>
            <w:r w:rsidRPr="00EE4FB1">
              <w:t>Not applicable</w:t>
            </w:r>
          </w:p>
        </w:tc>
        <w:tc>
          <w:tcPr>
            <w:tcW w:w="901" w:type="pct"/>
            <w:vAlign w:val="center"/>
          </w:tcPr>
          <w:p w14:paraId="4F5EFDE5" w14:textId="77777777" w:rsidR="006101BD" w:rsidRDefault="006101BD" w:rsidP="006101BD">
            <w:pPr>
              <w:pStyle w:val="TableBodyTextMIRB"/>
            </w:pPr>
            <w:r w:rsidRPr="00EE4FB1">
              <w:t>Not applicable</w:t>
            </w:r>
          </w:p>
        </w:tc>
      </w:tr>
      <w:tr w:rsidR="006101BD" w14:paraId="1702821F" w14:textId="77777777" w:rsidTr="006101BD">
        <w:trPr>
          <w:cantSplit/>
        </w:trPr>
        <w:tc>
          <w:tcPr>
            <w:tcW w:w="1126" w:type="pct"/>
            <w:vAlign w:val="center"/>
          </w:tcPr>
          <w:p w14:paraId="314C4471" w14:textId="77777777" w:rsidR="006101BD" w:rsidRPr="006E3D88" w:rsidRDefault="006101BD" w:rsidP="006101BD">
            <w:pPr>
              <w:pStyle w:val="TableBodyTextMIRB"/>
            </w:pPr>
            <w:r w:rsidRPr="006E3D88">
              <w:t>Parade</w:t>
            </w:r>
          </w:p>
        </w:tc>
        <w:tc>
          <w:tcPr>
            <w:tcW w:w="991" w:type="pct"/>
            <w:vAlign w:val="center"/>
          </w:tcPr>
          <w:p w14:paraId="55EA6BA8" w14:textId="77777777" w:rsidR="006101BD" w:rsidRPr="006E3D88" w:rsidRDefault="006101BD" w:rsidP="006101BD">
            <w:pPr>
              <w:pStyle w:val="TableBodyTextMIRB"/>
            </w:pPr>
            <w:r w:rsidRPr="006E3D88">
              <w:t>PARADE</w:t>
            </w:r>
          </w:p>
        </w:tc>
        <w:tc>
          <w:tcPr>
            <w:tcW w:w="1036" w:type="pct"/>
            <w:vAlign w:val="center"/>
          </w:tcPr>
          <w:p w14:paraId="1D30E63F" w14:textId="77777777" w:rsidR="006101BD" w:rsidRDefault="006101BD" w:rsidP="006101BD">
            <w:pPr>
              <w:pStyle w:val="TableBodyTextMIRB"/>
            </w:pPr>
            <w:r w:rsidRPr="007437C7">
              <w:t>Not applicable</w:t>
            </w:r>
          </w:p>
        </w:tc>
        <w:tc>
          <w:tcPr>
            <w:tcW w:w="946" w:type="pct"/>
            <w:vAlign w:val="center"/>
          </w:tcPr>
          <w:p w14:paraId="77FDCD09" w14:textId="77777777" w:rsidR="006101BD" w:rsidRDefault="006101BD" w:rsidP="006101BD">
            <w:pPr>
              <w:pStyle w:val="TableBodyTextMIRB"/>
            </w:pPr>
            <w:r w:rsidRPr="00487492">
              <w:t>Not applicable</w:t>
            </w:r>
          </w:p>
        </w:tc>
        <w:tc>
          <w:tcPr>
            <w:tcW w:w="901" w:type="pct"/>
            <w:vAlign w:val="center"/>
          </w:tcPr>
          <w:p w14:paraId="5EAFBD6A" w14:textId="77777777" w:rsidR="006101BD" w:rsidRDefault="006101BD" w:rsidP="006101BD">
            <w:pPr>
              <w:pStyle w:val="TableBodyTextMIRB"/>
            </w:pPr>
            <w:r w:rsidRPr="00487492">
              <w:t>Not applicable</w:t>
            </w:r>
          </w:p>
        </w:tc>
      </w:tr>
      <w:tr w:rsidR="006101BD" w14:paraId="0FC47941" w14:textId="77777777" w:rsidTr="006101BD">
        <w:trPr>
          <w:cantSplit/>
        </w:trPr>
        <w:tc>
          <w:tcPr>
            <w:tcW w:w="1126" w:type="pct"/>
            <w:vAlign w:val="center"/>
          </w:tcPr>
          <w:p w14:paraId="5646A757" w14:textId="77777777" w:rsidR="006101BD" w:rsidRPr="006E3D88" w:rsidRDefault="006101BD" w:rsidP="006101BD">
            <w:pPr>
              <w:pStyle w:val="TableBodyTextMIRB"/>
            </w:pPr>
            <w:r w:rsidRPr="006E3D88">
              <w:t>Parc</w:t>
            </w:r>
          </w:p>
        </w:tc>
        <w:tc>
          <w:tcPr>
            <w:tcW w:w="991" w:type="pct"/>
            <w:vAlign w:val="center"/>
          </w:tcPr>
          <w:p w14:paraId="6F8EAAC4" w14:textId="77777777" w:rsidR="006101BD" w:rsidRPr="006E3D88" w:rsidRDefault="006101BD" w:rsidP="006101BD">
            <w:pPr>
              <w:pStyle w:val="TableBodyTextMIRB"/>
            </w:pPr>
            <w:r w:rsidRPr="006E3D88">
              <w:t>PARC</w:t>
            </w:r>
          </w:p>
        </w:tc>
        <w:tc>
          <w:tcPr>
            <w:tcW w:w="1036" w:type="pct"/>
            <w:vAlign w:val="center"/>
          </w:tcPr>
          <w:p w14:paraId="4F3A0C33" w14:textId="77777777" w:rsidR="006101BD" w:rsidRDefault="006101BD" w:rsidP="006101BD">
            <w:pPr>
              <w:pStyle w:val="TableBodyTextMIRB"/>
            </w:pPr>
            <w:r w:rsidRPr="007437C7">
              <w:t>Not applicable</w:t>
            </w:r>
          </w:p>
        </w:tc>
        <w:tc>
          <w:tcPr>
            <w:tcW w:w="946" w:type="pct"/>
            <w:vAlign w:val="center"/>
          </w:tcPr>
          <w:p w14:paraId="00F2E90E" w14:textId="77777777" w:rsidR="006101BD" w:rsidRDefault="006101BD" w:rsidP="006101BD">
            <w:pPr>
              <w:pStyle w:val="TableBodyTextMIRB"/>
            </w:pPr>
            <w:r w:rsidRPr="00487492">
              <w:t>Not applicable</w:t>
            </w:r>
          </w:p>
        </w:tc>
        <w:tc>
          <w:tcPr>
            <w:tcW w:w="901" w:type="pct"/>
            <w:vAlign w:val="center"/>
          </w:tcPr>
          <w:p w14:paraId="01E3807A" w14:textId="77777777" w:rsidR="006101BD" w:rsidRDefault="006101BD" w:rsidP="006101BD">
            <w:pPr>
              <w:pStyle w:val="TableBodyTextMIRB"/>
            </w:pPr>
            <w:r w:rsidRPr="00487492">
              <w:t>Not applicable</w:t>
            </w:r>
          </w:p>
        </w:tc>
      </w:tr>
      <w:tr w:rsidR="006101BD" w14:paraId="092EC3C5" w14:textId="77777777" w:rsidTr="006101BD">
        <w:trPr>
          <w:cantSplit/>
        </w:trPr>
        <w:tc>
          <w:tcPr>
            <w:tcW w:w="1126" w:type="pct"/>
            <w:vAlign w:val="center"/>
          </w:tcPr>
          <w:p w14:paraId="7F6C62AD" w14:textId="77777777" w:rsidR="006101BD" w:rsidRPr="006E3D88" w:rsidRDefault="006101BD" w:rsidP="006101BD">
            <w:pPr>
              <w:pStyle w:val="TableBodyTextMIRB"/>
            </w:pPr>
            <w:r w:rsidRPr="006E3D88">
              <w:t>Park</w:t>
            </w:r>
          </w:p>
        </w:tc>
        <w:tc>
          <w:tcPr>
            <w:tcW w:w="991" w:type="pct"/>
            <w:vAlign w:val="center"/>
          </w:tcPr>
          <w:p w14:paraId="7C1270E8" w14:textId="77777777" w:rsidR="006101BD" w:rsidRPr="006E3D88" w:rsidRDefault="006101BD" w:rsidP="006101BD">
            <w:pPr>
              <w:pStyle w:val="TableBodyTextMIRB"/>
            </w:pPr>
            <w:r w:rsidRPr="006E3D88">
              <w:t>PK</w:t>
            </w:r>
          </w:p>
        </w:tc>
        <w:tc>
          <w:tcPr>
            <w:tcW w:w="1036" w:type="pct"/>
            <w:vAlign w:val="center"/>
          </w:tcPr>
          <w:p w14:paraId="6A8265A5" w14:textId="77777777" w:rsidR="006101BD" w:rsidRDefault="006101BD" w:rsidP="006101BD">
            <w:pPr>
              <w:pStyle w:val="TableBodyTextMIRB"/>
            </w:pPr>
            <w:r w:rsidRPr="007437C7">
              <w:t>Not applicable</w:t>
            </w:r>
          </w:p>
        </w:tc>
        <w:tc>
          <w:tcPr>
            <w:tcW w:w="946" w:type="pct"/>
            <w:vAlign w:val="center"/>
          </w:tcPr>
          <w:p w14:paraId="27826467" w14:textId="77777777" w:rsidR="006101BD" w:rsidRDefault="006101BD" w:rsidP="006101BD">
            <w:pPr>
              <w:pStyle w:val="TableBodyTextMIRB"/>
            </w:pPr>
            <w:r w:rsidRPr="00487492">
              <w:t>Not applicable</w:t>
            </w:r>
          </w:p>
        </w:tc>
        <w:tc>
          <w:tcPr>
            <w:tcW w:w="901" w:type="pct"/>
            <w:vAlign w:val="center"/>
          </w:tcPr>
          <w:p w14:paraId="505287C0" w14:textId="77777777" w:rsidR="006101BD" w:rsidRDefault="006101BD" w:rsidP="006101BD">
            <w:pPr>
              <w:pStyle w:val="TableBodyTextMIRB"/>
            </w:pPr>
            <w:r w:rsidRPr="00487492">
              <w:t>Not applicable</w:t>
            </w:r>
          </w:p>
        </w:tc>
      </w:tr>
      <w:tr w:rsidR="006101BD" w14:paraId="7BAE74C2" w14:textId="77777777" w:rsidTr="006101BD">
        <w:trPr>
          <w:cantSplit/>
        </w:trPr>
        <w:tc>
          <w:tcPr>
            <w:tcW w:w="1126" w:type="pct"/>
            <w:vAlign w:val="center"/>
          </w:tcPr>
          <w:p w14:paraId="62190912" w14:textId="77777777" w:rsidR="006101BD" w:rsidRPr="006E3D88" w:rsidRDefault="006101BD" w:rsidP="006101BD">
            <w:pPr>
              <w:pStyle w:val="TableBodyTextMIRB"/>
            </w:pPr>
            <w:r w:rsidRPr="006E3D88">
              <w:t>Parkway</w:t>
            </w:r>
          </w:p>
        </w:tc>
        <w:tc>
          <w:tcPr>
            <w:tcW w:w="991" w:type="pct"/>
            <w:vAlign w:val="center"/>
          </w:tcPr>
          <w:p w14:paraId="757DF3B1" w14:textId="77777777" w:rsidR="006101BD" w:rsidRPr="006E3D88" w:rsidRDefault="006101BD" w:rsidP="006101BD">
            <w:pPr>
              <w:pStyle w:val="TableBodyTextMIRB"/>
            </w:pPr>
            <w:r w:rsidRPr="006E3D88">
              <w:t>PKY</w:t>
            </w:r>
          </w:p>
        </w:tc>
        <w:tc>
          <w:tcPr>
            <w:tcW w:w="1036" w:type="pct"/>
            <w:vAlign w:val="center"/>
          </w:tcPr>
          <w:p w14:paraId="7BFACCAD" w14:textId="77777777" w:rsidR="006101BD" w:rsidRDefault="006101BD" w:rsidP="006101BD">
            <w:pPr>
              <w:pStyle w:val="TableBodyTextMIRB"/>
            </w:pPr>
            <w:r w:rsidRPr="007437C7">
              <w:t>Not applicable</w:t>
            </w:r>
          </w:p>
        </w:tc>
        <w:tc>
          <w:tcPr>
            <w:tcW w:w="946" w:type="pct"/>
            <w:vAlign w:val="center"/>
          </w:tcPr>
          <w:p w14:paraId="5F8B00F5" w14:textId="77777777" w:rsidR="006101BD" w:rsidRDefault="006101BD" w:rsidP="006101BD">
            <w:pPr>
              <w:pStyle w:val="TableBodyTextMIRB"/>
            </w:pPr>
            <w:r w:rsidRPr="00487492">
              <w:t>Not applicable</w:t>
            </w:r>
          </w:p>
        </w:tc>
        <w:tc>
          <w:tcPr>
            <w:tcW w:w="901" w:type="pct"/>
            <w:vAlign w:val="center"/>
          </w:tcPr>
          <w:p w14:paraId="72B0976F" w14:textId="77777777" w:rsidR="006101BD" w:rsidRDefault="006101BD" w:rsidP="006101BD">
            <w:pPr>
              <w:pStyle w:val="TableBodyTextMIRB"/>
            </w:pPr>
            <w:r w:rsidRPr="00487492">
              <w:t>Not applicable</w:t>
            </w:r>
          </w:p>
        </w:tc>
      </w:tr>
      <w:tr w:rsidR="006101BD" w14:paraId="2B3BD5BE" w14:textId="77777777" w:rsidTr="006101BD">
        <w:trPr>
          <w:cantSplit/>
        </w:trPr>
        <w:tc>
          <w:tcPr>
            <w:tcW w:w="1126" w:type="pct"/>
            <w:vAlign w:val="center"/>
          </w:tcPr>
          <w:p w14:paraId="6EC224FE" w14:textId="77777777" w:rsidR="006101BD" w:rsidRPr="006E3D88" w:rsidRDefault="006101BD" w:rsidP="006101BD">
            <w:pPr>
              <w:pStyle w:val="TableBodyTextMIRB"/>
            </w:pPr>
            <w:r w:rsidRPr="006E3D88">
              <w:t>Pass</w:t>
            </w:r>
          </w:p>
        </w:tc>
        <w:tc>
          <w:tcPr>
            <w:tcW w:w="991" w:type="pct"/>
            <w:vAlign w:val="center"/>
          </w:tcPr>
          <w:p w14:paraId="2912217B" w14:textId="77777777" w:rsidR="006101BD" w:rsidRPr="006E3D88" w:rsidRDefault="006101BD" w:rsidP="006101BD">
            <w:pPr>
              <w:pStyle w:val="TableBodyTextMIRB"/>
            </w:pPr>
            <w:r w:rsidRPr="006E3D88">
              <w:t>PS</w:t>
            </w:r>
          </w:p>
        </w:tc>
        <w:tc>
          <w:tcPr>
            <w:tcW w:w="1036" w:type="pct"/>
            <w:vAlign w:val="center"/>
          </w:tcPr>
          <w:p w14:paraId="379B333E" w14:textId="77777777" w:rsidR="006101BD" w:rsidRDefault="006101BD" w:rsidP="006101BD">
            <w:pPr>
              <w:pStyle w:val="TableBodyTextMIRB"/>
            </w:pPr>
            <w:r w:rsidRPr="007437C7">
              <w:t>Not applicable</w:t>
            </w:r>
          </w:p>
        </w:tc>
        <w:tc>
          <w:tcPr>
            <w:tcW w:w="946" w:type="pct"/>
            <w:vAlign w:val="center"/>
          </w:tcPr>
          <w:p w14:paraId="580996E8" w14:textId="77777777" w:rsidR="006101BD" w:rsidRDefault="006101BD" w:rsidP="006101BD">
            <w:pPr>
              <w:pStyle w:val="TableBodyTextMIRB"/>
            </w:pPr>
            <w:r w:rsidRPr="00487492">
              <w:t>Not applicable</w:t>
            </w:r>
          </w:p>
        </w:tc>
        <w:tc>
          <w:tcPr>
            <w:tcW w:w="901" w:type="pct"/>
            <w:vAlign w:val="center"/>
          </w:tcPr>
          <w:p w14:paraId="02EF23C4" w14:textId="77777777" w:rsidR="006101BD" w:rsidRDefault="006101BD" w:rsidP="006101BD">
            <w:pPr>
              <w:pStyle w:val="TableBodyTextMIRB"/>
            </w:pPr>
            <w:r w:rsidRPr="00487492">
              <w:t>Not applicable</w:t>
            </w:r>
          </w:p>
        </w:tc>
      </w:tr>
      <w:tr w:rsidR="006101BD" w14:paraId="42DC3963" w14:textId="77777777" w:rsidTr="006101BD">
        <w:trPr>
          <w:cantSplit/>
        </w:trPr>
        <w:tc>
          <w:tcPr>
            <w:tcW w:w="1126" w:type="pct"/>
            <w:vAlign w:val="center"/>
          </w:tcPr>
          <w:p w14:paraId="3183B511" w14:textId="77777777" w:rsidR="006101BD" w:rsidRPr="006E3D88" w:rsidRDefault="006101BD" w:rsidP="006101BD">
            <w:pPr>
              <w:pStyle w:val="TableBodyTextMIRB"/>
            </w:pPr>
            <w:r w:rsidRPr="006E3D88">
              <w:t>Passage</w:t>
            </w:r>
          </w:p>
        </w:tc>
        <w:tc>
          <w:tcPr>
            <w:tcW w:w="991" w:type="pct"/>
            <w:vAlign w:val="center"/>
          </w:tcPr>
          <w:p w14:paraId="24C60BE5" w14:textId="77777777" w:rsidR="006101BD" w:rsidRPr="006E3D88" w:rsidRDefault="006101BD" w:rsidP="006101BD">
            <w:pPr>
              <w:pStyle w:val="TableBodyTextMIRB"/>
            </w:pPr>
            <w:r w:rsidRPr="006E3D88">
              <w:t>PASS</w:t>
            </w:r>
          </w:p>
        </w:tc>
        <w:tc>
          <w:tcPr>
            <w:tcW w:w="1036" w:type="pct"/>
            <w:vAlign w:val="center"/>
          </w:tcPr>
          <w:p w14:paraId="5CC304F1" w14:textId="77777777" w:rsidR="006101BD" w:rsidRDefault="006101BD" w:rsidP="006101BD">
            <w:pPr>
              <w:pStyle w:val="TableBodyTextMIRB"/>
            </w:pPr>
            <w:r w:rsidRPr="007437C7">
              <w:t>Not applicable</w:t>
            </w:r>
          </w:p>
        </w:tc>
        <w:tc>
          <w:tcPr>
            <w:tcW w:w="946" w:type="pct"/>
            <w:vAlign w:val="center"/>
          </w:tcPr>
          <w:p w14:paraId="40A16698" w14:textId="77777777" w:rsidR="006101BD" w:rsidRDefault="006101BD" w:rsidP="006101BD">
            <w:pPr>
              <w:pStyle w:val="TableBodyTextMIRB"/>
            </w:pPr>
            <w:r w:rsidRPr="00487492">
              <w:t>Not applicable</w:t>
            </w:r>
          </w:p>
        </w:tc>
        <w:tc>
          <w:tcPr>
            <w:tcW w:w="901" w:type="pct"/>
            <w:vAlign w:val="center"/>
          </w:tcPr>
          <w:p w14:paraId="0AE9B548" w14:textId="77777777" w:rsidR="006101BD" w:rsidRDefault="006101BD" w:rsidP="006101BD">
            <w:pPr>
              <w:pStyle w:val="TableBodyTextMIRB"/>
            </w:pPr>
            <w:r w:rsidRPr="00487492">
              <w:t>Not applicable</w:t>
            </w:r>
          </w:p>
        </w:tc>
      </w:tr>
      <w:tr w:rsidR="006101BD" w14:paraId="20B63B42" w14:textId="77777777" w:rsidTr="006101BD">
        <w:trPr>
          <w:cantSplit/>
        </w:trPr>
        <w:tc>
          <w:tcPr>
            <w:tcW w:w="1126" w:type="pct"/>
            <w:vAlign w:val="center"/>
          </w:tcPr>
          <w:p w14:paraId="15926794" w14:textId="77777777" w:rsidR="006101BD" w:rsidRPr="006E3D88" w:rsidRDefault="006101BD" w:rsidP="006101BD">
            <w:pPr>
              <w:pStyle w:val="TableBodyTextMIRB"/>
            </w:pPr>
            <w:r w:rsidRPr="006E3D88">
              <w:t>Path</w:t>
            </w:r>
          </w:p>
        </w:tc>
        <w:tc>
          <w:tcPr>
            <w:tcW w:w="991" w:type="pct"/>
            <w:vAlign w:val="center"/>
          </w:tcPr>
          <w:p w14:paraId="2C9C5FB9" w14:textId="77777777" w:rsidR="006101BD" w:rsidRPr="006E3D88" w:rsidRDefault="006101BD" w:rsidP="006101BD">
            <w:pPr>
              <w:pStyle w:val="TableBodyTextMIRB"/>
            </w:pPr>
            <w:r w:rsidRPr="006E3D88">
              <w:t>PATH</w:t>
            </w:r>
          </w:p>
        </w:tc>
        <w:tc>
          <w:tcPr>
            <w:tcW w:w="1036" w:type="pct"/>
            <w:vAlign w:val="center"/>
          </w:tcPr>
          <w:p w14:paraId="06111693" w14:textId="77777777" w:rsidR="006101BD" w:rsidRDefault="006101BD" w:rsidP="006101BD">
            <w:pPr>
              <w:pStyle w:val="TableBodyTextMIRB"/>
            </w:pPr>
            <w:r w:rsidRPr="007437C7">
              <w:t>Not applicable</w:t>
            </w:r>
          </w:p>
        </w:tc>
        <w:tc>
          <w:tcPr>
            <w:tcW w:w="946" w:type="pct"/>
            <w:vAlign w:val="center"/>
          </w:tcPr>
          <w:p w14:paraId="589BBB20" w14:textId="77777777" w:rsidR="006101BD" w:rsidRDefault="006101BD" w:rsidP="006101BD">
            <w:pPr>
              <w:pStyle w:val="TableBodyTextMIRB"/>
            </w:pPr>
            <w:r w:rsidRPr="00487492">
              <w:t>Not applicable</w:t>
            </w:r>
          </w:p>
        </w:tc>
        <w:tc>
          <w:tcPr>
            <w:tcW w:w="901" w:type="pct"/>
            <w:vAlign w:val="center"/>
          </w:tcPr>
          <w:p w14:paraId="69669D87" w14:textId="77777777" w:rsidR="006101BD" w:rsidRDefault="006101BD" w:rsidP="006101BD">
            <w:pPr>
              <w:pStyle w:val="TableBodyTextMIRB"/>
            </w:pPr>
            <w:r w:rsidRPr="00487492">
              <w:t>Not applicable</w:t>
            </w:r>
          </w:p>
        </w:tc>
      </w:tr>
      <w:tr w:rsidR="006101BD" w14:paraId="6C13CFDC" w14:textId="77777777" w:rsidTr="006101BD">
        <w:trPr>
          <w:cantSplit/>
        </w:trPr>
        <w:tc>
          <w:tcPr>
            <w:tcW w:w="1126" w:type="pct"/>
            <w:vAlign w:val="center"/>
          </w:tcPr>
          <w:p w14:paraId="0A0C0615" w14:textId="77777777" w:rsidR="006101BD" w:rsidRPr="006E3D88" w:rsidRDefault="006101BD" w:rsidP="006101BD">
            <w:pPr>
              <w:pStyle w:val="TableBodyTextMIRB"/>
            </w:pPr>
            <w:r w:rsidRPr="006E3D88">
              <w:t>Pathway</w:t>
            </w:r>
          </w:p>
        </w:tc>
        <w:tc>
          <w:tcPr>
            <w:tcW w:w="991" w:type="pct"/>
            <w:vAlign w:val="center"/>
          </w:tcPr>
          <w:p w14:paraId="0A520276" w14:textId="77777777" w:rsidR="006101BD" w:rsidRPr="006E3D88" w:rsidRDefault="006101BD" w:rsidP="006101BD">
            <w:pPr>
              <w:pStyle w:val="TableBodyTextMIRB"/>
            </w:pPr>
            <w:r w:rsidRPr="006E3D88">
              <w:t>PTWAY</w:t>
            </w:r>
          </w:p>
        </w:tc>
        <w:tc>
          <w:tcPr>
            <w:tcW w:w="1036" w:type="pct"/>
            <w:vAlign w:val="center"/>
          </w:tcPr>
          <w:p w14:paraId="07353081" w14:textId="77777777" w:rsidR="006101BD" w:rsidRDefault="006101BD" w:rsidP="006101BD">
            <w:pPr>
              <w:pStyle w:val="TableBodyTextMIRB"/>
            </w:pPr>
            <w:r w:rsidRPr="007437C7">
              <w:t>Not applicable</w:t>
            </w:r>
          </w:p>
        </w:tc>
        <w:tc>
          <w:tcPr>
            <w:tcW w:w="946" w:type="pct"/>
            <w:vAlign w:val="center"/>
          </w:tcPr>
          <w:p w14:paraId="1E926ADB" w14:textId="77777777" w:rsidR="006101BD" w:rsidRDefault="006101BD" w:rsidP="006101BD">
            <w:pPr>
              <w:pStyle w:val="TableBodyTextMIRB"/>
            </w:pPr>
            <w:r w:rsidRPr="00487492">
              <w:t>Not applicable</w:t>
            </w:r>
          </w:p>
        </w:tc>
        <w:tc>
          <w:tcPr>
            <w:tcW w:w="901" w:type="pct"/>
            <w:vAlign w:val="center"/>
          </w:tcPr>
          <w:p w14:paraId="721A0A8E" w14:textId="77777777" w:rsidR="006101BD" w:rsidRDefault="006101BD" w:rsidP="006101BD">
            <w:pPr>
              <w:pStyle w:val="TableBodyTextMIRB"/>
            </w:pPr>
            <w:r w:rsidRPr="00487492">
              <w:t>Not applicable</w:t>
            </w:r>
          </w:p>
        </w:tc>
      </w:tr>
      <w:tr w:rsidR="006101BD" w14:paraId="4AA661CE" w14:textId="77777777" w:rsidTr="006101BD">
        <w:trPr>
          <w:cantSplit/>
        </w:trPr>
        <w:tc>
          <w:tcPr>
            <w:tcW w:w="1126" w:type="pct"/>
            <w:vAlign w:val="center"/>
          </w:tcPr>
          <w:p w14:paraId="4F1A28E0" w14:textId="77777777" w:rsidR="006101BD" w:rsidRPr="006E3D88" w:rsidRDefault="006101BD" w:rsidP="006101BD">
            <w:pPr>
              <w:pStyle w:val="TableBodyTextMIRB"/>
            </w:pPr>
            <w:r w:rsidRPr="006E3D88">
              <w:t>Peak</w:t>
            </w:r>
          </w:p>
        </w:tc>
        <w:tc>
          <w:tcPr>
            <w:tcW w:w="991" w:type="pct"/>
            <w:vAlign w:val="center"/>
          </w:tcPr>
          <w:p w14:paraId="399F0041" w14:textId="77777777" w:rsidR="006101BD" w:rsidRPr="006E3D88" w:rsidRDefault="006101BD" w:rsidP="006101BD">
            <w:pPr>
              <w:pStyle w:val="TableBodyTextMIRB"/>
            </w:pPr>
            <w:r w:rsidRPr="006E3D88">
              <w:t>PEAK</w:t>
            </w:r>
          </w:p>
        </w:tc>
        <w:tc>
          <w:tcPr>
            <w:tcW w:w="1036" w:type="pct"/>
            <w:vAlign w:val="center"/>
          </w:tcPr>
          <w:p w14:paraId="23D98027" w14:textId="77777777" w:rsidR="006101BD" w:rsidRDefault="006101BD" w:rsidP="006101BD">
            <w:pPr>
              <w:pStyle w:val="TableBodyTextMIRB"/>
            </w:pPr>
            <w:r w:rsidRPr="007437C7">
              <w:t>Not applicable</w:t>
            </w:r>
          </w:p>
        </w:tc>
        <w:tc>
          <w:tcPr>
            <w:tcW w:w="946" w:type="pct"/>
            <w:vAlign w:val="center"/>
          </w:tcPr>
          <w:p w14:paraId="6A161708" w14:textId="77777777" w:rsidR="006101BD" w:rsidRDefault="006101BD" w:rsidP="006101BD">
            <w:pPr>
              <w:pStyle w:val="TableBodyTextMIRB"/>
            </w:pPr>
            <w:r w:rsidRPr="00487492">
              <w:t>Not applicable</w:t>
            </w:r>
          </w:p>
        </w:tc>
        <w:tc>
          <w:tcPr>
            <w:tcW w:w="901" w:type="pct"/>
            <w:vAlign w:val="center"/>
          </w:tcPr>
          <w:p w14:paraId="6C7E76F4" w14:textId="77777777" w:rsidR="006101BD" w:rsidRDefault="006101BD" w:rsidP="006101BD">
            <w:pPr>
              <w:pStyle w:val="TableBodyTextMIRB"/>
            </w:pPr>
            <w:r w:rsidRPr="00487492">
              <w:t>Not applicable</w:t>
            </w:r>
          </w:p>
        </w:tc>
      </w:tr>
      <w:tr w:rsidR="006101BD" w14:paraId="06ACC31E" w14:textId="77777777" w:rsidTr="006101BD">
        <w:trPr>
          <w:cantSplit/>
        </w:trPr>
        <w:tc>
          <w:tcPr>
            <w:tcW w:w="1126" w:type="pct"/>
            <w:vAlign w:val="center"/>
          </w:tcPr>
          <w:p w14:paraId="6C02FCB7" w14:textId="77777777" w:rsidR="006101BD" w:rsidRPr="006E3D88" w:rsidRDefault="006101BD" w:rsidP="006101BD">
            <w:pPr>
              <w:pStyle w:val="TableBodyTextMIRB"/>
            </w:pPr>
            <w:r w:rsidRPr="006E3D88">
              <w:t>Pier</w:t>
            </w:r>
          </w:p>
        </w:tc>
        <w:tc>
          <w:tcPr>
            <w:tcW w:w="991" w:type="pct"/>
            <w:vAlign w:val="center"/>
          </w:tcPr>
          <w:p w14:paraId="49A5F35D" w14:textId="77777777" w:rsidR="006101BD" w:rsidRPr="006E3D88" w:rsidRDefault="006101BD" w:rsidP="006101BD">
            <w:pPr>
              <w:pStyle w:val="TableBodyTextMIRB"/>
            </w:pPr>
            <w:r w:rsidRPr="006E3D88">
              <w:t>PIER</w:t>
            </w:r>
          </w:p>
        </w:tc>
        <w:tc>
          <w:tcPr>
            <w:tcW w:w="1036" w:type="pct"/>
            <w:vAlign w:val="center"/>
          </w:tcPr>
          <w:p w14:paraId="7E760C6D" w14:textId="77777777" w:rsidR="006101BD" w:rsidRDefault="006101BD" w:rsidP="006101BD">
            <w:pPr>
              <w:pStyle w:val="TableBodyTextMIRB"/>
            </w:pPr>
            <w:r w:rsidRPr="007437C7">
              <w:t>Not applicable</w:t>
            </w:r>
          </w:p>
        </w:tc>
        <w:tc>
          <w:tcPr>
            <w:tcW w:w="946" w:type="pct"/>
            <w:vAlign w:val="center"/>
          </w:tcPr>
          <w:p w14:paraId="11C7A30B" w14:textId="77777777" w:rsidR="006101BD" w:rsidRDefault="006101BD" w:rsidP="006101BD">
            <w:pPr>
              <w:pStyle w:val="TableBodyTextMIRB"/>
            </w:pPr>
            <w:r w:rsidRPr="00487492">
              <w:t>Not applicable</w:t>
            </w:r>
          </w:p>
        </w:tc>
        <w:tc>
          <w:tcPr>
            <w:tcW w:w="901" w:type="pct"/>
            <w:vAlign w:val="center"/>
          </w:tcPr>
          <w:p w14:paraId="32C690C6" w14:textId="77777777" w:rsidR="006101BD" w:rsidRDefault="006101BD" w:rsidP="006101BD">
            <w:pPr>
              <w:pStyle w:val="TableBodyTextMIRB"/>
            </w:pPr>
            <w:r w:rsidRPr="00487492">
              <w:t>Not applicable</w:t>
            </w:r>
          </w:p>
        </w:tc>
      </w:tr>
      <w:tr w:rsidR="006101BD" w14:paraId="148E1207" w14:textId="77777777" w:rsidTr="006101BD">
        <w:trPr>
          <w:cantSplit/>
        </w:trPr>
        <w:tc>
          <w:tcPr>
            <w:tcW w:w="1126" w:type="pct"/>
            <w:vAlign w:val="center"/>
          </w:tcPr>
          <w:p w14:paraId="2CC5F871" w14:textId="77777777" w:rsidR="006101BD" w:rsidRPr="006E3D88" w:rsidRDefault="006101BD" w:rsidP="006101BD">
            <w:pPr>
              <w:pStyle w:val="TableBodyTextMIRB"/>
            </w:pPr>
            <w:r w:rsidRPr="006E3D88">
              <w:t>Pike</w:t>
            </w:r>
          </w:p>
        </w:tc>
        <w:tc>
          <w:tcPr>
            <w:tcW w:w="991" w:type="pct"/>
            <w:vAlign w:val="center"/>
          </w:tcPr>
          <w:p w14:paraId="41D8D6C6" w14:textId="77777777" w:rsidR="006101BD" w:rsidRPr="006E3D88" w:rsidRDefault="006101BD" w:rsidP="006101BD">
            <w:pPr>
              <w:pStyle w:val="TableBodyTextMIRB"/>
            </w:pPr>
            <w:r w:rsidRPr="006E3D88">
              <w:t>PIKE</w:t>
            </w:r>
          </w:p>
        </w:tc>
        <w:tc>
          <w:tcPr>
            <w:tcW w:w="1036" w:type="pct"/>
            <w:vAlign w:val="center"/>
          </w:tcPr>
          <w:p w14:paraId="36B44DF6" w14:textId="77777777" w:rsidR="006101BD" w:rsidRDefault="006101BD" w:rsidP="006101BD">
            <w:pPr>
              <w:pStyle w:val="TableBodyTextMIRB"/>
            </w:pPr>
            <w:r w:rsidRPr="007437C7">
              <w:t>Not applicable</w:t>
            </w:r>
          </w:p>
        </w:tc>
        <w:tc>
          <w:tcPr>
            <w:tcW w:w="946" w:type="pct"/>
            <w:vAlign w:val="center"/>
          </w:tcPr>
          <w:p w14:paraId="3E1F9CA6" w14:textId="77777777" w:rsidR="006101BD" w:rsidRDefault="006101BD" w:rsidP="006101BD">
            <w:pPr>
              <w:pStyle w:val="TableBodyTextMIRB"/>
            </w:pPr>
            <w:r w:rsidRPr="00487492">
              <w:t>Not applicable</w:t>
            </w:r>
          </w:p>
        </w:tc>
        <w:tc>
          <w:tcPr>
            <w:tcW w:w="901" w:type="pct"/>
            <w:vAlign w:val="center"/>
          </w:tcPr>
          <w:p w14:paraId="5DC974AE" w14:textId="77777777" w:rsidR="006101BD" w:rsidRDefault="006101BD" w:rsidP="006101BD">
            <w:pPr>
              <w:pStyle w:val="TableBodyTextMIRB"/>
            </w:pPr>
            <w:r w:rsidRPr="00487492">
              <w:t>Not applicable</w:t>
            </w:r>
          </w:p>
        </w:tc>
      </w:tr>
      <w:tr w:rsidR="006101BD" w14:paraId="01A26E6B" w14:textId="77777777" w:rsidTr="006101BD">
        <w:trPr>
          <w:cantSplit/>
        </w:trPr>
        <w:tc>
          <w:tcPr>
            <w:tcW w:w="1126" w:type="pct"/>
            <w:vAlign w:val="center"/>
          </w:tcPr>
          <w:p w14:paraId="29564FB7" w14:textId="77777777" w:rsidR="006101BD" w:rsidRPr="006E3D88" w:rsidRDefault="006101BD" w:rsidP="006101BD">
            <w:pPr>
              <w:pStyle w:val="TableBodyTextMIRB"/>
            </w:pPr>
            <w:r w:rsidRPr="006E3D88">
              <w:t>Pines</w:t>
            </w:r>
          </w:p>
        </w:tc>
        <w:tc>
          <w:tcPr>
            <w:tcW w:w="991" w:type="pct"/>
            <w:vAlign w:val="center"/>
          </w:tcPr>
          <w:p w14:paraId="6F3CE9A8" w14:textId="77777777" w:rsidR="006101BD" w:rsidRPr="006E3D88" w:rsidRDefault="006101BD" w:rsidP="006101BD">
            <w:pPr>
              <w:pStyle w:val="TableBodyTextMIRB"/>
            </w:pPr>
            <w:r w:rsidRPr="006E3D88">
              <w:t>PINES</w:t>
            </w:r>
          </w:p>
        </w:tc>
        <w:tc>
          <w:tcPr>
            <w:tcW w:w="1036" w:type="pct"/>
            <w:vAlign w:val="center"/>
          </w:tcPr>
          <w:p w14:paraId="0EDCCB7E" w14:textId="77777777" w:rsidR="006101BD" w:rsidRDefault="006101BD" w:rsidP="006101BD">
            <w:pPr>
              <w:pStyle w:val="TableBodyTextMIRB"/>
            </w:pPr>
            <w:r w:rsidRPr="007437C7">
              <w:t>Not applicable</w:t>
            </w:r>
          </w:p>
        </w:tc>
        <w:tc>
          <w:tcPr>
            <w:tcW w:w="946" w:type="pct"/>
            <w:vAlign w:val="center"/>
          </w:tcPr>
          <w:p w14:paraId="4777652F" w14:textId="77777777" w:rsidR="006101BD" w:rsidRDefault="006101BD" w:rsidP="006101BD">
            <w:pPr>
              <w:pStyle w:val="TableBodyTextMIRB"/>
            </w:pPr>
            <w:r w:rsidRPr="00487492">
              <w:t>Not applicable</w:t>
            </w:r>
          </w:p>
        </w:tc>
        <w:tc>
          <w:tcPr>
            <w:tcW w:w="901" w:type="pct"/>
            <w:vAlign w:val="center"/>
          </w:tcPr>
          <w:p w14:paraId="4A718FB2" w14:textId="77777777" w:rsidR="006101BD" w:rsidRDefault="006101BD" w:rsidP="006101BD">
            <w:pPr>
              <w:pStyle w:val="TableBodyTextMIRB"/>
            </w:pPr>
            <w:r w:rsidRPr="00487492">
              <w:t>Not applicable</w:t>
            </w:r>
          </w:p>
        </w:tc>
      </w:tr>
      <w:tr w:rsidR="006101BD" w14:paraId="0251F7E7" w14:textId="77777777" w:rsidTr="006101BD">
        <w:trPr>
          <w:cantSplit/>
        </w:trPr>
        <w:tc>
          <w:tcPr>
            <w:tcW w:w="1126" w:type="pct"/>
            <w:vAlign w:val="center"/>
          </w:tcPr>
          <w:p w14:paraId="4F72AEAD" w14:textId="77777777" w:rsidR="006101BD" w:rsidRPr="006E3D88" w:rsidRDefault="006101BD" w:rsidP="006101BD">
            <w:pPr>
              <w:pStyle w:val="TableBodyTextMIRB"/>
            </w:pPr>
            <w:r w:rsidRPr="006E3D88">
              <w:t>Place</w:t>
            </w:r>
          </w:p>
        </w:tc>
        <w:tc>
          <w:tcPr>
            <w:tcW w:w="991" w:type="pct"/>
            <w:vAlign w:val="center"/>
          </w:tcPr>
          <w:p w14:paraId="7DA3F857" w14:textId="77777777" w:rsidR="006101BD" w:rsidRPr="006E3D88" w:rsidRDefault="006101BD" w:rsidP="006101BD">
            <w:pPr>
              <w:pStyle w:val="TableBodyTextMIRB"/>
            </w:pPr>
            <w:r w:rsidRPr="006E3D88">
              <w:t>PL</w:t>
            </w:r>
          </w:p>
        </w:tc>
        <w:tc>
          <w:tcPr>
            <w:tcW w:w="1036" w:type="pct"/>
            <w:vAlign w:val="center"/>
          </w:tcPr>
          <w:p w14:paraId="167B1094" w14:textId="77777777" w:rsidR="006101BD" w:rsidRPr="006E3D88" w:rsidRDefault="006101BD" w:rsidP="006101BD">
            <w:pPr>
              <w:pStyle w:val="TableBodyTextMIRB"/>
            </w:pPr>
            <w:r w:rsidRPr="006E3D88">
              <w:t>PLACE</w:t>
            </w:r>
          </w:p>
        </w:tc>
        <w:tc>
          <w:tcPr>
            <w:tcW w:w="946" w:type="pct"/>
            <w:vAlign w:val="center"/>
          </w:tcPr>
          <w:p w14:paraId="0A37B1B2" w14:textId="77777777" w:rsidR="006101BD" w:rsidRDefault="006101BD" w:rsidP="006101BD">
            <w:pPr>
              <w:pStyle w:val="TableBodyTextMIRB"/>
            </w:pPr>
            <w:r w:rsidRPr="00487492">
              <w:t>Not applicable</w:t>
            </w:r>
          </w:p>
        </w:tc>
        <w:tc>
          <w:tcPr>
            <w:tcW w:w="901" w:type="pct"/>
            <w:vAlign w:val="center"/>
          </w:tcPr>
          <w:p w14:paraId="15A8A86C" w14:textId="77777777" w:rsidR="006101BD" w:rsidRDefault="006101BD" w:rsidP="006101BD">
            <w:pPr>
              <w:pStyle w:val="TableBodyTextMIRB"/>
            </w:pPr>
            <w:r w:rsidRPr="00487492">
              <w:t>Not applicable</w:t>
            </w:r>
          </w:p>
        </w:tc>
      </w:tr>
      <w:tr w:rsidR="006101BD" w14:paraId="7FDD1D73" w14:textId="77777777" w:rsidTr="006101BD">
        <w:trPr>
          <w:cantSplit/>
        </w:trPr>
        <w:tc>
          <w:tcPr>
            <w:tcW w:w="1126" w:type="pct"/>
            <w:vAlign w:val="center"/>
          </w:tcPr>
          <w:p w14:paraId="1DA00308" w14:textId="77777777" w:rsidR="006101BD" w:rsidRPr="006E3D88" w:rsidRDefault="006101BD" w:rsidP="006101BD">
            <w:pPr>
              <w:pStyle w:val="TableBodyTextMIRB"/>
            </w:pPr>
            <w:r w:rsidRPr="006E3D88">
              <w:t>Plateau</w:t>
            </w:r>
          </w:p>
        </w:tc>
        <w:tc>
          <w:tcPr>
            <w:tcW w:w="991" w:type="pct"/>
            <w:vAlign w:val="center"/>
          </w:tcPr>
          <w:p w14:paraId="1EA10089" w14:textId="77777777" w:rsidR="006101BD" w:rsidRPr="006E3D88" w:rsidRDefault="006101BD" w:rsidP="006101BD">
            <w:pPr>
              <w:pStyle w:val="TableBodyTextMIRB"/>
            </w:pPr>
            <w:r w:rsidRPr="006E3D88">
              <w:t>PLAT</w:t>
            </w:r>
          </w:p>
        </w:tc>
        <w:tc>
          <w:tcPr>
            <w:tcW w:w="1036" w:type="pct"/>
            <w:vAlign w:val="center"/>
          </w:tcPr>
          <w:p w14:paraId="219E3BD9" w14:textId="77777777" w:rsidR="006101BD" w:rsidRDefault="006101BD" w:rsidP="006101BD">
            <w:pPr>
              <w:pStyle w:val="TableBodyTextMIRB"/>
            </w:pPr>
            <w:r w:rsidRPr="007A5895">
              <w:t>Not applicable</w:t>
            </w:r>
          </w:p>
        </w:tc>
        <w:tc>
          <w:tcPr>
            <w:tcW w:w="946" w:type="pct"/>
            <w:vAlign w:val="center"/>
          </w:tcPr>
          <w:p w14:paraId="4E6AB086" w14:textId="77777777" w:rsidR="006101BD" w:rsidRDefault="006101BD" w:rsidP="006101BD">
            <w:pPr>
              <w:pStyle w:val="TableBodyTextMIRB"/>
            </w:pPr>
            <w:r w:rsidRPr="00487492">
              <w:t>Not applicable</w:t>
            </w:r>
          </w:p>
        </w:tc>
        <w:tc>
          <w:tcPr>
            <w:tcW w:w="901" w:type="pct"/>
            <w:vAlign w:val="center"/>
          </w:tcPr>
          <w:p w14:paraId="6E02E376" w14:textId="77777777" w:rsidR="006101BD" w:rsidRDefault="006101BD" w:rsidP="006101BD">
            <w:pPr>
              <w:pStyle w:val="TableBodyTextMIRB"/>
            </w:pPr>
            <w:r w:rsidRPr="00487492">
              <w:t>Not applicable</w:t>
            </w:r>
          </w:p>
        </w:tc>
      </w:tr>
      <w:tr w:rsidR="006101BD" w14:paraId="3302E59C" w14:textId="77777777" w:rsidTr="006101BD">
        <w:trPr>
          <w:cantSplit/>
        </w:trPr>
        <w:tc>
          <w:tcPr>
            <w:tcW w:w="1126" w:type="pct"/>
            <w:vAlign w:val="center"/>
          </w:tcPr>
          <w:p w14:paraId="60BFC115" w14:textId="77777777" w:rsidR="006101BD" w:rsidRPr="006E3D88" w:rsidRDefault="006101BD" w:rsidP="006101BD">
            <w:pPr>
              <w:pStyle w:val="TableBodyTextMIRB"/>
            </w:pPr>
            <w:r w:rsidRPr="006E3D88">
              <w:t>Plaza</w:t>
            </w:r>
          </w:p>
        </w:tc>
        <w:tc>
          <w:tcPr>
            <w:tcW w:w="991" w:type="pct"/>
            <w:vAlign w:val="center"/>
          </w:tcPr>
          <w:p w14:paraId="375F29A8" w14:textId="77777777" w:rsidR="006101BD" w:rsidRPr="006E3D88" w:rsidRDefault="006101BD" w:rsidP="006101BD">
            <w:pPr>
              <w:pStyle w:val="TableBodyTextMIRB"/>
            </w:pPr>
            <w:r w:rsidRPr="006E3D88">
              <w:t>PLAZA</w:t>
            </w:r>
          </w:p>
        </w:tc>
        <w:tc>
          <w:tcPr>
            <w:tcW w:w="1036" w:type="pct"/>
            <w:vAlign w:val="center"/>
          </w:tcPr>
          <w:p w14:paraId="58CDE281" w14:textId="77777777" w:rsidR="006101BD" w:rsidRDefault="006101BD" w:rsidP="006101BD">
            <w:pPr>
              <w:pStyle w:val="TableBodyTextMIRB"/>
            </w:pPr>
            <w:r w:rsidRPr="007A5895">
              <w:t>Not applicable</w:t>
            </w:r>
          </w:p>
        </w:tc>
        <w:tc>
          <w:tcPr>
            <w:tcW w:w="946" w:type="pct"/>
            <w:vAlign w:val="center"/>
          </w:tcPr>
          <w:p w14:paraId="6D774BD9" w14:textId="77777777" w:rsidR="006101BD" w:rsidRDefault="006101BD" w:rsidP="006101BD">
            <w:pPr>
              <w:pStyle w:val="TableBodyTextMIRB"/>
            </w:pPr>
            <w:r w:rsidRPr="00487492">
              <w:t>Not applicable</w:t>
            </w:r>
          </w:p>
        </w:tc>
        <w:tc>
          <w:tcPr>
            <w:tcW w:w="901" w:type="pct"/>
            <w:vAlign w:val="center"/>
          </w:tcPr>
          <w:p w14:paraId="14A5ADA2" w14:textId="77777777" w:rsidR="006101BD" w:rsidRDefault="006101BD" w:rsidP="006101BD">
            <w:pPr>
              <w:pStyle w:val="TableBodyTextMIRB"/>
            </w:pPr>
            <w:r w:rsidRPr="00487492">
              <w:t>Not applicable</w:t>
            </w:r>
          </w:p>
        </w:tc>
      </w:tr>
      <w:tr w:rsidR="006101BD" w14:paraId="7D391122" w14:textId="77777777" w:rsidTr="006101BD">
        <w:trPr>
          <w:cantSplit/>
        </w:trPr>
        <w:tc>
          <w:tcPr>
            <w:tcW w:w="1126" w:type="pct"/>
            <w:vAlign w:val="center"/>
          </w:tcPr>
          <w:p w14:paraId="112F6FA3" w14:textId="77777777" w:rsidR="006101BD" w:rsidRPr="006E3D88" w:rsidRDefault="006101BD" w:rsidP="006101BD">
            <w:pPr>
              <w:pStyle w:val="TableBodyTextMIRB"/>
            </w:pPr>
            <w:r w:rsidRPr="006E3D88">
              <w:t>Point</w:t>
            </w:r>
          </w:p>
        </w:tc>
        <w:tc>
          <w:tcPr>
            <w:tcW w:w="991" w:type="pct"/>
            <w:vAlign w:val="center"/>
          </w:tcPr>
          <w:p w14:paraId="63DA6B26" w14:textId="77777777" w:rsidR="006101BD" w:rsidRPr="006E3D88" w:rsidRDefault="006101BD" w:rsidP="006101BD">
            <w:pPr>
              <w:pStyle w:val="TableBodyTextMIRB"/>
            </w:pPr>
            <w:r w:rsidRPr="006E3D88">
              <w:t>PT</w:t>
            </w:r>
          </w:p>
        </w:tc>
        <w:tc>
          <w:tcPr>
            <w:tcW w:w="1036" w:type="pct"/>
            <w:vAlign w:val="center"/>
          </w:tcPr>
          <w:p w14:paraId="4D4D6DB7" w14:textId="77777777" w:rsidR="006101BD" w:rsidRDefault="006101BD" w:rsidP="006101BD">
            <w:pPr>
              <w:pStyle w:val="TableBodyTextMIRB"/>
            </w:pPr>
            <w:r w:rsidRPr="007A5895">
              <w:t>Not applicable</w:t>
            </w:r>
          </w:p>
        </w:tc>
        <w:tc>
          <w:tcPr>
            <w:tcW w:w="946" w:type="pct"/>
            <w:vAlign w:val="center"/>
          </w:tcPr>
          <w:p w14:paraId="2E76E850" w14:textId="77777777" w:rsidR="006101BD" w:rsidRDefault="006101BD" w:rsidP="006101BD">
            <w:pPr>
              <w:pStyle w:val="TableBodyTextMIRB"/>
            </w:pPr>
            <w:r w:rsidRPr="00487492">
              <w:t>Not applicable</w:t>
            </w:r>
          </w:p>
        </w:tc>
        <w:tc>
          <w:tcPr>
            <w:tcW w:w="901" w:type="pct"/>
            <w:vAlign w:val="center"/>
          </w:tcPr>
          <w:p w14:paraId="22BB0EF2" w14:textId="77777777" w:rsidR="006101BD" w:rsidRDefault="006101BD" w:rsidP="006101BD">
            <w:pPr>
              <w:pStyle w:val="TableBodyTextMIRB"/>
            </w:pPr>
            <w:r w:rsidRPr="00487492">
              <w:t>Not applicable</w:t>
            </w:r>
          </w:p>
        </w:tc>
      </w:tr>
      <w:tr w:rsidR="006101BD" w14:paraId="70481EBB" w14:textId="77777777" w:rsidTr="006101BD">
        <w:trPr>
          <w:cantSplit/>
        </w:trPr>
        <w:tc>
          <w:tcPr>
            <w:tcW w:w="1126" w:type="pct"/>
            <w:vAlign w:val="center"/>
          </w:tcPr>
          <w:p w14:paraId="11534089" w14:textId="77777777" w:rsidR="006101BD" w:rsidRPr="006E3D88" w:rsidRDefault="006101BD" w:rsidP="006101BD">
            <w:pPr>
              <w:pStyle w:val="TableBodyTextMIRB"/>
            </w:pPr>
            <w:r w:rsidRPr="006E3D88">
              <w:t>Pointe</w:t>
            </w:r>
          </w:p>
        </w:tc>
        <w:tc>
          <w:tcPr>
            <w:tcW w:w="991" w:type="pct"/>
            <w:vAlign w:val="center"/>
          </w:tcPr>
          <w:p w14:paraId="41DF92EC" w14:textId="77777777" w:rsidR="006101BD" w:rsidRPr="006E3D88" w:rsidRDefault="006101BD" w:rsidP="006101BD">
            <w:pPr>
              <w:pStyle w:val="TableBodyTextMIRB"/>
            </w:pPr>
            <w:r>
              <w:t>Not applicable</w:t>
            </w:r>
          </w:p>
        </w:tc>
        <w:tc>
          <w:tcPr>
            <w:tcW w:w="1036" w:type="pct"/>
            <w:vAlign w:val="center"/>
          </w:tcPr>
          <w:p w14:paraId="391448B1" w14:textId="77777777" w:rsidR="006101BD" w:rsidRPr="006E3D88" w:rsidRDefault="006101BD" w:rsidP="006101BD">
            <w:pPr>
              <w:pStyle w:val="TableBodyTextMIRB"/>
            </w:pPr>
            <w:r w:rsidRPr="006E3D88">
              <w:t>POINTE</w:t>
            </w:r>
          </w:p>
        </w:tc>
        <w:tc>
          <w:tcPr>
            <w:tcW w:w="946" w:type="pct"/>
            <w:vAlign w:val="center"/>
          </w:tcPr>
          <w:p w14:paraId="5A3589C9" w14:textId="77777777" w:rsidR="006101BD" w:rsidRDefault="006101BD" w:rsidP="006101BD">
            <w:pPr>
              <w:pStyle w:val="TableBodyTextMIRB"/>
            </w:pPr>
            <w:r w:rsidRPr="00487492">
              <w:t>Not applicable</w:t>
            </w:r>
          </w:p>
        </w:tc>
        <w:tc>
          <w:tcPr>
            <w:tcW w:w="901" w:type="pct"/>
            <w:vAlign w:val="center"/>
          </w:tcPr>
          <w:p w14:paraId="52F3DBE7" w14:textId="77777777" w:rsidR="006101BD" w:rsidRDefault="006101BD" w:rsidP="006101BD">
            <w:pPr>
              <w:pStyle w:val="TableBodyTextMIRB"/>
            </w:pPr>
            <w:r w:rsidRPr="00487492">
              <w:t>Not applicable</w:t>
            </w:r>
          </w:p>
        </w:tc>
      </w:tr>
      <w:tr w:rsidR="006101BD" w14:paraId="2A55315B" w14:textId="77777777" w:rsidTr="006101BD">
        <w:trPr>
          <w:cantSplit/>
        </w:trPr>
        <w:tc>
          <w:tcPr>
            <w:tcW w:w="1126" w:type="pct"/>
            <w:vAlign w:val="center"/>
          </w:tcPr>
          <w:p w14:paraId="19CFE8C4" w14:textId="77777777" w:rsidR="006101BD" w:rsidRPr="006E3D88" w:rsidRDefault="006101BD" w:rsidP="006101BD">
            <w:pPr>
              <w:pStyle w:val="TableBodyTextMIRB"/>
            </w:pPr>
            <w:r w:rsidRPr="006E3D88">
              <w:t>Pool</w:t>
            </w:r>
          </w:p>
        </w:tc>
        <w:tc>
          <w:tcPr>
            <w:tcW w:w="991" w:type="pct"/>
            <w:vAlign w:val="center"/>
          </w:tcPr>
          <w:p w14:paraId="5821725B" w14:textId="77777777" w:rsidR="006101BD" w:rsidRPr="006E3D88" w:rsidRDefault="006101BD" w:rsidP="006101BD">
            <w:pPr>
              <w:pStyle w:val="TableBodyTextMIRB"/>
            </w:pPr>
            <w:r w:rsidRPr="006E3D88">
              <w:t>POOL</w:t>
            </w:r>
          </w:p>
        </w:tc>
        <w:tc>
          <w:tcPr>
            <w:tcW w:w="1036" w:type="pct"/>
            <w:vAlign w:val="center"/>
          </w:tcPr>
          <w:p w14:paraId="162CEE05" w14:textId="77777777" w:rsidR="006101BD" w:rsidRDefault="006101BD" w:rsidP="006101BD">
            <w:pPr>
              <w:pStyle w:val="TableBodyTextMIRB"/>
            </w:pPr>
            <w:r w:rsidRPr="0088761E">
              <w:t>Not applicable</w:t>
            </w:r>
          </w:p>
        </w:tc>
        <w:tc>
          <w:tcPr>
            <w:tcW w:w="946" w:type="pct"/>
            <w:vAlign w:val="center"/>
          </w:tcPr>
          <w:p w14:paraId="54B3EAF1" w14:textId="77777777" w:rsidR="006101BD" w:rsidRDefault="006101BD" w:rsidP="006101BD">
            <w:pPr>
              <w:pStyle w:val="TableBodyTextMIRB"/>
            </w:pPr>
            <w:r w:rsidRPr="00487492">
              <w:t>Not applicable</w:t>
            </w:r>
          </w:p>
        </w:tc>
        <w:tc>
          <w:tcPr>
            <w:tcW w:w="901" w:type="pct"/>
            <w:vAlign w:val="center"/>
          </w:tcPr>
          <w:p w14:paraId="1548F113" w14:textId="77777777" w:rsidR="006101BD" w:rsidRDefault="006101BD" w:rsidP="006101BD">
            <w:pPr>
              <w:pStyle w:val="TableBodyTextMIRB"/>
            </w:pPr>
            <w:r w:rsidRPr="00487492">
              <w:t>Not applicable</w:t>
            </w:r>
          </w:p>
        </w:tc>
      </w:tr>
      <w:tr w:rsidR="006101BD" w14:paraId="48168425" w14:textId="77777777" w:rsidTr="006101BD">
        <w:trPr>
          <w:cantSplit/>
        </w:trPr>
        <w:tc>
          <w:tcPr>
            <w:tcW w:w="1126" w:type="pct"/>
            <w:vAlign w:val="center"/>
          </w:tcPr>
          <w:p w14:paraId="21534687" w14:textId="77777777" w:rsidR="006101BD" w:rsidRPr="006E3D88" w:rsidRDefault="006101BD" w:rsidP="006101BD">
            <w:pPr>
              <w:pStyle w:val="TableBodyTextMIRB"/>
            </w:pPr>
            <w:r w:rsidRPr="006E3D88">
              <w:t>Port</w:t>
            </w:r>
          </w:p>
        </w:tc>
        <w:tc>
          <w:tcPr>
            <w:tcW w:w="991" w:type="pct"/>
            <w:vAlign w:val="center"/>
          </w:tcPr>
          <w:p w14:paraId="12C5740D" w14:textId="77777777" w:rsidR="006101BD" w:rsidRPr="006E3D88" w:rsidRDefault="006101BD" w:rsidP="006101BD">
            <w:pPr>
              <w:pStyle w:val="TableBodyTextMIRB"/>
            </w:pPr>
            <w:r w:rsidRPr="006E3D88">
              <w:t>PORT</w:t>
            </w:r>
          </w:p>
        </w:tc>
        <w:tc>
          <w:tcPr>
            <w:tcW w:w="1036" w:type="pct"/>
            <w:vAlign w:val="center"/>
          </w:tcPr>
          <w:p w14:paraId="3C01C361" w14:textId="77777777" w:rsidR="006101BD" w:rsidRDefault="006101BD" w:rsidP="006101BD">
            <w:pPr>
              <w:pStyle w:val="TableBodyTextMIRB"/>
            </w:pPr>
            <w:r w:rsidRPr="0088761E">
              <w:t>Not applicable</w:t>
            </w:r>
          </w:p>
        </w:tc>
        <w:tc>
          <w:tcPr>
            <w:tcW w:w="946" w:type="pct"/>
            <w:vAlign w:val="center"/>
          </w:tcPr>
          <w:p w14:paraId="2AB143F8" w14:textId="77777777" w:rsidR="006101BD" w:rsidRDefault="006101BD" w:rsidP="006101BD">
            <w:pPr>
              <w:pStyle w:val="TableBodyTextMIRB"/>
            </w:pPr>
            <w:r w:rsidRPr="00487492">
              <w:t>Not applicable</w:t>
            </w:r>
          </w:p>
        </w:tc>
        <w:tc>
          <w:tcPr>
            <w:tcW w:w="901" w:type="pct"/>
            <w:vAlign w:val="center"/>
          </w:tcPr>
          <w:p w14:paraId="6D8951DD" w14:textId="77777777" w:rsidR="006101BD" w:rsidRDefault="006101BD" w:rsidP="006101BD">
            <w:pPr>
              <w:pStyle w:val="TableBodyTextMIRB"/>
            </w:pPr>
            <w:r w:rsidRPr="00487492">
              <w:t>Not applicable</w:t>
            </w:r>
          </w:p>
        </w:tc>
      </w:tr>
      <w:tr w:rsidR="006101BD" w14:paraId="45C1EB4C" w14:textId="77777777" w:rsidTr="006101BD">
        <w:trPr>
          <w:cantSplit/>
        </w:trPr>
        <w:tc>
          <w:tcPr>
            <w:tcW w:w="1126" w:type="pct"/>
            <w:vAlign w:val="center"/>
          </w:tcPr>
          <w:p w14:paraId="22D858D5" w14:textId="77777777" w:rsidR="006101BD" w:rsidRPr="006E3D88" w:rsidRDefault="006101BD" w:rsidP="006101BD">
            <w:pPr>
              <w:pStyle w:val="TableBodyTextMIRB"/>
            </w:pPr>
            <w:r w:rsidRPr="006E3D88">
              <w:t>Private</w:t>
            </w:r>
          </w:p>
        </w:tc>
        <w:tc>
          <w:tcPr>
            <w:tcW w:w="991" w:type="pct"/>
            <w:vAlign w:val="center"/>
          </w:tcPr>
          <w:p w14:paraId="60D4B19A" w14:textId="77777777" w:rsidR="006101BD" w:rsidRPr="006E3D88" w:rsidRDefault="006101BD" w:rsidP="006101BD">
            <w:pPr>
              <w:pStyle w:val="TableBodyTextMIRB"/>
            </w:pPr>
            <w:r w:rsidRPr="006E3D88">
              <w:t>PVT</w:t>
            </w:r>
          </w:p>
        </w:tc>
        <w:tc>
          <w:tcPr>
            <w:tcW w:w="1036" w:type="pct"/>
            <w:vAlign w:val="center"/>
          </w:tcPr>
          <w:p w14:paraId="5AAE530F" w14:textId="77777777" w:rsidR="006101BD" w:rsidRDefault="006101BD" w:rsidP="006101BD">
            <w:pPr>
              <w:pStyle w:val="TableBodyTextMIRB"/>
            </w:pPr>
            <w:r w:rsidRPr="0088761E">
              <w:t>Not applicable</w:t>
            </w:r>
          </w:p>
        </w:tc>
        <w:tc>
          <w:tcPr>
            <w:tcW w:w="946" w:type="pct"/>
            <w:vAlign w:val="center"/>
          </w:tcPr>
          <w:p w14:paraId="6CB558CA" w14:textId="77777777" w:rsidR="006101BD" w:rsidRDefault="006101BD" w:rsidP="006101BD">
            <w:pPr>
              <w:pStyle w:val="TableBodyTextMIRB"/>
            </w:pPr>
            <w:r w:rsidRPr="00487492">
              <w:t>Not applicable</w:t>
            </w:r>
          </w:p>
        </w:tc>
        <w:tc>
          <w:tcPr>
            <w:tcW w:w="901" w:type="pct"/>
            <w:vAlign w:val="center"/>
          </w:tcPr>
          <w:p w14:paraId="041C1E45" w14:textId="77777777" w:rsidR="006101BD" w:rsidRDefault="006101BD" w:rsidP="006101BD">
            <w:pPr>
              <w:pStyle w:val="TableBodyTextMIRB"/>
            </w:pPr>
            <w:r w:rsidRPr="00487492">
              <w:t>Not applicable</w:t>
            </w:r>
          </w:p>
        </w:tc>
      </w:tr>
      <w:tr w:rsidR="006101BD" w14:paraId="23BEEB03" w14:textId="77777777" w:rsidTr="006101BD">
        <w:trPr>
          <w:cantSplit/>
        </w:trPr>
        <w:tc>
          <w:tcPr>
            <w:tcW w:w="1126" w:type="pct"/>
            <w:vAlign w:val="center"/>
          </w:tcPr>
          <w:p w14:paraId="3B6C9F39" w14:textId="77777777" w:rsidR="006101BD" w:rsidRPr="006E3D88" w:rsidRDefault="006101BD" w:rsidP="006101BD">
            <w:pPr>
              <w:pStyle w:val="TableBodyTextMIRB"/>
            </w:pPr>
            <w:r w:rsidRPr="006E3D88">
              <w:t>Promenade</w:t>
            </w:r>
          </w:p>
        </w:tc>
        <w:tc>
          <w:tcPr>
            <w:tcW w:w="991" w:type="pct"/>
            <w:vAlign w:val="center"/>
          </w:tcPr>
          <w:p w14:paraId="512514AA" w14:textId="77777777" w:rsidR="006101BD" w:rsidRPr="006E3D88" w:rsidRDefault="006101BD" w:rsidP="006101BD">
            <w:pPr>
              <w:pStyle w:val="TableBodyTextMIRB"/>
            </w:pPr>
            <w:r w:rsidRPr="006E3D88">
              <w:t>PROM</w:t>
            </w:r>
          </w:p>
        </w:tc>
        <w:tc>
          <w:tcPr>
            <w:tcW w:w="1036" w:type="pct"/>
            <w:vAlign w:val="center"/>
          </w:tcPr>
          <w:p w14:paraId="16969820" w14:textId="77777777" w:rsidR="006101BD" w:rsidRDefault="006101BD" w:rsidP="006101BD">
            <w:pPr>
              <w:pStyle w:val="TableBodyTextMIRB"/>
            </w:pPr>
            <w:r w:rsidRPr="0088761E">
              <w:t>Not applicable</w:t>
            </w:r>
          </w:p>
        </w:tc>
        <w:tc>
          <w:tcPr>
            <w:tcW w:w="946" w:type="pct"/>
            <w:vAlign w:val="center"/>
          </w:tcPr>
          <w:p w14:paraId="2A56B95A" w14:textId="77777777" w:rsidR="006101BD" w:rsidRDefault="006101BD" w:rsidP="006101BD">
            <w:pPr>
              <w:pStyle w:val="TableBodyTextMIRB"/>
            </w:pPr>
            <w:r w:rsidRPr="00487492">
              <w:t>Not applicable</w:t>
            </w:r>
          </w:p>
        </w:tc>
        <w:tc>
          <w:tcPr>
            <w:tcW w:w="901" w:type="pct"/>
            <w:vAlign w:val="center"/>
          </w:tcPr>
          <w:p w14:paraId="5C116E3C" w14:textId="77777777" w:rsidR="006101BD" w:rsidRDefault="006101BD" w:rsidP="006101BD">
            <w:pPr>
              <w:pStyle w:val="TableBodyTextMIRB"/>
            </w:pPr>
            <w:r w:rsidRPr="00487492">
              <w:t>Not applicable</w:t>
            </w:r>
          </w:p>
        </w:tc>
      </w:tr>
      <w:tr w:rsidR="006101BD" w14:paraId="654B19E9" w14:textId="77777777" w:rsidTr="006101BD">
        <w:trPr>
          <w:cantSplit/>
        </w:trPr>
        <w:tc>
          <w:tcPr>
            <w:tcW w:w="1126" w:type="pct"/>
            <w:vAlign w:val="center"/>
          </w:tcPr>
          <w:p w14:paraId="6E4A8530" w14:textId="77777777" w:rsidR="006101BD" w:rsidRPr="006E3D88" w:rsidRDefault="006101BD" w:rsidP="006101BD">
            <w:pPr>
              <w:pStyle w:val="TableBodyTextMIRB"/>
            </w:pPr>
            <w:r w:rsidRPr="006E3D88">
              <w:t>Quai</w:t>
            </w:r>
          </w:p>
        </w:tc>
        <w:tc>
          <w:tcPr>
            <w:tcW w:w="991" w:type="pct"/>
            <w:vAlign w:val="center"/>
          </w:tcPr>
          <w:p w14:paraId="3BE47DFF" w14:textId="77777777" w:rsidR="006101BD" w:rsidRPr="006E3D88" w:rsidRDefault="006101BD" w:rsidP="006101BD">
            <w:pPr>
              <w:pStyle w:val="TableBodyTextMIRB"/>
            </w:pPr>
            <w:r>
              <w:t>Not applicable</w:t>
            </w:r>
          </w:p>
        </w:tc>
        <w:tc>
          <w:tcPr>
            <w:tcW w:w="1036" w:type="pct"/>
            <w:vAlign w:val="center"/>
          </w:tcPr>
          <w:p w14:paraId="47C26758" w14:textId="77777777" w:rsidR="006101BD" w:rsidRPr="006E3D88" w:rsidRDefault="006101BD" w:rsidP="006101BD">
            <w:pPr>
              <w:pStyle w:val="TableBodyTextMIRB"/>
            </w:pPr>
            <w:r w:rsidRPr="006E3D88">
              <w:t>QUAI</w:t>
            </w:r>
          </w:p>
        </w:tc>
        <w:tc>
          <w:tcPr>
            <w:tcW w:w="946" w:type="pct"/>
            <w:vAlign w:val="center"/>
          </w:tcPr>
          <w:p w14:paraId="08036E4B" w14:textId="77777777" w:rsidR="006101BD" w:rsidRDefault="006101BD" w:rsidP="006101BD">
            <w:pPr>
              <w:pStyle w:val="TableBodyTextMIRB"/>
            </w:pPr>
            <w:r w:rsidRPr="00487492">
              <w:t>Not applicable</w:t>
            </w:r>
          </w:p>
        </w:tc>
        <w:tc>
          <w:tcPr>
            <w:tcW w:w="901" w:type="pct"/>
            <w:vAlign w:val="center"/>
          </w:tcPr>
          <w:p w14:paraId="06AAE620" w14:textId="77777777" w:rsidR="006101BD" w:rsidRDefault="006101BD" w:rsidP="006101BD">
            <w:pPr>
              <w:pStyle w:val="TableBodyTextMIRB"/>
            </w:pPr>
            <w:r w:rsidRPr="00487492">
              <w:t>Not applicable</w:t>
            </w:r>
          </w:p>
        </w:tc>
      </w:tr>
      <w:tr w:rsidR="006101BD" w14:paraId="482ACA32" w14:textId="77777777" w:rsidTr="006101BD">
        <w:trPr>
          <w:cantSplit/>
        </w:trPr>
        <w:tc>
          <w:tcPr>
            <w:tcW w:w="1126" w:type="pct"/>
            <w:vAlign w:val="center"/>
          </w:tcPr>
          <w:p w14:paraId="0D2DFA01" w14:textId="77777777" w:rsidR="006101BD" w:rsidRPr="006E3D88" w:rsidRDefault="006101BD" w:rsidP="006101BD">
            <w:pPr>
              <w:pStyle w:val="TableBodyTextMIRB"/>
            </w:pPr>
            <w:r w:rsidRPr="006E3D88">
              <w:t>Quay</w:t>
            </w:r>
          </w:p>
        </w:tc>
        <w:tc>
          <w:tcPr>
            <w:tcW w:w="991" w:type="pct"/>
            <w:vAlign w:val="center"/>
          </w:tcPr>
          <w:p w14:paraId="37DCC398" w14:textId="77777777" w:rsidR="006101BD" w:rsidRPr="006E3D88" w:rsidRDefault="006101BD" w:rsidP="006101BD">
            <w:pPr>
              <w:pStyle w:val="TableBodyTextMIRB"/>
            </w:pPr>
            <w:r w:rsidRPr="006E3D88">
              <w:t>QUAY</w:t>
            </w:r>
          </w:p>
        </w:tc>
        <w:tc>
          <w:tcPr>
            <w:tcW w:w="1036" w:type="pct"/>
            <w:vAlign w:val="center"/>
          </w:tcPr>
          <w:p w14:paraId="2B485FC8" w14:textId="77777777" w:rsidR="006101BD" w:rsidRDefault="006101BD" w:rsidP="006101BD">
            <w:pPr>
              <w:pStyle w:val="TableBodyTextMIRB"/>
            </w:pPr>
            <w:r w:rsidRPr="006F3D5B">
              <w:t>Not applicable</w:t>
            </w:r>
          </w:p>
        </w:tc>
        <w:tc>
          <w:tcPr>
            <w:tcW w:w="946" w:type="pct"/>
            <w:vAlign w:val="center"/>
          </w:tcPr>
          <w:p w14:paraId="128F5307" w14:textId="77777777" w:rsidR="006101BD" w:rsidRDefault="006101BD" w:rsidP="006101BD">
            <w:pPr>
              <w:pStyle w:val="TableBodyTextMIRB"/>
            </w:pPr>
            <w:r w:rsidRPr="00487492">
              <w:t>Not applicable</w:t>
            </w:r>
          </w:p>
        </w:tc>
        <w:tc>
          <w:tcPr>
            <w:tcW w:w="901" w:type="pct"/>
            <w:vAlign w:val="center"/>
          </w:tcPr>
          <w:p w14:paraId="1F70DF14" w14:textId="77777777" w:rsidR="006101BD" w:rsidRDefault="006101BD" w:rsidP="006101BD">
            <w:pPr>
              <w:pStyle w:val="TableBodyTextMIRB"/>
            </w:pPr>
            <w:r w:rsidRPr="00487492">
              <w:t>Not applicable</w:t>
            </w:r>
          </w:p>
        </w:tc>
      </w:tr>
      <w:tr w:rsidR="006101BD" w14:paraId="6EC67BDB" w14:textId="77777777" w:rsidTr="006101BD">
        <w:trPr>
          <w:cantSplit/>
        </w:trPr>
        <w:tc>
          <w:tcPr>
            <w:tcW w:w="1126" w:type="pct"/>
            <w:vAlign w:val="center"/>
          </w:tcPr>
          <w:p w14:paraId="2C9BC864" w14:textId="77777777" w:rsidR="006101BD" w:rsidRPr="006E3D88" w:rsidRDefault="006101BD" w:rsidP="006101BD">
            <w:pPr>
              <w:pStyle w:val="TableBodyTextMIRB"/>
            </w:pPr>
            <w:r w:rsidRPr="006E3D88">
              <w:t>Ramp</w:t>
            </w:r>
          </w:p>
        </w:tc>
        <w:tc>
          <w:tcPr>
            <w:tcW w:w="991" w:type="pct"/>
            <w:vAlign w:val="center"/>
          </w:tcPr>
          <w:p w14:paraId="6F637134" w14:textId="77777777" w:rsidR="006101BD" w:rsidRPr="006E3D88" w:rsidRDefault="006101BD" w:rsidP="006101BD">
            <w:pPr>
              <w:pStyle w:val="TableBodyTextMIRB"/>
            </w:pPr>
            <w:r w:rsidRPr="006E3D88">
              <w:t>RAMP</w:t>
            </w:r>
          </w:p>
        </w:tc>
        <w:tc>
          <w:tcPr>
            <w:tcW w:w="1036" w:type="pct"/>
            <w:vAlign w:val="center"/>
          </w:tcPr>
          <w:p w14:paraId="54FABFAA" w14:textId="77777777" w:rsidR="006101BD" w:rsidRDefault="006101BD" w:rsidP="006101BD">
            <w:pPr>
              <w:pStyle w:val="TableBodyTextMIRB"/>
            </w:pPr>
            <w:r w:rsidRPr="006F3D5B">
              <w:t>Not applicable</w:t>
            </w:r>
          </w:p>
        </w:tc>
        <w:tc>
          <w:tcPr>
            <w:tcW w:w="946" w:type="pct"/>
            <w:vAlign w:val="center"/>
          </w:tcPr>
          <w:p w14:paraId="3297CCA0" w14:textId="77777777" w:rsidR="006101BD" w:rsidRDefault="006101BD" w:rsidP="006101BD">
            <w:pPr>
              <w:pStyle w:val="TableBodyTextMIRB"/>
            </w:pPr>
            <w:r w:rsidRPr="00487492">
              <w:t>Not applicable</w:t>
            </w:r>
          </w:p>
        </w:tc>
        <w:tc>
          <w:tcPr>
            <w:tcW w:w="901" w:type="pct"/>
            <w:vAlign w:val="center"/>
          </w:tcPr>
          <w:p w14:paraId="0491F73C" w14:textId="77777777" w:rsidR="006101BD" w:rsidRDefault="006101BD" w:rsidP="006101BD">
            <w:pPr>
              <w:pStyle w:val="TableBodyTextMIRB"/>
            </w:pPr>
            <w:r w:rsidRPr="00487492">
              <w:t>Not applicable</w:t>
            </w:r>
          </w:p>
        </w:tc>
      </w:tr>
      <w:tr w:rsidR="006101BD" w14:paraId="4BA849F2" w14:textId="77777777" w:rsidTr="006101BD">
        <w:trPr>
          <w:cantSplit/>
        </w:trPr>
        <w:tc>
          <w:tcPr>
            <w:tcW w:w="1126" w:type="pct"/>
            <w:vAlign w:val="center"/>
          </w:tcPr>
          <w:p w14:paraId="4F8A7033" w14:textId="77777777" w:rsidR="006101BD" w:rsidRPr="006E3D88" w:rsidRDefault="006101BD" w:rsidP="006101BD">
            <w:pPr>
              <w:pStyle w:val="TableBodyTextMIRB"/>
            </w:pPr>
            <w:r w:rsidRPr="006E3D88">
              <w:t>Rang</w:t>
            </w:r>
          </w:p>
        </w:tc>
        <w:tc>
          <w:tcPr>
            <w:tcW w:w="991" w:type="pct"/>
            <w:vAlign w:val="center"/>
          </w:tcPr>
          <w:p w14:paraId="0CFF473F" w14:textId="77777777" w:rsidR="006101BD" w:rsidRPr="006E3D88" w:rsidRDefault="006101BD" w:rsidP="006101BD">
            <w:pPr>
              <w:pStyle w:val="TableBodyTextMIRB"/>
            </w:pPr>
            <w:r>
              <w:t>Not applicable</w:t>
            </w:r>
          </w:p>
        </w:tc>
        <w:tc>
          <w:tcPr>
            <w:tcW w:w="1036" w:type="pct"/>
            <w:vAlign w:val="center"/>
          </w:tcPr>
          <w:p w14:paraId="385CF2E3" w14:textId="77777777" w:rsidR="006101BD" w:rsidRPr="006E3D88" w:rsidRDefault="006101BD" w:rsidP="006101BD">
            <w:pPr>
              <w:pStyle w:val="TableBodyTextMIRB"/>
            </w:pPr>
            <w:r w:rsidRPr="006E3D88">
              <w:t>RANG</w:t>
            </w:r>
          </w:p>
        </w:tc>
        <w:tc>
          <w:tcPr>
            <w:tcW w:w="946" w:type="pct"/>
            <w:vAlign w:val="center"/>
          </w:tcPr>
          <w:p w14:paraId="60DEAE61" w14:textId="77777777" w:rsidR="006101BD" w:rsidRDefault="006101BD" w:rsidP="006101BD">
            <w:pPr>
              <w:pStyle w:val="TableBodyTextMIRB"/>
            </w:pPr>
            <w:r w:rsidRPr="00487492">
              <w:t>Not applicable</w:t>
            </w:r>
          </w:p>
        </w:tc>
        <w:tc>
          <w:tcPr>
            <w:tcW w:w="901" w:type="pct"/>
            <w:vAlign w:val="center"/>
          </w:tcPr>
          <w:p w14:paraId="59D496C1" w14:textId="77777777" w:rsidR="006101BD" w:rsidRDefault="006101BD" w:rsidP="006101BD">
            <w:pPr>
              <w:pStyle w:val="TableBodyTextMIRB"/>
            </w:pPr>
            <w:r w:rsidRPr="00487492">
              <w:t>Not applicable</w:t>
            </w:r>
          </w:p>
        </w:tc>
      </w:tr>
      <w:tr w:rsidR="006101BD" w14:paraId="7AB7F76E" w14:textId="77777777" w:rsidTr="006101BD">
        <w:trPr>
          <w:cantSplit/>
        </w:trPr>
        <w:tc>
          <w:tcPr>
            <w:tcW w:w="1126" w:type="pct"/>
            <w:vAlign w:val="center"/>
          </w:tcPr>
          <w:p w14:paraId="1229AEF8" w14:textId="77777777" w:rsidR="006101BD" w:rsidRPr="006E3D88" w:rsidRDefault="006101BD" w:rsidP="006101BD">
            <w:pPr>
              <w:pStyle w:val="TableBodyTextMIRB"/>
            </w:pPr>
            <w:r w:rsidRPr="006E3D88">
              <w:t>Range</w:t>
            </w:r>
          </w:p>
        </w:tc>
        <w:tc>
          <w:tcPr>
            <w:tcW w:w="991" w:type="pct"/>
            <w:vAlign w:val="center"/>
          </w:tcPr>
          <w:p w14:paraId="642A22B4" w14:textId="77777777" w:rsidR="006101BD" w:rsidRPr="006E3D88" w:rsidRDefault="006101BD" w:rsidP="006101BD">
            <w:pPr>
              <w:pStyle w:val="TableBodyTextMIRB"/>
            </w:pPr>
            <w:r w:rsidRPr="006E3D88">
              <w:t>RG</w:t>
            </w:r>
          </w:p>
        </w:tc>
        <w:tc>
          <w:tcPr>
            <w:tcW w:w="1036" w:type="pct"/>
            <w:vAlign w:val="center"/>
          </w:tcPr>
          <w:p w14:paraId="3F823F96" w14:textId="77777777" w:rsidR="006101BD" w:rsidRDefault="006101BD" w:rsidP="006101BD">
            <w:pPr>
              <w:pStyle w:val="TableBodyTextMIRB"/>
            </w:pPr>
            <w:r w:rsidRPr="00A93192">
              <w:t>Not applicable</w:t>
            </w:r>
          </w:p>
        </w:tc>
        <w:tc>
          <w:tcPr>
            <w:tcW w:w="946" w:type="pct"/>
            <w:vAlign w:val="center"/>
          </w:tcPr>
          <w:p w14:paraId="02CE426D" w14:textId="77777777" w:rsidR="006101BD" w:rsidRDefault="006101BD" w:rsidP="006101BD">
            <w:pPr>
              <w:pStyle w:val="TableBodyTextMIRB"/>
            </w:pPr>
            <w:r w:rsidRPr="00487492">
              <w:t>Not applicable</w:t>
            </w:r>
          </w:p>
        </w:tc>
        <w:tc>
          <w:tcPr>
            <w:tcW w:w="901" w:type="pct"/>
            <w:vAlign w:val="center"/>
          </w:tcPr>
          <w:p w14:paraId="3DD6F669" w14:textId="77777777" w:rsidR="006101BD" w:rsidRDefault="006101BD" w:rsidP="006101BD">
            <w:pPr>
              <w:pStyle w:val="TableBodyTextMIRB"/>
            </w:pPr>
            <w:r w:rsidRPr="00487492">
              <w:t>Not applicable</w:t>
            </w:r>
          </w:p>
        </w:tc>
      </w:tr>
      <w:tr w:rsidR="006101BD" w14:paraId="2A3C86D0" w14:textId="77777777" w:rsidTr="006101BD">
        <w:trPr>
          <w:cantSplit/>
        </w:trPr>
        <w:tc>
          <w:tcPr>
            <w:tcW w:w="1126" w:type="pct"/>
            <w:vAlign w:val="center"/>
          </w:tcPr>
          <w:p w14:paraId="7E9C2D45" w14:textId="77777777" w:rsidR="006101BD" w:rsidRPr="006E3D88" w:rsidRDefault="006101BD" w:rsidP="006101BD">
            <w:pPr>
              <w:pStyle w:val="TableBodyTextMIRB"/>
            </w:pPr>
            <w:r w:rsidRPr="006E3D88">
              <w:t>Reach</w:t>
            </w:r>
          </w:p>
        </w:tc>
        <w:tc>
          <w:tcPr>
            <w:tcW w:w="991" w:type="pct"/>
            <w:vAlign w:val="center"/>
          </w:tcPr>
          <w:p w14:paraId="4881A913" w14:textId="77777777" w:rsidR="006101BD" w:rsidRPr="006E3D88" w:rsidRDefault="006101BD" w:rsidP="006101BD">
            <w:pPr>
              <w:pStyle w:val="TableBodyTextMIRB"/>
            </w:pPr>
            <w:r w:rsidRPr="006E3D88">
              <w:t>REACH</w:t>
            </w:r>
          </w:p>
        </w:tc>
        <w:tc>
          <w:tcPr>
            <w:tcW w:w="1036" w:type="pct"/>
            <w:vAlign w:val="center"/>
          </w:tcPr>
          <w:p w14:paraId="3140253B" w14:textId="77777777" w:rsidR="006101BD" w:rsidRDefault="006101BD" w:rsidP="006101BD">
            <w:pPr>
              <w:pStyle w:val="TableBodyTextMIRB"/>
            </w:pPr>
            <w:r w:rsidRPr="00A93192">
              <w:t>Not applicable</w:t>
            </w:r>
          </w:p>
        </w:tc>
        <w:tc>
          <w:tcPr>
            <w:tcW w:w="946" w:type="pct"/>
            <w:vAlign w:val="center"/>
          </w:tcPr>
          <w:p w14:paraId="04E10E6C" w14:textId="77777777" w:rsidR="006101BD" w:rsidRDefault="006101BD" w:rsidP="006101BD">
            <w:pPr>
              <w:pStyle w:val="TableBodyTextMIRB"/>
            </w:pPr>
            <w:r w:rsidRPr="00487492">
              <w:t>Not applicable</w:t>
            </w:r>
          </w:p>
        </w:tc>
        <w:tc>
          <w:tcPr>
            <w:tcW w:w="901" w:type="pct"/>
            <w:vAlign w:val="center"/>
          </w:tcPr>
          <w:p w14:paraId="48F2EB5F" w14:textId="77777777" w:rsidR="006101BD" w:rsidRDefault="006101BD" w:rsidP="006101BD">
            <w:pPr>
              <w:pStyle w:val="TableBodyTextMIRB"/>
            </w:pPr>
            <w:r w:rsidRPr="00487492">
              <w:t>Not applicable</w:t>
            </w:r>
          </w:p>
        </w:tc>
      </w:tr>
      <w:tr w:rsidR="006101BD" w14:paraId="2751226E" w14:textId="77777777" w:rsidTr="006101BD">
        <w:trPr>
          <w:cantSplit/>
        </w:trPr>
        <w:tc>
          <w:tcPr>
            <w:tcW w:w="1126" w:type="pct"/>
            <w:vAlign w:val="center"/>
          </w:tcPr>
          <w:p w14:paraId="6F0C913B" w14:textId="77777777" w:rsidR="006101BD" w:rsidRPr="006E3D88" w:rsidRDefault="006101BD" w:rsidP="006101BD">
            <w:pPr>
              <w:pStyle w:val="TableBodyTextMIRB"/>
            </w:pPr>
            <w:r w:rsidRPr="006E3D88">
              <w:t>Regional Road</w:t>
            </w:r>
          </w:p>
        </w:tc>
        <w:tc>
          <w:tcPr>
            <w:tcW w:w="991" w:type="pct"/>
            <w:vAlign w:val="center"/>
          </w:tcPr>
          <w:p w14:paraId="502C8310" w14:textId="77777777" w:rsidR="006101BD" w:rsidRPr="006E3D88" w:rsidRDefault="006101BD" w:rsidP="006101BD">
            <w:pPr>
              <w:pStyle w:val="TableBodyTextMIRB"/>
            </w:pPr>
            <w:r w:rsidRPr="006E3D88">
              <w:t>REG RD</w:t>
            </w:r>
          </w:p>
        </w:tc>
        <w:tc>
          <w:tcPr>
            <w:tcW w:w="1036" w:type="pct"/>
            <w:vAlign w:val="center"/>
          </w:tcPr>
          <w:p w14:paraId="56ACD5C0" w14:textId="77777777" w:rsidR="006101BD" w:rsidRDefault="006101BD" w:rsidP="006101BD">
            <w:pPr>
              <w:pStyle w:val="TableBodyTextMIRB"/>
            </w:pPr>
            <w:r w:rsidRPr="00A93192">
              <w:t>Not applicable</w:t>
            </w:r>
          </w:p>
        </w:tc>
        <w:tc>
          <w:tcPr>
            <w:tcW w:w="946" w:type="pct"/>
            <w:vAlign w:val="center"/>
          </w:tcPr>
          <w:p w14:paraId="3F9117E4" w14:textId="77777777" w:rsidR="006101BD" w:rsidRDefault="006101BD" w:rsidP="006101BD">
            <w:pPr>
              <w:pStyle w:val="TableBodyTextMIRB"/>
            </w:pPr>
            <w:r w:rsidRPr="00487492">
              <w:t>Not applicable</w:t>
            </w:r>
          </w:p>
        </w:tc>
        <w:tc>
          <w:tcPr>
            <w:tcW w:w="901" w:type="pct"/>
            <w:vAlign w:val="center"/>
          </w:tcPr>
          <w:p w14:paraId="3C4E6A4F" w14:textId="77777777" w:rsidR="006101BD" w:rsidRDefault="006101BD" w:rsidP="006101BD">
            <w:pPr>
              <w:pStyle w:val="TableBodyTextMIRB"/>
            </w:pPr>
            <w:r w:rsidRPr="00487492">
              <w:t>Not applicable</w:t>
            </w:r>
          </w:p>
        </w:tc>
      </w:tr>
      <w:tr w:rsidR="006101BD" w14:paraId="4BF4C0CF" w14:textId="77777777" w:rsidTr="006101BD">
        <w:trPr>
          <w:cantSplit/>
        </w:trPr>
        <w:tc>
          <w:tcPr>
            <w:tcW w:w="1126" w:type="pct"/>
            <w:vAlign w:val="center"/>
          </w:tcPr>
          <w:p w14:paraId="6EA2A59B" w14:textId="77777777" w:rsidR="006101BD" w:rsidRPr="006E3D88" w:rsidRDefault="006101BD" w:rsidP="006101BD">
            <w:pPr>
              <w:pStyle w:val="TableBodyTextMIRB"/>
            </w:pPr>
            <w:r w:rsidRPr="006E3D88">
              <w:t>Ridge</w:t>
            </w:r>
          </w:p>
        </w:tc>
        <w:tc>
          <w:tcPr>
            <w:tcW w:w="991" w:type="pct"/>
            <w:vAlign w:val="center"/>
          </w:tcPr>
          <w:p w14:paraId="70B82EBB" w14:textId="77777777" w:rsidR="006101BD" w:rsidRPr="006E3D88" w:rsidRDefault="006101BD" w:rsidP="006101BD">
            <w:pPr>
              <w:pStyle w:val="TableBodyTextMIRB"/>
            </w:pPr>
            <w:r w:rsidRPr="006E3D88">
              <w:t>RIDGE</w:t>
            </w:r>
          </w:p>
        </w:tc>
        <w:tc>
          <w:tcPr>
            <w:tcW w:w="1036" w:type="pct"/>
            <w:vAlign w:val="center"/>
          </w:tcPr>
          <w:p w14:paraId="64E5ACD9" w14:textId="77777777" w:rsidR="006101BD" w:rsidRDefault="006101BD" w:rsidP="006101BD">
            <w:pPr>
              <w:pStyle w:val="TableBodyTextMIRB"/>
            </w:pPr>
            <w:r w:rsidRPr="00A93192">
              <w:t>Not applicable</w:t>
            </w:r>
          </w:p>
        </w:tc>
        <w:tc>
          <w:tcPr>
            <w:tcW w:w="946" w:type="pct"/>
            <w:vAlign w:val="center"/>
          </w:tcPr>
          <w:p w14:paraId="5A24F6D8" w14:textId="77777777" w:rsidR="006101BD" w:rsidRDefault="006101BD" w:rsidP="006101BD">
            <w:pPr>
              <w:pStyle w:val="TableBodyTextMIRB"/>
            </w:pPr>
            <w:r w:rsidRPr="00487492">
              <w:t>Not applicable</w:t>
            </w:r>
          </w:p>
        </w:tc>
        <w:tc>
          <w:tcPr>
            <w:tcW w:w="901" w:type="pct"/>
            <w:vAlign w:val="center"/>
          </w:tcPr>
          <w:p w14:paraId="571E9987" w14:textId="77777777" w:rsidR="006101BD" w:rsidRDefault="006101BD" w:rsidP="006101BD">
            <w:pPr>
              <w:pStyle w:val="TableBodyTextMIRB"/>
            </w:pPr>
            <w:r w:rsidRPr="00487492">
              <w:t>Not applicable</w:t>
            </w:r>
          </w:p>
        </w:tc>
      </w:tr>
      <w:tr w:rsidR="006101BD" w14:paraId="59F6EE94" w14:textId="77777777" w:rsidTr="006101BD">
        <w:trPr>
          <w:cantSplit/>
        </w:trPr>
        <w:tc>
          <w:tcPr>
            <w:tcW w:w="1126" w:type="pct"/>
            <w:vAlign w:val="center"/>
          </w:tcPr>
          <w:p w14:paraId="0795AD34" w14:textId="77777777" w:rsidR="006101BD" w:rsidRPr="006E3D88" w:rsidRDefault="006101BD" w:rsidP="006101BD">
            <w:pPr>
              <w:pStyle w:val="TableBodyTextMIRB"/>
            </w:pPr>
            <w:r w:rsidRPr="006E3D88">
              <w:t xml:space="preserve">Right </w:t>
            </w:r>
            <w:proofErr w:type="gramStart"/>
            <w:r w:rsidRPr="006E3D88">
              <w:t>Of</w:t>
            </w:r>
            <w:proofErr w:type="gramEnd"/>
            <w:r w:rsidRPr="006E3D88">
              <w:t xml:space="preserve"> Way</w:t>
            </w:r>
          </w:p>
        </w:tc>
        <w:tc>
          <w:tcPr>
            <w:tcW w:w="991" w:type="pct"/>
            <w:vAlign w:val="center"/>
          </w:tcPr>
          <w:p w14:paraId="14225BDD" w14:textId="77777777" w:rsidR="006101BD" w:rsidRPr="006E3D88" w:rsidRDefault="006101BD" w:rsidP="006101BD">
            <w:pPr>
              <w:pStyle w:val="TableBodyTextMIRB"/>
            </w:pPr>
            <w:r w:rsidRPr="006E3D88">
              <w:t>RTOFWY</w:t>
            </w:r>
          </w:p>
        </w:tc>
        <w:tc>
          <w:tcPr>
            <w:tcW w:w="1036" w:type="pct"/>
            <w:vAlign w:val="center"/>
          </w:tcPr>
          <w:p w14:paraId="052AFB11" w14:textId="77777777" w:rsidR="006101BD" w:rsidRDefault="006101BD" w:rsidP="006101BD">
            <w:pPr>
              <w:pStyle w:val="TableBodyTextMIRB"/>
            </w:pPr>
            <w:r w:rsidRPr="00A93192">
              <w:t>Not applicable</w:t>
            </w:r>
          </w:p>
        </w:tc>
        <w:tc>
          <w:tcPr>
            <w:tcW w:w="946" w:type="pct"/>
            <w:vAlign w:val="center"/>
          </w:tcPr>
          <w:p w14:paraId="5CEE5D1E" w14:textId="77777777" w:rsidR="006101BD" w:rsidRDefault="006101BD" w:rsidP="006101BD">
            <w:pPr>
              <w:pStyle w:val="TableBodyTextMIRB"/>
            </w:pPr>
            <w:r w:rsidRPr="00487492">
              <w:t>Not applicable</w:t>
            </w:r>
          </w:p>
        </w:tc>
        <w:tc>
          <w:tcPr>
            <w:tcW w:w="901" w:type="pct"/>
            <w:vAlign w:val="center"/>
          </w:tcPr>
          <w:p w14:paraId="3F772C9A" w14:textId="77777777" w:rsidR="006101BD" w:rsidRDefault="006101BD" w:rsidP="006101BD">
            <w:pPr>
              <w:pStyle w:val="TableBodyTextMIRB"/>
            </w:pPr>
            <w:r w:rsidRPr="00487492">
              <w:t>Not applicable</w:t>
            </w:r>
          </w:p>
        </w:tc>
      </w:tr>
      <w:tr w:rsidR="006101BD" w14:paraId="7CCC86F6" w14:textId="77777777" w:rsidTr="006101BD">
        <w:trPr>
          <w:cantSplit/>
        </w:trPr>
        <w:tc>
          <w:tcPr>
            <w:tcW w:w="1126" w:type="pct"/>
            <w:vAlign w:val="center"/>
          </w:tcPr>
          <w:p w14:paraId="712B8D69" w14:textId="77777777" w:rsidR="006101BD" w:rsidRPr="006E3D88" w:rsidRDefault="006101BD" w:rsidP="006101BD">
            <w:pPr>
              <w:pStyle w:val="TableBodyTextMIRB"/>
            </w:pPr>
            <w:r w:rsidRPr="006E3D88">
              <w:t>Rise</w:t>
            </w:r>
          </w:p>
        </w:tc>
        <w:tc>
          <w:tcPr>
            <w:tcW w:w="991" w:type="pct"/>
            <w:vAlign w:val="center"/>
          </w:tcPr>
          <w:p w14:paraId="2EDCF9B2" w14:textId="77777777" w:rsidR="006101BD" w:rsidRPr="006E3D88" w:rsidRDefault="006101BD" w:rsidP="006101BD">
            <w:pPr>
              <w:pStyle w:val="TableBodyTextMIRB"/>
            </w:pPr>
            <w:r w:rsidRPr="006E3D88">
              <w:t>RISE</w:t>
            </w:r>
          </w:p>
        </w:tc>
        <w:tc>
          <w:tcPr>
            <w:tcW w:w="1036" w:type="pct"/>
            <w:vAlign w:val="center"/>
          </w:tcPr>
          <w:p w14:paraId="6E63E193" w14:textId="77777777" w:rsidR="006101BD" w:rsidRDefault="006101BD" w:rsidP="006101BD">
            <w:pPr>
              <w:pStyle w:val="TableBodyTextMIRB"/>
            </w:pPr>
            <w:r w:rsidRPr="00A93192">
              <w:t>Not applicable</w:t>
            </w:r>
          </w:p>
        </w:tc>
        <w:tc>
          <w:tcPr>
            <w:tcW w:w="946" w:type="pct"/>
            <w:vAlign w:val="center"/>
          </w:tcPr>
          <w:p w14:paraId="08D1C249" w14:textId="77777777" w:rsidR="006101BD" w:rsidRDefault="006101BD" w:rsidP="006101BD">
            <w:pPr>
              <w:pStyle w:val="TableBodyTextMIRB"/>
            </w:pPr>
            <w:r w:rsidRPr="00487492">
              <w:t>Not applicable</w:t>
            </w:r>
          </w:p>
        </w:tc>
        <w:tc>
          <w:tcPr>
            <w:tcW w:w="901" w:type="pct"/>
            <w:vAlign w:val="center"/>
          </w:tcPr>
          <w:p w14:paraId="721723FD" w14:textId="77777777" w:rsidR="006101BD" w:rsidRDefault="006101BD" w:rsidP="006101BD">
            <w:pPr>
              <w:pStyle w:val="TableBodyTextMIRB"/>
            </w:pPr>
            <w:r w:rsidRPr="00487492">
              <w:t>Not applicable</w:t>
            </w:r>
          </w:p>
        </w:tc>
      </w:tr>
      <w:tr w:rsidR="006101BD" w14:paraId="3AEABB5B" w14:textId="77777777" w:rsidTr="006101BD">
        <w:trPr>
          <w:cantSplit/>
        </w:trPr>
        <w:tc>
          <w:tcPr>
            <w:tcW w:w="1126" w:type="pct"/>
            <w:vAlign w:val="center"/>
          </w:tcPr>
          <w:p w14:paraId="4D62747E" w14:textId="77777777" w:rsidR="006101BD" w:rsidRPr="006E3D88" w:rsidRDefault="006101BD" w:rsidP="006101BD">
            <w:pPr>
              <w:pStyle w:val="TableBodyTextMIRB"/>
            </w:pPr>
            <w:r w:rsidRPr="006E3D88">
              <w:t>River</w:t>
            </w:r>
          </w:p>
        </w:tc>
        <w:tc>
          <w:tcPr>
            <w:tcW w:w="991" w:type="pct"/>
            <w:vAlign w:val="center"/>
          </w:tcPr>
          <w:p w14:paraId="551BD99E" w14:textId="77777777" w:rsidR="006101BD" w:rsidRPr="006E3D88" w:rsidRDefault="006101BD" w:rsidP="006101BD">
            <w:pPr>
              <w:pStyle w:val="TableBodyTextMIRB"/>
            </w:pPr>
            <w:r w:rsidRPr="006E3D88">
              <w:t>RIVER</w:t>
            </w:r>
          </w:p>
        </w:tc>
        <w:tc>
          <w:tcPr>
            <w:tcW w:w="1036" w:type="pct"/>
            <w:vAlign w:val="center"/>
          </w:tcPr>
          <w:p w14:paraId="2878660E" w14:textId="77777777" w:rsidR="006101BD" w:rsidRDefault="006101BD" w:rsidP="006101BD">
            <w:pPr>
              <w:pStyle w:val="TableBodyTextMIRB"/>
            </w:pPr>
            <w:r w:rsidRPr="00A93192">
              <w:t>Not applicable</w:t>
            </w:r>
          </w:p>
        </w:tc>
        <w:tc>
          <w:tcPr>
            <w:tcW w:w="946" w:type="pct"/>
            <w:vAlign w:val="center"/>
          </w:tcPr>
          <w:p w14:paraId="2DEFF0E4" w14:textId="77777777" w:rsidR="006101BD" w:rsidRDefault="006101BD" w:rsidP="006101BD">
            <w:pPr>
              <w:pStyle w:val="TableBodyTextMIRB"/>
            </w:pPr>
            <w:r w:rsidRPr="00487492">
              <w:t>Not applicable</w:t>
            </w:r>
          </w:p>
        </w:tc>
        <w:tc>
          <w:tcPr>
            <w:tcW w:w="901" w:type="pct"/>
            <w:vAlign w:val="center"/>
          </w:tcPr>
          <w:p w14:paraId="68F93171" w14:textId="77777777" w:rsidR="006101BD" w:rsidRDefault="006101BD" w:rsidP="006101BD">
            <w:pPr>
              <w:pStyle w:val="TableBodyTextMIRB"/>
            </w:pPr>
            <w:r w:rsidRPr="00487492">
              <w:t>Not applicable</w:t>
            </w:r>
          </w:p>
        </w:tc>
      </w:tr>
      <w:tr w:rsidR="006101BD" w14:paraId="7A83189B" w14:textId="77777777" w:rsidTr="006101BD">
        <w:trPr>
          <w:cantSplit/>
        </w:trPr>
        <w:tc>
          <w:tcPr>
            <w:tcW w:w="1126" w:type="pct"/>
            <w:vAlign w:val="center"/>
          </w:tcPr>
          <w:p w14:paraId="5A225CD6" w14:textId="77777777" w:rsidR="006101BD" w:rsidRPr="006E3D88" w:rsidRDefault="006101BD" w:rsidP="006101BD">
            <w:pPr>
              <w:pStyle w:val="TableBodyTextMIRB"/>
            </w:pPr>
            <w:r w:rsidRPr="006E3D88">
              <w:t>Road</w:t>
            </w:r>
          </w:p>
        </w:tc>
        <w:tc>
          <w:tcPr>
            <w:tcW w:w="991" w:type="pct"/>
            <w:vAlign w:val="center"/>
          </w:tcPr>
          <w:p w14:paraId="73506238" w14:textId="77777777" w:rsidR="006101BD" w:rsidRPr="006E3D88" w:rsidRDefault="006101BD" w:rsidP="006101BD">
            <w:pPr>
              <w:pStyle w:val="TableBodyTextMIRB"/>
            </w:pPr>
            <w:r w:rsidRPr="006E3D88">
              <w:t>RD</w:t>
            </w:r>
          </w:p>
        </w:tc>
        <w:tc>
          <w:tcPr>
            <w:tcW w:w="1036" w:type="pct"/>
            <w:vAlign w:val="center"/>
          </w:tcPr>
          <w:p w14:paraId="6DD4EE6F" w14:textId="77777777" w:rsidR="006101BD" w:rsidRDefault="006101BD" w:rsidP="006101BD">
            <w:pPr>
              <w:pStyle w:val="TableBodyTextMIRB"/>
            </w:pPr>
            <w:r w:rsidRPr="00A93192">
              <w:t>Not applicable</w:t>
            </w:r>
          </w:p>
        </w:tc>
        <w:tc>
          <w:tcPr>
            <w:tcW w:w="946" w:type="pct"/>
            <w:vAlign w:val="center"/>
          </w:tcPr>
          <w:p w14:paraId="1CCC0E57" w14:textId="77777777" w:rsidR="006101BD" w:rsidRDefault="006101BD" w:rsidP="006101BD">
            <w:pPr>
              <w:pStyle w:val="TableBodyTextMIRB"/>
            </w:pPr>
            <w:r w:rsidRPr="00487492">
              <w:t>Not applicable</w:t>
            </w:r>
          </w:p>
        </w:tc>
        <w:tc>
          <w:tcPr>
            <w:tcW w:w="901" w:type="pct"/>
            <w:vAlign w:val="center"/>
          </w:tcPr>
          <w:p w14:paraId="5B4ED660" w14:textId="77777777" w:rsidR="006101BD" w:rsidRDefault="006101BD" w:rsidP="006101BD">
            <w:pPr>
              <w:pStyle w:val="TableBodyTextMIRB"/>
            </w:pPr>
            <w:r w:rsidRPr="00487492">
              <w:t>Not applicable</w:t>
            </w:r>
          </w:p>
        </w:tc>
      </w:tr>
      <w:tr w:rsidR="006101BD" w14:paraId="7F60690E" w14:textId="77777777" w:rsidTr="006101BD">
        <w:trPr>
          <w:cantSplit/>
        </w:trPr>
        <w:tc>
          <w:tcPr>
            <w:tcW w:w="1126" w:type="pct"/>
            <w:vAlign w:val="center"/>
          </w:tcPr>
          <w:p w14:paraId="1253FC8E" w14:textId="77777777" w:rsidR="006101BD" w:rsidRPr="006E3D88" w:rsidRDefault="006101BD" w:rsidP="006101BD">
            <w:pPr>
              <w:pStyle w:val="TableBodyTextMIRB"/>
            </w:pPr>
            <w:r w:rsidRPr="006E3D88">
              <w:t>Roadway</w:t>
            </w:r>
          </w:p>
        </w:tc>
        <w:tc>
          <w:tcPr>
            <w:tcW w:w="991" w:type="pct"/>
            <w:vAlign w:val="center"/>
          </w:tcPr>
          <w:p w14:paraId="3B0C8C02" w14:textId="77777777" w:rsidR="006101BD" w:rsidRPr="006E3D88" w:rsidRDefault="006101BD" w:rsidP="006101BD">
            <w:pPr>
              <w:pStyle w:val="TableBodyTextMIRB"/>
            </w:pPr>
            <w:r w:rsidRPr="006E3D88">
              <w:t>RDWY</w:t>
            </w:r>
          </w:p>
        </w:tc>
        <w:tc>
          <w:tcPr>
            <w:tcW w:w="1036" w:type="pct"/>
            <w:vAlign w:val="center"/>
          </w:tcPr>
          <w:p w14:paraId="6B63F9F2" w14:textId="77777777" w:rsidR="006101BD" w:rsidRDefault="006101BD" w:rsidP="006101BD">
            <w:pPr>
              <w:pStyle w:val="TableBodyTextMIRB"/>
            </w:pPr>
            <w:r w:rsidRPr="00A93192">
              <w:t>Not applicable</w:t>
            </w:r>
          </w:p>
        </w:tc>
        <w:tc>
          <w:tcPr>
            <w:tcW w:w="946" w:type="pct"/>
            <w:vAlign w:val="center"/>
          </w:tcPr>
          <w:p w14:paraId="7578B538" w14:textId="77777777" w:rsidR="006101BD" w:rsidRDefault="006101BD" w:rsidP="006101BD">
            <w:pPr>
              <w:pStyle w:val="TableBodyTextMIRB"/>
            </w:pPr>
            <w:r w:rsidRPr="00487492">
              <w:t>Not applicable</w:t>
            </w:r>
          </w:p>
        </w:tc>
        <w:tc>
          <w:tcPr>
            <w:tcW w:w="901" w:type="pct"/>
            <w:vAlign w:val="center"/>
          </w:tcPr>
          <w:p w14:paraId="32CD0C5F" w14:textId="77777777" w:rsidR="006101BD" w:rsidRDefault="006101BD" w:rsidP="006101BD">
            <w:pPr>
              <w:pStyle w:val="TableBodyTextMIRB"/>
            </w:pPr>
            <w:r w:rsidRPr="00487492">
              <w:t>Not applicable</w:t>
            </w:r>
          </w:p>
        </w:tc>
      </w:tr>
      <w:tr w:rsidR="006101BD" w14:paraId="091DEEA0" w14:textId="77777777" w:rsidTr="006101BD">
        <w:trPr>
          <w:cantSplit/>
        </w:trPr>
        <w:tc>
          <w:tcPr>
            <w:tcW w:w="1126" w:type="pct"/>
            <w:vAlign w:val="center"/>
          </w:tcPr>
          <w:p w14:paraId="30AB4868" w14:textId="77777777" w:rsidR="006101BD" w:rsidRPr="006E3D88" w:rsidRDefault="006101BD" w:rsidP="006101BD">
            <w:pPr>
              <w:pStyle w:val="TableBodyTextMIRB"/>
            </w:pPr>
            <w:proofErr w:type="spellStart"/>
            <w:r w:rsidRPr="006E3D88">
              <w:t>Rond</w:t>
            </w:r>
            <w:proofErr w:type="spellEnd"/>
            <w:r w:rsidRPr="006E3D88">
              <w:t xml:space="preserve"> Point</w:t>
            </w:r>
          </w:p>
        </w:tc>
        <w:tc>
          <w:tcPr>
            <w:tcW w:w="991" w:type="pct"/>
            <w:vAlign w:val="center"/>
          </w:tcPr>
          <w:p w14:paraId="36057D3F" w14:textId="77777777" w:rsidR="006101BD" w:rsidRPr="006E3D88" w:rsidRDefault="006101BD" w:rsidP="006101BD">
            <w:pPr>
              <w:pStyle w:val="TableBodyTextMIRB"/>
            </w:pPr>
            <w:r w:rsidRPr="006E3D88">
              <w:t>RDPT</w:t>
            </w:r>
          </w:p>
        </w:tc>
        <w:tc>
          <w:tcPr>
            <w:tcW w:w="1036" w:type="pct"/>
            <w:vAlign w:val="center"/>
          </w:tcPr>
          <w:p w14:paraId="0BA2ADF6" w14:textId="77777777" w:rsidR="006101BD" w:rsidRDefault="006101BD" w:rsidP="006101BD">
            <w:pPr>
              <w:pStyle w:val="TableBodyTextMIRB"/>
            </w:pPr>
            <w:r w:rsidRPr="00A93192">
              <w:t>Not applicable</w:t>
            </w:r>
          </w:p>
        </w:tc>
        <w:tc>
          <w:tcPr>
            <w:tcW w:w="946" w:type="pct"/>
            <w:vAlign w:val="center"/>
          </w:tcPr>
          <w:p w14:paraId="7AF86232" w14:textId="77777777" w:rsidR="006101BD" w:rsidRDefault="006101BD" w:rsidP="006101BD">
            <w:pPr>
              <w:pStyle w:val="TableBodyTextMIRB"/>
            </w:pPr>
            <w:r w:rsidRPr="00487492">
              <w:t>Not applicable</w:t>
            </w:r>
          </w:p>
        </w:tc>
        <w:tc>
          <w:tcPr>
            <w:tcW w:w="901" w:type="pct"/>
            <w:vAlign w:val="center"/>
          </w:tcPr>
          <w:p w14:paraId="25DC2255" w14:textId="77777777" w:rsidR="006101BD" w:rsidRDefault="006101BD" w:rsidP="006101BD">
            <w:pPr>
              <w:pStyle w:val="TableBodyTextMIRB"/>
            </w:pPr>
            <w:r w:rsidRPr="00487492">
              <w:t>Not applicable</w:t>
            </w:r>
          </w:p>
        </w:tc>
      </w:tr>
      <w:tr w:rsidR="006101BD" w14:paraId="1CA805E4" w14:textId="77777777" w:rsidTr="006101BD">
        <w:trPr>
          <w:cantSplit/>
        </w:trPr>
        <w:tc>
          <w:tcPr>
            <w:tcW w:w="1126" w:type="pct"/>
            <w:vAlign w:val="center"/>
          </w:tcPr>
          <w:p w14:paraId="5C581823" w14:textId="77777777" w:rsidR="006101BD" w:rsidRPr="006E3D88" w:rsidRDefault="006101BD" w:rsidP="006101BD">
            <w:pPr>
              <w:pStyle w:val="TableBodyTextMIRB"/>
            </w:pPr>
            <w:r w:rsidRPr="006E3D88">
              <w:t>Roundabout</w:t>
            </w:r>
          </w:p>
        </w:tc>
        <w:tc>
          <w:tcPr>
            <w:tcW w:w="991" w:type="pct"/>
            <w:vAlign w:val="center"/>
          </w:tcPr>
          <w:p w14:paraId="3AA2D068" w14:textId="77777777" w:rsidR="006101BD" w:rsidRPr="006E3D88" w:rsidRDefault="006101BD" w:rsidP="006101BD">
            <w:pPr>
              <w:pStyle w:val="TableBodyTextMIRB"/>
            </w:pPr>
            <w:r w:rsidRPr="006E3D88">
              <w:t>RBT</w:t>
            </w:r>
          </w:p>
        </w:tc>
        <w:tc>
          <w:tcPr>
            <w:tcW w:w="1036" w:type="pct"/>
            <w:vAlign w:val="center"/>
          </w:tcPr>
          <w:p w14:paraId="1321E985" w14:textId="77777777" w:rsidR="006101BD" w:rsidRDefault="006101BD" w:rsidP="006101BD">
            <w:pPr>
              <w:pStyle w:val="TableBodyTextMIRB"/>
            </w:pPr>
            <w:r w:rsidRPr="00A93192">
              <w:t>Not applicable</w:t>
            </w:r>
          </w:p>
        </w:tc>
        <w:tc>
          <w:tcPr>
            <w:tcW w:w="946" w:type="pct"/>
            <w:vAlign w:val="center"/>
          </w:tcPr>
          <w:p w14:paraId="17084E96" w14:textId="77777777" w:rsidR="006101BD" w:rsidRDefault="006101BD" w:rsidP="006101BD">
            <w:pPr>
              <w:pStyle w:val="TableBodyTextMIRB"/>
            </w:pPr>
            <w:r w:rsidRPr="00487492">
              <w:t>Not applicable</w:t>
            </w:r>
          </w:p>
        </w:tc>
        <w:tc>
          <w:tcPr>
            <w:tcW w:w="901" w:type="pct"/>
            <w:vAlign w:val="center"/>
          </w:tcPr>
          <w:p w14:paraId="34BB9DF8" w14:textId="77777777" w:rsidR="006101BD" w:rsidRDefault="006101BD" w:rsidP="006101BD">
            <w:pPr>
              <w:pStyle w:val="TableBodyTextMIRB"/>
            </w:pPr>
            <w:r w:rsidRPr="00487492">
              <w:t>Not applicable</w:t>
            </w:r>
          </w:p>
        </w:tc>
      </w:tr>
      <w:tr w:rsidR="006101BD" w14:paraId="00973D46" w14:textId="77777777" w:rsidTr="006101BD">
        <w:trPr>
          <w:cantSplit/>
        </w:trPr>
        <w:tc>
          <w:tcPr>
            <w:tcW w:w="1126" w:type="pct"/>
            <w:vAlign w:val="center"/>
          </w:tcPr>
          <w:p w14:paraId="74F6CAA6" w14:textId="77777777" w:rsidR="006101BD" w:rsidRPr="006E3D88" w:rsidRDefault="006101BD" w:rsidP="006101BD">
            <w:pPr>
              <w:pStyle w:val="TableBodyTextMIRB"/>
            </w:pPr>
            <w:r w:rsidRPr="006E3D88">
              <w:t>Route</w:t>
            </w:r>
          </w:p>
        </w:tc>
        <w:tc>
          <w:tcPr>
            <w:tcW w:w="991" w:type="pct"/>
            <w:vAlign w:val="center"/>
          </w:tcPr>
          <w:p w14:paraId="3AC945CE" w14:textId="77777777" w:rsidR="006101BD" w:rsidRPr="006E3D88" w:rsidRDefault="006101BD" w:rsidP="006101BD">
            <w:pPr>
              <w:pStyle w:val="TableBodyTextMIRB"/>
            </w:pPr>
            <w:r w:rsidRPr="006E3D88">
              <w:t>ROUTE</w:t>
            </w:r>
          </w:p>
        </w:tc>
        <w:tc>
          <w:tcPr>
            <w:tcW w:w="1036" w:type="pct"/>
            <w:vAlign w:val="center"/>
          </w:tcPr>
          <w:p w14:paraId="5687C148" w14:textId="77777777" w:rsidR="006101BD" w:rsidRPr="006E3D88" w:rsidRDefault="006101BD" w:rsidP="006101BD">
            <w:pPr>
              <w:pStyle w:val="TableBodyTextMIRB"/>
            </w:pPr>
            <w:r w:rsidRPr="006E3D88">
              <w:t>RTE</w:t>
            </w:r>
          </w:p>
        </w:tc>
        <w:tc>
          <w:tcPr>
            <w:tcW w:w="946" w:type="pct"/>
            <w:vAlign w:val="center"/>
          </w:tcPr>
          <w:p w14:paraId="310ED201" w14:textId="77777777" w:rsidR="006101BD" w:rsidRDefault="006101BD" w:rsidP="006101BD">
            <w:pPr>
              <w:pStyle w:val="TableBodyTextMIRB"/>
            </w:pPr>
            <w:r w:rsidRPr="00487492">
              <w:t>Not applicable</w:t>
            </w:r>
          </w:p>
        </w:tc>
        <w:tc>
          <w:tcPr>
            <w:tcW w:w="901" w:type="pct"/>
            <w:vAlign w:val="center"/>
          </w:tcPr>
          <w:p w14:paraId="209B4AF4" w14:textId="77777777" w:rsidR="006101BD" w:rsidRDefault="006101BD" w:rsidP="006101BD">
            <w:pPr>
              <w:pStyle w:val="TableBodyTextMIRB"/>
            </w:pPr>
            <w:r w:rsidRPr="00487492">
              <w:t>Not applicable</w:t>
            </w:r>
          </w:p>
        </w:tc>
      </w:tr>
      <w:tr w:rsidR="006101BD" w14:paraId="47CBFFED" w14:textId="77777777" w:rsidTr="006101BD">
        <w:trPr>
          <w:cantSplit/>
        </w:trPr>
        <w:tc>
          <w:tcPr>
            <w:tcW w:w="1126" w:type="pct"/>
            <w:vAlign w:val="center"/>
          </w:tcPr>
          <w:p w14:paraId="4516569C" w14:textId="77777777" w:rsidR="006101BD" w:rsidRPr="006E3D88" w:rsidRDefault="006101BD" w:rsidP="006101BD">
            <w:pPr>
              <w:pStyle w:val="TableBodyTextMIRB"/>
            </w:pPr>
            <w:r w:rsidRPr="006E3D88">
              <w:t>Row</w:t>
            </w:r>
          </w:p>
        </w:tc>
        <w:tc>
          <w:tcPr>
            <w:tcW w:w="991" w:type="pct"/>
            <w:vAlign w:val="center"/>
          </w:tcPr>
          <w:p w14:paraId="050570A6" w14:textId="77777777" w:rsidR="006101BD" w:rsidRPr="006E3D88" w:rsidRDefault="006101BD" w:rsidP="006101BD">
            <w:pPr>
              <w:pStyle w:val="TableBodyTextMIRB"/>
            </w:pPr>
            <w:r w:rsidRPr="006E3D88">
              <w:t>ROW</w:t>
            </w:r>
          </w:p>
        </w:tc>
        <w:tc>
          <w:tcPr>
            <w:tcW w:w="1036" w:type="pct"/>
            <w:vAlign w:val="center"/>
          </w:tcPr>
          <w:p w14:paraId="3CBF444E" w14:textId="77777777" w:rsidR="006101BD" w:rsidRPr="006E3D88" w:rsidRDefault="006101BD" w:rsidP="006101BD">
            <w:pPr>
              <w:pStyle w:val="TableBodyTextMIRB"/>
            </w:pPr>
            <w:r>
              <w:t>Not applicable</w:t>
            </w:r>
          </w:p>
        </w:tc>
        <w:tc>
          <w:tcPr>
            <w:tcW w:w="946" w:type="pct"/>
            <w:vAlign w:val="center"/>
          </w:tcPr>
          <w:p w14:paraId="10AC406D" w14:textId="77777777" w:rsidR="006101BD" w:rsidRDefault="006101BD" w:rsidP="006101BD">
            <w:pPr>
              <w:pStyle w:val="TableBodyTextMIRB"/>
            </w:pPr>
            <w:r w:rsidRPr="00487492">
              <w:t>Not applicable</w:t>
            </w:r>
          </w:p>
        </w:tc>
        <w:tc>
          <w:tcPr>
            <w:tcW w:w="901" w:type="pct"/>
            <w:vAlign w:val="center"/>
          </w:tcPr>
          <w:p w14:paraId="3B305224" w14:textId="77777777" w:rsidR="006101BD" w:rsidRDefault="006101BD" w:rsidP="006101BD">
            <w:pPr>
              <w:pStyle w:val="TableBodyTextMIRB"/>
            </w:pPr>
            <w:r w:rsidRPr="00487492">
              <w:t>Not applicable</w:t>
            </w:r>
          </w:p>
        </w:tc>
      </w:tr>
      <w:tr w:rsidR="006101BD" w14:paraId="2DA814DD" w14:textId="77777777" w:rsidTr="006101BD">
        <w:trPr>
          <w:cantSplit/>
        </w:trPr>
        <w:tc>
          <w:tcPr>
            <w:tcW w:w="1126" w:type="pct"/>
            <w:vAlign w:val="center"/>
          </w:tcPr>
          <w:p w14:paraId="7826008F" w14:textId="77777777" w:rsidR="006101BD" w:rsidRPr="006E3D88" w:rsidRDefault="006101BD" w:rsidP="006101BD">
            <w:pPr>
              <w:pStyle w:val="TableBodyTextMIRB"/>
            </w:pPr>
            <w:r w:rsidRPr="006E3D88">
              <w:t>Rue</w:t>
            </w:r>
          </w:p>
        </w:tc>
        <w:tc>
          <w:tcPr>
            <w:tcW w:w="991" w:type="pct"/>
            <w:vAlign w:val="center"/>
          </w:tcPr>
          <w:p w14:paraId="64F06981" w14:textId="77777777" w:rsidR="006101BD" w:rsidRDefault="006101BD" w:rsidP="006101BD">
            <w:pPr>
              <w:pStyle w:val="TableBodyTextMIRB"/>
            </w:pPr>
            <w:r w:rsidRPr="008E1431">
              <w:t>Not applicable</w:t>
            </w:r>
          </w:p>
        </w:tc>
        <w:tc>
          <w:tcPr>
            <w:tcW w:w="1036" w:type="pct"/>
            <w:vAlign w:val="center"/>
          </w:tcPr>
          <w:p w14:paraId="760C67EE" w14:textId="77777777" w:rsidR="006101BD" w:rsidRPr="006E3D88" w:rsidRDefault="006101BD" w:rsidP="006101BD">
            <w:pPr>
              <w:pStyle w:val="TableBodyTextMIRB"/>
            </w:pPr>
            <w:r w:rsidRPr="006E3D88">
              <w:t>RUE</w:t>
            </w:r>
          </w:p>
        </w:tc>
        <w:tc>
          <w:tcPr>
            <w:tcW w:w="946" w:type="pct"/>
            <w:vAlign w:val="center"/>
          </w:tcPr>
          <w:p w14:paraId="54FC0F25" w14:textId="77777777" w:rsidR="006101BD" w:rsidRDefault="006101BD" w:rsidP="006101BD">
            <w:pPr>
              <w:pStyle w:val="TableBodyTextMIRB"/>
            </w:pPr>
            <w:r w:rsidRPr="00487492">
              <w:t>Not applicable</w:t>
            </w:r>
          </w:p>
        </w:tc>
        <w:tc>
          <w:tcPr>
            <w:tcW w:w="901" w:type="pct"/>
            <w:vAlign w:val="center"/>
          </w:tcPr>
          <w:p w14:paraId="64DDD7AE" w14:textId="77777777" w:rsidR="006101BD" w:rsidRDefault="006101BD" w:rsidP="006101BD">
            <w:pPr>
              <w:pStyle w:val="TableBodyTextMIRB"/>
            </w:pPr>
            <w:r w:rsidRPr="00487492">
              <w:t>Not applicable</w:t>
            </w:r>
          </w:p>
        </w:tc>
      </w:tr>
      <w:tr w:rsidR="006101BD" w14:paraId="69697BAB" w14:textId="77777777" w:rsidTr="006101BD">
        <w:trPr>
          <w:cantSplit/>
        </w:trPr>
        <w:tc>
          <w:tcPr>
            <w:tcW w:w="1126" w:type="pct"/>
            <w:vAlign w:val="center"/>
          </w:tcPr>
          <w:p w14:paraId="24353648" w14:textId="77777777" w:rsidR="006101BD" w:rsidRPr="006E3D88" w:rsidRDefault="006101BD" w:rsidP="006101BD">
            <w:pPr>
              <w:pStyle w:val="TableBodyTextMIRB"/>
            </w:pPr>
            <w:proofErr w:type="spellStart"/>
            <w:r w:rsidRPr="006E3D88">
              <w:t>Ruelle</w:t>
            </w:r>
            <w:proofErr w:type="spellEnd"/>
          </w:p>
        </w:tc>
        <w:tc>
          <w:tcPr>
            <w:tcW w:w="991" w:type="pct"/>
            <w:vAlign w:val="center"/>
          </w:tcPr>
          <w:p w14:paraId="28703363" w14:textId="77777777" w:rsidR="006101BD" w:rsidRDefault="006101BD" w:rsidP="006101BD">
            <w:pPr>
              <w:pStyle w:val="TableBodyTextMIRB"/>
            </w:pPr>
            <w:r w:rsidRPr="008E1431">
              <w:t>Not applicable</w:t>
            </w:r>
          </w:p>
        </w:tc>
        <w:tc>
          <w:tcPr>
            <w:tcW w:w="1036" w:type="pct"/>
            <w:vAlign w:val="center"/>
          </w:tcPr>
          <w:p w14:paraId="73701E86" w14:textId="77777777" w:rsidR="006101BD" w:rsidRPr="006E3D88" w:rsidRDefault="006101BD" w:rsidP="006101BD">
            <w:pPr>
              <w:pStyle w:val="TableBodyTextMIRB"/>
            </w:pPr>
            <w:r w:rsidRPr="006E3D88">
              <w:t>RUELLE</w:t>
            </w:r>
          </w:p>
        </w:tc>
        <w:tc>
          <w:tcPr>
            <w:tcW w:w="946" w:type="pct"/>
            <w:vAlign w:val="center"/>
          </w:tcPr>
          <w:p w14:paraId="2F4FF869" w14:textId="77777777" w:rsidR="006101BD" w:rsidRDefault="006101BD" w:rsidP="006101BD">
            <w:pPr>
              <w:pStyle w:val="TableBodyTextMIRB"/>
            </w:pPr>
            <w:r w:rsidRPr="00487492">
              <w:t>Not applicable</w:t>
            </w:r>
          </w:p>
        </w:tc>
        <w:tc>
          <w:tcPr>
            <w:tcW w:w="901" w:type="pct"/>
            <w:vAlign w:val="center"/>
          </w:tcPr>
          <w:p w14:paraId="29F9A631" w14:textId="77777777" w:rsidR="006101BD" w:rsidRDefault="006101BD" w:rsidP="006101BD">
            <w:pPr>
              <w:pStyle w:val="TableBodyTextMIRB"/>
            </w:pPr>
            <w:r w:rsidRPr="00487492">
              <w:t>Not applicable</w:t>
            </w:r>
          </w:p>
        </w:tc>
      </w:tr>
      <w:tr w:rsidR="006101BD" w14:paraId="33BDF713" w14:textId="77777777" w:rsidTr="006101BD">
        <w:trPr>
          <w:cantSplit/>
        </w:trPr>
        <w:tc>
          <w:tcPr>
            <w:tcW w:w="1126" w:type="pct"/>
            <w:vAlign w:val="center"/>
          </w:tcPr>
          <w:p w14:paraId="0EBA2F1C" w14:textId="77777777" w:rsidR="006101BD" w:rsidRPr="006E3D88" w:rsidRDefault="006101BD" w:rsidP="006101BD">
            <w:pPr>
              <w:pStyle w:val="TableBodyTextMIRB"/>
            </w:pPr>
            <w:proofErr w:type="spellStart"/>
            <w:r w:rsidRPr="006E3D88">
              <w:t>Ruisseau</w:t>
            </w:r>
            <w:proofErr w:type="spellEnd"/>
          </w:p>
        </w:tc>
        <w:tc>
          <w:tcPr>
            <w:tcW w:w="991" w:type="pct"/>
            <w:vAlign w:val="center"/>
          </w:tcPr>
          <w:p w14:paraId="17ADEC70" w14:textId="77777777" w:rsidR="006101BD" w:rsidRDefault="006101BD" w:rsidP="006101BD">
            <w:pPr>
              <w:pStyle w:val="TableBodyTextMIRB"/>
            </w:pPr>
            <w:r w:rsidRPr="008E1431">
              <w:t>Not applicable</w:t>
            </w:r>
          </w:p>
        </w:tc>
        <w:tc>
          <w:tcPr>
            <w:tcW w:w="1036" w:type="pct"/>
            <w:vAlign w:val="center"/>
          </w:tcPr>
          <w:p w14:paraId="06543F0F" w14:textId="77777777" w:rsidR="006101BD" w:rsidRPr="006E3D88" w:rsidRDefault="006101BD" w:rsidP="006101BD">
            <w:pPr>
              <w:pStyle w:val="TableBodyTextMIRB"/>
            </w:pPr>
            <w:r w:rsidRPr="006E3D88">
              <w:t>RUIS</w:t>
            </w:r>
          </w:p>
        </w:tc>
        <w:tc>
          <w:tcPr>
            <w:tcW w:w="946" w:type="pct"/>
            <w:vAlign w:val="center"/>
          </w:tcPr>
          <w:p w14:paraId="6903E908" w14:textId="77777777" w:rsidR="006101BD" w:rsidRDefault="006101BD" w:rsidP="006101BD">
            <w:pPr>
              <w:pStyle w:val="TableBodyTextMIRB"/>
            </w:pPr>
            <w:r w:rsidRPr="00487492">
              <w:t>Not applicable</w:t>
            </w:r>
          </w:p>
        </w:tc>
        <w:tc>
          <w:tcPr>
            <w:tcW w:w="901" w:type="pct"/>
            <w:vAlign w:val="center"/>
          </w:tcPr>
          <w:p w14:paraId="560FB5CA" w14:textId="77777777" w:rsidR="006101BD" w:rsidRDefault="006101BD" w:rsidP="006101BD">
            <w:pPr>
              <w:pStyle w:val="TableBodyTextMIRB"/>
            </w:pPr>
            <w:r w:rsidRPr="00487492">
              <w:t>Not applicable</w:t>
            </w:r>
          </w:p>
        </w:tc>
      </w:tr>
      <w:tr w:rsidR="006101BD" w14:paraId="7B2896CF" w14:textId="77777777" w:rsidTr="006101BD">
        <w:trPr>
          <w:cantSplit/>
        </w:trPr>
        <w:tc>
          <w:tcPr>
            <w:tcW w:w="1126" w:type="pct"/>
            <w:vAlign w:val="center"/>
          </w:tcPr>
          <w:p w14:paraId="19BC74F0" w14:textId="77777777" w:rsidR="006101BD" w:rsidRPr="006E3D88" w:rsidRDefault="006101BD" w:rsidP="006101BD">
            <w:pPr>
              <w:pStyle w:val="TableBodyTextMIRB"/>
            </w:pPr>
            <w:r w:rsidRPr="006E3D88">
              <w:t>Run</w:t>
            </w:r>
          </w:p>
        </w:tc>
        <w:tc>
          <w:tcPr>
            <w:tcW w:w="991" w:type="pct"/>
            <w:vAlign w:val="center"/>
          </w:tcPr>
          <w:p w14:paraId="6DDED747" w14:textId="77777777" w:rsidR="006101BD" w:rsidRPr="006E3D88" w:rsidRDefault="006101BD" w:rsidP="006101BD">
            <w:pPr>
              <w:pStyle w:val="TableBodyTextMIRB"/>
            </w:pPr>
            <w:r w:rsidRPr="006E3D88">
              <w:t>RUN</w:t>
            </w:r>
          </w:p>
        </w:tc>
        <w:tc>
          <w:tcPr>
            <w:tcW w:w="1036" w:type="pct"/>
            <w:vAlign w:val="center"/>
          </w:tcPr>
          <w:p w14:paraId="18F5B28F" w14:textId="77777777" w:rsidR="006101BD" w:rsidRDefault="006101BD" w:rsidP="006101BD">
            <w:pPr>
              <w:pStyle w:val="TableBodyTextMIRB"/>
            </w:pPr>
            <w:r w:rsidRPr="00131D50">
              <w:t>Not applicable</w:t>
            </w:r>
          </w:p>
        </w:tc>
        <w:tc>
          <w:tcPr>
            <w:tcW w:w="946" w:type="pct"/>
            <w:vAlign w:val="center"/>
          </w:tcPr>
          <w:p w14:paraId="24CFE3DB" w14:textId="77777777" w:rsidR="006101BD" w:rsidRDefault="006101BD" w:rsidP="006101BD">
            <w:pPr>
              <w:pStyle w:val="TableBodyTextMIRB"/>
            </w:pPr>
            <w:r w:rsidRPr="00487492">
              <w:t>Not applicable</w:t>
            </w:r>
          </w:p>
        </w:tc>
        <w:tc>
          <w:tcPr>
            <w:tcW w:w="901" w:type="pct"/>
            <w:vAlign w:val="center"/>
          </w:tcPr>
          <w:p w14:paraId="5664FC1C" w14:textId="77777777" w:rsidR="006101BD" w:rsidRDefault="006101BD" w:rsidP="006101BD">
            <w:pPr>
              <w:pStyle w:val="TableBodyTextMIRB"/>
            </w:pPr>
            <w:r w:rsidRPr="00487492">
              <w:t>Not applicable</w:t>
            </w:r>
          </w:p>
        </w:tc>
      </w:tr>
      <w:tr w:rsidR="006101BD" w14:paraId="67D0FCCE" w14:textId="77777777" w:rsidTr="006101BD">
        <w:trPr>
          <w:cantSplit/>
        </w:trPr>
        <w:tc>
          <w:tcPr>
            <w:tcW w:w="1126" w:type="pct"/>
            <w:vAlign w:val="center"/>
          </w:tcPr>
          <w:p w14:paraId="5F2E7ED4" w14:textId="77777777" w:rsidR="006101BD" w:rsidRPr="006E3D88" w:rsidRDefault="006101BD" w:rsidP="006101BD">
            <w:pPr>
              <w:pStyle w:val="TableBodyTextMIRB"/>
            </w:pPr>
            <w:r w:rsidRPr="006E3D88">
              <w:t>Section</w:t>
            </w:r>
          </w:p>
        </w:tc>
        <w:tc>
          <w:tcPr>
            <w:tcW w:w="991" w:type="pct"/>
            <w:vAlign w:val="center"/>
          </w:tcPr>
          <w:p w14:paraId="15C48022" w14:textId="77777777" w:rsidR="006101BD" w:rsidRPr="006E3D88" w:rsidRDefault="006101BD" w:rsidP="006101BD">
            <w:pPr>
              <w:pStyle w:val="TableBodyTextMIRB"/>
            </w:pPr>
            <w:r w:rsidRPr="006E3D88">
              <w:t>SECTN</w:t>
            </w:r>
          </w:p>
        </w:tc>
        <w:tc>
          <w:tcPr>
            <w:tcW w:w="1036" w:type="pct"/>
            <w:vAlign w:val="center"/>
          </w:tcPr>
          <w:p w14:paraId="2E744828" w14:textId="77777777" w:rsidR="006101BD" w:rsidRDefault="006101BD" w:rsidP="006101BD">
            <w:pPr>
              <w:pStyle w:val="TableBodyTextMIRB"/>
            </w:pPr>
            <w:r w:rsidRPr="00131D50">
              <w:t>Not applicable</w:t>
            </w:r>
          </w:p>
        </w:tc>
        <w:tc>
          <w:tcPr>
            <w:tcW w:w="946" w:type="pct"/>
            <w:vAlign w:val="center"/>
          </w:tcPr>
          <w:p w14:paraId="3E00FC06" w14:textId="77777777" w:rsidR="006101BD" w:rsidRDefault="006101BD" w:rsidP="006101BD">
            <w:pPr>
              <w:pStyle w:val="TableBodyTextMIRB"/>
            </w:pPr>
            <w:r w:rsidRPr="00487492">
              <w:t>Not applicable</w:t>
            </w:r>
          </w:p>
        </w:tc>
        <w:tc>
          <w:tcPr>
            <w:tcW w:w="901" w:type="pct"/>
            <w:vAlign w:val="center"/>
          </w:tcPr>
          <w:p w14:paraId="46D155AF" w14:textId="77777777" w:rsidR="006101BD" w:rsidRDefault="006101BD" w:rsidP="006101BD">
            <w:pPr>
              <w:pStyle w:val="TableBodyTextMIRB"/>
            </w:pPr>
            <w:r w:rsidRPr="00487492">
              <w:t>Not applicable</w:t>
            </w:r>
          </w:p>
        </w:tc>
      </w:tr>
      <w:tr w:rsidR="006101BD" w14:paraId="61F9F7C4" w14:textId="77777777" w:rsidTr="006101BD">
        <w:trPr>
          <w:cantSplit/>
        </w:trPr>
        <w:tc>
          <w:tcPr>
            <w:tcW w:w="1126" w:type="pct"/>
            <w:vAlign w:val="center"/>
          </w:tcPr>
          <w:p w14:paraId="577F49B2" w14:textId="77777777" w:rsidR="006101BD" w:rsidRPr="006E3D88" w:rsidRDefault="006101BD" w:rsidP="006101BD">
            <w:pPr>
              <w:pStyle w:val="TableBodyTextMIRB"/>
            </w:pPr>
            <w:proofErr w:type="spellStart"/>
            <w:r w:rsidRPr="006E3D88">
              <w:t>Sentier</w:t>
            </w:r>
            <w:proofErr w:type="spellEnd"/>
          </w:p>
        </w:tc>
        <w:tc>
          <w:tcPr>
            <w:tcW w:w="991" w:type="pct"/>
            <w:vAlign w:val="center"/>
          </w:tcPr>
          <w:p w14:paraId="493B09DB" w14:textId="77777777" w:rsidR="006101BD" w:rsidRPr="006E3D88" w:rsidRDefault="006101BD" w:rsidP="006101BD">
            <w:pPr>
              <w:pStyle w:val="TableBodyTextMIRB"/>
            </w:pPr>
            <w:r>
              <w:t>Not applicable</w:t>
            </w:r>
          </w:p>
        </w:tc>
        <w:tc>
          <w:tcPr>
            <w:tcW w:w="1036" w:type="pct"/>
            <w:vAlign w:val="center"/>
          </w:tcPr>
          <w:p w14:paraId="78F5E861" w14:textId="77777777" w:rsidR="006101BD" w:rsidRPr="006E3D88" w:rsidRDefault="006101BD" w:rsidP="006101BD">
            <w:pPr>
              <w:pStyle w:val="TableBodyTextMIRB"/>
            </w:pPr>
            <w:r w:rsidRPr="006E3D88">
              <w:t>SENT</w:t>
            </w:r>
          </w:p>
        </w:tc>
        <w:tc>
          <w:tcPr>
            <w:tcW w:w="946" w:type="pct"/>
            <w:vAlign w:val="center"/>
          </w:tcPr>
          <w:p w14:paraId="0CE0B891" w14:textId="77777777" w:rsidR="006101BD" w:rsidRDefault="006101BD" w:rsidP="006101BD">
            <w:pPr>
              <w:pStyle w:val="TableBodyTextMIRB"/>
            </w:pPr>
            <w:r w:rsidRPr="00487492">
              <w:t>Not applicable</w:t>
            </w:r>
          </w:p>
        </w:tc>
        <w:tc>
          <w:tcPr>
            <w:tcW w:w="901" w:type="pct"/>
            <w:vAlign w:val="center"/>
          </w:tcPr>
          <w:p w14:paraId="241558BC" w14:textId="77777777" w:rsidR="006101BD" w:rsidRDefault="006101BD" w:rsidP="006101BD">
            <w:pPr>
              <w:pStyle w:val="TableBodyTextMIRB"/>
            </w:pPr>
            <w:r w:rsidRPr="00487492">
              <w:t>Not applicable</w:t>
            </w:r>
          </w:p>
        </w:tc>
      </w:tr>
      <w:tr w:rsidR="006101BD" w14:paraId="6BBDB8AE" w14:textId="77777777" w:rsidTr="006101BD">
        <w:trPr>
          <w:cantSplit/>
        </w:trPr>
        <w:tc>
          <w:tcPr>
            <w:tcW w:w="1126" w:type="pct"/>
            <w:vAlign w:val="center"/>
          </w:tcPr>
          <w:p w14:paraId="4DA30161" w14:textId="77777777" w:rsidR="006101BD" w:rsidRPr="006E3D88" w:rsidRDefault="006101BD" w:rsidP="006101BD">
            <w:pPr>
              <w:pStyle w:val="TableBodyTextMIRB"/>
            </w:pPr>
            <w:r w:rsidRPr="006E3D88">
              <w:lastRenderedPageBreak/>
              <w:t>Service</w:t>
            </w:r>
          </w:p>
        </w:tc>
        <w:tc>
          <w:tcPr>
            <w:tcW w:w="991" w:type="pct"/>
            <w:vAlign w:val="center"/>
          </w:tcPr>
          <w:p w14:paraId="0178C4A7" w14:textId="77777777" w:rsidR="006101BD" w:rsidRPr="006E3D88" w:rsidRDefault="006101BD" w:rsidP="006101BD">
            <w:pPr>
              <w:pStyle w:val="TableBodyTextMIRB"/>
            </w:pPr>
            <w:r w:rsidRPr="006E3D88">
              <w:t>SERV</w:t>
            </w:r>
          </w:p>
        </w:tc>
        <w:tc>
          <w:tcPr>
            <w:tcW w:w="1036" w:type="pct"/>
            <w:vAlign w:val="center"/>
          </w:tcPr>
          <w:p w14:paraId="111CE90D" w14:textId="77777777" w:rsidR="006101BD" w:rsidRPr="006E3D88" w:rsidRDefault="006101BD" w:rsidP="006101BD">
            <w:pPr>
              <w:pStyle w:val="TableBodyTextMIRB"/>
            </w:pPr>
            <w:r>
              <w:t>Not applicable</w:t>
            </w:r>
          </w:p>
        </w:tc>
        <w:tc>
          <w:tcPr>
            <w:tcW w:w="946" w:type="pct"/>
            <w:vAlign w:val="center"/>
          </w:tcPr>
          <w:p w14:paraId="1D255BE9" w14:textId="77777777" w:rsidR="006101BD" w:rsidRDefault="006101BD" w:rsidP="006101BD">
            <w:pPr>
              <w:pStyle w:val="TableBodyTextMIRB"/>
            </w:pPr>
            <w:r w:rsidRPr="00487492">
              <w:t>Not applicable</w:t>
            </w:r>
          </w:p>
        </w:tc>
        <w:tc>
          <w:tcPr>
            <w:tcW w:w="901" w:type="pct"/>
            <w:vAlign w:val="center"/>
          </w:tcPr>
          <w:p w14:paraId="3D43C3DD" w14:textId="77777777" w:rsidR="006101BD" w:rsidRDefault="006101BD" w:rsidP="006101BD">
            <w:pPr>
              <w:pStyle w:val="TableBodyTextMIRB"/>
            </w:pPr>
            <w:r w:rsidRPr="00487492">
              <w:t>Not applicable</w:t>
            </w:r>
          </w:p>
        </w:tc>
      </w:tr>
      <w:tr w:rsidR="006101BD" w14:paraId="624C52A8" w14:textId="77777777" w:rsidTr="006101BD">
        <w:trPr>
          <w:cantSplit/>
        </w:trPr>
        <w:tc>
          <w:tcPr>
            <w:tcW w:w="1126" w:type="pct"/>
            <w:vAlign w:val="center"/>
          </w:tcPr>
          <w:p w14:paraId="6862E6FE" w14:textId="77777777" w:rsidR="006101BD" w:rsidRPr="006E3D88" w:rsidRDefault="006101BD" w:rsidP="006101BD">
            <w:pPr>
              <w:pStyle w:val="TableBodyTextMIRB"/>
            </w:pPr>
            <w:r w:rsidRPr="006E3D88">
              <w:t>Shoal</w:t>
            </w:r>
          </w:p>
        </w:tc>
        <w:tc>
          <w:tcPr>
            <w:tcW w:w="991" w:type="pct"/>
            <w:vAlign w:val="center"/>
          </w:tcPr>
          <w:p w14:paraId="35447AD0" w14:textId="77777777" w:rsidR="006101BD" w:rsidRPr="006E3D88" w:rsidRDefault="006101BD" w:rsidP="006101BD">
            <w:pPr>
              <w:pStyle w:val="TableBodyTextMIRB"/>
            </w:pPr>
            <w:r w:rsidRPr="006E3D88">
              <w:t>SHOAL</w:t>
            </w:r>
          </w:p>
        </w:tc>
        <w:tc>
          <w:tcPr>
            <w:tcW w:w="1036" w:type="pct"/>
            <w:vAlign w:val="center"/>
          </w:tcPr>
          <w:p w14:paraId="1F283D8E" w14:textId="77777777" w:rsidR="006101BD" w:rsidRDefault="006101BD" w:rsidP="006101BD">
            <w:pPr>
              <w:pStyle w:val="TableBodyTextMIRB"/>
            </w:pPr>
            <w:r w:rsidRPr="00B227AB">
              <w:t>Not applicable</w:t>
            </w:r>
          </w:p>
        </w:tc>
        <w:tc>
          <w:tcPr>
            <w:tcW w:w="946" w:type="pct"/>
            <w:vAlign w:val="center"/>
          </w:tcPr>
          <w:p w14:paraId="65CE28B5" w14:textId="77777777" w:rsidR="006101BD" w:rsidRDefault="006101BD" w:rsidP="006101BD">
            <w:pPr>
              <w:pStyle w:val="TableBodyTextMIRB"/>
            </w:pPr>
            <w:r w:rsidRPr="00101D87">
              <w:t>Not applicable</w:t>
            </w:r>
          </w:p>
        </w:tc>
        <w:tc>
          <w:tcPr>
            <w:tcW w:w="901" w:type="pct"/>
            <w:vAlign w:val="center"/>
          </w:tcPr>
          <w:p w14:paraId="30FC8378" w14:textId="77777777" w:rsidR="006101BD" w:rsidRDefault="006101BD" w:rsidP="006101BD">
            <w:pPr>
              <w:pStyle w:val="TableBodyTextMIRB"/>
            </w:pPr>
            <w:r w:rsidRPr="00D15B4D">
              <w:t>Not applicable</w:t>
            </w:r>
          </w:p>
        </w:tc>
      </w:tr>
      <w:tr w:rsidR="006101BD" w14:paraId="432C99F4" w14:textId="77777777" w:rsidTr="006101BD">
        <w:trPr>
          <w:cantSplit/>
        </w:trPr>
        <w:tc>
          <w:tcPr>
            <w:tcW w:w="1126" w:type="pct"/>
            <w:vAlign w:val="center"/>
          </w:tcPr>
          <w:p w14:paraId="250BDC7C" w14:textId="77777777" w:rsidR="006101BD" w:rsidRPr="006E3D88" w:rsidRDefault="006101BD" w:rsidP="006101BD">
            <w:pPr>
              <w:pStyle w:val="TableBodyTextMIRB"/>
            </w:pPr>
            <w:r w:rsidRPr="006E3D88">
              <w:t>Shore</w:t>
            </w:r>
          </w:p>
        </w:tc>
        <w:tc>
          <w:tcPr>
            <w:tcW w:w="991" w:type="pct"/>
            <w:vAlign w:val="center"/>
          </w:tcPr>
          <w:p w14:paraId="531658A3" w14:textId="77777777" w:rsidR="006101BD" w:rsidRPr="006E3D88" w:rsidRDefault="006101BD" w:rsidP="006101BD">
            <w:pPr>
              <w:pStyle w:val="TableBodyTextMIRB"/>
            </w:pPr>
            <w:r w:rsidRPr="006E3D88">
              <w:t>SHORE</w:t>
            </w:r>
          </w:p>
        </w:tc>
        <w:tc>
          <w:tcPr>
            <w:tcW w:w="1036" w:type="pct"/>
            <w:vAlign w:val="center"/>
          </w:tcPr>
          <w:p w14:paraId="1B534C05" w14:textId="77777777" w:rsidR="006101BD" w:rsidRDefault="006101BD" w:rsidP="006101BD">
            <w:pPr>
              <w:pStyle w:val="TableBodyTextMIRB"/>
            </w:pPr>
            <w:r w:rsidRPr="00B227AB">
              <w:t>Not applicable</w:t>
            </w:r>
          </w:p>
        </w:tc>
        <w:tc>
          <w:tcPr>
            <w:tcW w:w="946" w:type="pct"/>
            <w:vAlign w:val="center"/>
          </w:tcPr>
          <w:p w14:paraId="65981762" w14:textId="77777777" w:rsidR="006101BD" w:rsidRDefault="006101BD" w:rsidP="006101BD">
            <w:pPr>
              <w:pStyle w:val="TableBodyTextMIRB"/>
            </w:pPr>
            <w:r w:rsidRPr="00101D87">
              <w:t>Not applicable</w:t>
            </w:r>
          </w:p>
        </w:tc>
        <w:tc>
          <w:tcPr>
            <w:tcW w:w="901" w:type="pct"/>
            <w:vAlign w:val="center"/>
          </w:tcPr>
          <w:p w14:paraId="16C5F3F4" w14:textId="77777777" w:rsidR="006101BD" w:rsidRDefault="006101BD" w:rsidP="006101BD">
            <w:pPr>
              <w:pStyle w:val="TableBodyTextMIRB"/>
            </w:pPr>
            <w:r w:rsidRPr="00D15B4D">
              <w:t>Not applicable</w:t>
            </w:r>
          </w:p>
        </w:tc>
      </w:tr>
      <w:tr w:rsidR="006101BD" w14:paraId="4CD79CC2" w14:textId="77777777" w:rsidTr="006101BD">
        <w:trPr>
          <w:cantSplit/>
        </w:trPr>
        <w:tc>
          <w:tcPr>
            <w:tcW w:w="1126" w:type="pct"/>
            <w:vAlign w:val="center"/>
          </w:tcPr>
          <w:p w14:paraId="211AF5F7" w14:textId="77777777" w:rsidR="006101BD" w:rsidRPr="006E3D88" w:rsidRDefault="006101BD" w:rsidP="006101BD">
            <w:pPr>
              <w:pStyle w:val="TableBodyTextMIRB"/>
            </w:pPr>
            <w:r w:rsidRPr="006E3D88">
              <w:t>Shores</w:t>
            </w:r>
          </w:p>
        </w:tc>
        <w:tc>
          <w:tcPr>
            <w:tcW w:w="991" w:type="pct"/>
            <w:vAlign w:val="center"/>
          </w:tcPr>
          <w:p w14:paraId="225AD3C8" w14:textId="77777777" w:rsidR="006101BD" w:rsidRPr="006E3D88" w:rsidRDefault="006101BD" w:rsidP="006101BD">
            <w:pPr>
              <w:pStyle w:val="TableBodyTextMIRB"/>
            </w:pPr>
            <w:r w:rsidRPr="006E3D88">
              <w:t>SHORES</w:t>
            </w:r>
          </w:p>
        </w:tc>
        <w:tc>
          <w:tcPr>
            <w:tcW w:w="1036" w:type="pct"/>
            <w:vAlign w:val="center"/>
          </w:tcPr>
          <w:p w14:paraId="117B6B56" w14:textId="77777777" w:rsidR="006101BD" w:rsidRDefault="006101BD" w:rsidP="006101BD">
            <w:pPr>
              <w:pStyle w:val="TableBodyTextMIRB"/>
            </w:pPr>
            <w:r w:rsidRPr="00B227AB">
              <w:t>Not applicable</w:t>
            </w:r>
          </w:p>
        </w:tc>
        <w:tc>
          <w:tcPr>
            <w:tcW w:w="946" w:type="pct"/>
            <w:vAlign w:val="center"/>
          </w:tcPr>
          <w:p w14:paraId="46D18740" w14:textId="77777777" w:rsidR="006101BD" w:rsidRDefault="006101BD" w:rsidP="006101BD">
            <w:pPr>
              <w:pStyle w:val="TableBodyTextMIRB"/>
            </w:pPr>
            <w:r w:rsidRPr="00101D87">
              <w:t>Not applicable</w:t>
            </w:r>
          </w:p>
        </w:tc>
        <w:tc>
          <w:tcPr>
            <w:tcW w:w="901" w:type="pct"/>
            <w:vAlign w:val="center"/>
          </w:tcPr>
          <w:p w14:paraId="6F3E8740" w14:textId="77777777" w:rsidR="006101BD" w:rsidRDefault="006101BD" w:rsidP="006101BD">
            <w:pPr>
              <w:pStyle w:val="TableBodyTextMIRB"/>
            </w:pPr>
            <w:r w:rsidRPr="00D15B4D">
              <w:t>Not applicable</w:t>
            </w:r>
          </w:p>
        </w:tc>
      </w:tr>
      <w:tr w:rsidR="006101BD" w14:paraId="75615CBD" w14:textId="77777777" w:rsidTr="006101BD">
        <w:trPr>
          <w:cantSplit/>
        </w:trPr>
        <w:tc>
          <w:tcPr>
            <w:tcW w:w="1126" w:type="pct"/>
            <w:vAlign w:val="center"/>
          </w:tcPr>
          <w:p w14:paraId="06A597B8" w14:textId="77777777" w:rsidR="006101BD" w:rsidRPr="006E3D88" w:rsidRDefault="006101BD" w:rsidP="006101BD">
            <w:pPr>
              <w:pStyle w:val="TableBodyTextMIRB"/>
            </w:pPr>
            <w:r w:rsidRPr="006E3D88">
              <w:t>Side</w:t>
            </w:r>
          </w:p>
        </w:tc>
        <w:tc>
          <w:tcPr>
            <w:tcW w:w="991" w:type="pct"/>
            <w:vAlign w:val="center"/>
          </w:tcPr>
          <w:p w14:paraId="19BA2E23" w14:textId="77777777" w:rsidR="006101BD" w:rsidRPr="006E3D88" w:rsidRDefault="006101BD" w:rsidP="006101BD">
            <w:pPr>
              <w:pStyle w:val="TableBodyTextMIRB"/>
            </w:pPr>
            <w:r w:rsidRPr="006E3D88">
              <w:t>SIDE</w:t>
            </w:r>
          </w:p>
        </w:tc>
        <w:tc>
          <w:tcPr>
            <w:tcW w:w="1036" w:type="pct"/>
            <w:vAlign w:val="center"/>
          </w:tcPr>
          <w:p w14:paraId="1688A259" w14:textId="77777777" w:rsidR="006101BD" w:rsidRDefault="006101BD" w:rsidP="006101BD">
            <w:pPr>
              <w:pStyle w:val="TableBodyTextMIRB"/>
            </w:pPr>
            <w:r w:rsidRPr="00B227AB">
              <w:t>Not applicable</w:t>
            </w:r>
          </w:p>
        </w:tc>
        <w:tc>
          <w:tcPr>
            <w:tcW w:w="946" w:type="pct"/>
            <w:vAlign w:val="center"/>
          </w:tcPr>
          <w:p w14:paraId="12C8FB90" w14:textId="77777777" w:rsidR="006101BD" w:rsidRDefault="006101BD" w:rsidP="006101BD">
            <w:pPr>
              <w:pStyle w:val="TableBodyTextMIRB"/>
            </w:pPr>
            <w:r w:rsidRPr="00101D87">
              <w:t>Not applicable</w:t>
            </w:r>
          </w:p>
        </w:tc>
        <w:tc>
          <w:tcPr>
            <w:tcW w:w="901" w:type="pct"/>
            <w:vAlign w:val="center"/>
          </w:tcPr>
          <w:p w14:paraId="436784E0" w14:textId="77777777" w:rsidR="006101BD" w:rsidRDefault="006101BD" w:rsidP="006101BD">
            <w:pPr>
              <w:pStyle w:val="TableBodyTextMIRB"/>
            </w:pPr>
            <w:r w:rsidRPr="00D15B4D">
              <w:t>Not applicable</w:t>
            </w:r>
          </w:p>
        </w:tc>
      </w:tr>
      <w:tr w:rsidR="006101BD" w14:paraId="343916E4" w14:textId="77777777" w:rsidTr="006101BD">
        <w:trPr>
          <w:cantSplit/>
        </w:trPr>
        <w:tc>
          <w:tcPr>
            <w:tcW w:w="1126" w:type="pct"/>
            <w:vAlign w:val="center"/>
          </w:tcPr>
          <w:p w14:paraId="332FB6EC" w14:textId="77777777" w:rsidR="006101BD" w:rsidRPr="006E3D88" w:rsidRDefault="006101BD" w:rsidP="006101BD">
            <w:pPr>
              <w:pStyle w:val="TableBodyTextMIRB"/>
            </w:pPr>
            <w:r w:rsidRPr="006E3D88">
              <w:t>Sideline</w:t>
            </w:r>
          </w:p>
        </w:tc>
        <w:tc>
          <w:tcPr>
            <w:tcW w:w="991" w:type="pct"/>
            <w:vAlign w:val="center"/>
          </w:tcPr>
          <w:p w14:paraId="488943BE" w14:textId="77777777" w:rsidR="006101BD" w:rsidRPr="006E3D88" w:rsidRDefault="006101BD" w:rsidP="006101BD">
            <w:pPr>
              <w:pStyle w:val="TableBodyTextMIRB"/>
            </w:pPr>
            <w:r w:rsidRPr="006E3D88">
              <w:t>SLINE</w:t>
            </w:r>
          </w:p>
        </w:tc>
        <w:tc>
          <w:tcPr>
            <w:tcW w:w="1036" w:type="pct"/>
            <w:vAlign w:val="center"/>
          </w:tcPr>
          <w:p w14:paraId="54F898DA" w14:textId="77777777" w:rsidR="006101BD" w:rsidRDefault="006101BD" w:rsidP="006101BD">
            <w:pPr>
              <w:pStyle w:val="TableBodyTextMIRB"/>
            </w:pPr>
            <w:r w:rsidRPr="00B227AB">
              <w:t>Not applicable</w:t>
            </w:r>
          </w:p>
        </w:tc>
        <w:tc>
          <w:tcPr>
            <w:tcW w:w="946" w:type="pct"/>
            <w:vAlign w:val="center"/>
          </w:tcPr>
          <w:p w14:paraId="600CD250" w14:textId="77777777" w:rsidR="006101BD" w:rsidRDefault="006101BD" w:rsidP="006101BD">
            <w:pPr>
              <w:pStyle w:val="TableBodyTextMIRB"/>
            </w:pPr>
            <w:r w:rsidRPr="00101D87">
              <w:t>Not applicable</w:t>
            </w:r>
          </w:p>
        </w:tc>
        <w:tc>
          <w:tcPr>
            <w:tcW w:w="901" w:type="pct"/>
            <w:vAlign w:val="center"/>
          </w:tcPr>
          <w:p w14:paraId="66ED2F36" w14:textId="77777777" w:rsidR="006101BD" w:rsidRDefault="006101BD" w:rsidP="006101BD">
            <w:pPr>
              <w:pStyle w:val="TableBodyTextMIRB"/>
            </w:pPr>
            <w:r w:rsidRPr="00D15B4D">
              <w:t>Not applicable</w:t>
            </w:r>
          </w:p>
        </w:tc>
      </w:tr>
      <w:tr w:rsidR="006101BD" w14:paraId="6F2FA5F6" w14:textId="77777777" w:rsidTr="006101BD">
        <w:trPr>
          <w:cantSplit/>
        </w:trPr>
        <w:tc>
          <w:tcPr>
            <w:tcW w:w="1126" w:type="pct"/>
            <w:vAlign w:val="center"/>
          </w:tcPr>
          <w:p w14:paraId="0D2FEE5D" w14:textId="77777777" w:rsidR="006101BD" w:rsidRPr="006E3D88" w:rsidRDefault="006101BD" w:rsidP="006101BD">
            <w:pPr>
              <w:pStyle w:val="TableBodyTextMIRB"/>
            </w:pPr>
            <w:r w:rsidRPr="006E3D88">
              <w:t>Sideroad</w:t>
            </w:r>
          </w:p>
        </w:tc>
        <w:tc>
          <w:tcPr>
            <w:tcW w:w="991" w:type="pct"/>
            <w:vAlign w:val="center"/>
          </w:tcPr>
          <w:p w14:paraId="02D82ED8" w14:textId="77777777" w:rsidR="006101BD" w:rsidRPr="006E3D88" w:rsidRDefault="006101BD" w:rsidP="006101BD">
            <w:pPr>
              <w:pStyle w:val="TableBodyTextMIRB"/>
            </w:pPr>
            <w:r w:rsidRPr="006E3D88">
              <w:t>SIDERD</w:t>
            </w:r>
          </w:p>
        </w:tc>
        <w:tc>
          <w:tcPr>
            <w:tcW w:w="1036" w:type="pct"/>
            <w:vAlign w:val="center"/>
          </w:tcPr>
          <w:p w14:paraId="3A89CBC4" w14:textId="77777777" w:rsidR="006101BD" w:rsidRDefault="006101BD" w:rsidP="006101BD">
            <w:pPr>
              <w:pStyle w:val="TableBodyTextMIRB"/>
            </w:pPr>
            <w:r w:rsidRPr="00B227AB">
              <w:t>Not applicable</w:t>
            </w:r>
          </w:p>
        </w:tc>
        <w:tc>
          <w:tcPr>
            <w:tcW w:w="946" w:type="pct"/>
            <w:vAlign w:val="center"/>
          </w:tcPr>
          <w:p w14:paraId="535AF9FE" w14:textId="77777777" w:rsidR="006101BD" w:rsidRDefault="006101BD" w:rsidP="006101BD">
            <w:pPr>
              <w:pStyle w:val="TableBodyTextMIRB"/>
            </w:pPr>
            <w:r w:rsidRPr="00101D87">
              <w:t>Not applicable</w:t>
            </w:r>
          </w:p>
        </w:tc>
        <w:tc>
          <w:tcPr>
            <w:tcW w:w="901" w:type="pct"/>
            <w:vAlign w:val="center"/>
          </w:tcPr>
          <w:p w14:paraId="6435634E" w14:textId="77777777" w:rsidR="006101BD" w:rsidRDefault="006101BD" w:rsidP="006101BD">
            <w:pPr>
              <w:pStyle w:val="TableBodyTextMIRB"/>
            </w:pPr>
            <w:r w:rsidRPr="00D15B4D">
              <w:t>Not applicable</w:t>
            </w:r>
          </w:p>
        </w:tc>
      </w:tr>
      <w:tr w:rsidR="006101BD" w14:paraId="303998D9" w14:textId="77777777" w:rsidTr="006101BD">
        <w:trPr>
          <w:cantSplit/>
        </w:trPr>
        <w:tc>
          <w:tcPr>
            <w:tcW w:w="1126" w:type="pct"/>
            <w:vAlign w:val="center"/>
          </w:tcPr>
          <w:p w14:paraId="11FECD86" w14:textId="77777777" w:rsidR="006101BD" w:rsidRPr="006E3D88" w:rsidRDefault="006101BD" w:rsidP="006101BD">
            <w:pPr>
              <w:pStyle w:val="TableBodyTextMIRB"/>
            </w:pPr>
            <w:r w:rsidRPr="006E3D88">
              <w:t>Skyway</w:t>
            </w:r>
          </w:p>
        </w:tc>
        <w:tc>
          <w:tcPr>
            <w:tcW w:w="991" w:type="pct"/>
            <w:vAlign w:val="center"/>
          </w:tcPr>
          <w:p w14:paraId="771F4A98" w14:textId="77777777" w:rsidR="006101BD" w:rsidRPr="006E3D88" w:rsidRDefault="006101BD" w:rsidP="006101BD">
            <w:pPr>
              <w:pStyle w:val="TableBodyTextMIRB"/>
            </w:pPr>
            <w:r w:rsidRPr="006E3D88">
              <w:t>SKYWY</w:t>
            </w:r>
          </w:p>
        </w:tc>
        <w:tc>
          <w:tcPr>
            <w:tcW w:w="1036" w:type="pct"/>
            <w:vAlign w:val="center"/>
          </w:tcPr>
          <w:p w14:paraId="067D9CE9" w14:textId="77777777" w:rsidR="006101BD" w:rsidRDefault="006101BD" w:rsidP="006101BD">
            <w:pPr>
              <w:pStyle w:val="TableBodyTextMIRB"/>
            </w:pPr>
            <w:r w:rsidRPr="00B227AB">
              <w:t>Not applicable</w:t>
            </w:r>
          </w:p>
        </w:tc>
        <w:tc>
          <w:tcPr>
            <w:tcW w:w="946" w:type="pct"/>
            <w:vAlign w:val="center"/>
          </w:tcPr>
          <w:p w14:paraId="1BF95B82" w14:textId="77777777" w:rsidR="006101BD" w:rsidRDefault="006101BD" w:rsidP="006101BD">
            <w:pPr>
              <w:pStyle w:val="TableBodyTextMIRB"/>
            </w:pPr>
            <w:r w:rsidRPr="00101D87">
              <w:t>Not applicable</w:t>
            </w:r>
          </w:p>
        </w:tc>
        <w:tc>
          <w:tcPr>
            <w:tcW w:w="901" w:type="pct"/>
            <w:vAlign w:val="center"/>
          </w:tcPr>
          <w:p w14:paraId="48383AEE" w14:textId="77777777" w:rsidR="006101BD" w:rsidRDefault="006101BD" w:rsidP="006101BD">
            <w:pPr>
              <w:pStyle w:val="TableBodyTextMIRB"/>
            </w:pPr>
            <w:r w:rsidRPr="00D15B4D">
              <w:t>Not applicable</w:t>
            </w:r>
          </w:p>
        </w:tc>
      </w:tr>
      <w:tr w:rsidR="006101BD" w14:paraId="780D0729" w14:textId="77777777" w:rsidTr="006101BD">
        <w:trPr>
          <w:cantSplit/>
        </w:trPr>
        <w:tc>
          <w:tcPr>
            <w:tcW w:w="1126" w:type="pct"/>
            <w:vAlign w:val="center"/>
          </w:tcPr>
          <w:p w14:paraId="2CA99540" w14:textId="77777777" w:rsidR="006101BD" w:rsidRPr="006E3D88" w:rsidRDefault="006101BD" w:rsidP="006101BD">
            <w:pPr>
              <w:pStyle w:val="TableBodyTextMIRB"/>
            </w:pPr>
            <w:r w:rsidRPr="006E3D88">
              <w:t>Spur</w:t>
            </w:r>
          </w:p>
        </w:tc>
        <w:tc>
          <w:tcPr>
            <w:tcW w:w="991" w:type="pct"/>
            <w:vAlign w:val="center"/>
          </w:tcPr>
          <w:p w14:paraId="00CF789E" w14:textId="77777777" w:rsidR="006101BD" w:rsidRPr="006E3D88" w:rsidRDefault="006101BD" w:rsidP="006101BD">
            <w:pPr>
              <w:pStyle w:val="TableBodyTextMIRB"/>
            </w:pPr>
            <w:r w:rsidRPr="006E3D88">
              <w:t>SPUR</w:t>
            </w:r>
          </w:p>
        </w:tc>
        <w:tc>
          <w:tcPr>
            <w:tcW w:w="1036" w:type="pct"/>
            <w:vAlign w:val="center"/>
          </w:tcPr>
          <w:p w14:paraId="3252FA00" w14:textId="77777777" w:rsidR="006101BD" w:rsidRDefault="006101BD" w:rsidP="006101BD">
            <w:pPr>
              <w:pStyle w:val="TableBodyTextMIRB"/>
            </w:pPr>
            <w:r w:rsidRPr="00B227AB">
              <w:t>Not applicable</w:t>
            </w:r>
          </w:p>
        </w:tc>
        <w:tc>
          <w:tcPr>
            <w:tcW w:w="946" w:type="pct"/>
            <w:vAlign w:val="center"/>
          </w:tcPr>
          <w:p w14:paraId="344D991C" w14:textId="77777777" w:rsidR="006101BD" w:rsidRDefault="006101BD" w:rsidP="006101BD">
            <w:pPr>
              <w:pStyle w:val="TableBodyTextMIRB"/>
            </w:pPr>
            <w:r w:rsidRPr="00101D87">
              <w:t>Not applicable</w:t>
            </w:r>
          </w:p>
        </w:tc>
        <w:tc>
          <w:tcPr>
            <w:tcW w:w="901" w:type="pct"/>
            <w:vAlign w:val="center"/>
          </w:tcPr>
          <w:p w14:paraId="1FF7949D" w14:textId="77777777" w:rsidR="006101BD" w:rsidRDefault="006101BD" w:rsidP="006101BD">
            <w:pPr>
              <w:pStyle w:val="TableBodyTextMIRB"/>
            </w:pPr>
            <w:r w:rsidRPr="00D15B4D">
              <w:t>Not applicable</w:t>
            </w:r>
          </w:p>
        </w:tc>
      </w:tr>
      <w:tr w:rsidR="006101BD" w14:paraId="1D215083" w14:textId="77777777" w:rsidTr="006101BD">
        <w:trPr>
          <w:cantSplit/>
        </w:trPr>
        <w:tc>
          <w:tcPr>
            <w:tcW w:w="1126" w:type="pct"/>
            <w:vAlign w:val="center"/>
          </w:tcPr>
          <w:p w14:paraId="26D8BA54" w14:textId="77777777" w:rsidR="006101BD" w:rsidRPr="006E3D88" w:rsidRDefault="006101BD" w:rsidP="006101BD">
            <w:pPr>
              <w:pStyle w:val="TableBodyTextMIRB"/>
            </w:pPr>
            <w:r w:rsidRPr="006E3D88">
              <w:t>Square</w:t>
            </w:r>
          </w:p>
        </w:tc>
        <w:tc>
          <w:tcPr>
            <w:tcW w:w="991" w:type="pct"/>
            <w:vAlign w:val="center"/>
          </w:tcPr>
          <w:p w14:paraId="6370DF23" w14:textId="77777777" w:rsidR="006101BD" w:rsidRPr="006E3D88" w:rsidRDefault="006101BD" w:rsidP="006101BD">
            <w:pPr>
              <w:pStyle w:val="TableBodyTextMIRB"/>
            </w:pPr>
            <w:r w:rsidRPr="006E3D88">
              <w:t>SQ</w:t>
            </w:r>
          </w:p>
        </w:tc>
        <w:tc>
          <w:tcPr>
            <w:tcW w:w="1036" w:type="pct"/>
            <w:vAlign w:val="center"/>
          </w:tcPr>
          <w:p w14:paraId="7C2D2B83" w14:textId="77777777" w:rsidR="006101BD" w:rsidRDefault="006101BD" w:rsidP="006101BD">
            <w:pPr>
              <w:pStyle w:val="TableBodyTextMIRB"/>
            </w:pPr>
            <w:r w:rsidRPr="00B227AB">
              <w:t>Not applicable</w:t>
            </w:r>
          </w:p>
        </w:tc>
        <w:tc>
          <w:tcPr>
            <w:tcW w:w="946" w:type="pct"/>
            <w:vAlign w:val="center"/>
          </w:tcPr>
          <w:p w14:paraId="6BEB2CB6" w14:textId="77777777" w:rsidR="006101BD" w:rsidRDefault="006101BD" w:rsidP="006101BD">
            <w:pPr>
              <w:pStyle w:val="TableBodyTextMIRB"/>
            </w:pPr>
            <w:r w:rsidRPr="00101D87">
              <w:t>Not applicable</w:t>
            </w:r>
          </w:p>
        </w:tc>
        <w:tc>
          <w:tcPr>
            <w:tcW w:w="901" w:type="pct"/>
            <w:vAlign w:val="center"/>
          </w:tcPr>
          <w:p w14:paraId="381F2027" w14:textId="77777777" w:rsidR="006101BD" w:rsidRDefault="006101BD" w:rsidP="006101BD">
            <w:pPr>
              <w:pStyle w:val="TableBodyTextMIRB"/>
            </w:pPr>
            <w:r w:rsidRPr="00D15B4D">
              <w:t>Not applicable</w:t>
            </w:r>
          </w:p>
        </w:tc>
      </w:tr>
      <w:tr w:rsidR="006101BD" w14:paraId="2C20A75A" w14:textId="77777777" w:rsidTr="006101BD">
        <w:trPr>
          <w:cantSplit/>
        </w:trPr>
        <w:tc>
          <w:tcPr>
            <w:tcW w:w="1126" w:type="pct"/>
            <w:vAlign w:val="center"/>
          </w:tcPr>
          <w:p w14:paraId="221A6AFD" w14:textId="77777777" w:rsidR="006101BD" w:rsidRPr="006E3D88" w:rsidRDefault="006101BD" w:rsidP="006101BD">
            <w:pPr>
              <w:pStyle w:val="TableBodyTextMIRB"/>
            </w:pPr>
            <w:r w:rsidRPr="006E3D88">
              <w:t>Street</w:t>
            </w:r>
          </w:p>
        </w:tc>
        <w:tc>
          <w:tcPr>
            <w:tcW w:w="991" w:type="pct"/>
            <w:vAlign w:val="center"/>
          </w:tcPr>
          <w:p w14:paraId="6A8724A1" w14:textId="77777777" w:rsidR="006101BD" w:rsidRPr="006E3D88" w:rsidRDefault="006101BD" w:rsidP="006101BD">
            <w:pPr>
              <w:pStyle w:val="TableBodyTextMIRB"/>
            </w:pPr>
            <w:r w:rsidRPr="006E3D88">
              <w:t>ST</w:t>
            </w:r>
          </w:p>
        </w:tc>
        <w:tc>
          <w:tcPr>
            <w:tcW w:w="1036" w:type="pct"/>
            <w:vAlign w:val="center"/>
          </w:tcPr>
          <w:p w14:paraId="5D952195" w14:textId="77777777" w:rsidR="006101BD" w:rsidRDefault="006101BD" w:rsidP="006101BD">
            <w:pPr>
              <w:pStyle w:val="TableBodyTextMIRB"/>
            </w:pPr>
            <w:r w:rsidRPr="00B227AB">
              <w:t>Not applicable</w:t>
            </w:r>
          </w:p>
        </w:tc>
        <w:tc>
          <w:tcPr>
            <w:tcW w:w="946" w:type="pct"/>
            <w:vAlign w:val="center"/>
          </w:tcPr>
          <w:p w14:paraId="3D363CF4" w14:textId="77777777" w:rsidR="006101BD" w:rsidRDefault="006101BD" w:rsidP="006101BD">
            <w:pPr>
              <w:pStyle w:val="TableBodyTextMIRB"/>
            </w:pPr>
            <w:r w:rsidRPr="00101D87">
              <w:t>Not applicable</w:t>
            </w:r>
          </w:p>
        </w:tc>
        <w:tc>
          <w:tcPr>
            <w:tcW w:w="901" w:type="pct"/>
            <w:vAlign w:val="center"/>
          </w:tcPr>
          <w:p w14:paraId="64CD1EBA" w14:textId="77777777" w:rsidR="006101BD" w:rsidRDefault="006101BD" w:rsidP="006101BD">
            <w:pPr>
              <w:pStyle w:val="TableBodyTextMIRB"/>
            </w:pPr>
            <w:r w:rsidRPr="00D15B4D">
              <w:t>Not applicable</w:t>
            </w:r>
          </w:p>
        </w:tc>
      </w:tr>
      <w:tr w:rsidR="006101BD" w14:paraId="73F8CA26" w14:textId="77777777" w:rsidTr="006101BD">
        <w:trPr>
          <w:cantSplit/>
        </w:trPr>
        <w:tc>
          <w:tcPr>
            <w:tcW w:w="1126" w:type="pct"/>
            <w:vAlign w:val="center"/>
          </w:tcPr>
          <w:p w14:paraId="7BC1031B" w14:textId="77777777" w:rsidR="006101BD" w:rsidRPr="006E3D88" w:rsidRDefault="006101BD" w:rsidP="006101BD">
            <w:pPr>
              <w:pStyle w:val="TableBodyTextMIRB"/>
            </w:pPr>
            <w:r w:rsidRPr="006E3D88">
              <w:t>Strip</w:t>
            </w:r>
          </w:p>
        </w:tc>
        <w:tc>
          <w:tcPr>
            <w:tcW w:w="991" w:type="pct"/>
            <w:vAlign w:val="center"/>
          </w:tcPr>
          <w:p w14:paraId="36A113BA" w14:textId="77777777" w:rsidR="006101BD" w:rsidRPr="006E3D88" w:rsidRDefault="006101BD" w:rsidP="006101BD">
            <w:pPr>
              <w:pStyle w:val="TableBodyTextMIRB"/>
            </w:pPr>
            <w:r w:rsidRPr="006E3D88">
              <w:t>STRIP</w:t>
            </w:r>
          </w:p>
        </w:tc>
        <w:tc>
          <w:tcPr>
            <w:tcW w:w="1036" w:type="pct"/>
            <w:vAlign w:val="center"/>
          </w:tcPr>
          <w:p w14:paraId="5C7E9638" w14:textId="77777777" w:rsidR="006101BD" w:rsidRDefault="006101BD" w:rsidP="006101BD">
            <w:pPr>
              <w:pStyle w:val="TableBodyTextMIRB"/>
            </w:pPr>
            <w:r w:rsidRPr="00B227AB">
              <w:t>Not applicable</w:t>
            </w:r>
          </w:p>
        </w:tc>
        <w:tc>
          <w:tcPr>
            <w:tcW w:w="946" w:type="pct"/>
            <w:vAlign w:val="center"/>
          </w:tcPr>
          <w:p w14:paraId="7F55BF67" w14:textId="77777777" w:rsidR="006101BD" w:rsidRDefault="006101BD" w:rsidP="006101BD">
            <w:pPr>
              <w:pStyle w:val="TableBodyTextMIRB"/>
            </w:pPr>
            <w:r w:rsidRPr="00101D87">
              <w:t>Not applicable</w:t>
            </w:r>
          </w:p>
        </w:tc>
        <w:tc>
          <w:tcPr>
            <w:tcW w:w="901" w:type="pct"/>
            <w:vAlign w:val="center"/>
          </w:tcPr>
          <w:p w14:paraId="179CC330" w14:textId="77777777" w:rsidR="006101BD" w:rsidRDefault="006101BD" w:rsidP="006101BD">
            <w:pPr>
              <w:pStyle w:val="TableBodyTextMIRB"/>
            </w:pPr>
            <w:r w:rsidRPr="00D15B4D">
              <w:t>Not applicable</w:t>
            </w:r>
          </w:p>
        </w:tc>
      </w:tr>
      <w:tr w:rsidR="006101BD" w14:paraId="09C41F73" w14:textId="77777777" w:rsidTr="006101BD">
        <w:trPr>
          <w:cantSplit/>
        </w:trPr>
        <w:tc>
          <w:tcPr>
            <w:tcW w:w="1126" w:type="pct"/>
            <w:vAlign w:val="center"/>
          </w:tcPr>
          <w:p w14:paraId="2A6FF91C" w14:textId="77777777" w:rsidR="006101BD" w:rsidRPr="006E3D88" w:rsidRDefault="006101BD" w:rsidP="006101BD">
            <w:pPr>
              <w:pStyle w:val="TableBodyTextMIRB"/>
            </w:pPr>
            <w:r w:rsidRPr="006E3D88">
              <w:t>Stroll</w:t>
            </w:r>
          </w:p>
        </w:tc>
        <w:tc>
          <w:tcPr>
            <w:tcW w:w="991" w:type="pct"/>
            <w:vAlign w:val="center"/>
          </w:tcPr>
          <w:p w14:paraId="24B470D4" w14:textId="77777777" w:rsidR="006101BD" w:rsidRPr="006E3D88" w:rsidRDefault="006101BD" w:rsidP="006101BD">
            <w:pPr>
              <w:pStyle w:val="TableBodyTextMIRB"/>
            </w:pPr>
            <w:r w:rsidRPr="006E3D88">
              <w:t>STROLL</w:t>
            </w:r>
          </w:p>
        </w:tc>
        <w:tc>
          <w:tcPr>
            <w:tcW w:w="1036" w:type="pct"/>
            <w:vAlign w:val="center"/>
          </w:tcPr>
          <w:p w14:paraId="39593DB2" w14:textId="77777777" w:rsidR="006101BD" w:rsidRDefault="006101BD" w:rsidP="006101BD">
            <w:pPr>
              <w:pStyle w:val="TableBodyTextMIRB"/>
            </w:pPr>
            <w:r w:rsidRPr="00B227AB">
              <w:t>Not applicable</w:t>
            </w:r>
          </w:p>
        </w:tc>
        <w:tc>
          <w:tcPr>
            <w:tcW w:w="946" w:type="pct"/>
            <w:vAlign w:val="center"/>
          </w:tcPr>
          <w:p w14:paraId="2FA0B6D9" w14:textId="77777777" w:rsidR="006101BD" w:rsidRDefault="006101BD" w:rsidP="006101BD">
            <w:pPr>
              <w:pStyle w:val="TableBodyTextMIRB"/>
            </w:pPr>
            <w:r w:rsidRPr="00101D87">
              <w:t>Not applicable</w:t>
            </w:r>
          </w:p>
        </w:tc>
        <w:tc>
          <w:tcPr>
            <w:tcW w:w="901" w:type="pct"/>
            <w:vAlign w:val="center"/>
          </w:tcPr>
          <w:p w14:paraId="43936CDC" w14:textId="77777777" w:rsidR="006101BD" w:rsidRDefault="006101BD" w:rsidP="006101BD">
            <w:pPr>
              <w:pStyle w:val="TableBodyTextMIRB"/>
            </w:pPr>
            <w:r w:rsidRPr="00D15B4D">
              <w:t>Not applicable</w:t>
            </w:r>
          </w:p>
        </w:tc>
      </w:tr>
      <w:tr w:rsidR="006101BD" w14:paraId="6C96F4E3" w14:textId="77777777" w:rsidTr="006101BD">
        <w:trPr>
          <w:cantSplit/>
        </w:trPr>
        <w:tc>
          <w:tcPr>
            <w:tcW w:w="1126" w:type="pct"/>
            <w:vAlign w:val="center"/>
          </w:tcPr>
          <w:p w14:paraId="43F724FE" w14:textId="77777777" w:rsidR="006101BD" w:rsidRPr="006E3D88" w:rsidRDefault="006101BD" w:rsidP="006101BD">
            <w:pPr>
              <w:pStyle w:val="TableBodyTextMIRB"/>
            </w:pPr>
            <w:r w:rsidRPr="006E3D88">
              <w:t>Subdivision</w:t>
            </w:r>
          </w:p>
        </w:tc>
        <w:tc>
          <w:tcPr>
            <w:tcW w:w="991" w:type="pct"/>
            <w:vAlign w:val="center"/>
          </w:tcPr>
          <w:p w14:paraId="7B52F02C" w14:textId="77777777" w:rsidR="006101BD" w:rsidRPr="006E3D88" w:rsidRDefault="006101BD" w:rsidP="006101BD">
            <w:pPr>
              <w:pStyle w:val="TableBodyTextMIRB"/>
            </w:pPr>
            <w:r w:rsidRPr="006E3D88">
              <w:t>SUBDIV</w:t>
            </w:r>
          </w:p>
        </w:tc>
        <w:tc>
          <w:tcPr>
            <w:tcW w:w="1036" w:type="pct"/>
            <w:vAlign w:val="center"/>
          </w:tcPr>
          <w:p w14:paraId="37D4C843" w14:textId="77777777" w:rsidR="006101BD" w:rsidRDefault="006101BD" w:rsidP="006101BD">
            <w:pPr>
              <w:pStyle w:val="TableBodyTextMIRB"/>
            </w:pPr>
            <w:r w:rsidRPr="00B227AB">
              <w:t>Not applicable</w:t>
            </w:r>
          </w:p>
        </w:tc>
        <w:tc>
          <w:tcPr>
            <w:tcW w:w="946" w:type="pct"/>
            <w:vAlign w:val="center"/>
          </w:tcPr>
          <w:p w14:paraId="79138AFA" w14:textId="77777777" w:rsidR="006101BD" w:rsidRDefault="006101BD" w:rsidP="006101BD">
            <w:pPr>
              <w:pStyle w:val="TableBodyTextMIRB"/>
            </w:pPr>
            <w:r w:rsidRPr="00101D87">
              <w:t>Not applicable</w:t>
            </w:r>
          </w:p>
        </w:tc>
        <w:tc>
          <w:tcPr>
            <w:tcW w:w="901" w:type="pct"/>
            <w:vAlign w:val="center"/>
          </w:tcPr>
          <w:p w14:paraId="7DC79473" w14:textId="77777777" w:rsidR="006101BD" w:rsidRDefault="006101BD" w:rsidP="006101BD">
            <w:pPr>
              <w:pStyle w:val="TableBodyTextMIRB"/>
            </w:pPr>
            <w:r w:rsidRPr="00D15B4D">
              <w:t>Not applicable</w:t>
            </w:r>
          </w:p>
        </w:tc>
      </w:tr>
      <w:tr w:rsidR="006101BD" w14:paraId="22494B61" w14:textId="77777777" w:rsidTr="006101BD">
        <w:trPr>
          <w:cantSplit/>
        </w:trPr>
        <w:tc>
          <w:tcPr>
            <w:tcW w:w="1126" w:type="pct"/>
            <w:vAlign w:val="center"/>
          </w:tcPr>
          <w:p w14:paraId="763DA511" w14:textId="77777777" w:rsidR="006101BD" w:rsidRPr="006E3D88" w:rsidRDefault="006101BD" w:rsidP="006101BD">
            <w:pPr>
              <w:pStyle w:val="TableBodyTextMIRB"/>
            </w:pPr>
            <w:r w:rsidRPr="006E3D88">
              <w:t>Summit</w:t>
            </w:r>
          </w:p>
        </w:tc>
        <w:tc>
          <w:tcPr>
            <w:tcW w:w="991" w:type="pct"/>
            <w:vAlign w:val="center"/>
          </w:tcPr>
          <w:p w14:paraId="35F28014" w14:textId="77777777" w:rsidR="006101BD" w:rsidRPr="006E3D88" w:rsidRDefault="006101BD" w:rsidP="006101BD">
            <w:pPr>
              <w:pStyle w:val="TableBodyTextMIRB"/>
            </w:pPr>
            <w:r w:rsidRPr="006E3D88">
              <w:t>SUM</w:t>
            </w:r>
          </w:p>
        </w:tc>
        <w:tc>
          <w:tcPr>
            <w:tcW w:w="1036" w:type="pct"/>
            <w:vAlign w:val="center"/>
          </w:tcPr>
          <w:p w14:paraId="33283F55" w14:textId="77777777" w:rsidR="006101BD" w:rsidRDefault="006101BD" w:rsidP="006101BD">
            <w:pPr>
              <w:pStyle w:val="TableBodyTextMIRB"/>
            </w:pPr>
            <w:r w:rsidRPr="00B227AB">
              <w:t>Not applicable</w:t>
            </w:r>
          </w:p>
        </w:tc>
        <w:tc>
          <w:tcPr>
            <w:tcW w:w="946" w:type="pct"/>
            <w:vAlign w:val="center"/>
          </w:tcPr>
          <w:p w14:paraId="2A125EF8" w14:textId="77777777" w:rsidR="006101BD" w:rsidRDefault="006101BD" w:rsidP="006101BD">
            <w:pPr>
              <w:pStyle w:val="TableBodyTextMIRB"/>
            </w:pPr>
            <w:r w:rsidRPr="00101D87">
              <w:t>Not applicable</w:t>
            </w:r>
          </w:p>
        </w:tc>
        <w:tc>
          <w:tcPr>
            <w:tcW w:w="901" w:type="pct"/>
            <w:vAlign w:val="center"/>
          </w:tcPr>
          <w:p w14:paraId="1DD227B0" w14:textId="77777777" w:rsidR="006101BD" w:rsidRDefault="006101BD" w:rsidP="006101BD">
            <w:pPr>
              <w:pStyle w:val="TableBodyTextMIRB"/>
            </w:pPr>
            <w:r w:rsidRPr="00D15B4D">
              <w:t>Not applicable</w:t>
            </w:r>
          </w:p>
        </w:tc>
      </w:tr>
      <w:tr w:rsidR="006101BD" w14:paraId="0EA7259F" w14:textId="77777777" w:rsidTr="006101BD">
        <w:trPr>
          <w:cantSplit/>
        </w:trPr>
        <w:tc>
          <w:tcPr>
            <w:tcW w:w="1126" w:type="pct"/>
            <w:vAlign w:val="center"/>
          </w:tcPr>
          <w:p w14:paraId="70DD83CE" w14:textId="77777777" w:rsidR="006101BD" w:rsidRPr="006E3D88" w:rsidRDefault="006101BD" w:rsidP="006101BD">
            <w:pPr>
              <w:pStyle w:val="TableBodyTextMIRB"/>
            </w:pPr>
            <w:r w:rsidRPr="006E3D88">
              <w:t>Surf</w:t>
            </w:r>
          </w:p>
        </w:tc>
        <w:tc>
          <w:tcPr>
            <w:tcW w:w="991" w:type="pct"/>
            <w:vAlign w:val="center"/>
          </w:tcPr>
          <w:p w14:paraId="7D165F2F" w14:textId="77777777" w:rsidR="006101BD" w:rsidRPr="006E3D88" w:rsidRDefault="006101BD" w:rsidP="006101BD">
            <w:pPr>
              <w:pStyle w:val="TableBodyTextMIRB"/>
            </w:pPr>
            <w:r w:rsidRPr="006E3D88">
              <w:t>SURF</w:t>
            </w:r>
          </w:p>
        </w:tc>
        <w:tc>
          <w:tcPr>
            <w:tcW w:w="1036" w:type="pct"/>
            <w:vAlign w:val="center"/>
          </w:tcPr>
          <w:p w14:paraId="5E4E76E6" w14:textId="77777777" w:rsidR="006101BD" w:rsidRDefault="006101BD" w:rsidP="006101BD">
            <w:pPr>
              <w:pStyle w:val="TableBodyTextMIRB"/>
            </w:pPr>
            <w:r w:rsidRPr="00B227AB">
              <w:t>Not applicable</w:t>
            </w:r>
          </w:p>
        </w:tc>
        <w:tc>
          <w:tcPr>
            <w:tcW w:w="946" w:type="pct"/>
            <w:vAlign w:val="center"/>
          </w:tcPr>
          <w:p w14:paraId="033433E5" w14:textId="77777777" w:rsidR="006101BD" w:rsidRDefault="006101BD" w:rsidP="006101BD">
            <w:pPr>
              <w:pStyle w:val="TableBodyTextMIRB"/>
            </w:pPr>
            <w:r w:rsidRPr="00101D87">
              <w:t>Not applicable</w:t>
            </w:r>
          </w:p>
        </w:tc>
        <w:tc>
          <w:tcPr>
            <w:tcW w:w="901" w:type="pct"/>
            <w:vAlign w:val="center"/>
          </w:tcPr>
          <w:p w14:paraId="04B77F9C" w14:textId="77777777" w:rsidR="006101BD" w:rsidRDefault="006101BD" w:rsidP="006101BD">
            <w:pPr>
              <w:pStyle w:val="TableBodyTextMIRB"/>
            </w:pPr>
            <w:r w:rsidRPr="00D15B4D">
              <w:t>Not applicable</w:t>
            </w:r>
          </w:p>
        </w:tc>
      </w:tr>
      <w:tr w:rsidR="006101BD" w14:paraId="30CC5DC0" w14:textId="77777777" w:rsidTr="006101BD">
        <w:trPr>
          <w:cantSplit/>
        </w:trPr>
        <w:tc>
          <w:tcPr>
            <w:tcW w:w="1126" w:type="pct"/>
            <w:vAlign w:val="center"/>
          </w:tcPr>
          <w:p w14:paraId="3D5AF3BC" w14:textId="77777777" w:rsidR="006101BD" w:rsidRPr="006E3D88" w:rsidRDefault="006101BD" w:rsidP="006101BD">
            <w:pPr>
              <w:pStyle w:val="TableBodyTextMIRB"/>
            </w:pPr>
            <w:r w:rsidRPr="006E3D88">
              <w:t>Terrace</w:t>
            </w:r>
          </w:p>
        </w:tc>
        <w:tc>
          <w:tcPr>
            <w:tcW w:w="991" w:type="pct"/>
            <w:vAlign w:val="center"/>
          </w:tcPr>
          <w:p w14:paraId="6545399D" w14:textId="77777777" w:rsidR="006101BD" w:rsidRPr="006E3D88" w:rsidRDefault="006101BD" w:rsidP="006101BD">
            <w:pPr>
              <w:pStyle w:val="TableBodyTextMIRB"/>
            </w:pPr>
            <w:r w:rsidRPr="006E3D88">
              <w:t>TERR</w:t>
            </w:r>
          </w:p>
        </w:tc>
        <w:tc>
          <w:tcPr>
            <w:tcW w:w="1036" w:type="pct"/>
            <w:vAlign w:val="center"/>
          </w:tcPr>
          <w:p w14:paraId="2BC03B1D" w14:textId="77777777" w:rsidR="006101BD" w:rsidRDefault="006101BD" w:rsidP="006101BD">
            <w:pPr>
              <w:pStyle w:val="TableBodyTextMIRB"/>
            </w:pPr>
            <w:r w:rsidRPr="00B227AB">
              <w:t>Not applicable</w:t>
            </w:r>
          </w:p>
        </w:tc>
        <w:tc>
          <w:tcPr>
            <w:tcW w:w="946" w:type="pct"/>
            <w:vAlign w:val="center"/>
          </w:tcPr>
          <w:p w14:paraId="08A8A3C7" w14:textId="77777777" w:rsidR="006101BD" w:rsidRDefault="006101BD" w:rsidP="006101BD">
            <w:pPr>
              <w:pStyle w:val="TableBodyTextMIRB"/>
            </w:pPr>
            <w:r w:rsidRPr="00101D87">
              <w:t>Not applicable</w:t>
            </w:r>
          </w:p>
        </w:tc>
        <w:tc>
          <w:tcPr>
            <w:tcW w:w="901" w:type="pct"/>
            <w:vAlign w:val="center"/>
          </w:tcPr>
          <w:p w14:paraId="489FAD69" w14:textId="77777777" w:rsidR="006101BD" w:rsidRDefault="006101BD" w:rsidP="006101BD">
            <w:pPr>
              <w:pStyle w:val="TableBodyTextMIRB"/>
            </w:pPr>
            <w:r w:rsidRPr="00D15B4D">
              <w:t>Not applicable</w:t>
            </w:r>
          </w:p>
        </w:tc>
      </w:tr>
      <w:tr w:rsidR="006101BD" w14:paraId="6E3DFB54" w14:textId="77777777" w:rsidTr="006101BD">
        <w:trPr>
          <w:cantSplit/>
        </w:trPr>
        <w:tc>
          <w:tcPr>
            <w:tcW w:w="1126" w:type="pct"/>
            <w:vAlign w:val="center"/>
          </w:tcPr>
          <w:p w14:paraId="2B3568F7" w14:textId="77777777" w:rsidR="006101BD" w:rsidRPr="006E3D88" w:rsidRDefault="006101BD" w:rsidP="006101BD">
            <w:pPr>
              <w:pStyle w:val="TableBodyTextMIRB"/>
            </w:pPr>
            <w:proofErr w:type="spellStart"/>
            <w:r w:rsidRPr="006E3D88">
              <w:t>Terrasse</w:t>
            </w:r>
            <w:proofErr w:type="spellEnd"/>
          </w:p>
        </w:tc>
        <w:tc>
          <w:tcPr>
            <w:tcW w:w="991" w:type="pct"/>
            <w:vAlign w:val="center"/>
          </w:tcPr>
          <w:p w14:paraId="3B0899E2" w14:textId="77777777" w:rsidR="006101BD" w:rsidRPr="006E3D88" w:rsidRDefault="006101BD" w:rsidP="006101BD">
            <w:pPr>
              <w:pStyle w:val="TableBodyTextMIRB"/>
            </w:pPr>
            <w:r>
              <w:t>Not applicable</w:t>
            </w:r>
          </w:p>
        </w:tc>
        <w:tc>
          <w:tcPr>
            <w:tcW w:w="1036" w:type="pct"/>
            <w:vAlign w:val="center"/>
          </w:tcPr>
          <w:p w14:paraId="540437E3" w14:textId="77777777" w:rsidR="006101BD" w:rsidRPr="006E3D88" w:rsidRDefault="006101BD" w:rsidP="006101BD">
            <w:pPr>
              <w:pStyle w:val="TableBodyTextMIRB"/>
            </w:pPr>
            <w:r w:rsidRPr="006E3D88">
              <w:t>TSSE</w:t>
            </w:r>
          </w:p>
        </w:tc>
        <w:tc>
          <w:tcPr>
            <w:tcW w:w="946" w:type="pct"/>
            <w:vAlign w:val="center"/>
          </w:tcPr>
          <w:p w14:paraId="40E0CF90" w14:textId="77777777" w:rsidR="006101BD" w:rsidRDefault="006101BD" w:rsidP="006101BD">
            <w:pPr>
              <w:pStyle w:val="TableBodyTextMIRB"/>
            </w:pPr>
            <w:r w:rsidRPr="00101D87">
              <w:t>Not applicable</w:t>
            </w:r>
          </w:p>
        </w:tc>
        <w:tc>
          <w:tcPr>
            <w:tcW w:w="901" w:type="pct"/>
            <w:vAlign w:val="center"/>
          </w:tcPr>
          <w:p w14:paraId="0B87A7D3" w14:textId="77777777" w:rsidR="006101BD" w:rsidRDefault="006101BD" w:rsidP="006101BD">
            <w:pPr>
              <w:pStyle w:val="TableBodyTextMIRB"/>
            </w:pPr>
            <w:r w:rsidRPr="00D15B4D">
              <w:t>Not applicable</w:t>
            </w:r>
          </w:p>
        </w:tc>
      </w:tr>
      <w:tr w:rsidR="006101BD" w14:paraId="1F003B80" w14:textId="77777777" w:rsidTr="006101BD">
        <w:trPr>
          <w:cantSplit/>
        </w:trPr>
        <w:tc>
          <w:tcPr>
            <w:tcW w:w="1126" w:type="pct"/>
            <w:vAlign w:val="center"/>
          </w:tcPr>
          <w:p w14:paraId="5ADFAFC3" w14:textId="77777777" w:rsidR="006101BD" w:rsidRPr="006E3D88" w:rsidRDefault="006101BD" w:rsidP="006101BD">
            <w:pPr>
              <w:pStyle w:val="TableBodyTextMIRB"/>
            </w:pPr>
            <w:r w:rsidRPr="006E3D88">
              <w:t>Thicket</w:t>
            </w:r>
          </w:p>
        </w:tc>
        <w:tc>
          <w:tcPr>
            <w:tcW w:w="991" w:type="pct"/>
            <w:vAlign w:val="center"/>
          </w:tcPr>
          <w:p w14:paraId="5266BB8F" w14:textId="77777777" w:rsidR="006101BD" w:rsidRPr="006E3D88" w:rsidRDefault="006101BD" w:rsidP="006101BD">
            <w:pPr>
              <w:pStyle w:val="TableBodyTextMIRB"/>
            </w:pPr>
            <w:r w:rsidRPr="006E3D88">
              <w:t>THICK</w:t>
            </w:r>
          </w:p>
        </w:tc>
        <w:tc>
          <w:tcPr>
            <w:tcW w:w="1036" w:type="pct"/>
            <w:vAlign w:val="center"/>
          </w:tcPr>
          <w:p w14:paraId="4A36301F" w14:textId="77777777" w:rsidR="006101BD" w:rsidRDefault="006101BD" w:rsidP="006101BD">
            <w:pPr>
              <w:pStyle w:val="TableBodyTextMIRB"/>
            </w:pPr>
            <w:r w:rsidRPr="009F72F5">
              <w:t>Not applicable</w:t>
            </w:r>
          </w:p>
        </w:tc>
        <w:tc>
          <w:tcPr>
            <w:tcW w:w="946" w:type="pct"/>
            <w:vAlign w:val="center"/>
          </w:tcPr>
          <w:p w14:paraId="1BE0E091" w14:textId="77777777" w:rsidR="006101BD" w:rsidRDefault="006101BD" w:rsidP="006101BD">
            <w:pPr>
              <w:pStyle w:val="TableBodyTextMIRB"/>
            </w:pPr>
            <w:r w:rsidRPr="00101D87">
              <w:t>Not applicable</w:t>
            </w:r>
          </w:p>
        </w:tc>
        <w:tc>
          <w:tcPr>
            <w:tcW w:w="901" w:type="pct"/>
            <w:vAlign w:val="center"/>
          </w:tcPr>
          <w:p w14:paraId="1D13E335" w14:textId="77777777" w:rsidR="006101BD" w:rsidRDefault="006101BD" w:rsidP="006101BD">
            <w:pPr>
              <w:pStyle w:val="TableBodyTextMIRB"/>
            </w:pPr>
            <w:r w:rsidRPr="00D15B4D">
              <w:t>Not applicable</w:t>
            </w:r>
          </w:p>
        </w:tc>
      </w:tr>
      <w:tr w:rsidR="006101BD" w14:paraId="0FE2EF00" w14:textId="77777777" w:rsidTr="006101BD">
        <w:trPr>
          <w:cantSplit/>
        </w:trPr>
        <w:tc>
          <w:tcPr>
            <w:tcW w:w="1126" w:type="pct"/>
            <w:vAlign w:val="center"/>
          </w:tcPr>
          <w:p w14:paraId="66F76FC5" w14:textId="77777777" w:rsidR="006101BD" w:rsidRPr="006E3D88" w:rsidRDefault="006101BD" w:rsidP="006101BD">
            <w:pPr>
              <w:pStyle w:val="TableBodyTextMIRB"/>
            </w:pPr>
            <w:r w:rsidRPr="006E3D88">
              <w:t>Towers</w:t>
            </w:r>
          </w:p>
        </w:tc>
        <w:tc>
          <w:tcPr>
            <w:tcW w:w="991" w:type="pct"/>
            <w:vAlign w:val="center"/>
          </w:tcPr>
          <w:p w14:paraId="3D87C357" w14:textId="77777777" w:rsidR="006101BD" w:rsidRPr="006E3D88" w:rsidRDefault="006101BD" w:rsidP="006101BD">
            <w:pPr>
              <w:pStyle w:val="TableBodyTextMIRB"/>
            </w:pPr>
            <w:r w:rsidRPr="006E3D88">
              <w:t>TOWERS</w:t>
            </w:r>
          </w:p>
        </w:tc>
        <w:tc>
          <w:tcPr>
            <w:tcW w:w="1036" w:type="pct"/>
            <w:vAlign w:val="center"/>
          </w:tcPr>
          <w:p w14:paraId="1C5DB43A" w14:textId="77777777" w:rsidR="006101BD" w:rsidRDefault="006101BD" w:rsidP="006101BD">
            <w:pPr>
              <w:pStyle w:val="TableBodyTextMIRB"/>
            </w:pPr>
            <w:r w:rsidRPr="009F72F5">
              <w:t>Not applicable</w:t>
            </w:r>
          </w:p>
        </w:tc>
        <w:tc>
          <w:tcPr>
            <w:tcW w:w="946" w:type="pct"/>
            <w:vAlign w:val="center"/>
          </w:tcPr>
          <w:p w14:paraId="51D7E3D2" w14:textId="77777777" w:rsidR="006101BD" w:rsidRDefault="006101BD" w:rsidP="006101BD">
            <w:pPr>
              <w:pStyle w:val="TableBodyTextMIRB"/>
            </w:pPr>
            <w:r w:rsidRPr="00101D87">
              <w:t>Not applicable</w:t>
            </w:r>
          </w:p>
        </w:tc>
        <w:tc>
          <w:tcPr>
            <w:tcW w:w="901" w:type="pct"/>
            <w:vAlign w:val="center"/>
          </w:tcPr>
          <w:p w14:paraId="624BC574" w14:textId="77777777" w:rsidR="006101BD" w:rsidRDefault="006101BD" w:rsidP="006101BD">
            <w:pPr>
              <w:pStyle w:val="TableBodyTextMIRB"/>
            </w:pPr>
            <w:r w:rsidRPr="00D15B4D">
              <w:t>Not applicable</w:t>
            </w:r>
          </w:p>
        </w:tc>
      </w:tr>
      <w:tr w:rsidR="006101BD" w14:paraId="48B8C2E1" w14:textId="77777777" w:rsidTr="006101BD">
        <w:trPr>
          <w:cantSplit/>
        </w:trPr>
        <w:tc>
          <w:tcPr>
            <w:tcW w:w="1126" w:type="pct"/>
            <w:vAlign w:val="center"/>
          </w:tcPr>
          <w:p w14:paraId="0FF79025" w14:textId="77777777" w:rsidR="006101BD" w:rsidRPr="006E3D88" w:rsidRDefault="006101BD" w:rsidP="006101BD">
            <w:pPr>
              <w:pStyle w:val="TableBodyTextMIRB"/>
            </w:pPr>
            <w:r w:rsidRPr="006E3D88">
              <w:t>Townline</w:t>
            </w:r>
          </w:p>
        </w:tc>
        <w:tc>
          <w:tcPr>
            <w:tcW w:w="991" w:type="pct"/>
            <w:vAlign w:val="center"/>
          </w:tcPr>
          <w:p w14:paraId="27619750" w14:textId="77777777" w:rsidR="006101BD" w:rsidRPr="006E3D88" w:rsidRDefault="006101BD" w:rsidP="006101BD">
            <w:pPr>
              <w:pStyle w:val="TableBodyTextMIRB"/>
            </w:pPr>
            <w:r w:rsidRPr="006E3D88">
              <w:t>TLINE</w:t>
            </w:r>
          </w:p>
        </w:tc>
        <w:tc>
          <w:tcPr>
            <w:tcW w:w="1036" w:type="pct"/>
            <w:vAlign w:val="center"/>
          </w:tcPr>
          <w:p w14:paraId="65F6908E" w14:textId="77777777" w:rsidR="006101BD" w:rsidRDefault="006101BD" w:rsidP="006101BD">
            <w:pPr>
              <w:pStyle w:val="TableBodyTextMIRB"/>
            </w:pPr>
            <w:r w:rsidRPr="009F72F5">
              <w:t>Not applicable</w:t>
            </w:r>
          </w:p>
        </w:tc>
        <w:tc>
          <w:tcPr>
            <w:tcW w:w="946" w:type="pct"/>
            <w:vAlign w:val="center"/>
          </w:tcPr>
          <w:p w14:paraId="3F149624" w14:textId="77777777" w:rsidR="006101BD" w:rsidRDefault="006101BD" w:rsidP="006101BD">
            <w:pPr>
              <w:pStyle w:val="TableBodyTextMIRB"/>
            </w:pPr>
            <w:r w:rsidRPr="00101D87">
              <w:t>Not applicable</w:t>
            </w:r>
          </w:p>
        </w:tc>
        <w:tc>
          <w:tcPr>
            <w:tcW w:w="901" w:type="pct"/>
            <w:vAlign w:val="center"/>
          </w:tcPr>
          <w:p w14:paraId="13D0B4E7" w14:textId="77777777" w:rsidR="006101BD" w:rsidRDefault="006101BD" w:rsidP="006101BD">
            <w:pPr>
              <w:pStyle w:val="TableBodyTextMIRB"/>
            </w:pPr>
            <w:r w:rsidRPr="00D15B4D">
              <w:t>Not applicable</w:t>
            </w:r>
          </w:p>
        </w:tc>
      </w:tr>
      <w:tr w:rsidR="006101BD" w14:paraId="209B3B1E" w14:textId="77777777" w:rsidTr="006101BD">
        <w:trPr>
          <w:cantSplit/>
        </w:trPr>
        <w:tc>
          <w:tcPr>
            <w:tcW w:w="1126" w:type="pct"/>
            <w:vAlign w:val="center"/>
          </w:tcPr>
          <w:p w14:paraId="73191E15" w14:textId="77777777" w:rsidR="006101BD" w:rsidRPr="006E3D88" w:rsidRDefault="006101BD" w:rsidP="006101BD">
            <w:pPr>
              <w:pStyle w:val="TableBodyTextMIRB"/>
            </w:pPr>
            <w:r w:rsidRPr="006E3D88">
              <w:t>Trace</w:t>
            </w:r>
          </w:p>
        </w:tc>
        <w:tc>
          <w:tcPr>
            <w:tcW w:w="991" w:type="pct"/>
            <w:vAlign w:val="center"/>
          </w:tcPr>
          <w:p w14:paraId="25A3FE7F" w14:textId="77777777" w:rsidR="006101BD" w:rsidRPr="006E3D88" w:rsidRDefault="006101BD" w:rsidP="006101BD">
            <w:pPr>
              <w:pStyle w:val="TableBodyTextMIRB"/>
            </w:pPr>
            <w:r w:rsidRPr="006E3D88">
              <w:t>TRACE</w:t>
            </w:r>
          </w:p>
        </w:tc>
        <w:tc>
          <w:tcPr>
            <w:tcW w:w="1036" w:type="pct"/>
            <w:vAlign w:val="center"/>
          </w:tcPr>
          <w:p w14:paraId="1F671326" w14:textId="77777777" w:rsidR="006101BD" w:rsidRDefault="006101BD" w:rsidP="006101BD">
            <w:pPr>
              <w:pStyle w:val="TableBodyTextMIRB"/>
            </w:pPr>
            <w:r w:rsidRPr="009F72F5">
              <w:t>Not applicable</w:t>
            </w:r>
          </w:p>
        </w:tc>
        <w:tc>
          <w:tcPr>
            <w:tcW w:w="946" w:type="pct"/>
            <w:vAlign w:val="center"/>
          </w:tcPr>
          <w:p w14:paraId="50565772" w14:textId="77777777" w:rsidR="006101BD" w:rsidRDefault="006101BD" w:rsidP="006101BD">
            <w:pPr>
              <w:pStyle w:val="TableBodyTextMIRB"/>
            </w:pPr>
            <w:r w:rsidRPr="00101D87">
              <w:t>Not applicable</w:t>
            </w:r>
          </w:p>
        </w:tc>
        <w:tc>
          <w:tcPr>
            <w:tcW w:w="901" w:type="pct"/>
            <w:vAlign w:val="center"/>
          </w:tcPr>
          <w:p w14:paraId="1B658490" w14:textId="77777777" w:rsidR="006101BD" w:rsidRDefault="006101BD" w:rsidP="006101BD">
            <w:pPr>
              <w:pStyle w:val="TableBodyTextMIRB"/>
            </w:pPr>
            <w:r w:rsidRPr="00D15B4D">
              <w:t>Not applicable</w:t>
            </w:r>
          </w:p>
        </w:tc>
      </w:tr>
      <w:tr w:rsidR="006101BD" w14:paraId="2FC73D95" w14:textId="77777777" w:rsidTr="006101BD">
        <w:trPr>
          <w:cantSplit/>
        </w:trPr>
        <w:tc>
          <w:tcPr>
            <w:tcW w:w="1126" w:type="pct"/>
            <w:vAlign w:val="center"/>
          </w:tcPr>
          <w:p w14:paraId="7E37A737" w14:textId="77777777" w:rsidR="006101BD" w:rsidRPr="006E3D88" w:rsidRDefault="006101BD" w:rsidP="006101BD">
            <w:pPr>
              <w:pStyle w:val="TableBodyTextMIRB"/>
            </w:pPr>
            <w:r w:rsidRPr="006E3D88">
              <w:t>Track</w:t>
            </w:r>
          </w:p>
        </w:tc>
        <w:tc>
          <w:tcPr>
            <w:tcW w:w="991" w:type="pct"/>
            <w:vAlign w:val="center"/>
          </w:tcPr>
          <w:p w14:paraId="3816E776" w14:textId="77777777" w:rsidR="006101BD" w:rsidRPr="006E3D88" w:rsidRDefault="006101BD" w:rsidP="006101BD">
            <w:pPr>
              <w:pStyle w:val="TableBodyTextMIRB"/>
            </w:pPr>
            <w:r w:rsidRPr="006E3D88">
              <w:t>TRACK</w:t>
            </w:r>
          </w:p>
        </w:tc>
        <w:tc>
          <w:tcPr>
            <w:tcW w:w="1036" w:type="pct"/>
            <w:vAlign w:val="center"/>
          </w:tcPr>
          <w:p w14:paraId="61BA64B8" w14:textId="77777777" w:rsidR="006101BD" w:rsidRDefault="006101BD" w:rsidP="006101BD">
            <w:pPr>
              <w:pStyle w:val="TableBodyTextMIRB"/>
            </w:pPr>
            <w:r w:rsidRPr="009F72F5">
              <w:t>Not applicable</w:t>
            </w:r>
          </w:p>
        </w:tc>
        <w:tc>
          <w:tcPr>
            <w:tcW w:w="946" w:type="pct"/>
            <w:vAlign w:val="center"/>
          </w:tcPr>
          <w:p w14:paraId="46B6D24A" w14:textId="77777777" w:rsidR="006101BD" w:rsidRDefault="006101BD" w:rsidP="006101BD">
            <w:pPr>
              <w:pStyle w:val="TableBodyTextMIRB"/>
            </w:pPr>
            <w:r w:rsidRPr="00101D87">
              <w:t>Not applicable</w:t>
            </w:r>
          </w:p>
        </w:tc>
        <w:tc>
          <w:tcPr>
            <w:tcW w:w="901" w:type="pct"/>
            <w:vAlign w:val="center"/>
          </w:tcPr>
          <w:p w14:paraId="6EAE4CDA" w14:textId="77777777" w:rsidR="006101BD" w:rsidRDefault="006101BD" w:rsidP="006101BD">
            <w:pPr>
              <w:pStyle w:val="TableBodyTextMIRB"/>
            </w:pPr>
            <w:r w:rsidRPr="00D15B4D">
              <w:t>Not applicable</w:t>
            </w:r>
          </w:p>
        </w:tc>
      </w:tr>
      <w:tr w:rsidR="006101BD" w14:paraId="24AB8CFA" w14:textId="77777777" w:rsidTr="006101BD">
        <w:trPr>
          <w:cantSplit/>
        </w:trPr>
        <w:tc>
          <w:tcPr>
            <w:tcW w:w="1126" w:type="pct"/>
            <w:vAlign w:val="center"/>
          </w:tcPr>
          <w:p w14:paraId="099256AC" w14:textId="77777777" w:rsidR="006101BD" w:rsidRPr="006E3D88" w:rsidRDefault="006101BD" w:rsidP="006101BD">
            <w:pPr>
              <w:pStyle w:val="TableBodyTextMIRB"/>
            </w:pPr>
            <w:r w:rsidRPr="006E3D88">
              <w:t>Trafficway</w:t>
            </w:r>
          </w:p>
        </w:tc>
        <w:tc>
          <w:tcPr>
            <w:tcW w:w="991" w:type="pct"/>
            <w:vAlign w:val="center"/>
          </w:tcPr>
          <w:p w14:paraId="4E13BA48" w14:textId="77777777" w:rsidR="006101BD" w:rsidRPr="006E3D88" w:rsidRDefault="006101BD" w:rsidP="006101BD">
            <w:pPr>
              <w:pStyle w:val="TableBodyTextMIRB"/>
            </w:pPr>
            <w:r>
              <w:t>TRAFFICWAY</w:t>
            </w:r>
          </w:p>
        </w:tc>
        <w:tc>
          <w:tcPr>
            <w:tcW w:w="1036" w:type="pct"/>
            <w:vAlign w:val="center"/>
          </w:tcPr>
          <w:p w14:paraId="65DE4607" w14:textId="77777777" w:rsidR="006101BD" w:rsidRDefault="006101BD" w:rsidP="006101BD">
            <w:pPr>
              <w:pStyle w:val="TableBodyTextMIRB"/>
            </w:pPr>
            <w:r w:rsidRPr="009F72F5">
              <w:t>Not applicable</w:t>
            </w:r>
          </w:p>
        </w:tc>
        <w:tc>
          <w:tcPr>
            <w:tcW w:w="946" w:type="pct"/>
            <w:vAlign w:val="center"/>
          </w:tcPr>
          <w:p w14:paraId="1B316DA3" w14:textId="77777777" w:rsidR="006101BD" w:rsidRDefault="006101BD" w:rsidP="006101BD">
            <w:pPr>
              <w:pStyle w:val="TableBodyTextMIRB"/>
            </w:pPr>
            <w:r w:rsidRPr="00101D87">
              <w:t>Not applicable</w:t>
            </w:r>
          </w:p>
        </w:tc>
        <w:tc>
          <w:tcPr>
            <w:tcW w:w="901" w:type="pct"/>
            <w:vAlign w:val="center"/>
          </w:tcPr>
          <w:p w14:paraId="5247B9B1" w14:textId="77777777" w:rsidR="006101BD" w:rsidRDefault="006101BD" w:rsidP="006101BD">
            <w:pPr>
              <w:pStyle w:val="TableBodyTextMIRB"/>
            </w:pPr>
            <w:r w:rsidRPr="00D15B4D">
              <w:t>Not applicable</w:t>
            </w:r>
          </w:p>
        </w:tc>
      </w:tr>
      <w:tr w:rsidR="006101BD" w14:paraId="6DA007EC" w14:textId="77777777" w:rsidTr="006101BD">
        <w:trPr>
          <w:cantSplit/>
        </w:trPr>
        <w:tc>
          <w:tcPr>
            <w:tcW w:w="1126" w:type="pct"/>
            <w:vAlign w:val="center"/>
          </w:tcPr>
          <w:p w14:paraId="644C05D8" w14:textId="77777777" w:rsidR="006101BD" w:rsidRPr="006E3D88" w:rsidRDefault="006101BD" w:rsidP="006101BD">
            <w:pPr>
              <w:pStyle w:val="TableBodyTextMIRB"/>
            </w:pPr>
            <w:r w:rsidRPr="006E3D88">
              <w:t>Trail</w:t>
            </w:r>
          </w:p>
        </w:tc>
        <w:tc>
          <w:tcPr>
            <w:tcW w:w="991" w:type="pct"/>
            <w:vAlign w:val="center"/>
          </w:tcPr>
          <w:p w14:paraId="5389240E" w14:textId="77777777" w:rsidR="006101BD" w:rsidRPr="006E3D88" w:rsidRDefault="006101BD" w:rsidP="006101BD">
            <w:pPr>
              <w:pStyle w:val="TableBodyTextMIRB"/>
            </w:pPr>
            <w:r w:rsidRPr="006E3D88">
              <w:t>TRAIL</w:t>
            </w:r>
          </w:p>
        </w:tc>
        <w:tc>
          <w:tcPr>
            <w:tcW w:w="1036" w:type="pct"/>
            <w:vAlign w:val="center"/>
          </w:tcPr>
          <w:p w14:paraId="4F391F33" w14:textId="77777777" w:rsidR="006101BD" w:rsidRDefault="006101BD" w:rsidP="006101BD">
            <w:pPr>
              <w:pStyle w:val="TableBodyTextMIRB"/>
            </w:pPr>
            <w:r w:rsidRPr="009F72F5">
              <w:t>Not applicable</w:t>
            </w:r>
          </w:p>
        </w:tc>
        <w:tc>
          <w:tcPr>
            <w:tcW w:w="946" w:type="pct"/>
            <w:vAlign w:val="center"/>
          </w:tcPr>
          <w:p w14:paraId="5D6ED9DE" w14:textId="77777777" w:rsidR="006101BD" w:rsidRDefault="006101BD" w:rsidP="006101BD">
            <w:pPr>
              <w:pStyle w:val="TableBodyTextMIRB"/>
            </w:pPr>
            <w:r w:rsidRPr="00101D87">
              <w:t>Not applicable</w:t>
            </w:r>
          </w:p>
        </w:tc>
        <w:tc>
          <w:tcPr>
            <w:tcW w:w="901" w:type="pct"/>
            <w:vAlign w:val="center"/>
          </w:tcPr>
          <w:p w14:paraId="00A8FA89" w14:textId="77777777" w:rsidR="006101BD" w:rsidRDefault="006101BD" w:rsidP="006101BD">
            <w:pPr>
              <w:pStyle w:val="TableBodyTextMIRB"/>
            </w:pPr>
            <w:r w:rsidRPr="00D15B4D">
              <w:t>Not applicable</w:t>
            </w:r>
          </w:p>
        </w:tc>
      </w:tr>
      <w:tr w:rsidR="006101BD" w14:paraId="61967E7F" w14:textId="77777777" w:rsidTr="006101BD">
        <w:trPr>
          <w:cantSplit/>
        </w:trPr>
        <w:tc>
          <w:tcPr>
            <w:tcW w:w="1126" w:type="pct"/>
            <w:vAlign w:val="center"/>
          </w:tcPr>
          <w:p w14:paraId="2F5CE4BE" w14:textId="77777777" w:rsidR="006101BD" w:rsidRPr="006E3D88" w:rsidRDefault="006101BD" w:rsidP="006101BD">
            <w:pPr>
              <w:pStyle w:val="TableBodyTextMIRB"/>
            </w:pPr>
            <w:r w:rsidRPr="006E3D88">
              <w:t>Trunk</w:t>
            </w:r>
          </w:p>
        </w:tc>
        <w:tc>
          <w:tcPr>
            <w:tcW w:w="991" w:type="pct"/>
            <w:vAlign w:val="center"/>
          </w:tcPr>
          <w:p w14:paraId="19C023B8" w14:textId="77777777" w:rsidR="006101BD" w:rsidRPr="006E3D88" w:rsidRDefault="006101BD" w:rsidP="006101BD">
            <w:pPr>
              <w:pStyle w:val="TableBodyTextMIRB"/>
            </w:pPr>
            <w:r w:rsidRPr="006E3D88">
              <w:t>TRUNK</w:t>
            </w:r>
          </w:p>
        </w:tc>
        <w:tc>
          <w:tcPr>
            <w:tcW w:w="1036" w:type="pct"/>
            <w:vAlign w:val="center"/>
          </w:tcPr>
          <w:p w14:paraId="7B270363" w14:textId="77777777" w:rsidR="006101BD" w:rsidRDefault="006101BD" w:rsidP="006101BD">
            <w:pPr>
              <w:pStyle w:val="TableBodyTextMIRB"/>
            </w:pPr>
            <w:r w:rsidRPr="009F72F5">
              <w:t>Not applicable</w:t>
            </w:r>
          </w:p>
        </w:tc>
        <w:tc>
          <w:tcPr>
            <w:tcW w:w="946" w:type="pct"/>
            <w:vAlign w:val="center"/>
          </w:tcPr>
          <w:p w14:paraId="22B9D9FD" w14:textId="77777777" w:rsidR="006101BD" w:rsidRDefault="006101BD" w:rsidP="006101BD">
            <w:pPr>
              <w:pStyle w:val="TableBodyTextMIRB"/>
            </w:pPr>
            <w:r w:rsidRPr="00101D87">
              <w:t>Not applicable</w:t>
            </w:r>
          </w:p>
        </w:tc>
        <w:tc>
          <w:tcPr>
            <w:tcW w:w="901" w:type="pct"/>
            <w:vAlign w:val="center"/>
          </w:tcPr>
          <w:p w14:paraId="4EEC7D7A" w14:textId="77777777" w:rsidR="006101BD" w:rsidRDefault="006101BD" w:rsidP="006101BD">
            <w:pPr>
              <w:pStyle w:val="TableBodyTextMIRB"/>
            </w:pPr>
            <w:r w:rsidRPr="00D15B4D">
              <w:t>Not applicable</w:t>
            </w:r>
          </w:p>
        </w:tc>
      </w:tr>
      <w:tr w:rsidR="006101BD" w14:paraId="2A787F0A" w14:textId="77777777" w:rsidTr="006101BD">
        <w:trPr>
          <w:cantSplit/>
        </w:trPr>
        <w:tc>
          <w:tcPr>
            <w:tcW w:w="1126" w:type="pct"/>
            <w:vAlign w:val="center"/>
          </w:tcPr>
          <w:p w14:paraId="657FAB6C" w14:textId="77777777" w:rsidR="006101BD" w:rsidRPr="006E3D88" w:rsidRDefault="006101BD" w:rsidP="006101BD">
            <w:pPr>
              <w:pStyle w:val="TableBodyTextMIRB"/>
            </w:pPr>
            <w:r w:rsidRPr="006E3D88">
              <w:t>Tunnel</w:t>
            </w:r>
          </w:p>
        </w:tc>
        <w:tc>
          <w:tcPr>
            <w:tcW w:w="991" w:type="pct"/>
            <w:vAlign w:val="center"/>
          </w:tcPr>
          <w:p w14:paraId="6DE02D8A" w14:textId="77777777" w:rsidR="006101BD" w:rsidRPr="006E3D88" w:rsidRDefault="006101BD" w:rsidP="006101BD">
            <w:pPr>
              <w:pStyle w:val="TableBodyTextMIRB"/>
            </w:pPr>
            <w:r w:rsidRPr="006E3D88">
              <w:t>TUN</w:t>
            </w:r>
          </w:p>
        </w:tc>
        <w:tc>
          <w:tcPr>
            <w:tcW w:w="1036" w:type="pct"/>
            <w:vAlign w:val="center"/>
          </w:tcPr>
          <w:p w14:paraId="4C400922" w14:textId="77777777" w:rsidR="006101BD" w:rsidRDefault="006101BD" w:rsidP="006101BD">
            <w:pPr>
              <w:pStyle w:val="TableBodyTextMIRB"/>
            </w:pPr>
            <w:r w:rsidRPr="009F72F5">
              <w:t>Not applicable</w:t>
            </w:r>
          </w:p>
        </w:tc>
        <w:tc>
          <w:tcPr>
            <w:tcW w:w="946" w:type="pct"/>
            <w:vAlign w:val="center"/>
          </w:tcPr>
          <w:p w14:paraId="4FAB3CE2" w14:textId="77777777" w:rsidR="006101BD" w:rsidRDefault="006101BD" w:rsidP="006101BD">
            <w:pPr>
              <w:pStyle w:val="TableBodyTextMIRB"/>
            </w:pPr>
            <w:r w:rsidRPr="00101D87">
              <w:t>Not applicable</w:t>
            </w:r>
          </w:p>
        </w:tc>
        <w:tc>
          <w:tcPr>
            <w:tcW w:w="901" w:type="pct"/>
            <w:vAlign w:val="center"/>
          </w:tcPr>
          <w:p w14:paraId="774B9AA4" w14:textId="77777777" w:rsidR="006101BD" w:rsidRDefault="006101BD" w:rsidP="006101BD">
            <w:pPr>
              <w:pStyle w:val="TableBodyTextMIRB"/>
            </w:pPr>
            <w:r w:rsidRPr="00D15B4D">
              <w:t>Not applicable</w:t>
            </w:r>
          </w:p>
        </w:tc>
      </w:tr>
      <w:tr w:rsidR="006101BD" w14:paraId="224D4DC9" w14:textId="77777777" w:rsidTr="006101BD">
        <w:trPr>
          <w:cantSplit/>
        </w:trPr>
        <w:tc>
          <w:tcPr>
            <w:tcW w:w="1126" w:type="pct"/>
            <w:vAlign w:val="center"/>
          </w:tcPr>
          <w:p w14:paraId="6BAE670A" w14:textId="77777777" w:rsidR="006101BD" w:rsidRPr="006E3D88" w:rsidRDefault="006101BD" w:rsidP="006101BD">
            <w:pPr>
              <w:pStyle w:val="TableBodyTextMIRB"/>
            </w:pPr>
            <w:r w:rsidRPr="006E3D88">
              <w:t>Turnabout</w:t>
            </w:r>
          </w:p>
        </w:tc>
        <w:tc>
          <w:tcPr>
            <w:tcW w:w="991" w:type="pct"/>
            <w:vAlign w:val="center"/>
          </w:tcPr>
          <w:p w14:paraId="1CB3E49E" w14:textId="77777777" w:rsidR="006101BD" w:rsidRPr="006E3D88" w:rsidRDefault="006101BD" w:rsidP="006101BD">
            <w:pPr>
              <w:pStyle w:val="TableBodyTextMIRB"/>
            </w:pPr>
            <w:r w:rsidRPr="006E3D88">
              <w:t>TRNABT</w:t>
            </w:r>
          </w:p>
        </w:tc>
        <w:tc>
          <w:tcPr>
            <w:tcW w:w="1036" w:type="pct"/>
            <w:vAlign w:val="center"/>
          </w:tcPr>
          <w:p w14:paraId="3C565026" w14:textId="77777777" w:rsidR="006101BD" w:rsidRDefault="006101BD" w:rsidP="006101BD">
            <w:pPr>
              <w:pStyle w:val="TableBodyTextMIRB"/>
            </w:pPr>
            <w:r w:rsidRPr="009F72F5">
              <w:t>Not applicable</w:t>
            </w:r>
          </w:p>
        </w:tc>
        <w:tc>
          <w:tcPr>
            <w:tcW w:w="946" w:type="pct"/>
            <w:vAlign w:val="center"/>
          </w:tcPr>
          <w:p w14:paraId="564D97F9" w14:textId="77777777" w:rsidR="006101BD" w:rsidRDefault="006101BD" w:rsidP="006101BD">
            <w:pPr>
              <w:pStyle w:val="TableBodyTextMIRB"/>
            </w:pPr>
            <w:r w:rsidRPr="00101D87">
              <w:t>Not applicable</w:t>
            </w:r>
          </w:p>
        </w:tc>
        <w:tc>
          <w:tcPr>
            <w:tcW w:w="901" w:type="pct"/>
            <w:vAlign w:val="center"/>
          </w:tcPr>
          <w:p w14:paraId="79CC00F2" w14:textId="77777777" w:rsidR="006101BD" w:rsidRDefault="006101BD" w:rsidP="006101BD">
            <w:pPr>
              <w:pStyle w:val="TableBodyTextMIRB"/>
            </w:pPr>
            <w:r w:rsidRPr="00D15B4D">
              <w:t>Not applicable</w:t>
            </w:r>
          </w:p>
        </w:tc>
      </w:tr>
      <w:tr w:rsidR="006101BD" w14:paraId="1DC1E32D" w14:textId="77777777" w:rsidTr="006101BD">
        <w:trPr>
          <w:cantSplit/>
        </w:trPr>
        <w:tc>
          <w:tcPr>
            <w:tcW w:w="1126" w:type="pct"/>
            <w:vAlign w:val="center"/>
          </w:tcPr>
          <w:p w14:paraId="0AADD3E4" w14:textId="77777777" w:rsidR="006101BD" w:rsidRPr="006E3D88" w:rsidRDefault="006101BD" w:rsidP="006101BD">
            <w:pPr>
              <w:pStyle w:val="TableBodyTextMIRB"/>
            </w:pPr>
            <w:r w:rsidRPr="006E3D88">
              <w:t>Turnpike</w:t>
            </w:r>
          </w:p>
        </w:tc>
        <w:tc>
          <w:tcPr>
            <w:tcW w:w="991" w:type="pct"/>
            <w:vAlign w:val="center"/>
          </w:tcPr>
          <w:p w14:paraId="49A68A53" w14:textId="77777777" w:rsidR="006101BD" w:rsidRPr="006E3D88" w:rsidRDefault="006101BD" w:rsidP="006101BD">
            <w:pPr>
              <w:pStyle w:val="TableBodyTextMIRB"/>
            </w:pPr>
            <w:r w:rsidRPr="006E3D88">
              <w:t>TPIKE</w:t>
            </w:r>
          </w:p>
        </w:tc>
        <w:tc>
          <w:tcPr>
            <w:tcW w:w="1036" w:type="pct"/>
            <w:vAlign w:val="center"/>
          </w:tcPr>
          <w:p w14:paraId="15156A59" w14:textId="77777777" w:rsidR="006101BD" w:rsidRDefault="006101BD" w:rsidP="006101BD">
            <w:pPr>
              <w:pStyle w:val="TableBodyTextMIRB"/>
            </w:pPr>
            <w:r w:rsidRPr="009F72F5">
              <w:t>Not applicable</w:t>
            </w:r>
          </w:p>
        </w:tc>
        <w:tc>
          <w:tcPr>
            <w:tcW w:w="946" w:type="pct"/>
            <w:vAlign w:val="center"/>
          </w:tcPr>
          <w:p w14:paraId="719D83CA" w14:textId="77777777" w:rsidR="006101BD" w:rsidRDefault="006101BD" w:rsidP="006101BD">
            <w:pPr>
              <w:pStyle w:val="TableBodyTextMIRB"/>
            </w:pPr>
            <w:r w:rsidRPr="00101D87">
              <w:t>Not applicable</w:t>
            </w:r>
          </w:p>
        </w:tc>
        <w:tc>
          <w:tcPr>
            <w:tcW w:w="901" w:type="pct"/>
            <w:vAlign w:val="center"/>
          </w:tcPr>
          <w:p w14:paraId="42D5C3B6" w14:textId="77777777" w:rsidR="006101BD" w:rsidRDefault="006101BD" w:rsidP="006101BD">
            <w:pPr>
              <w:pStyle w:val="TableBodyTextMIRB"/>
            </w:pPr>
            <w:r w:rsidRPr="00D15B4D">
              <w:t>Not applicable</w:t>
            </w:r>
          </w:p>
        </w:tc>
      </w:tr>
      <w:tr w:rsidR="006101BD" w14:paraId="484E0D8B" w14:textId="77777777" w:rsidTr="006101BD">
        <w:trPr>
          <w:cantSplit/>
        </w:trPr>
        <w:tc>
          <w:tcPr>
            <w:tcW w:w="1126" w:type="pct"/>
            <w:vAlign w:val="center"/>
          </w:tcPr>
          <w:p w14:paraId="323508D2" w14:textId="77777777" w:rsidR="006101BD" w:rsidRPr="006E3D88" w:rsidRDefault="006101BD" w:rsidP="006101BD">
            <w:pPr>
              <w:pStyle w:val="TableBodyTextMIRB"/>
            </w:pPr>
            <w:r w:rsidRPr="006E3D88">
              <w:t>Vale</w:t>
            </w:r>
          </w:p>
        </w:tc>
        <w:tc>
          <w:tcPr>
            <w:tcW w:w="991" w:type="pct"/>
            <w:vAlign w:val="center"/>
          </w:tcPr>
          <w:p w14:paraId="37A0211A" w14:textId="77777777" w:rsidR="006101BD" w:rsidRPr="006E3D88" w:rsidRDefault="006101BD" w:rsidP="006101BD">
            <w:pPr>
              <w:pStyle w:val="TableBodyTextMIRB"/>
            </w:pPr>
            <w:r w:rsidRPr="006E3D88">
              <w:t>VALE</w:t>
            </w:r>
          </w:p>
        </w:tc>
        <w:tc>
          <w:tcPr>
            <w:tcW w:w="1036" w:type="pct"/>
            <w:vAlign w:val="center"/>
          </w:tcPr>
          <w:p w14:paraId="1522C0DC" w14:textId="77777777" w:rsidR="006101BD" w:rsidRDefault="006101BD" w:rsidP="006101BD">
            <w:pPr>
              <w:pStyle w:val="TableBodyTextMIRB"/>
            </w:pPr>
            <w:r w:rsidRPr="009F72F5">
              <w:t>Not applicable</w:t>
            </w:r>
          </w:p>
        </w:tc>
        <w:tc>
          <w:tcPr>
            <w:tcW w:w="946" w:type="pct"/>
            <w:vAlign w:val="center"/>
          </w:tcPr>
          <w:p w14:paraId="714D664D" w14:textId="77777777" w:rsidR="006101BD" w:rsidRDefault="006101BD" w:rsidP="006101BD">
            <w:pPr>
              <w:pStyle w:val="TableBodyTextMIRB"/>
            </w:pPr>
            <w:r w:rsidRPr="00101D87">
              <w:t>Not applicable</w:t>
            </w:r>
          </w:p>
        </w:tc>
        <w:tc>
          <w:tcPr>
            <w:tcW w:w="901" w:type="pct"/>
            <w:vAlign w:val="center"/>
          </w:tcPr>
          <w:p w14:paraId="415A8285" w14:textId="77777777" w:rsidR="006101BD" w:rsidRDefault="006101BD" w:rsidP="006101BD">
            <w:pPr>
              <w:pStyle w:val="TableBodyTextMIRB"/>
            </w:pPr>
            <w:r w:rsidRPr="00D15B4D">
              <w:t>Not applicable</w:t>
            </w:r>
          </w:p>
        </w:tc>
      </w:tr>
      <w:tr w:rsidR="006101BD" w14:paraId="339825D5" w14:textId="77777777" w:rsidTr="006101BD">
        <w:trPr>
          <w:cantSplit/>
        </w:trPr>
        <w:tc>
          <w:tcPr>
            <w:tcW w:w="1126" w:type="pct"/>
            <w:vAlign w:val="center"/>
          </w:tcPr>
          <w:p w14:paraId="756A768B" w14:textId="77777777" w:rsidR="006101BD" w:rsidRPr="006E3D88" w:rsidRDefault="006101BD" w:rsidP="006101BD">
            <w:pPr>
              <w:pStyle w:val="TableBodyTextMIRB"/>
            </w:pPr>
            <w:r w:rsidRPr="006E3D88">
              <w:t>Valley</w:t>
            </w:r>
          </w:p>
        </w:tc>
        <w:tc>
          <w:tcPr>
            <w:tcW w:w="991" w:type="pct"/>
            <w:vAlign w:val="center"/>
          </w:tcPr>
          <w:p w14:paraId="1052A5AA" w14:textId="77777777" w:rsidR="006101BD" w:rsidRPr="006E3D88" w:rsidRDefault="006101BD" w:rsidP="006101BD">
            <w:pPr>
              <w:pStyle w:val="TableBodyTextMIRB"/>
            </w:pPr>
            <w:r w:rsidRPr="006E3D88">
              <w:t>VALLEY</w:t>
            </w:r>
          </w:p>
        </w:tc>
        <w:tc>
          <w:tcPr>
            <w:tcW w:w="1036" w:type="pct"/>
            <w:vAlign w:val="center"/>
          </w:tcPr>
          <w:p w14:paraId="4DAA2547" w14:textId="77777777" w:rsidR="006101BD" w:rsidRDefault="006101BD" w:rsidP="006101BD">
            <w:pPr>
              <w:pStyle w:val="TableBodyTextMIRB"/>
            </w:pPr>
            <w:r w:rsidRPr="009F72F5">
              <w:t>Not applicable</w:t>
            </w:r>
          </w:p>
        </w:tc>
        <w:tc>
          <w:tcPr>
            <w:tcW w:w="946" w:type="pct"/>
            <w:vAlign w:val="center"/>
          </w:tcPr>
          <w:p w14:paraId="1364E951" w14:textId="77777777" w:rsidR="006101BD" w:rsidRDefault="006101BD" w:rsidP="006101BD">
            <w:pPr>
              <w:pStyle w:val="TableBodyTextMIRB"/>
            </w:pPr>
            <w:r w:rsidRPr="00101D87">
              <w:t>Not applicable</w:t>
            </w:r>
          </w:p>
        </w:tc>
        <w:tc>
          <w:tcPr>
            <w:tcW w:w="901" w:type="pct"/>
            <w:vAlign w:val="center"/>
          </w:tcPr>
          <w:p w14:paraId="215777B5" w14:textId="77777777" w:rsidR="006101BD" w:rsidRDefault="006101BD" w:rsidP="006101BD">
            <w:pPr>
              <w:pStyle w:val="TableBodyTextMIRB"/>
            </w:pPr>
            <w:r w:rsidRPr="00D15B4D">
              <w:t>Not applicable</w:t>
            </w:r>
          </w:p>
        </w:tc>
      </w:tr>
      <w:tr w:rsidR="006101BD" w14:paraId="1C6BCCAB" w14:textId="77777777" w:rsidTr="006101BD">
        <w:trPr>
          <w:cantSplit/>
        </w:trPr>
        <w:tc>
          <w:tcPr>
            <w:tcW w:w="1126" w:type="pct"/>
            <w:vAlign w:val="center"/>
          </w:tcPr>
          <w:p w14:paraId="6EF0365E" w14:textId="77777777" w:rsidR="006101BD" w:rsidRPr="006E3D88" w:rsidRDefault="006101BD" w:rsidP="006101BD">
            <w:pPr>
              <w:pStyle w:val="TableBodyTextMIRB"/>
            </w:pPr>
            <w:r w:rsidRPr="006E3D88">
              <w:t>Via</w:t>
            </w:r>
          </w:p>
        </w:tc>
        <w:tc>
          <w:tcPr>
            <w:tcW w:w="991" w:type="pct"/>
            <w:vAlign w:val="center"/>
          </w:tcPr>
          <w:p w14:paraId="106293C3" w14:textId="77777777" w:rsidR="006101BD" w:rsidRPr="006E3D88" w:rsidRDefault="006101BD" w:rsidP="006101BD">
            <w:pPr>
              <w:pStyle w:val="TableBodyTextMIRB"/>
            </w:pPr>
            <w:r w:rsidRPr="006E3D88">
              <w:t>VIA</w:t>
            </w:r>
          </w:p>
        </w:tc>
        <w:tc>
          <w:tcPr>
            <w:tcW w:w="1036" w:type="pct"/>
            <w:vAlign w:val="center"/>
          </w:tcPr>
          <w:p w14:paraId="30CB4AA0" w14:textId="77777777" w:rsidR="006101BD" w:rsidRDefault="006101BD" w:rsidP="006101BD">
            <w:pPr>
              <w:pStyle w:val="TableBodyTextMIRB"/>
            </w:pPr>
            <w:r w:rsidRPr="009F72F5">
              <w:t>Not applicable</w:t>
            </w:r>
          </w:p>
        </w:tc>
        <w:tc>
          <w:tcPr>
            <w:tcW w:w="946" w:type="pct"/>
            <w:vAlign w:val="center"/>
          </w:tcPr>
          <w:p w14:paraId="01FAAB1B" w14:textId="77777777" w:rsidR="006101BD" w:rsidRDefault="006101BD" w:rsidP="006101BD">
            <w:pPr>
              <w:pStyle w:val="TableBodyTextMIRB"/>
            </w:pPr>
            <w:r w:rsidRPr="00101D87">
              <w:t>Not applicable</w:t>
            </w:r>
          </w:p>
        </w:tc>
        <w:tc>
          <w:tcPr>
            <w:tcW w:w="901" w:type="pct"/>
            <w:vAlign w:val="center"/>
          </w:tcPr>
          <w:p w14:paraId="0882C929" w14:textId="77777777" w:rsidR="006101BD" w:rsidRDefault="006101BD" w:rsidP="006101BD">
            <w:pPr>
              <w:pStyle w:val="TableBodyTextMIRB"/>
            </w:pPr>
            <w:r w:rsidRPr="00D15B4D">
              <w:t>Not applicable</w:t>
            </w:r>
          </w:p>
        </w:tc>
      </w:tr>
      <w:tr w:rsidR="006101BD" w14:paraId="61902B04" w14:textId="77777777" w:rsidTr="006101BD">
        <w:trPr>
          <w:cantSplit/>
        </w:trPr>
        <w:tc>
          <w:tcPr>
            <w:tcW w:w="1126" w:type="pct"/>
            <w:vAlign w:val="center"/>
          </w:tcPr>
          <w:p w14:paraId="6E976B04" w14:textId="77777777" w:rsidR="006101BD" w:rsidRPr="006E3D88" w:rsidRDefault="006101BD" w:rsidP="006101BD">
            <w:pPr>
              <w:pStyle w:val="TableBodyTextMIRB"/>
            </w:pPr>
            <w:r w:rsidRPr="006E3D88">
              <w:t>View</w:t>
            </w:r>
          </w:p>
        </w:tc>
        <w:tc>
          <w:tcPr>
            <w:tcW w:w="991" w:type="pct"/>
            <w:vAlign w:val="center"/>
          </w:tcPr>
          <w:p w14:paraId="41F15E2B" w14:textId="77777777" w:rsidR="006101BD" w:rsidRPr="006E3D88" w:rsidRDefault="006101BD" w:rsidP="006101BD">
            <w:pPr>
              <w:pStyle w:val="TableBodyTextMIRB"/>
            </w:pPr>
            <w:r w:rsidRPr="006E3D88">
              <w:t>VIEW</w:t>
            </w:r>
          </w:p>
        </w:tc>
        <w:tc>
          <w:tcPr>
            <w:tcW w:w="1036" w:type="pct"/>
            <w:vAlign w:val="center"/>
          </w:tcPr>
          <w:p w14:paraId="63B67475" w14:textId="77777777" w:rsidR="006101BD" w:rsidRDefault="006101BD" w:rsidP="006101BD">
            <w:pPr>
              <w:pStyle w:val="TableBodyTextMIRB"/>
            </w:pPr>
            <w:r w:rsidRPr="009F72F5">
              <w:t>Not applicable</w:t>
            </w:r>
          </w:p>
        </w:tc>
        <w:tc>
          <w:tcPr>
            <w:tcW w:w="946" w:type="pct"/>
            <w:vAlign w:val="center"/>
          </w:tcPr>
          <w:p w14:paraId="699E885D" w14:textId="77777777" w:rsidR="006101BD" w:rsidRDefault="006101BD" w:rsidP="006101BD">
            <w:pPr>
              <w:pStyle w:val="TableBodyTextMIRB"/>
            </w:pPr>
            <w:r w:rsidRPr="00101D87">
              <w:t>Not applicable</w:t>
            </w:r>
          </w:p>
        </w:tc>
        <w:tc>
          <w:tcPr>
            <w:tcW w:w="901" w:type="pct"/>
            <w:vAlign w:val="center"/>
          </w:tcPr>
          <w:p w14:paraId="01E24C27" w14:textId="77777777" w:rsidR="006101BD" w:rsidRDefault="006101BD" w:rsidP="006101BD">
            <w:pPr>
              <w:pStyle w:val="TableBodyTextMIRB"/>
            </w:pPr>
            <w:r w:rsidRPr="00D15B4D">
              <w:t>Not applicable</w:t>
            </w:r>
          </w:p>
        </w:tc>
      </w:tr>
      <w:tr w:rsidR="006101BD" w14:paraId="00AA54DF" w14:textId="77777777" w:rsidTr="006101BD">
        <w:trPr>
          <w:cantSplit/>
        </w:trPr>
        <w:tc>
          <w:tcPr>
            <w:tcW w:w="1126" w:type="pct"/>
            <w:vAlign w:val="center"/>
          </w:tcPr>
          <w:p w14:paraId="72CF10CB" w14:textId="77777777" w:rsidR="006101BD" w:rsidRPr="006E3D88" w:rsidRDefault="006101BD" w:rsidP="006101BD">
            <w:pPr>
              <w:pStyle w:val="TableBodyTextMIRB"/>
            </w:pPr>
            <w:r w:rsidRPr="006E3D88">
              <w:t>Village</w:t>
            </w:r>
          </w:p>
        </w:tc>
        <w:tc>
          <w:tcPr>
            <w:tcW w:w="991" w:type="pct"/>
            <w:vAlign w:val="center"/>
          </w:tcPr>
          <w:p w14:paraId="0CC43283" w14:textId="77777777" w:rsidR="006101BD" w:rsidRPr="006E3D88" w:rsidRDefault="006101BD" w:rsidP="006101BD">
            <w:pPr>
              <w:pStyle w:val="TableBodyTextMIRB"/>
            </w:pPr>
            <w:r w:rsidRPr="006E3D88">
              <w:t>VILLGE</w:t>
            </w:r>
          </w:p>
        </w:tc>
        <w:tc>
          <w:tcPr>
            <w:tcW w:w="1036" w:type="pct"/>
            <w:vAlign w:val="center"/>
          </w:tcPr>
          <w:p w14:paraId="5DD27B51" w14:textId="77777777" w:rsidR="006101BD" w:rsidRDefault="006101BD" w:rsidP="006101BD">
            <w:pPr>
              <w:pStyle w:val="TableBodyTextMIRB"/>
            </w:pPr>
            <w:r w:rsidRPr="009F72F5">
              <w:t>Not applicable</w:t>
            </w:r>
          </w:p>
        </w:tc>
        <w:tc>
          <w:tcPr>
            <w:tcW w:w="946" w:type="pct"/>
            <w:vAlign w:val="center"/>
          </w:tcPr>
          <w:p w14:paraId="6ED1C750" w14:textId="77777777" w:rsidR="006101BD" w:rsidRDefault="006101BD" w:rsidP="006101BD">
            <w:pPr>
              <w:pStyle w:val="TableBodyTextMIRB"/>
            </w:pPr>
            <w:r w:rsidRPr="00101D87">
              <w:t>Not applicable</w:t>
            </w:r>
          </w:p>
        </w:tc>
        <w:tc>
          <w:tcPr>
            <w:tcW w:w="901" w:type="pct"/>
            <w:vAlign w:val="center"/>
          </w:tcPr>
          <w:p w14:paraId="00D82FB1" w14:textId="77777777" w:rsidR="006101BD" w:rsidRDefault="006101BD" w:rsidP="006101BD">
            <w:pPr>
              <w:pStyle w:val="TableBodyTextMIRB"/>
            </w:pPr>
            <w:r w:rsidRPr="00D15B4D">
              <w:t>Not applicable</w:t>
            </w:r>
          </w:p>
        </w:tc>
      </w:tr>
      <w:tr w:rsidR="006101BD" w14:paraId="3B0A7233" w14:textId="77777777" w:rsidTr="006101BD">
        <w:trPr>
          <w:cantSplit/>
        </w:trPr>
        <w:tc>
          <w:tcPr>
            <w:tcW w:w="1126" w:type="pct"/>
            <w:vAlign w:val="center"/>
          </w:tcPr>
          <w:p w14:paraId="2186B200" w14:textId="77777777" w:rsidR="006101BD" w:rsidRPr="006E3D88" w:rsidRDefault="006101BD" w:rsidP="006101BD">
            <w:pPr>
              <w:pStyle w:val="TableBodyTextMIRB"/>
            </w:pPr>
            <w:r w:rsidRPr="006E3D88">
              <w:t>Villas</w:t>
            </w:r>
          </w:p>
        </w:tc>
        <w:tc>
          <w:tcPr>
            <w:tcW w:w="991" w:type="pct"/>
            <w:vAlign w:val="center"/>
          </w:tcPr>
          <w:p w14:paraId="476777D0" w14:textId="77777777" w:rsidR="006101BD" w:rsidRPr="006E3D88" w:rsidRDefault="006101BD" w:rsidP="006101BD">
            <w:pPr>
              <w:pStyle w:val="TableBodyTextMIRB"/>
            </w:pPr>
            <w:r w:rsidRPr="006E3D88">
              <w:t>VILLAS</w:t>
            </w:r>
          </w:p>
        </w:tc>
        <w:tc>
          <w:tcPr>
            <w:tcW w:w="1036" w:type="pct"/>
            <w:vAlign w:val="center"/>
          </w:tcPr>
          <w:p w14:paraId="676C2E87" w14:textId="77777777" w:rsidR="006101BD" w:rsidRDefault="006101BD" w:rsidP="006101BD">
            <w:pPr>
              <w:pStyle w:val="TableBodyTextMIRB"/>
            </w:pPr>
            <w:r w:rsidRPr="009F72F5">
              <w:t>Not applicable</w:t>
            </w:r>
          </w:p>
        </w:tc>
        <w:tc>
          <w:tcPr>
            <w:tcW w:w="946" w:type="pct"/>
            <w:vAlign w:val="center"/>
          </w:tcPr>
          <w:p w14:paraId="3C41EFF9" w14:textId="77777777" w:rsidR="006101BD" w:rsidRDefault="006101BD" w:rsidP="006101BD">
            <w:pPr>
              <w:pStyle w:val="TableBodyTextMIRB"/>
            </w:pPr>
            <w:r w:rsidRPr="00101D87">
              <w:t>Not applicable</w:t>
            </w:r>
          </w:p>
        </w:tc>
        <w:tc>
          <w:tcPr>
            <w:tcW w:w="901" w:type="pct"/>
            <w:vAlign w:val="center"/>
          </w:tcPr>
          <w:p w14:paraId="489FF1C2" w14:textId="77777777" w:rsidR="006101BD" w:rsidRDefault="006101BD" w:rsidP="006101BD">
            <w:pPr>
              <w:pStyle w:val="TableBodyTextMIRB"/>
            </w:pPr>
            <w:r w:rsidRPr="00D15B4D">
              <w:t>Not applicable</w:t>
            </w:r>
          </w:p>
        </w:tc>
      </w:tr>
      <w:tr w:rsidR="006101BD" w14:paraId="58CC628E" w14:textId="77777777" w:rsidTr="006101BD">
        <w:trPr>
          <w:cantSplit/>
        </w:trPr>
        <w:tc>
          <w:tcPr>
            <w:tcW w:w="1126" w:type="pct"/>
            <w:vAlign w:val="center"/>
          </w:tcPr>
          <w:p w14:paraId="1ACBD663" w14:textId="77777777" w:rsidR="006101BD" w:rsidRPr="006E3D88" w:rsidRDefault="006101BD" w:rsidP="006101BD">
            <w:pPr>
              <w:pStyle w:val="TableBodyTextMIRB"/>
            </w:pPr>
            <w:r w:rsidRPr="006E3D88">
              <w:t>Vista</w:t>
            </w:r>
          </w:p>
        </w:tc>
        <w:tc>
          <w:tcPr>
            <w:tcW w:w="991" w:type="pct"/>
            <w:vAlign w:val="center"/>
          </w:tcPr>
          <w:p w14:paraId="18EC4EDC" w14:textId="77777777" w:rsidR="006101BD" w:rsidRPr="006E3D88" w:rsidRDefault="006101BD" w:rsidP="006101BD">
            <w:pPr>
              <w:pStyle w:val="TableBodyTextMIRB"/>
            </w:pPr>
            <w:r w:rsidRPr="006E3D88">
              <w:t>VISTA</w:t>
            </w:r>
          </w:p>
        </w:tc>
        <w:tc>
          <w:tcPr>
            <w:tcW w:w="1036" w:type="pct"/>
            <w:vAlign w:val="center"/>
          </w:tcPr>
          <w:p w14:paraId="3C9A1EEB" w14:textId="77777777" w:rsidR="006101BD" w:rsidRDefault="006101BD" w:rsidP="006101BD">
            <w:pPr>
              <w:pStyle w:val="TableBodyTextMIRB"/>
            </w:pPr>
            <w:r w:rsidRPr="009F72F5">
              <w:t>Not applicable</w:t>
            </w:r>
          </w:p>
        </w:tc>
        <w:tc>
          <w:tcPr>
            <w:tcW w:w="946" w:type="pct"/>
            <w:vAlign w:val="center"/>
          </w:tcPr>
          <w:p w14:paraId="7FA104C5" w14:textId="77777777" w:rsidR="006101BD" w:rsidRDefault="006101BD" w:rsidP="006101BD">
            <w:pPr>
              <w:pStyle w:val="TableBodyTextMIRB"/>
            </w:pPr>
            <w:r w:rsidRPr="00101D87">
              <w:t>Not applicable</w:t>
            </w:r>
          </w:p>
        </w:tc>
        <w:tc>
          <w:tcPr>
            <w:tcW w:w="901" w:type="pct"/>
            <w:vAlign w:val="center"/>
          </w:tcPr>
          <w:p w14:paraId="5F40ECE1" w14:textId="77777777" w:rsidR="006101BD" w:rsidRDefault="006101BD" w:rsidP="006101BD">
            <w:pPr>
              <w:pStyle w:val="TableBodyTextMIRB"/>
            </w:pPr>
            <w:r w:rsidRPr="00D15B4D">
              <w:t>Not applicable</w:t>
            </w:r>
          </w:p>
        </w:tc>
      </w:tr>
      <w:tr w:rsidR="006101BD" w14:paraId="33650719" w14:textId="77777777" w:rsidTr="006101BD">
        <w:trPr>
          <w:cantSplit/>
        </w:trPr>
        <w:tc>
          <w:tcPr>
            <w:tcW w:w="1126" w:type="pct"/>
            <w:vAlign w:val="center"/>
          </w:tcPr>
          <w:p w14:paraId="33EDD43A" w14:textId="77777777" w:rsidR="006101BD" w:rsidRPr="006E3D88" w:rsidRDefault="006101BD" w:rsidP="006101BD">
            <w:pPr>
              <w:pStyle w:val="TableBodyTextMIRB"/>
            </w:pPr>
            <w:proofErr w:type="spellStart"/>
            <w:r w:rsidRPr="006E3D88">
              <w:t>Voie</w:t>
            </w:r>
            <w:proofErr w:type="spellEnd"/>
          </w:p>
        </w:tc>
        <w:tc>
          <w:tcPr>
            <w:tcW w:w="991" w:type="pct"/>
            <w:vAlign w:val="center"/>
          </w:tcPr>
          <w:p w14:paraId="45F38B76" w14:textId="77777777" w:rsidR="006101BD" w:rsidRPr="006E3D88" w:rsidRDefault="006101BD" w:rsidP="006101BD">
            <w:pPr>
              <w:pStyle w:val="TableBodyTextMIRB"/>
            </w:pPr>
            <w:r>
              <w:t>Not applicable</w:t>
            </w:r>
          </w:p>
        </w:tc>
        <w:tc>
          <w:tcPr>
            <w:tcW w:w="1036" w:type="pct"/>
            <w:vAlign w:val="center"/>
          </w:tcPr>
          <w:p w14:paraId="2B3A1844" w14:textId="77777777" w:rsidR="006101BD" w:rsidRPr="006E3D88" w:rsidRDefault="006101BD" w:rsidP="006101BD">
            <w:pPr>
              <w:pStyle w:val="TableBodyTextMIRB"/>
            </w:pPr>
            <w:r w:rsidRPr="006E3D88">
              <w:t>VOIE</w:t>
            </w:r>
          </w:p>
        </w:tc>
        <w:tc>
          <w:tcPr>
            <w:tcW w:w="946" w:type="pct"/>
            <w:vAlign w:val="center"/>
          </w:tcPr>
          <w:p w14:paraId="6EC1BFD8" w14:textId="77777777" w:rsidR="006101BD" w:rsidRDefault="006101BD" w:rsidP="006101BD">
            <w:pPr>
              <w:pStyle w:val="TableBodyTextMIRB"/>
            </w:pPr>
            <w:r w:rsidRPr="00101D87">
              <w:t>Not applicable</w:t>
            </w:r>
          </w:p>
        </w:tc>
        <w:tc>
          <w:tcPr>
            <w:tcW w:w="901" w:type="pct"/>
            <w:vAlign w:val="center"/>
          </w:tcPr>
          <w:p w14:paraId="19E9A4D4" w14:textId="77777777" w:rsidR="006101BD" w:rsidRDefault="006101BD" w:rsidP="006101BD">
            <w:pPr>
              <w:pStyle w:val="TableBodyTextMIRB"/>
            </w:pPr>
            <w:r w:rsidRPr="00D15B4D">
              <w:t>Not applicable</w:t>
            </w:r>
          </w:p>
        </w:tc>
      </w:tr>
      <w:tr w:rsidR="006101BD" w14:paraId="12779595" w14:textId="77777777" w:rsidTr="006101BD">
        <w:trPr>
          <w:cantSplit/>
        </w:trPr>
        <w:tc>
          <w:tcPr>
            <w:tcW w:w="1126" w:type="pct"/>
            <w:vAlign w:val="center"/>
          </w:tcPr>
          <w:p w14:paraId="45CE18C2" w14:textId="77777777" w:rsidR="006101BD" w:rsidRPr="006E3D88" w:rsidRDefault="006101BD" w:rsidP="006101BD">
            <w:pPr>
              <w:pStyle w:val="TableBodyTextMIRB"/>
            </w:pPr>
            <w:r w:rsidRPr="006E3D88">
              <w:t>Walk</w:t>
            </w:r>
          </w:p>
        </w:tc>
        <w:tc>
          <w:tcPr>
            <w:tcW w:w="991" w:type="pct"/>
            <w:vAlign w:val="center"/>
          </w:tcPr>
          <w:p w14:paraId="0E9899AE" w14:textId="77777777" w:rsidR="006101BD" w:rsidRPr="006E3D88" w:rsidRDefault="006101BD" w:rsidP="006101BD">
            <w:pPr>
              <w:pStyle w:val="TableBodyTextMIRB"/>
            </w:pPr>
            <w:r w:rsidRPr="006E3D88">
              <w:t>WALK</w:t>
            </w:r>
          </w:p>
        </w:tc>
        <w:tc>
          <w:tcPr>
            <w:tcW w:w="1036" w:type="pct"/>
            <w:vAlign w:val="center"/>
          </w:tcPr>
          <w:p w14:paraId="0F4C5B77" w14:textId="77777777" w:rsidR="006101BD" w:rsidRDefault="006101BD" w:rsidP="006101BD">
            <w:pPr>
              <w:pStyle w:val="TableBodyTextMIRB"/>
            </w:pPr>
            <w:r w:rsidRPr="00BC374C">
              <w:t>Not applicable</w:t>
            </w:r>
          </w:p>
        </w:tc>
        <w:tc>
          <w:tcPr>
            <w:tcW w:w="946" w:type="pct"/>
            <w:vAlign w:val="center"/>
          </w:tcPr>
          <w:p w14:paraId="7F5DA0FE" w14:textId="77777777" w:rsidR="006101BD" w:rsidRDefault="006101BD" w:rsidP="006101BD">
            <w:pPr>
              <w:pStyle w:val="TableBodyTextMIRB"/>
            </w:pPr>
            <w:r w:rsidRPr="00101D87">
              <w:t>Not applicable</w:t>
            </w:r>
          </w:p>
        </w:tc>
        <w:tc>
          <w:tcPr>
            <w:tcW w:w="901" w:type="pct"/>
            <w:vAlign w:val="center"/>
          </w:tcPr>
          <w:p w14:paraId="45F63C64" w14:textId="77777777" w:rsidR="006101BD" w:rsidRDefault="006101BD" w:rsidP="006101BD">
            <w:pPr>
              <w:pStyle w:val="TableBodyTextMIRB"/>
            </w:pPr>
            <w:r w:rsidRPr="00D15B4D">
              <w:t>Not applicable</w:t>
            </w:r>
          </w:p>
        </w:tc>
      </w:tr>
      <w:tr w:rsidR="006101BD" w14:paraId="6BFDB47E" w14:textId="77777777" w:rsidTr="006101BD">
        <w:trPr>
          <w:cantSplit/>
        </w:trPr>
        <w:tc>
          <w:tcPr>
            <w:tcW w:w="1126" w:type="pct"/>
            <w:vAlign w:val="center"/>
          </w:tcPr>
          <w:p w14:paraId="10B23306" w14:textId="77777777" w:rsidR="006101BD" w:rsidRPr="006E3D88" w:rsidRDefault="006101BD" w:rsidP="006101BD">
            <w:pPr>
              <w:pStyle w:val="TableBodyTextMIRB"/>
            </w:pPr>
            <w:r w:rsidRPr="006E3D88">
              <w:t>Walkway</w:t>
            </w:r>
          </w:p>
        </w:tc>
        <w:tc>
          <w:tcPr>
            <w:tcW w:w="991" w:type="pct"/>
            <w:vAlign w:val="center"/>
          </w:tcPr>
          <w:p w14:paraId="1F5C2202" w14:textId="77777777" w:rsidR="006101BD" w:rsidRPr="006E3D88" w:rsidRDefault="006101BD" w:rsidP="006101BD">
            <w:pPr>
              <w:pStyle w:val="TableBodyTextMIRB"/>
            </w:pPr>
            <w:r w:rsidRPr="006E3D88">
              <w:t>WALKWAY</w:t>
            </w:r>
          </w:p>
        </w:tc>
        <w:tc>
          <w:tcPr>
            <w:tcW w:w="1036" w:type="pct"/>
            <w:vAlign w:val="center"/>
          </w:tcPr>
          <w:p w14:paraId="2C915C60" w14:textId="77777777" w:rsidR="006101BD" w:rsidRDefault="006101BD" w:rsidP="006101BD">
            <w:pPr>
              <w:pStyle w:val="TableBodyTextMIRB"/>
            </w:pPr>
            <w:r w:rsidRPr="00BC374C">
              <w:t>Not applicable</w:t>
            </w:r>
          </w:p>
        </w:tc>
        <w:tc>
          <w:tcPr>
            <w:tcW w:w="946" w:type="pct"/>
            <w:vAlign w:val="center"/>
          </w:tcPr>
          <w:p w14:paraId="5F91AACF" w14:textId="77777777" w:rsidR="006101BD" w:rsidRDefault="006101BD" w:rsidP="006101BD">
            <w:pPr>
              <w:pStyle w:val="TableBodyTextMIRB"/>
            </w:pPr>
            <w:r w:rsidRPr="00101D87">
              <w:t>Not applicable</w:t>
            </w:r>
          </w:p>
        </w:tc>
        <w:tc>
          <w:tcPr>
            <w:tcW w:w="901" w:type="pct"/>
            <w:vAlign w:val="center"/>
          </w:tcPr>
          <w:p w14:paraId="7252C287" w14:textId="77777777" w:rsidR="006101BD" w:rsidRDefault="006101BD" w:rsidP="006101BD">
            <w:pPr>
              <w:pStyle w:val="TableBodyTextMIRB"/>
            </w:pPr>
            <w:r w:rsidRPr="00D15B4D">
              <w:t>Not applicable</w:t>
            </w:r>
          </w:p>
        </w:tc>
      </w:tr>
      <w:tr w:rsidR="006101BD" w14:paraId="3C1BD455" w14:textId="77777777" w:rsidTr="006101BD">
        <w:trPr>
          <w:cantSplit/>
        </w:trPr>
        <w:tc>
          <w:tcPr>
            <w:tcW w:w="1126" w:type="pct"/>
            <w:vAlign w:val="center"/>
          </w:tcPr>
          <w:p w14:paraId="7F0244EC" w14:textId="77777777" w:rsidR="006101BD" w:rsidRPr="006E3D88" w:rsidRDefault="006101BD" w:rsidP="006101BD">
            <w:pPr>
              <w:pStyle w:val="TableBodyTextMIRB"/>
            </w:pPr>
            <w:r w:rsidRPr="006E3D88">
              <w:t>Waterway</w:t>
            </w:r>
          </w:p>
        </w:tc>
        <w:tc>
          <w:tcPr>
            <w:tcW w:w="991" w:type="pct"/>
            <w:vAlign w:val="center"/>
          </w:tcPr>
          <w:p w14:paraId="151B1B61" w14:textId="77777777" w:rsidR="006101BD" w:rsidRPr="006E3D88" w:rsidRDefault="006101BD" w:rsidP="006101BD">
            <w:pPr>
              <w:pStyle w:val="TableBodyTextMIRB"/>
            </w:pPr>
            <w:r w:rsidRPr="006E3D88">
              <w:t>WATERWAY</w:t>
            </w:r>
          </w:p>
        </w:tc>
        <w:tc>
          <w:tcPr>
            <w:tcW w:w="1036" w:type="pct"/>
            <w:vAlign w:val="center"/>
          </w:tcPr>
          <w:p w14:paraId="4BF625A4" w14:textId="77777777" w:rsidR="006101BD" w:rsidRDefault="006101BD" w:rsidP="006101BD">
            <w:pPr>
              <w:pStyle w:val="TableBodyTextMIRB"/>
            </w:pPr>
            <w:r w:rsidRPr="00BC374C">
              <w:t>Not applicable</w:t>
            </w:r>
          </w:p>
        </w:tc>
        <w:tc>
          <w:tcPr>
            <w:tcW w:w="946" w:type="pct"/>
            <w:vAlign w:val="center"/>
          </w:tcPr>
          <w:p w14:paraId="3D0ED068" w14:textId="77777777" w:rsidR="006101BD" w:rsidRDefault="006101BD" w:rsidP="006101BD">
            <w:pPr>
              <w:pStyle w:val="TableBodyTextMIRB"/>
            </w:pPr>
            <w:r w:rsidRPr="00101D87">
              <w:t>Not applicable</w:t>
            </w:r>
          </w:p>
        </w:tc>
        <w:tc>
          <w:tcPr>
            <w:tcW w:w="901" w:type="pct"/>
            <w:vAlign w:val="center"/>
          </w:tcPr>
          <w:p w14:paraId="7C5DF8B9" w14:textId="77777777" w:rsidR="006101BD" w:rsidRDefault="006101BD" w:rsidP="006101BD">
            <w:pPr>
              <w:pStyle w:val="TableBodyTextMIRB"/>
            </w:pPr>
            <w:r w:rsidRPr="00D15B4D">
              <w:t>Not applicable</w:t>
            </w:r>
          </w:p>
        </w:tc>
      </w:tr>
      <w:tr w:rsidR="006101BD" w14:paraId="6D329755" w14:textId="77777777" w:rsidTr="006101BD">
        <w:trPr>
          <w:cantSplit/>
        </w:trPr>
        <w:tc>
          <w:tcPr>
            <w:tcW w:w="1126" w:type="pct"/>
            <w:vAlign w:val="center"/>
          </w:tcPr>
          <w:p w14:paraId="12AD95ED" w14:textId="77777777" w:rsidR="006101BD" w:rsidRPr="006E3D88" w:rsidRDefault="006101BD" w:rsidP="006101BD">
            <w:pPr>
              <w:pStyle w:val="TableBodyTextMIRB"/>
            </w:pPr>
            <w:r w:rsidRPr="006E3D88">
              <w:t>Way</w:t>
            </w:r>
          </w:p>
        </w:tc>
        <w:tc>
          <w:tcPr>
            <w:tcW w:w="991" w:type="pct"/>
            <w:vAlign w:val="center"/>
          </w:tcPr>
          <w:p w14:paraId="285D5ECB" w14:textId="77777777" w:rsidR="006101BD" w:rsidRPr="006E3D88" w:rsidRDefault="006101BD" w:rsidP="006101BD">
            <w:pPr>
              <w:pStyle w:val="TableBodyTextMIRB"/>
            </w:pPr>
            <w:r w:rsidRPr="006E3D88">
              <w:t>WAY</w:t>
            </w:r>
          </w:p>
        </w:tc>
        <w:tc>
          <w:tcPr>
            <w:tcW w:w="1036" w:type="pct"/>
            <w:vAlign w:val="center"/>
          </w:tcPr>
          <w:p w14:paraId="210A6658" w14:textId="77777777" w:rsidR="006101BD" w:rsidRDefault="006101BD" w:rsidP="006101BD">
            <w:pPr>
              <w:pStyle w:val="TableBodyTextMIRB"/>
            </w:pPr>
            <w:r w:rsidRPr="00BC374C">
              <w:t>Not applicable</w:t>
            </w:r>
          </w:p>
        </w:tc>
        <w:tc>
          <w:tcPr>
            <w:tcW w:w="946" w:type="pct"/>
            <w:vAlign w:val="center"/>
          </w:tcPr>
          <w:p w14:paraId="2704F438" w14:textId="77777777" w:rsidR="006101BD" w:rsidRDefault="006101BD" w:rsidP="006101BD">
            <w:pPr>
              <w:pStyle w:val="TableBodyTextMIRB"/>
            </w:pPr>
            <w:r w:rsidRPr="00101D87">
              <w:t>Not applicable</w:t>
            </w:r>
          </w:p>
        </w:tc>
        <w:tc>
          <w:tcPr>
            <w:tcW w:w="901" w:type="pct"/>
            <w:vAlign w:val="center"/>
          </w:tcPr>
          <w:p w14:paraId="0419CF4E" w14:textId="77777777" w:rsidR="006101BD" w:rsidRDefault="006101BD" w:rsidP="006101BD">
            <w:pPr>
              <w:pStyle w:val="TableBodyTextMIRB"/>
            </w:pPr>
            <w:r w:rsidRPr="00D15B4D">
              <w:t>Not applicable</w:t>
            </w:r>
          </w:p>
        </w:tc>
      </w:tr>
      <w:tr w:rsidR="006101BD" w14:paraId="6E8EDB28" w14:textId="77777777" w:rsidTr="006101BD">
        <w:trPr>
          <w:cantSplit/>
        </w:trPr>
        <w:tc>
          <w:tcPr>
            <w:tcW w:w="1126" w:type="pct"/>
            <w:vAlign w:val="center"/>
          </w:tcPr>
          <w:p w14:paraId="48E49A54" w14:textId="77777777" w:rsidR="006101BD" w:rsidRPr="006E3D88" w:rsidRDefault="006101BD" w:rsidP="006101BD">
            <w:pPr>
              <w:pStyle w:val="TableBodyTextMIRB"/>
            </w:pPr>
            <w:r w:rsidRPr="006E3D88">
              <w:t>Wharf</w:t>
            </w:r>
          </w:p>
        </w:tc>
        <w:tc>
          <w:tcPr>
            <w:tcW w:w="991" w:type="pct"/>
            <w:vAlign w:val="center"/>
          </w:tcPr>
          <w:p w14:paraId="05016B80" w14:textId="77777777" w:rsidR="006101BD" w:rsidRPr="006E3D88" w:rsidRDefault="006101BD" w:rsidP="006101BD">
            <w:pPr>
              <w:pStyle w:val="TableBodyTextMIRB"/>
            </w:pPr>
            <w:r w:rsidRPr="006E3D88">
              <w:t>WHARF</w:t>
            </w:r>
          </w:p>
        </w:tc>
        <w:tc>
          <w:tcPr>
            <w:tcW w:w="1036" w:type="pct"/>
            <w:vAlign w:val="center"/>
          </w:tcPr>
          <w:p w14:paraId="2285BEF4" w14:textId="77777777" w:rsidR="006101BD" w:rsidRDefault="006101BD" w:rsidP="006101BD">
            <w:pPr>
              <w:pStyle w:val="TableBodyTextMIRB"/>
            </w:pPr>
            <w:r w:rsidRPr="00BC374C">
              <w:t>Not applicable</w:t>
            </w:r>
          </w:p>
        </w:tc>
        <w:tc>
          <w:tcPr>
            <w:tcW w:w="946" w:type="pct"/>
            <w:vAlign w:val="center"/>
          </w:tcPr>
          <w:p w14:paraId="7FFB6BFB" w14:textId="77777777" w:rsidR="006101BD" w:rsidRDefault="006101BD" w:rsidP="006101BD">
            <w:pPr>
              <w:pStyle w:val="TableBodyTextMIRB"/>
            </w:pPr>
            <w:r w:rsidRPr="00101D87">
              <w:t>Not applicable</w:t>
            </w:r>
          </w:p>
        </w:tc>
        <w:tc>
          <w:tcPr>
            <w:tcW w:w="901" w:type="pct"/>
            <w:vAlign w:val="center"/>
          </w:tcPr>
          <w:p w14:paraId="6B6A781D" w14:textId="77777777" w:rsidR="006101BD" w:rsidRDefault="006101BD" w:rsidP="006101BD">
            <w:pPr>
              <w:pStyle w:val="TableBodyTextMIRB"/>
            </w:pPr>
            <w:r w:rsidRPr="00D15B4D">
              <w:t>Not applicable</w:t>
            </w:r>
          </w:p>
        </w:tc>
      </w:tr>
      <w:tr w:rsidR="006101BD" w14:paraId="248E58B3" w14:textId="77777777" w:rsidTr="006101BD">
        <w:trPr>
          <w:cantSplit/>
        </w:trPr>
        <w:tc>
          <w:tcPr>
            <w:tcW w:w="1126" w:type="pct"/>
            <w:vAlign w:val="center"/>
          </w:tcPr>
          <w:p w14:paraId="797A79A6" w14:textId="77777777" w:rsidR="006101BD" w:rsidRPr="006E3D88" w:rsidRDefault="006101BD" w:rsidP="006101BD">
            <w:pPr>
              <w:pStyle w:val="TableBodyTextMIRB"/>
            </w:pPr>
            <w:r w:rsidRPr="006E3D88">
              <w:t>Wold</w:t>
            </w:r>
          </w:p>
        </w:tc>
        <w:tc>
          <w:tcPr>
            <w:tcW w:w="991" w:type="pct"/>
            <w:vAlign w:val="center"/>
          </w:tcPr>
          <w:p w14:paraId="6A99D9B3" w14:textId="77777777" w:rsidR="006101BD" w:rsidRPr="006E3D88" w:rsidRDefault="006101BD" w:rsidP="006101BD">
            <w:pPr>
              <w:pStyle w:val="TableBodyTextMIRB"/>
            </w:pPr>
            <w:r w:rsidRPr="006E3D88">
              <w:t>WOLD</w:t>
            </w:r>
          </w:p>
        </w:tc>
        <w:tc>
          <w:tcPr>
            <w:tcW w:w="1036" w:type="pct"/>
            <w:vAlign w:val="center"/>
          </w:tcPr>
          <w:p w14:paraId="2B41A6BC" w14:textId="77777777" w:rsidR="006101BD" w:rsidRDefault="006101BD" w:rsidP="006101BD">
            <w:pPr>
              <w:pStyle w:val="TableBodyTextMIRB"/>
            </w:pPr>
            <w:r w:rsidRPr="00BC374C">
              <w:t>Not applicable</w:t>
            </w:r>
          </w:p>
        </w:tc>
        <w:tc>
          <w:tcPr>
            <w:tcW w:w="946" w:type="pct"/>
            <w:vAlign w:val="center"/>
          </w:tcPr>
          <w:p w14:paraId="10A633B2" w14:textId="77777777" w:rsidR="006101BD" w:rsidRDefault="006101BD" w:rsidP="006101BD">
            <w:pPr>
              <w:pStyle w:val="TableBodyTextMIRB"/>
            </w:pPr>
            <w:r w:rsidRPr="00101D87">
              <w:t>Not applicable</w:t>
            </w:r>
          </w:p>
        </w:tc>
        <w:tc>
          <w:tcPr>
            <w:tcW w:w="901" w:type="pct"/>
            <w:vAlign w:val="center"/>
          </w:tcPr>
          <w:p w14:paraId="5319EC62" w14:textId="77777777" w:rsidR="006101BD" w:rsidRDefault="006101BD" w:rsidP="006101BD">
            <w:pPr>
              <w:pStyle w:val="TableBodyTextMIRB"/>
            </w:pPr>
            <w:r w:rsidRPr="00D15B4D">
              <w:t>Not applicable</w:t>
            </w:r>
          </w:p>
        </w:tc>
      </w:tr>
      <w:tr w:rsidR="006101BD" w14:paraId="05AD87FB" w14:textId="77777777" w:rsidTr="006101BD">
        <w:trPr>
          <w:cantSplit/>
        </w:trPr>
        <w:tc>
          <w:tcPr>
            <w:tcW w:w="1126" w:type="pct"/>
            <w:vAlign w:val="center"/>
          </w:tcPr>
          <w:p w14:paraId="03ED907D" w14:textId="77777777" w:rsidR="006101BD" w:rsidRPr="006E3D88" w:rsidRDefault="006101BD" w:rsidP="006101BD">
            <w:pPr>
              <w:pStyle w:val="TableBodyTextMIRB"/>
            </w:pPr>
            <w:r w:rsidRPr="006E3D88">
              <w:t>Wood</w:t>
            </w:r>
          </w:p>
        </w:tc>
        <w:tc>
          <w:tcPr>
            <w:tcW w:w="991" w:type="pct"/>
            <w:vAlign w:val="center"/>
          </w:tcPr>
          <w:p w14:paraId="4BCCCD7F" w14:textId="77777777" w:rsidR="006101BD" w:rsidRPr="006E3D88" w:rsidRDefault="006101BD" w:rsidP="006101BD">
            <w:pPr>
              <w:pStyle w:val="TableBodyTextMIRB"/>
            </w:pPr>
            <w:r w:rsidRPr="006E3D88">
              <w:t>WOOD</w:t>
            </w:r>
          </w:p>
        </w:tc>
        <w:tc>
          <w:tcPr>
            <w:tcW w:w="1036" w:type="pct"/>
            <w:vAlign w:val="center"/>
          </w:tcPr>
          <w:p w14:paraId="0AF462EC" w14:textId="77777777" w:rsidR="006101BD" w:rsidRDefault="006101BD" w:rsidP="006101BD">
            <w:pPr>
              <w:pStyle w:val="TableBodyTextMIRB"/>
            </w:pPr>
            <w:r w:rsidRPr="00BC374C">
              <w:t>Not applicable</w:t>
            </w:r>
          </w:p>
        </w:tc>
        <w:tc>
          <w:tcPr>
            <w:tcW w:w="946" w:type="pct"/>
            <w:vAlign w:val="center"/>
          </w:tcPr>
          <w:p w14:paraId="5C83ACC8" w14:textId="77777777" w:rsidR="006101BD" w:rsidRDefault="006101BD" w:rsidP="006101BD">
            <w:pPr>
              <w:pStyle w:val="TableBodyTextMIRB"/>
            </w:pPr>
            <w:r w:rsidRPr="00101D87">
              <w:t>Not applicable</w:t>
            </w:r>
          </w:p>
        </w:tc>
        <w:tc>
          <w:tcPr>
            <w:tcW w:w="901" w:type="pct"/>
            <w:vAlign w:val="center"/>
          </w:tcPr>
          <w:p w14:paraId="42886593" w14:textId="77777777" w:rsidR="006101BD" w:rsidRDefault="006101BD" w:rsidP="006101BD">
            <w:pPr>
              <w:pStyle w:val="TableBodyTextMIRB"/>
            </w:pPr>
            <w:r w:rsidRPr="00D15B4D">
              <w:t>Not applicable</w:t>
            </w:r>
          </w:p>
        </w:tc>
      </w:tr>
      <w:tr w:rsidR="006101BD" w14:paraId="44B3DB24" w14:textId="77777777" w:rsidTr="006101BD">
        <w:trPr>
          <w:cantSplit/>
        </w:trPr>
        <w:tc>
          <w:tcPr>
            <w:tcW w:w="1126" w:type="pct"/>
            <w:vAlign w:val="center"/>
          </w:tcPr>
          <w:p w14:paraId="6D4657E9" w14:textId="77777777" w:rsidR="006101BD" w:rsidRPr="006E3D88" w:rsidRDefault="006101BD" w:rsidP="006101BD">
            <w:pPr>
              <w:pStyle w:val="TableBodyTextMIRB"/>
            </w:pPr>
            <w:r w:rsidRPr="006E3D88">
              <w:t>Woods</w:t>
            </w:r>
          </w:p>
        </w:tc>
        <w:tc>
          <w:tcPr>
            <w:tcW w:w="991" w:type="pct"/>
            <w:vAlign w:val="center"/>
          </w:tcPr>
          <w:p w14:paraId="3EA77A88" w14:textId="77777777" w:rsidR="006101BD" w:rsidRPr="006E3D88" w:rsidRDefault="006101BD" w:rsidP="006101BD">
            <w:pPr>
              <w:pStyle w:val="TableBodyTextMIRB"/>
            </w:pPr>
            <w:r w:rsidRPr="006E3D88">
              <w:t>WOODS</w:t>
            </w:r>
          </w:p>
        </w:tc>
        <w:tc>
          <w:tcPr>
            <w:tcW w:w="1036" w:type="pct"/>
            <w:vAlign w:val="center"/>
          </w:tcPr>
          <w:p w14:paraId="3A149B08" w14:textId="77777777" w:rsidR="006101BD" w:rsidRDefault="006101BD" w:rsidP="006101BD">
            <w:pPr>
              <w:pStyle w:val="TableBodyTextMIRB"/>
            </w:pPr>
            <w:r w:rsidRPr="00BC374C">
              <w:t>Not applicable</w:t>
            </w:r>
          </w:p>
        </w:tc>
        <w:tc>
          <w:tcPr>
            <w:tcW w:w="946" w:type="pct"/>
            <w:vAlign w:val="center"/>
          </w:tcPr>
          <w:p w14:paraId="438C63C3" w14:textId="77777777" w:rsidR="006101BD" w:rsidRDefault="006101BD" w:rsidP="006101BD">
            <w:pPr>
              <w:pStyle w:val="TableBodyTextMIRB"/>
            </w:pPr>
            <w:r w:rsidRPr="00101D87">
              <w:t>Not applicable</w:t>
            </w:r>
          </w:p>
        </w:tc>
        <w:tc>
          <w:tcPr>
            <w:tcW w:w="901" w:type="pct"/>
            <w:vAlign w:val="center"/>
          </w:tcPr>
          <w:p w14:paraId="7BDC1238" w14:textId="77777777" w:rsidR="006101BD" w:rsidRDefault="006101BD" w:rsidP="006101BD">
            <w:pPr>
              <w:pStyle w:val="TableBodyTextMIRB"/>
            </w:pPr>
            <w:r w:rsidRPr="00D15B4D">
              <w:t>Not applicable</w:t>
            </w:r>
          </w:p>
        </w:tc>
      </w:tr>
      <w:tr w:rsidR="006101BD" w14:paraId="0BF4ABEB" w14:textId="77777777" w:rsidTr="006101BD">
        <w:trPr>
          <w:cantSplit/>
        </w:trPr>
        <w:tc>
          <w:tcPr>
            <w:tcW w:w="1126" w:type="pct"/>
            <w:vAlign w:val="center"/>
          </w:tcPr>
          <w:p w14:paraId="42EAC407" w14:textId="77777777" w:rsidR="006101BD" w:rsidRPr="006E3D88" w:rsidRDefault="006101BD" w:rsidP="006101BD">
            <w:pPr>
              <w:pStyle w:val="TableBodyTextMIRB"/>
            </w:pPr>
            <w:proofErr w:type="spellStart"/>
            <w:r w:rsidRPr="006E3D88">
              <w:lastRenderedPageBreak/>
              <w:t>Wynd</w:t>
            </w:r>
            <w:proofErr w:type="spellEnd"/>
          </w:p>
        </w:tc>
        <w:tc>
          <w:tcPr>
            <w:tcW w:w="991" w:type="pct"/>
            <w:vAlign w:val="center"/>
          </w:tcPr>
          <w:p w14:paraId="436F131D" w14:textId="77777777" w:rsidR="006101BD" w:rsidRPr="006E3D88" w:rsidRDefault="006101BD" w:rsidP="006101BD">
            <w:pPr>
              <w:pStyle w:val="TableBodyTextMIRB"/>
            </w:pPr>
            <w:r w:rsidRPr="006E3D88">
              <w:t>WYND</w:t>
            </w:r>
          </w:p>
        </w:tc>
        <w:tc>
          <w:tcPr>
            <w:tcW w:w="1036" w:type="pct"/>
            <w:vAlign w:val="center"/>
          </w:tcPr>
          <w:p w14:paraId="173D1FD2" w14:textId="77777777" w:rsidR="006101BD" w:rsidRDefault="006101BD" w:rsidP="006101BD">
            <w:pPr>
              <w:pStyle w:val="TableBodyTextMIRB"/>
            </w:pPr>
            <w:r w:rsidRPr="00BC374C">
              <w:t>Not applicable</w:t>
            </w:r>
          </w:p>
        </w:tc>
        <w:tc>
          <w:tcPr>
            <w:tcW w:w="946" w:type="pct"/>
            <w:vAlign w:val="center"/>
          </w:tcPr>
          <w:p w14:paraId="1EFA7E6D" w14:textId="77777777" w:rsidR="006101BD" w:rsidRDefault="006101BD" w:rsidP="006101BD">
            <w:pPr>
              <w:pStyle w:val="TableBodyTextMIRB"/>
            </w:pPr>
            <w:r w:rsidRPr="00101D87">
              <w:t>Not applicable</w:t>
            </w:r>
          </w:p>
        </w:tc>
        <w:tc>
          <w:tcPr>
            <w:tcW w:w="901" w:type="pct"/>
            <w:vAlign w:val="center"/>
          </w:tcPr>
          <w:p w14:paraId="0AD0EBD9" w14:textId="77777777" w:rsidR="006101BD" w:rsidRDefault="006101BD" w:rsidP="006101BD">
            <w:pPr>
              <w:pStyle w:val="TableBodyTextMIRB"/>
            </w:pPr>
            <w:r w:rsidRPr="00D15B4D">
              <w:t>Not applicable</w:t>
            </w:r>
          </w:p>
        </w:tc>
      </w:tr>
      <w:tr w:rsidR="006101BD" w14:paraId="58FB696F" w14:textId="77777777" w:rsidTr="006101BD">
        <w:trPr>
          <w:cantSplit/>
        </w:trPr>
        <w:tc>
          <w:tcPr>
            <w:tcW w:w="1126" w:type="pct"/>
            <w:vAlign w:val="center"/>
          </w:tcPr>
          <w:p w14:paraId="4473FFCE" w14:textId="77777777" w:rsidR="006101BD" w:rsidRPr="006E3D88" w:rsidRDefault="006101BD" w:rsidP="006101BD">
            <w:pPr>
              <w:pStyle w:val="TableBodyTextMIRB"/>
            </w:pPr>
            <w:proofErr w:type="spellStart"/>
            <w:r w:rsidRPr="006E3D88">
              <w:t>Échangeur</w:t>
            </w:r>
            <w:proofErr w:type="spellEnd"/>
          </w:p>
        </w:tc>
        <w:tc>
          <w:tcPr>
            <w:tcW w:w="991" w:type="pct"/>
            <w:vAlign w:val="center"/>
          </w:tcPr>
          <w:p w14:paraId="31296CD6" w14:textId="77777777" w:rsidR="006101BD" w:rsidRPr="006E3D88" w:rsidRDefault="006101BD" w:rsidP="006101BD">
            <w:pPr>
              <w:pStyle w:val="TableBodyTextMIRB"/>
            </w:pPr>
            <w:r>
              <w:t>Not applicable</w:t>
            </w:r>
          </w:p>
        </w:tc>
        <w:tc>
          <w:tcPr>
            <w:tcW w:w="1036" w:type="pct"/>
            <w:vAlign w:val="center"/>
          </w:tcPr>
          <w:p w14:paraId="1D410FE8" w14:textId="77777777" w:rsidR="006101BD" w:rsidRPr="006E3D88" w:rsidRDefault="006101BD" w:rsidP="006101BD">
            <w:pPr>
              <w:pStyle w:val="TableBodyTextMIRB"/>
            </w:pPr>
            <w:r w:rsidRPr="006E3D88">
              <w:t>ÉCH</w:t>
            </w:r>
          </w:p>
        </w:tc>
        <w:tc>
          <w:tcPr>
            <w:tcW w:w="946" w:type="pct"/>
            <w:vAlign w:val="center"/>
          </w:tcPr>
          <w:p w14:paraId="640BF9AA" w14:textId="77777777" w:rsidR="006101BD" w:rsidRPr="006E3D88" w:rsidRDefault="006101BD" w:rsidP="006101BD">
            <w:pPr>
              <w:pStyle w:val="TableBodyTextMIRB"/>
            </w:pPr>
            <w:r>
              <w:t>Not applicable</w:t>
            </w:r>
          </w:p>
        </w:tc>
        <w:tc>
          <w:tcPr>
            <w:tcW w:w="901" w:type="pct"/>
            <w:vAlign w:val="center"/>
          </w:tcPr>
          <w:p w14:paraId="3A75EC6A" w14:textId="77777777" w:rsidR="006101BD" w:rsidRDefault="006101BD" w:rsidP="006101BD">
            <w:pPr>
              <w:pStyle w:val="TableBodyTextMIRB"/>
            </w:pPr>
            <w:r w:rsidRPr="00157059">
              <w:t>Not applicable</w:t>
            </w:r>
          </w:p>
        </w:tc>
      </w:tr>
      <w:tr w:rsidR="006101BD" w14:paraId="7345BA32" w14:textId="77777777" w:rsidTr="006101BD">
        <w:trPr>
          <w:cantSplit/>
        </w:trPr>
        <w:tc>
          <w:tcPr>
            <w:tcW w:w="1126" w:type="pct"/>
            <w:vAlign w:val="center"/>
          </w:tcPr>
          <w:p w14:paraId="4008B9BD" w14:textId="77777777" w:rsidR="006101BD" w:rsidRPr="006E3D88" w:rsidRDefault="006101BD" w:rsidP="006101BD">
            <w:pPr>
              <w:pStyle w:val="TableBodyTextMIRB"/>
            </w:pPr>
            <w:r w:rsidRPr="006E3D88">
              <w:t>Île</w:t>
            </w:r>
          </w:p>
        </w:tc>
        <w:tc>
          <w:tcPr>
            <w:tcW w:w="991" w:type="pct"/>
            <w:vAlign w:val="center"/>
          </w:tcPr>
          <w:p w14:paraId="29CA6F83" w14:textId="77777777" w:rsidR="006101BD" w:rsidRPr="006E3D88" w:rsidRDefault="006101BD" w:rsidP="006101BD">
            <w:pPr>
              <w:pStyle w:val="TableBodyTextMIRB"/>
            </w:pPr>
            <w:r>
              <w:t>Not applicable</w:t>
            </w:r>
          </w:p>
        </w:tc>
        <w:tc>
          <w:tcPr>
            <w:tcW w:w="1036" w:type="pct"/>
            <w:vAlign w:val="center"/>
          </w:tcPr>
          <w:p w14:paraId="5624C4FD" w14:textId="77777777" w:rsidR="006101BD" w:rsidRPr="006E3D88" w:rsidRDefault="006101BD" w:rsidP="006101BD">
            <w:pPr>
              <w:pStyle w:val="TableBodyTextMIRB"/>
            </w:pPr>
            <w:r w:rsidRPr="006E3D88">
              <w:t>ÎLE</w:t>
            </w:r>
          </w:p>
        </w:tc>
        <w:tc>
          <w:tcPr>
            <w:tcW w:w="946" w:type="pct"/>
            <w:vAlign w:val="center"/>
          </w:tcPr>
          <w:p w14:paraId="5BA5F3ED" w14:textId="77777777" w:rsidR="006101BD" w:rsidRDefault="006101BD" w:rsidP="006101BD">
            <w:pPr>
              <w:pStyle w:val="TableBodyTextMIRB"/>
            </w:pPr>
            <w:r>
              <w:t>Not applicable</w:t>
            </w:r>
          </w:p>
        </w:tc>
        <w:tc>
          <w:tcPr>
            <w:tcW w:w="901" w:type="pct"/>
            <w:vAlign w:val="center"/>
          </w:tcPr>
          <w:p w14:paraId="088BB905" w14:textId="77777777" w:rsidR="006101BD" w:rsidRDefault="006101BD" w:rsidP="006101BD">
            <w:pPr>
              <w:pStyle w:val="TableBodyTextMIRB"/>
            </w:pPr>
            <w:r w:rsidRPr="00157059">
              <w:t>Not applicable</w:t>
            </w:r>
          </w:p>
        </w:tc>
      </w:tr>
    </w:tbl>
    <w:p w14:paraId="55051802" w14:textId="77777777" w:rsidR="00035B34" w:rsidRDefault="00035B34" w:rsidP="00035B34">
      <w:pPr>
        <w:pStyle w:val="BodyAccessibleTextMIRB"/>
        <w:rPr>
          <w:lang w:eastAsia="en-CA"/>
        </w:rPr>
      </w:pPr>
    </w:p>
    <w:p w14:paraId="3F76EAB4" w14:textId="77777777" w:rsidR="00035B34" w:rsidRPr="00035B34" w:rsidRDefault="00035B34" w:rsidP="00035B34">
      <w:pPr>
        <w:pStyle w:val="BodyAccessibleTextMIRB"/>
        <w:rPr>
          <w:lang w:eastAsia="en-CA"/>
        </w:rPr>
        <w:sectPr w:rsidR="00035B34" w:rsidRPr="00035B34" w:rsidSect="00035B34">
          <w:pgSz w:w="12240" w:h="15840"/>
          <w:pgMar w:top="720" w:right="720" w:bottom="720" w:left="720" w:header="432" w:footer="720" w:gutter="0"/>
          <w:cols w:space="720"/>
          <w:docGrid w:linePitch="360"/>
        </w:sectPr>
      </w:pPr>
    </w:p>
    <w:p w14:paraId="5016DD65" w14:textId="77777777" w:rsidR="008C1D79" w:rsidRDefault="00FC3450" w:rsidP="008C1D79">
      <w:pPr>
        <w:pStyle w:val="Heading1MIRBTopofPage"/>
      </w:pPr>
      <w:bookmarkStart w:id="41" w:name="_Toc2337811"/>
      <w:bookmarkStart w:id="42" w:name="AppendixB"/>
      <w:r>
        <w:lastRenderedPageBreak/>
        <w:t xml:space="preserve">APPENDIX B: </w:t>
      </w:r>
      <w:r w:rsidR="00C74020">
        <w:t>Table Key Dependency and Relationship Index</w:t>
      </w:r>
      <w:bookmarkEnd w:id="41"/>
    </w:p>
    <w:bookmarkEnd w:id="42"/>
    <w:p w14:paraId="18385C03" w14:textId="77777777" w:rsidR="00746045" w:rsidRDefault="00746045" w:rsidP="00746045">
      <w:pPr>
        <w:pStyle w:val="BodyAccessibleTextMIRB"/>
      </w:pPr>
      <w:r w:rsidRPr="00DB598B">
        <w:t>Keys are used to link or make relationships between tables through one or more columns. A Parent Table is the source of unique key columns used by a Child Table. The main key types are described below</w:t>
      </w:r>
      <w:r>
        <w:t>.</w:t>
      </w:r>
    </w:p>
    <w:p w14:paraId="452E9D48" w14:textId="77777777" w:rsidR="00746045" w:rsidRDefault="00746045" w:rsidP="00746045">
      <w:pPr>
        <w:pStyle w:val="BodyAccessibleTextMIRB"/>
        <w:rPr>
          <w:b/>
        </w:rPr>
      </w:pPr>
      <w:r>
        <w:rPr>
          <w:b/>
        </w:rPr>
        <w:t>Primary Key (PK):</w:t>
      </w:r>
    </w:p>
    <w:p w14:paraId="2854A3DB" w14:textId="77777777" w:rsidR="00746045" w:rsidRDefault="00746045" w:rsidP="00746045">
      <w:pPr>
        <w:pStyle w:val="BodyAccessibleTextMIRB"/>
      </w:pPr>
      <w:r w:rsidRPr="00DB598B">
        <w:t>A Primary Key (PK) is a column that uniquely identifies each record in a table. There can be more than one PK defined for a table when additional rules for record uniqueness are needed. Primary Keys cannot contain null values.</w:t>
      </w:r>
    </w:p>
    <w:p w14:paraId="521ED416" w14:textId="77777777" w:rsidR="00746045" w:rsidRDefault="00746045" w:rsidP="00746045">
      <w:pPr>
        <w:pStyle w:val="BodyAccessibleTextMIRB"/>
        <w:spacing w:after="0"/>
        <w:jc w:val="center"/>
      </w:pPr>
      <w:r w:rsidRPr="001012F3">
        <w:rPr>
          <w:noProof/>
          <w:lang w:eastAsia="en-CA"/>
        </w:rPr>
        <w:drawing>
          <wp:inline distT="0" distB="0" distL="0" distR="0" wp14:anchorId="466DDA7E" wp14:editId="7F63E465">
            <wp:extent cx="2962275" cy="744046"/>
            <wp:effectExtent l="0" t="0" r="0" b="0"/>
            <wp:docPr id="41" name="Picture 41" descr="Image identifies Primary Key column in a table. For more information contact Provincial Mapping Unit at pmu@ontario.ca." title="Example of a Primar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 example.gif"/>
                    <pic:cNvPicPr/>
                  </pic:nvPicPr>
                  <pic:blipFill>
                    <a:blip r:embed="rId25">
                      <a:extLst>
                        <a:ext uri="{28A0092B-C50C-407E-A947-70E740481C1C}">
                          <a14:useLocalDpi xmlns:a14="http://schemas.microsoft.com/office/drawing/2010/main" val="0"/>
                        </a:ext>
                      </a:extLst>
                    </a:blip>
                    <a:stretch>
                      <a:fillRect/>
                    </a:stretch>
                  </pic:blipFill>
                  <pic:spPr>
                    <a:xfrm>
                      <a:off x="0" y="0"/>
                      <a:ext cx="2962275" cy="744046"/>
                    </a:xfrm>
                    <a:prstGeom prst="rect">
                      <a:avLst/>
                    </a:prstGeom>
                  </pic:spPr>
                </pic:pic>
              </a:graphicData>
            </a:graphic>
          </wp:inline>
        </w:drawing>
      </w:r>
    </w:p>
    <w:p w14:paraId="03BB2D6F" w14:textId="7FCD7847" w:rsidR="00746045" w:rsidRDefault="00746045" w:rsidP="00746045">
      <w:pPr>
        <w:pStyle w:val="Caption"/>
      </w:pPr>
      <w:bookmarkStart w:id="43" w:name="_Toc2337838"/>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1</w:t>
      </w:r>
      <w:r w:rsidR="00E12C5E">
        <w:rPr>
          <w:noProof/>
        </w:rPr>
        <w:fldChar w:fldCharType="end"/>
      </w:r>
      <w:r w:rsidRPr="00373892">
        <w:t>: Primary Key example</w:t>
      </w:r>
      <w:bookmarkEnd w:id="43"/>
    </w:p>
    <w:p w14:paraId="3ECA9BD8" w14:textId="77777777" w:rsidR="00746045" w:rsidRDefault="00746045" w:rsidP="00746045">
      <w:pPr>
        <w:pStyle w:val="BodyAccessibleTextMIRB"/>
        <w:rPr>
          <w:b/>
          <w:bCs/>
        </w:rPr>
      </w:pPr>
      <w:r w:rsidRPr="00746045">
        <w:rPr>
          <w:b/>
          <w:bCs/>
        </w:rPr>
        <w:t>Foreign Key (FK):</w:t>
      </w:r>
    </w:p>
    <w:p w14:paraId="7DC980DC" w14:textId="77777777" w:rsidR="00746045" w:rsidRDefault="00746045" w:rsidP="00746045">
      <w:pPr>
        <w:pStyle w:val="BodyAccessibleTextMIRB"/>
      </w:pPr>
      <w:r w:rsidRPr="00DB598B">
        <w:t>When a Primary Key from a Parent Table appears as a column in the Child Table it is referred to as a Foreign Key (FK). The FK may retain the same name of the Parent Table column, or it may be renamed.</w:t>
      </w:r>
    </w:p>
    <w:p w14:paraId="36617E7E" w14:textId="77777777" w:rsidR="00746045" w:rsidRDefault="00746045" w:rsidP="00746045">
      <w:pPr>
        <w:pStyle w:val="BodyAccessibleTextMIRB"/>
        <w:spacing w:after="0"/>
        <w:jc w:val="center"/>
      </w:pPr>
      <w:r w:rsidRPr="001012F3">
        <w:rPr>
          <w:noProof/>
          <w:lang w:eastAsia="en-CA"/>
        </w:rPr>
        <w:drawing>
          <wp:inline distT="0" distB="0" distL="0" distR="0" wp14:anchorId="363DE19D" wp14:editId="7F0525AA">
            <wp:extent cx="5002056" cy="514350"/>
            <wp:effectExtent l="0" t="0" r="8255" b="0"/>
            <wp:docPr id="42" name="Picture 42" descr="Image identifies Foreign Key column in a table.  For more information contact Provincial Mapping Unit at pmu@ontario.ca." title="Example of a 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k example.gif"/>
                    <pic:cNvPicPr/>
                  </pic:nvPicPr>
                  <pic:blipFill>
                    <a:blip r:embed="rId26">
                      <a:extLst>
                        <a:ext uri="{28A0092B-C50C-407E-A947-70E740481C1C}">
                          <a14:useLocalDpi xmlns:a14="http://schemas.microsoft.com/office/drawing/2010/main" val="0"/>
                        </a:ext>
                      </a:extLst>
                    </a:blip>
                    <a:stretch>
                      <a:fillRect/>
                    </a:stretch>
                  </pic:blipFill>
                  <pic:spPr>
                    <a:xfrm>
                      <a:off x="0" y="0"/>
                      <a:ext cx="5002056" cy="514350"/>
                    </a:xfrm>
                    <a:prstGeom prst="rect">
                      <a:avLst/>
                    </a:prstGeom>
                  </pic:spPr>
                </pic:pic>
              </a:graphicData>
            </a:graphic>
          </wp:inline>
        </w:drawing>
      </w:r>
    </w:p>
    <w:p w14:paraId="553E8A4E" w14:textId="3FC1E500" w:rsidR="00746045" w:rsidRDefault="00746045" w:rsidP="00746045">
      <w:pPr>
        <w:pStyle w:val="Caption"/>
      </w:pPr>
      <w:bookmarkStart w:id="44" w:name="_Toc2337839"/>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2</w:t>
      </w:r>
      <w:r w:rsidR="00E12C5E">
        <w:rPr>
          <w:noProof/>
        </w:rPr>
        <w:fldChar w:fldCharType="end"/>
      </w:r>
      <w:r w:rsidRPr="00E30CDF">
        <w:t>: Foreign Key example</w:t>
      </w:r>
      <w:bookmarkEnd w:id="44"/>
    </w:p>
    <w:p w14:paraId="5B4CA6B4" w14:textId="77777777" w:rsidR="00746045" w:rsidRDefault="00746045" w:rsidP="00746045">
      <w:pPr>
        <w:pStyle w:val="BodyAccessibleTextMIRB"/>
        <w:rPr>
          <w:b/>
          <w:bCs/>
        </w:rPr>
      </w:pPr>
      <w:r w:rsidRPr="00746045">
        <w:rPr>
          <w:b/>
          <w:bCs/>
        </w:rPr>
        <w:t>Alternate Key (AK):</w:t>
      </w:r>
    </w:p>
    <w:p w14:paraId="26A43576" w14:textId="77777777" w:rsidR="00746045" w:rsidRDefault="00746045" w:rsidP="00746045">
      <w:pPr>
        <w:pStyle w:val="BodyAccessibleTextMIRB"/>
      </w:pPr>
      <w:r>
        <w:t>Alternate Keys (AK) are secondary unique identifiers in a Parent Table. A</w:t>
      </w:r>
      <w:r w:rsidRPr="00AB6B57">
        <w:t xml:space="preserve"> Child Table</w:t>
      </w:r>
      <w:r>
        <w:t xml:space="preserve"> can link to a Parent Table AK and use it</w:t>
      </w:r>
      <w:r w:rsidRPr="00AB6B57">
        <w:t xml:space="preserve"> as a Foreign Key (FK).</w:t>
      </w:r>
      <w:r>
        <w:t xml:space="preserve"> </w:t>
      </w:r>
      <w:r w:rsidRPr="00AB6B57">
        <w:t xml:space="preserve">The </w:t>
      </w:r>
      <w:r>
        <w:t xml:space="preserve">FK </w:t>
      </w:r>
      <w:r w:rsidRPr="00AB6B57">
        <w:t xml:space="preserve">may retain the same name of the Parent Table column, or it may be renamed. </w:t>
      </w:r>
      <w:r>
        <w:t>Alternate Keys allow null values.</w:t>
      </w:r>
    </w:p>
    <w:p w14:paraId="04A3C331" w14:textId="77777777" w:rsidR="00746045" w:rsidRDefault="00746045" w:rsidP="00E93A66">
      <w:pPr>
        <w:pStyle w:val="BodyAccessibleTextMIRB"/>
        <w:spacing w:after="0"/>
        <w:jc w:val="center"/>
      </w:pPr>
      <w:r w:rsidRPr="00DB65F5">
        <w:rPr>
          <w:noProof/>
          <w:lang w:eastAsia="en-CA"/>
        </w:rPr>
        <w:drawing>
          <wp:inline distT="0" distB="0" distL="0" distR="0" wp14:anchorId="0382DE9A" wp14:editId="4EA26687">
            <wp:extent cx="5076825" cy="467726"/>
            <wp:effectExtent l="0" t="0" r="0" b="8890"/>
            <wp:docPr id="43" name="Picture 43" descr="Image identifies Alternate Key column in a table.  For more information contact Provincial Mapping Unit at pmu@ontario.ca." title="Example of an Alterna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 example.gif"/>
                    <pic:cNvPicPr/>
                  </pic:nvPicPr>
                  <pic:blipFill>
                    <a:blip r:embed="rId27">
                      <a:extLst>
                        <a:ext uri="{28A0092B-C50C-407E-A947-70E740481C1C}">
                          <a14:useLocalDpi xmlns:a14="http://schemas.microsoft.com/office/drawing/2010/main" val="0"/>
                        </a:ext>
                      </a:extLst>
                    </a:blip>
                    <a:stretch>
                      <a:fillRect/>
                    </a:stretch>
                  </pic:blipFill>
                  <pic:spPr>
                    <a:xfrm>
                      <a:off x="0" y="0"/>
                      <a:ext cx="5076825" cy="467726"/>
                    </a:xfrm>
                    <a:prstGeom prst="rect">
                      <a:avLst/>
                    </a:prstGeom>
                  </pic:spPr>
                </pic:pic>
              </a:graphicData>
            </a:graphic>
          </wp:inline>
        </w:drawing>
      </w:r>
    </w:p>
    <w:p w14:paraId="1983E1AE" w14:textId="025B59E4" w:rsidR="00A84996" w:rsidRDefault="00746045" w:rsidP="00746045">
      <w:pPr>
        <w:pStyle w:val="Caption"/>
      </w:pPr>
      <w:bookmarkStart w:id="45" w:name="_Toc2337840"/>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3</w:t>
      </w:r>
      <w:r w:rsidR="00E12C5E">
        <w:rPr>
          <w:noProof/>
        </w:rPr>
        <w:fldChar w:fldCharType="end"/>
      </w:r>
      <w:r w:rsidRPr="00BD40B6">
        <w:t>: Alternate Key example</w:t>
      </w:r>
      <w:bookmarkEnd w:id="45"/>
    </w:p>
    <w:p w14:paraId="7375907F" w14:textId="77777777" w:rsidR="00A84996" w:rsidRDefault="00A84996" w:rsidP="006C4420">
      <w:pPr>
        <w:pStyle w:val="BodyAccessibleTextMIRB"/>
      </w:pPr>
      <w:r>
        <w:br w:type="page"/>
      </w:r>
    </w:p>
    <w:p w14:paraId="00355280" w14:textId="77777777" w:rsidR="00A84996" w:rsidRDefault="00A84996" w:rsidP="00A84996">
      <w:pPr>
        <w:pStyle w:val="BodyAccessibleTextMIRB"/>
      </w:pPr>
      <w:r>
        <w:lastRenderedPageBreak/>
        <w:t>There are two relationship type options, identifying and non-identifying, which are described below.</w:t>
      </w:r>
    </w:p>
    <w:p w14:paraId="18AA9D71" w14:textId="77777777" w:rsidR="00746045" w:rsidRDefault="00A84996" w:rsidP="00A84996">
      <w:pPr>
        <w:pStyle w:val="BodyAccessibleTextMIRB"/>
      </w:pPr>
      <w:r w:rsidRPr="00A84996">
        <w:t xml:space="preserve"> </w:t>
      </w:r>
      <w:r>
        <w:t xml:space="preserve">An </w:t>
      </w:r>
      <w:r w:rsidRPr="00900046">
        <w:rPr>
          <w:b/>
        </w:rPr>
        <w:t>Identifying Relationship</w:t>
      </w:r>
      <w:r>
        <w:t xml:space="preserve"> occurs when a column from the Parent Table is added to the key section of the Child Table. Though technically a Foreign Key (FK) in the child table, it now forms part of the Primary Key (PK). Identifying Relationships are symbolized with a solid line.</w:t>
      </w:r>
    </w:p>
    <w:p w14:paraId="6466C095" w14:textId="77777777" w:rsidR="00A84996" w:rsidRDefault="00A84996" w:rsidP="00A84996">
      <w:pPr>
        <w:pStyle w:val="BodyAccessibleTextMIRB"/>
        <w:spacing w:after="0"/>
        <w:jc w:val="center"/>
      </w:pPr>
      <w:r w:rsidRPr="00DB65F5">
        <w:rPr>
          <w:noProof/>
          <w:lang w:eastAsia="en-CA"/>
        </w:rPr>
        <w:drawing>
          <wp:inline distT="0" distB="0" distL="0" distR="0" wp14:anchorId="474425CE" wp14:editId="1C6B24BB">
            <wp:extent cx="5114925" cy="688548"/>
            <wp:effectExtent l="0" t="0" r="0" b="0"/>
            <wp:docPr id="44" name="Picture 44" descr="Image of an Identifying Relationship. A Parent Table column has been added to the key section of the Child Table.   For more information contact Provincial Mapping Unit at pmu@ontario.ca." title="Example of an Identify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 identifying.gif"/>
                    <pic:cNvPicPr/>
                  </pic:nvPicPr>
                  <pic:blipFill>
                    <a:blip r:embed="rId28">
                      <a:extLst>
                        <a:ext uri="{28A0092B-C50C-407E-A947-70E740481C1C}">
                          <a14:useLocalDpi xmlns:a14="http://schemas.microsoft.com/office/drawing/2010/main" val="0"/>
                        </a:ext>
                      </a:extLst>
                    </a:blip>
                    <a:stretch>
                      <a:fillRect/>
                    </a:stretch>
                  </pic:blipFill>
                  <pic:spPr>
                    <a:xfrm>
                      <a:off x="0" y="0"/>
                      <a:ext cx="5114925" cy="688548"/>
                    </a:xfrm>
                    <a:prstGeom prst="rect">
                      <a:avLst/>
                    </a:prstGeom>
                  </pic:spPr>
                </pic:pic>
              </a:graphicData>
            </a:graphic>
          </wp:inline>
        </w:drawing>
      </w:r>
    </w:p>
    <w:p w14:paraId="54F6F5BE" w14:textId="7614758A" w:rsidR="00A84996" w:rsidRDefault="00A84996" w:rsidP="00A84996">
      <w:pPr>
        <w:pStyle w:val="Caption"/>
      </w:pPr>
      <w:bookmarkStart w:id="46" w:name="_Toc2337841"/>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4</w:t>
      </w:r>
      <w:r w:rsidR="00E12C5E">
        <w:rPr>
          <w:noProof/>
        </w:rPr>
        <w:fldChar w:fldCharType="end"/>
      </w:r>
      <w:r w:rsidRPr="003A3935">
        <w:t>: Example of an Identifying Relationship</w:t>
      </w:r>
      <w:bookmarkEnd w:id="46"/>
    </w:p>
    <w:p w14:paraId="213E4F5E" w14:textId="77777777" w:rsidR="00A84996" w:rsidRDefault="00A84996" w:rsidP="00A84996">
      <w:pPr>
        <w:pStyle w:val="BodyAccessibleTextMIRB"/>
      </w:pPr>
      <w:r w:rsidRPr="00AB6B57">
        <w:t xml:space="preserve">A </w:t>
      </w:r>
      <w:r w:rsidRPr="00AB6B57">
        <w:rPr>
          <w:b/>
        </w:rPr>
        <w:t xml:space="preserve">Non-identifying Relationship </w:t>
      </w:r>
      <w:r>
        <w:t>occurs</w:t>
      </w:r>
      <w:r w:rsidRPr="00AB6B57">
        <w:t xml:space="preserve"> when a column from the Parent Table is added to the main body of the Child Table where it is treated as a Foreign Key (FK). Non-identifying Relationships are symbolized with a dashed line.</w:t>
      </w:r>
    </w:p>
    <w:p w14:paraId="6E779EB7" w14:textId="77777777" w:rsidR="00A84996" w:rsidRDefault="00A84996" w:rsidP="00A84996">
      <w:pPr>
        <w:pStyle w:val="BodyAccessibleTextMIRB"/>
        <w:spacing w:after="0"/>
        <w:jc w:val="center"/>
      </w:pPr>
      <w:r w:rsidRPr="00DB65F5">
        <w:rPr>
          <w:noProof/>
          <w:lang w:eastAsia="en-CA"/>
        </w:rPr>
        <w:drawing>
          <wp:inline distT="0" distB="0" distL="0" distR="0" wp14:anchorId="556CEC0E" wp14:editId="4EA8B1EC">
            <wp:extent cx="5114925" cy="563049"/>
            <wp:effectExtent l="0" t="0" r="0" b="8890"/>
            <wp:docPr id="45" name="Picture 45" descr="Image of a Non-identifying Relationship.  A Parent Table column has been added to the body of the Child Table as a Foreign Key.  For more information contact Provincial Mapping Unit at pmu@ontario.ca." title="Example of a Non-identify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 non-identifying.gif"/>
                    <pic:cNvPicPr/>
                  </pic:nvPicPr>
                  <pic:blipFill>
                    <a:blip r:embed="rId29">
                      <a:extLst>
                        <a:ext uri="{28A0092B-C50C-407E-A947-70E740481C1C}">
                          <a14:useLocalDpi xmlns:a14="http://schemas.microsoft.com/office/drawing/2010/main" val="0"/>
                        </a:ext>
                      </a:extLst>
                    </a:blip>
                    <a:stretch>
                      <a:fillRect/>
                    </a:stretch>
                  </pic:blipFill>
                  <pic:spPr>
                    <a:xfrm>
                      <a:off x="0" y="0"/>
                      <a:ext cx="5114925" cy="563049"/>
                    </a:xfrm>
                    <a:prstGeom prst="rect">
                      <a:avLst/>
                    </a:prstGeom>
                  </pic:spPr>
                </pic:pic>
              </a:graphicData>
            </a:graphic>
          </wp:inline>
        </w:drawing>
      </w:r>
    </w:p>
    <w:p w14:paraId="7E10BCF3" w14:textId="4A7302BA" w:rsidR="00A84996" w:rsidRDefault="00A84996" w:rsidP="00A84996">
      <w:pPr>
        <w:pStyle w:val="Caption"/>
      </w:pPr>
      <w:bookmarkStart w:id="47" w:name="_Toc2337842"/>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5</w:t>
      </w:r>
      <w:r w:rsidR="00E12C5E">
        <w:rPr>
          <w:noProof/>
        </w:rPr>
        <w:fldChar w:fldCharType="end"/>
      </w:r>
      <w:r w:rsidRPr="00BC58AF">
        <w:t>: Example of a Non-identifying Relationship</w:t>
      </w:r>
      <w:bookmarkEnd w:id="47"/>
    </w:p>
    <w:p w14:paraId="632DBAD3" w14:textId="77777777" w:rsidR="00A84996" w:rsidRDefault="00A84996" w:rsidP="00A84996">
      <w:pPr>
        <w:pStyle w:val="BodyAccessibleTextMIRB"/>
      </w:pPr>
      <w:r w:rsidRPr="00AB6B57">
        <w:t>The relationships between tables are set up with cardinality rules describing if the feature record in the Parent Table can relate to zero, one or more records in the associated Child Table and vice versa. These rules are symbolized in the model diagram as follows.</w:t>
      </w:r>
    </w:p>
    <w:p w14:paraId="6C6516ED" w14:textId="77777777" w:rsidR="00E93A66" w:rsidRDefault="00E93A66" w:rsidP="00E93A66">
      <w:pPr>
        <w:pStyle w:val="BodyAccessibleTextMIRB"/>
        <w:spacing w:after="0"/>
        <w:jc w:val="center"/>
      </w:pPr>
      <w:r>
        <w:rPr>
          <w:noProof/>
          <w:lang w:eastAsia="en-CA"/>
        </w:rPr>
        <w:drawing>
          <wp:inline distT="0" distB="0" distL="0" distR="0" wp14:anchorId="38BE8699" wp14:editId="003E6996">
            <wp:extent cx="3667125" cy="1895475"/>
            <wp:effectExtent l="0" t="0" r="9525" b="9525"/>
            <wp:docPr id="5" name="Picture 5" descr="Image of the table shows symbols for relationships between tables, inlcuding zero or one to one; zero, one or more; one or more; and nulls not allowed.  For more information contact Provincial Mapping Unit at pmu@ontario.ca." title="Model Diagram Relationship Symbolog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SymbologyTable.JPG"/>
                    <pic:cNvPicPr/>
                  </pic:nvPicPr>
                  <pic:blipFill>
                    <a:blip r:embed="rId30">
                      <a:extLst>
                        <a:ext uri="{28A0092B-C50C-407E-A947-70E740481C1C}">
                          <a14:useLocalDpi xmlns:a14="http://schemas.microsoft.com/office/drawing/2010/main" val="0"/>
                        </a:ext>
                      </a:extLst>
                    </a:blip>
                    <a:stretch>
                      <a:fillRect/>
                    </a:stretch>
                  </pic:blipFill>
                  <pic:spPr>
                    <a:xfrm>
                      <a:off x="0" y="0"/>
                      <a:ext cx="3667125" cy="1895475"/>
                    </a:xfrm>
                    <a:prstGeom prst="rect">
                      <a:avLst/>
                    </a:prstGeom>
                  </pic:spPr>
                </pic:pic>
              </a:graphicData>
            </a:graphic>
          </wp:inline>
        </w:drawing>
      </w:r>
    </w:p>
    <w:p w14:paraId="7D2D7FF9" w14:textId="04B1CEE0" w:rsidR="00E93A66" w:rsidRDefault="00E93A66" w:rsidP="00E93A66">
      <w:pPr>
        <w:pStyle w:val="Caption"/>
      </w:pPr>
      <w:bookmarkStart w:id="48" w:name="_Toc2337843"/>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6</w:t>
      </w:r>
      <w:r w:rsidR="00E12C5E">
        <w:rPr>
          <w:noProof/>
        </w:rPr>
        <w:fldChar w:fldCharType="end"/>
      </w:r>
      <w:r>
        <w:t>: Model Diagram Relationship Symbology Table</w:t>
      </w:r>
      <w:bookmarkEnd w:id="48"/>
    </w:p>
    <w:p w14:paraId="559379A7" w14:textId="77777777" w:rsidR="006101BD" w:rsidRDefault="006101BD" w:rsidP="006101BD">
      <w:pPr>
        <w:pStyle w:val="BodyAccessibleTextMIRB"/>
        <w:sectPr w:rsidR="006101BD" w:rsidSect="00FC3450">
          <w:pgSz w:w="12240" w:h="15840"/>
          <w:pgMar w:top="720" w:right="720" w:bottom="720" w:left="720" w:header="432" w:footer="720" w:gutter="0"/>
          <w:cols w:space="720"/>
          <w:docGrid w:linePitch="360"/>
        </w:sectPr>
      </w:pPr>
      <w:r w:rsidRPr="00AB6B57">
        <w:t>T</w:t>
      </w:r>
      <w:r>
        <w:t xml:space="preserve">he following section is an index of parent table primary keys identifying, where applicable, associated child table dependencies that have been implemented for </w:t>
      </w:r>
      <w:r w:rsidRPr="0093040F">
        <w:t>the ORN Segment with Address data</w:t>
      </w:r>
      <w:r>
        <w:t xml:space="preserve"> class.</w:t>
      </w:r>
    </w:p>
    <w:p w14:paraId="15AEE1CC" w14:textId="77777777" w:rsidR="00A84996" w:rsidRDefault="00E143C9" w:rsidP="00E143C9">
      <w:pPr>
        <w:pStyle w:val="Heading2MIRB"/>
      </w:pPr>
      <w:bookmarkStart w:id="49" w:name="_Toc2337812"/>
      <w:r>
        <w:lastRenderedPageBreak/>
        <w:t>Main Business Area Tables</w:t>
      </w:r>
      <w:bookmarkEnd w:id="49"/>
    </w:p>
    <w:p w14:paraId="711918B0" w14:textId="77777777" w:rsidR="00E143C9" w:rsidRDefault="00E143C9" w:rsidP="00E143C9">
      <w:pPr>
        <w:pStyle w:val="BodyAccessibleTextMIRB"/>
      </w:pPr>
      <w:r>
        <w:t>Index of main business area table primary and associated foreign keys.</w:t>
      </w:r>
    </w:p>
    <w:p w14:paraId="6AD50003" w14:textId="77777777" w:rsidR="00E143C9" w:rsidRDefault="00E143C9" w:rsidP="00E143C9">
      <w:pPr>
        <w:pStyle w:val="BodyAccessibleTextMIRB"/>
      </w:pPr>
      <w:r>
        <w:t>Note: Relationship type reference is either Identifying (I) or Non-Identifying (NI).</w:t>
      </w:r>
    </w:p>
    <w:p w14:paraId="086E5879" w14:textId="77777777" w:rsidR="006101BD" w:rsidRPr="0093040F" w:rsidRDefault="006101BD" w:rsidP="006101BD">
      <w:pPr>
        <w:pStyle w:val="BodyAccessibleTextMIRB"/>
        <w:spacing w:after="0" w:line="240" w:lineRule="auto"/>
      </w:pPr>
      <w:r>
        <w:t xml:space="preserve">Parent Table: </w:t>
      </w:r>
      <w:r w:rsidRPr="007F198B">
        <w:rPr>
          <w:b/>
          <w:bCs/>
        </w:rPr>
        <w:t>ORN_ROAD_SEGMENT_WITH_ADDRESS_FT</w:t>
      </w:r>
    </w:p>
    <w:p w14:paraId="0C44C44C" w14:textId="77777777" w:rsidR="006101BD" w:rsidRPr="0093040F" w:rsidRDefault="006101BD" w:rsidP="006101BD">
      <w:pPr>
        <w:pStyle w:val="BodyAccessibleTextMIRB"/>
        <w:spacing w:after="0" w:line="240" w:lineRule="auto"/>
      </w:pPr>
      <w:r>
        <w:t xml:space="preserve">Primary Key(s): </w:t>
      </w:r>
      <w:r w:rsidRPr="007F198B">
        <w:rPr>
          <w:b/>
          <w:bCs/>
        </w:rPr>
        <w:t>OGF_ID</w:t>
      </w:r>
    </w:p>
    <w:p w14:paraId="452B3CC6" w14:textId="77777777" w:rsidR="006101BD" w:rsidRPr="0093040F" w:rsidRDefault="006101BD" w:rsidP="006101BD">
      <w:pPr>
        <w:pStyle w:val="BodyAccessibleTextMIRB"/>
        <w:spacing w:after="0" w:line="240" w:lineRule="auto"/>
      </w:pPr>
      <w:r>
        <w:t xml:space="preserve">Data Type: </w:t>
      </w:r>
      <w:r w:rsidRPr="007F198B">
        <w:rPr>
          <w:b/>
          <w:bCs/>
        </w:rPr>
        <w:t>NUMBER (13)</w:t>
      </w:r>
    </w:p>
    <w:tbl>
      <w:tblPr>
        <w:tblStyle w:val="TableGrid1"/>
        <w:tblW w:w="5000" w:type="pct"/>
        <w:tblLook w:val="00A0" w:firstRow="1" w:lastRow="0" w:firstColumn="1" w:lastColumn="0" w:noHBand="0" w:noVBand="0"/>
        <w:tblCaption w:val="Main Business Area Table: ORN_ROAD_SEGMENT_WITH_ADDRESS_FT"/>
        <w:tblDescription w:val="Identifies ORN_ROAD_SEGMENT_WITH_ADDRESS_FT table primary key and associated foreign keys."/>
      </w:tblPr>
      <w:tblGrid>
        <w:gridCol w:w="4415"/>
        <w:gridCol w:w="3522"/>
        <w:gridCol w:w="1593"/>
        <w:gridCol w:w="2543"/>
        <w:gridCol w:w="2543"/>
      </w:tblGrid>
      <w:tr w:rsidR="006101BD" w:rsidRPr="004C777B" w14:paraId="5001DFE4" w14:textId="77777777" w:rsidTr="006101BD">
        <w:trPr>
          <w:cantSplit/>
          <w:trHeight w:val="432"/>
          <w:tblHeader/>
        </w:trPr>
        <w:tc>
          <w:tcPr>
            <w:tcW w:w="1510" w:type="pct"/>
            <w:vAlign w:val="center"/>
          </w:tcPr>
          <w:p w14:paraId="26C7555E" w14:textId="77777777" w:rsidR="006101BD" w:rsidRPr="004C777B" w:rsidRDefault="006101BD" w:rsidP="006101BD">
            <w:pPr>
              <w:pStyle w:val="TableHeaderRowTextMIRB"/>
            </w:pPr>
            <w:r w:rsidRPr="004C777B">
              <w:t>Child Table</w:t>
            </w:r>
          </w:p>
        </w:tc>
        <w:tc>
          <w:tcPr>
            <w:tcW w:w="1205" w:type="pct"/>
            <w:vAlign w:val="center"/>
          </w:tcPr>
          <w:p w14:paraId="4822BE08" w14:textId="77777777" w:rsidR="006101BD" w:rsidRPr="004C777B" w:rsidRDefault="006101BD" w:rsidP="006101BD">
            <w:pPr>
              <w:pStyle w:val="TableHeaderRowTextMIRB"/>
            </w:pPr>
            <w:r w:rsidRPr="004C777B">
              <w:t>Migrated Foreign Key</w:t>
            </w:r>
          </w:p>
        </w:tc>
        <w:tc>
          <w:tcPr>
            <w:tcW w:w="545" w:type="pct"/>
            <w:vAlign w:val="center"/>
          </w:tcPr>
          <w:p w14:paraId="77E10C4C" w14:textId="77777777" w:rsidR="006101BD" w:rsidRPr="004C777B" w:rsidRDefault="006101BD" w:rsidP="006101BD">
            <w:pPr>
              <w:pStyle w:val="TableHeaderRowTextMIRB"/>
            </w:pPr>
            <w:r w:rsidRPr="004C777B">
              <w:t>Rel. Type</w:t>
            </w:r>
          </w:p>
        </w:tc>
        <w:tc>
          <w:tcPr>
            <w:tcW w:w="870" w:type="pct"/>
            <w:vAlign w:val="center"/>
          </w:tcPr>
          <w:p w14:paraId="0FA1C62F" w14:textId="77777777" w:rsidR="006101BD" w:rsidRPr="004C777B" w:rsidRDefault="006101BD" w:rsidP="006101BD">
            <w:pPr>
              <w:pStyle w:val="TableHeaderRowTextMIRB"/>
            </w:pPr>
            <w:r w:rsidRPr="004C777B">
              <w:t>Parent to Child Relationship</w:t>
            </w:r>
          </w:p>
        </w:tc>
        <w:tc>
          <w:tcPr>
            <w:tcW w:w="870" w:type="pct"/>
            <w:vAlign w:val="center"/>
          </w:tcPr>
          <w:p w14:paraId="4C3CB53E" w14:textId="77777777" w:rsidR="006101BD" w:rsidRPr="004C777B" w:rsidRDefault="006101BD" w:rsidP="006101BD">
            <w:pPr>
              <w:pStyle w:val="TableHeaderRowTextMIRB"/>
            </w:pPr>
            <w:r w:rsidRPr="004C777B">
              <w:t>Child to Parent Relationship</w:t>
            </w:r>
          </w:p>
        </w:tc>
      </w:tr>
      <w:tr w:rsidR="006101BD" w:rsidRPr="004C777B" w14:paraId="32C4330E" w14:textId="77777777" w:rsidTr="006101BD">
        <w:trPr>
          <w:cantSplit/>
          <w:trHeight w:val="432"/>
        </w:trPr>
        <w:tc>
          <w:tcPr>
            <w:tcW w:w="1510" w:type="pct"/>
            <w:vAlign w:val="center"/>
          </w:tcPr>
          <w:p w14:paraId="72F71BE5" w14:textId="77777777" w:rsidR="006101BD" w:rsidRPr="004C777B" w:rsidRDefault="006101BD" w:rsidP="006101BD">
            <w:pPr>
              <w:pStyle w:val="TableBodyTextMIRB"/>
            </w:pPr>
            <w:r w:rsidRPr="004C777B">
              <w:t>Not applicable (N/A)</w:t>
            </w:r>
          </w:p>
        </w:tc>
        <w:tc>
          <w:tcPr>
            <w:tcW w:w="1205" w:type="pct"/>
            <w:vAlign w:val="center"/>
          </w:tcPr>
          <w:p w14:paraId="0CF619E1" w14:textId="77777777" w:rsidR="006101BD" w:rsidRPr="004C777B" w:rsidRDefault="006101BD" w:rsidP="006101BD">
            <w:pPr>
              <w:pStyle w:val="TableBodyTextMIRB"/>
            </w:pPr>
            <w:r w:rsidRPr="004C777B">
              <w:t>N/A</w:t>
            </w:r>
          </w:p>
        </w:tc>
        <w:tc>
          <w:tcPr>
            <w:tcW w:w="545" w:type="pct"/>
            <w:vAlign w:val="center"/>
          </w:tcPr>
          <w:p w14:paraId="584B7F9D" w14:textId="77777777" w:rsidR="006101BD" w:rsidRPr="004C777B" w:rsidRDefault="006101BD" w:rsidP="006101BD">
            <w:pPr>
              <w:pStyle w:val="TableBodyTextMIRB"/>
            </w:pPr>
            <w:r w:rsidRPr="004C777B">
              <w:t>N/A</w:t>
            </w:r>
          </w:p>
        </w:tc>
        <w:tc>
          <w:tcPr>
            <w:tcW w:w="870" w:type="pct"/>
            <w:vAlign w:val="center"/>
          </w:tcPr>
          <w:p w14:paraId="636B90AF" w14:textId="77777777" w:rsidR="006101BD" w:rsidRPr="004C777B" w:rsidRDefault="006101BD" w:rsidP="006101BD">
            <w:pPr>
              <w:pStyle w:val="TableBodyTextMIRB"/>
            </w:pPr>
            <w:r w:rsidRPr="004C777B">
              <w:t>N/A</w:t>
            </w:r>
          </w:p>
        </w:tc>
        <w:tc>
          <w:tcPr>
            <w:tcW w:w="870" w:type="pct"/>
            <w:vAlign w:val="center"/>
          </w:tcPr>
          <w:p w14:paraId="309A83EF" w14:textId="77777777" w:rsidR="006101BD" w:rsidRPr="004C777B" w:rsidRDefault="006101BD" w:rsidP="006101BD">
            <w:pPr>
              <w:pStyle w:val="TableBodyTextMIRB"/>
            </w:pPr>
            <w:r w:rsidRPr="004C777B">
              <w:t>N/A</w:t>
            </w:r>
          </w:p>
        </w:tc>
      </w:tr>
    </w:tbl>
    <w:p w14:paraId="2BE761A6" w14:textId="77777777" w:rsidR="00E93A66" w:rsidRDefault="00E93A66" w:rsidP="006101BD">
      <w:pPr>
        <w:pStyle w:val="Heading2MIRB"/>
        <w:spacing w:before="480"/>
      </w:pPr>
      <w:bookmarkStart w:id="50" w:name="_Toc2337813"/>
      <w:r>
        <w:t>Lookup Table Indexes</w:t>
      </w:r>
      <w:bookmarkEnd w:id="50"/>
    </w:p>
    <w:p w14:paraId="6699F4AB" w14:textId="77777777" w:rsidR="00E93A66" w:rsidRDefault="00E93A66" w:rsidP="00E93A66">
      <w:pPr>
        <w:pStyle w:val="BodyAccessibleTextMIRB"/>
      </w:pPr>
      <w:r>
        <w:t xml:space="preserve">Where a lookup table primary key (PK) is used as a foreign key (FK) in other main business area tables </w:t>
      </w:r>
      <w:proofErr w:type="gramStart"/>
      <w:r>
        <w:t>in order to</w:t>
      </w:r>
      <w:proofErr w:type="gramEnd"/>
      <w:r>
        <w:t xml:space="preserve"> control permissible values.</w:t>
      </w:r>
    </w:p>
    <w:p w14:paraId="3B4C3C62" w14:textId="77777777" w:rsidR="00E93A66" w:rsidRPr="006101BD" w:rsidRDefault="00E93A66" w:rsidP="006101BD">
      <w:pPr>
        <w:pStyle w:val="BodyAccessibleTextMIRB"/>
      </w:pPr>
      <w:r w:rsidRPr="006101BD">
        <w:t>Note: Relationship type reference is either Identifying (I) or Non-Identifying (NI).</w:t>
      </w:r>
    </w:p>
    <w:p w14:paraId="76B54388" w14:textId="77777777" w:rsidR="006101BD" w:rsidRPr="00E45D7C" w:rsidRDefault="006101BD" w:rsidP="006101BD">
      <w:pPr>
        <w:pStyle w:val="BodyAccessibleTextMIRB"/>
        <w:spacing w:after="0" w:line="240" w:lineRule="auto"/>
        <w:rPr>
          <w:b/>
        </w:rPr>
      </w:pPr>
      <w:r w:rsidRPr="00E45D7C">
        <w:t>Parent Table</w:t>
      </w:r>
      <w:r>
        <w:t xml:space="preserve">: </w:t>
      </w:r>
      <w:r w:rsidRPr="00E45D7C">
        <w:rPr>
          <w:b/>
        </w:rPr>
        <w:t>ORN_DIR_OF_TRAFFIC_FLOW_LIST</w:t>
      </w:r>
    </w:p>
    <w:p w14:paraId="22ECA0A2" w14:textId="77777777" w:rsidR="006101BD" w:rsidRPr="00E45D7C" w:rsidRDefault="006101BD" w:rsidP="006101BD">
      <w:pPr>
        <w:pStyle w:val="BodyAccessibleTextMIRB"/>
        <w:spacing w:after="0" w:line="240" w:lineRule="auto"/>
      </w:pPr>
      <w:r w:rsidRPr="00E45D7C">
        <w:t>Primary Key(s):</w:t>
      </w:r>
      <w:r>
        <w:t xml:space="preserve"> </w:t>
      </w:r>
      <w:r w:rsidRPr="00E45D7C">
        <w:rPr>
          <w:b/>
        </w:rPr>
        <w:t>DIRECTION_OF_TRAFFIC_FLOW</w:t>
      </w:r>
    </w:p>
    <w:p w14:paraId="6ADB33CD" w14:textId="77777777" w:rsidR="006101BD" w:rsidRPr="00E45D7C" w:rsidRDefault="006101BD" w:rsidP="006101BD">
      <w:pPr>
        <w:pStyle w:val="BodyAccessibleTextMIRB"/>
        <w:spacing w:after="0" w:line="240" w:lineRule="auto"/>
      </w:pPr>
      <w:r w:rsidRPr="00E45D7C">
        <w:t>Data Type:</w:t>
      </w:r>
      <w:r>
        <w:t xml:space="preserve"> </w:t>
      </w:r>
      <w:r w:rsidRPr="00E45D7C">
        <w:rPr>
          <w:b/>
        </w:rPr>
        <w:t>VARCHAR2 (8)</w:t>
      </w:r>
    </w:p>
    <w:tbl>
      <w:tblPr>
        <w:tblStyle w:val="TableGrid1"/>
        <w:tblW w:w="5000" w:type="pct"/>
        <w:tblLook w:val="00A0" w:firstRow="1" w:lastRow="0" w:firstColumn="1" w:lastColumn="0" w:noHBand="0" w:noVBand="0"/>
        <w:tblCaption w:val="Lookup Table: ORN_DIR_OF_TRAFFIC_FLOW_LIST"/>
        <w:tblDescription w:val="Identifies ORN_DIR_OF_TRAFFIC_FLOW_LIST table primary and associated foreign keys."/>
      </w:tblPr>
      <w:tblGrid>
        <w:gridCol w:w="4537"/>
        <w:gridCol w:w="3977"/>
        <w:gridCol w:w="1081"/>
        <w:gridCol w:w="2507"/>
        <w:gridCol w:w="2514"/>
      </w:tblGrid>
      <w:tr w:rsidR="006101BD" w:rsidRPr="004C777B" w14:paraId="465E0DE8" w14:textId="77777777" w:rsidTr="006101BD">
        <w:trPr>
          <w:cantSplit/>
          <w:trHeight w:val="432"/>
          <w:tblHeader/>
        </w:trPr>
        <w:tc>
          <w:tcPr>
            <w:tcW w:w="1552" w:type="pct"/>
            <w:vAlign w:val="center"/>
          </w:tcPr>
          <w:p w14:paraId="765F2E37" w14:textId="77777777" w:rsidR="006101BD" w:rsidRPr="004C777B" w:rsidRDefault="006101BD" w:rsidP="006101BD">
            <w:pPr>
              <w:pStyle w:val="TableHeaderRowTextMIRB"/>
            </w:pPr>
            <w:r w:rsidRPr="004C777B">
              <w:t>Child Table</w:t>
            </w:r>
          </w:p>
        </w:tc>
        <w:tc>
          <w:tcPr>
            <w:tcW w:w="1360" w:type="pct"/>
            <w:vAlign w:val="center"/>
          </w:tcPr>
          <w:p w14:paraId="3C7CDFCE" w14:textId="77777777" w:rsidR="006101BD" w:rsidRPr="004C777B" w:rsidRDefault="006101BD" w:rsidP="006101BD">
            <w:pPr>
              <w:pStyle w:val="TableHeaderRowTextMIRB"/>
            </w:pPr>
            <w:r w:rsidRPr="004C777B">
              <w:t>Migrated Foreign Key</w:t>
            </w:r>
          </w:p>
        </w:tc>
        <w:tc>
          <w:tcPr>
            <w:tcW w:w="370" w:type="pct"/>
            <w:vAlign w:val="center"/>
          </w:tcPr>
          <w:p w14:paraId="1DA2A400" w14:textId="77777777" w:rsidR="006101BD" w:rsidRPr="004C777B" w:rsidRDefault="006101BD" w:rsidP="006101BD">
            <w:pPr>
              <w:pStyle w:val="TableHeaderRowTextMIRB"/>
            </w:pPr>
            <w:r w:rsidRPr="004C777B">
              <w:t>Rel. Type</w:t>
            </w:r>
          </w:p>
        </w:tc>
        <w:tc>
          <w:tcPr>
            <w:tcW w:w="858" w:type="pct"/>
            <w:vAlign w:val="center"/>
          </w:tcPr>
          <w:p w14:paraId="037A5664" w14:textId="77777777" w:rsidR="006101BD" w:rsidRPr="004C777B" w:rsidRDefault="006101BD" w:rsidP="006101BD">
            <w:pPr>
              <w:pStyle w:val="TableHeaderRowTextMIRB"/>
            </w:pPr>
            <w:r w:rsidRPr="004C777B">
              <w:t>Parent to Child Relationship</w:t>
            </w:r>
          </w:p>
        </w:tc>
        <w:tc>
          <w:tcPr>
            <w:tcW w:w="860" w:type="pct"/>
            <w:vAlign w:val="center"/>
          </w:tcPr>
          <w:p w14:paraId="0750EB43" w14:textId="77777777" w:rsidR="006101BD" w:rsidRPr="004C777B" w:rsidRDefault="006101BD" w:rsidP="006101BD">
            <w:pPr>
              <w:pStyle w:val="TableHeaderRowTextMIRB"/>
            </w:pPr>
            <w:r w:rsidRPr="004C777B">
              <w:t>Child to Parent Relationship</w:t>
            </w:r>
          </w:p>
        </w:tc>
      </w:tr>
      <w:tr w:rsidR="006101BD" w:rsidRPr="004C777B" w14:paraId="4827B3CF" w14:textId="77777777" w:rsidTr="006101BD">
        <w:trPr>
          <w:cantSplit/>
          <w:trHeight w:val="432"/>
        </w:trPr>
        <w:tc>
          <w:tcPr>
            <w:tcW w:w="1552" w:type="pct"/>
            <w:vAlign w:val="center"/>
          </w:tcPr>
          <w:p w14:paraId="21484956" w14:textId="77777777" w:rsidR="006101BD" w:rsidRPr="004C777B" w:rsidRDefault="006101BD" w:rsidP="006101BD">
            <w:pPr>
              <w:pStyle w:val="TableBodyTextMIRB"/>
            </w:pPr>
            <w:r w:rsidRPr="004C777B">
              <w:t>ORN_</w:t>
            </w:r>
            <w:r>
              <w:t>SEGMENT_WITH_ADDRESS</w:t>
            </w:r>
            <w:r w:rsidRPr="004C777B">
              <w:t>_FT</w:t>
            </w:r>
          </w:p>
        </w:tc>
        <w:tc>
          <w:tcPr>
            <w:tcW w:w="1360" w:type="pct"/>
            <w:vAlign w:val="center"/>
          </w:tcPr>
          <w:p w14:paraId="6D3229BA" w14:textId="77777777" w:rsidR="006101BD" w:rsidRPr="004C777B" w:rsidRDefault="006101BD" w:rsidP="006101BD">
            <w:pPr>
              <w:pStyle w:val="TableBodyTextMIRB"/>
            </w:pPr>
            <w:r w:rsidRPr="004C777B">
              <w:t>DIRECTION_OF_TRAFFIC_FLOW</w:t>
            </w:r>
          </w:p>
        </w:tc>
        <w:tc>
          <w:tcPr>
            <w:tcW w:w="370" w:type="pct"/>
            <w:vAlign w:val="center"/>
          </w:tcPr>
          <w:p w14:paraId="3877BB55" w14:textId="77777777" w:rsidR="006101BD" w:rsidRPr="004C777B" w:rsidRDefault="006101BD" w:rsidP="006101BD">
            <w:pPr>
              <w:pStyle w:val="TableBodyTextMIRB"/>
            </w:pPr>
            <w:r w:rsidRPr="004C777B">
              <w:t>NI</w:t>
            </w:r>
          </w:p>
        </w:tc>
        <w:tc>
          <w:tcPr>
            <w:tcW w:w="858" w:type="pct"/>
            <w:vAlign w:val="center"/>
          </w:tcPr>
          <w:p w14:paraId="645A81F8" w14:textId="77777777" w:rsidR="006101BD" w:rsidRPr="004C777B" w:rsidRDefault="006101BD" w:rsidP="006101BD">
            <w:pPr>
              <w:pStyle w:val="TableBodyTextMIRB"/>
            </w:pPr>
            <w:r w:rsidRPr="004C777B">
              <w:t>Optional: 1 to many</w:t>
            </w:r>
          </w:p>
        </w:tc>
        <w:tc>
          <w:tcPr>
            <w:tcW w:w="860" w:type="pct"/>
            <w:vAlign w:val="center"/>
          </w:tcPr>
          <w:p w14:paraId="7F38FBFA" w14:textId="77777777" w:rsidR="006101BD" w:rsidRPr="004C777B" w:rsidRDefault="006101BD" w:rsidP="006101BD">
            <w:pPr>
              <w:pStyle w:val="TableBodyTextMIRB"/>
            </w:pPr>
            <w:r w:rsidRPr="004C777B">
              <w:t>Mandatory: 1 to1</w:t>
            </w:r>
          </w:p>
        </w:tc>
      </w:tr>
    </w:tbl>
    <w:p w14:paraId="3629EE22" w14:textId="77777777" w:rsidR="006101BD" w:rsidRPr="006101BD" w:rsidRDefault="006101BD" w:rsidP="006101BD">
      <w:pPr>
        <w:pStyle w:val="BodyAccessibleTextMIRB"/>
      </w:pPr>
      <w:r w:rsidRPr="006101BD">
        <w:br w:type="page"/>
      </w:r>
    </w:p>
    <w:p w14:paraId="01A15157" w14:textId="77777777" w:rsidR="006101BD" w:rsidRPr="00E45D7C" w:rsidRDefault="006101BD" w:rsidP="006101BD">
      <w:pPr>
        <w:pStyle w:val="BodyAccessibleTextMIRB"/>
        <w:spacing w:before="240" w:after="0" w:line="240" w:lineRule="auto"/>
      </w:pPr>
      <w:r w:rsidRPr="00E45D7C">
        <w:lastRenderedPageBreak/>
        <w:t>Parent Table:</w:t>
      </w:r>
      <w:r>
        <w:t xml:space="preserve"> </w:t>
      </w:r>
      <w:r w:rsidRPr="00E45D7C">
        <w:rPr>
          <w:b/>
        </w:rPr>
        <w:t>ORN_HOUSE_NUM_STRUCTURE_LIST</w:t>
      </w:r>
    </w:p>
    <w:p w14:paraId="24BA38EB" w14:textId="77777777" w:rsidR="006101BD" w:rsidRPr="00E45D7C" w:rsidRDefault="006101BD" w:rsidP="006101BD">
      <w:pPr>
        <w:pStyle w:val="BodyAccessibleTextMIRB"/>
        <w:spacing w:after="0" w:line="240" w:lineRule="auto"/>
      </w:pPr>
      <w:r w:rsidRPr="00E45D7C">
        <w:t>Primary Key(s):</w:t>
      </w:r>
      <w:r>
        <w:t xml:space="preserve"> </w:t>
      </w:r>
      <w:r w:rsidRPr="00E45D7C">
        <w:rPr>
          <w:b/>
        </w:rPr>
        <w:t>HOUSE_NUMBER_STRUCTURE</w:t>
      </w:r>
    </w:p>
    <w:p w14:paraId="17265FB3" w14:textId="77777777" w:rsidR="006101BD" w:rsidRPr="00E45D7C" w:rsidRDefault="006101BD" w:rsidP="006101BD">
      <w:pPr>
        <w:pStyle w:val="BodyAccessibleTextMIRB"/>
        <w:spacing w:after="0" w:line="240" w:lineRule="auto"/>
      </w:pPr>
      <w:r w:rsidRPr="00E45D7C">
        <w:t>Data Type:</w:t>
      </w:r>
      <w:r>
        <w:t xml:space="preserve"> </w:t>
      </w:r>
      <w:r w:rsidRPr="00E45D7C">
        <w:rPr>
          <w:b/>
        </w:rPr>
        <w:t>VARCHAR2 (10)</w:t>
      </w:r>
    </w:p>
    <w:tbl>
      <w:tblPr>
        <w:tblStyle w:val="TableGrid1"/>
        <w:tblW w:w="5000" w:type="pct"/>
        <w:tblLook w:val="00A0" w:firstRow="1" w:lastRow="0" w:firstColumn="1" w:lastColumn="0" w:noHBand="0" w:noVBand="0"/>
        <w:tblCaption w:val="Lookup Table: ORN_HOUSE_NUM_STRUCTURE_LIST"/>
        <w:tblDescription w:val="Identifies ORN_HOUSE_NUM_STRUCTURE_LIST table primary and associated foreign keys."/>
      </w:tblPr>
      <w:tblGrid>
        <w:gridCol w:w="4538"/>
        <w:gridCol w:w="4164"/>
        <w:gridCol w:w="892"/>
        <w:gridCol w:w="2508"/>
        <w:gridCol w:w="2514"/>
      </w:tblGrid>
      <w:tr w:rsidR="006101BD" w:rsidRPr="004C777B" w14:paraId="6D7CD0F0" w14:textId="77777777" w:rsidTr="006101BD">
        <w:trPr>
          <w:cantSplit/>
          <w:trHeight w:val="432"/>
          <w:tblHeader/>
        </w:trPr>
        <w:tc>
          <w:tcPr>
            <w:tcW w:w="1552" w:type="pct"/>
            <w:vAlign w:val="center"/>
          </w:tcPr>
          <w:p w14:paraId="36320A37" w14:textId="77777777" w:rsidR="006101BD" w:rsidRPr="004C777B" w:rsidRDefault="006101BD" w:rsidP="006101BD">
            <w:pPr>
              <w:pStyle w:val="TableHeaderRowTextMIRB"/>
            </w:pPr>
            <w:r w:rsidRPr="004C777B">
              <w:t>Child Table</w:t>
            </w:r>
          </w:p>
        </w:tc>
        <w:tc>
          <w:tcPr>
            <w:tcW w:w="1424" w:type="pct"/>
            <w:vAlign w:val="center"/>
          </w:tcPr>
          <w:p w14:paraId="38BEBA4F" w14:textId="77777777" w:rsidR="006101BD" w:rsidRPr="004C777B" w:rsidRDefault="006101BD" w:rsidP="006101BD">
            <w:pPr>
              <w:pStyle w:val="TableHeaderRowTextMIRB"/>
            </w:pPr>
            <w:r w:rsidRPr="004C777B">
              <w:t>Migrated Foreign Key</w:t>
            </w:r>
          </w:p>
        </w:tc>
        <w:tc>
          <w:tcPr>
            <w:tcW w:w="305" w:type="pct"/>
            <w:vAlign w:val="center"/>
          </w:tcPr>
          <w:p w14:paraId="07FE2E16" w14:textId="77777777" w:rsidR="006101BD" w:rsidRPr="004C777B" w:rsidRDefault="006101BD" w:rsidP="006101BD">
            <w:pPr>
              <w:pStyle w:val="TableHeaderRowTextMIRB"/>
            </w:pPr>
            <w:r w:rsidRPr="004C777B">
              <w:t>Rel. Type</w:t>
            </w:r>
          </w:p>
        </w:tc>
        <w:tc>
          <w:tcPr>
            <w:tcW w:w="858" w:type="pct"/>
            <w:vAlign w:val="center"/>
          </w:tcPr>
          <w:p w14:paraId="3D3ABD1C" w14:textId="77777777" w:rsidR="006101BD" w:rsidRPr="004C777B" w:rsidRDefault="006101BD" w:rsidP="006101BD">
            <w:pPr>
              <w:pStyle w:val="TableHeaderRowTextMIRB"/>
            </w:pPr>
            <w:r w:rsidRPr="004C777B">
              <w:t>Parent to Child Relationship</w:t>
            </w:r>
          </w:p>
        </w:tc>
        <w:tc>
          <w:tcPr>
            <w:tcW w:w="860" w:type="pct"/>
            <w:vAlign w:val="center"/>
          </w:tcPr>
          <w:p w14:paraId="1175C114" w14:textId="77777777" w:rsidR="006101BD" w:rsidRPr="004C777B" w:rsidRDefault="006101BD" w:rsidP="006101BD">
            <w:pPr>
              <w:pStyle w:val="TableHeaderRowTextMIRB"/>
            </w:pPr>
            <w:r w:rsidRPr="004C777B">
              <w:t>Child to Parent Relationship</w:t>
            </w:r>
          </w:p>
        </w:tc>
      </w:tr>
      <w:tr w:rsidR="006101BD" w:rsidRPr="004C777B" w14:paraId="5A116302" w14:textId="77777777" w:rsidTr="006101BD">
        <w:trPr>
          <w:cantSplit/>
          <w:trHeight w:val="432"/>
        </w:trPr>
        <w:tc>
          <w:tcPr>
            <w:tcW w:w="1552" w:type="pct"/>
            <w:vAlign w:val="center"/>
          </w:tcPr>
          <w:p w14:paraId="68687BA0" w14:textId="77777777" w:rsidR="006101BD" w:rsidRDefault="006101BD" w:rsidP="006101BD">
            <w:pPr>
              <w:pStyle w:val="TableBodyTextMIRB"/>
            </w:pPr>
            <w:r w:rsidRPr="00BB0D5B">
              <w:t>ORN_SEGMENT_WITH_ADDRESS_FT</w:t>
            </w:r>
          </w:p>
        </w:tc>
        <w:tc>
          <w:tcPr>
            <w:tcW w:w="1424" w:type="pct"/>
            <w:vAlign w:val="center"/>
          </w:tcPr>
          <w:p w14:paraId="0B5B8D75" w14:textId="77777777" w:rsidR="006101BD" w:rsidRPr="004C777B" w:rsidRDefault="006101BD" w:rsidP="006101BD">
            <w:pPr>
              <w:pStyle w:val="TableBodyTextMIRB"/>
            </w:pPr>
            <w:r>
              <w:t>L_</w:t>
            </w:r>
            <w:r w:rsidRPr="004C777B">
              <w:t>HOUSE_NUMBER_STRUCTURE</w:t>
            </w:r>
          </w:p>
        </w:tc>
        <w:tc>
          <w:tcPr>
            <w:tcW w:w="305" w:type="pct"/>
            <w:vAlign w:val="center"/>
          </w:tcPr>
          <w:p w14:paraId="524E7D4C" w14:textId="77777777" w:rsidR="006101BD" w:rsidRPr="004C777B" w:rsidRDefault="006101BD" w:rsidP="006101BD">
            <w:pPr>
              <w:pStyle w:val="TableBodyTextMIRB"/>
            </w:pPr>
            <w:r w:rsidRPr="004C777B">
              <w:t>NI</w:t>
            </w:r>
          </w:p>
        </w:tc>
        <w:tc>
          <w:tcPr>
            <w:tcW w:w="858" w:type="pct"/>
            <w:vAlign w:val="center"/>
          </w:tcPr>
          <w:p w14:paraId="2829A481" w14:textId="77777777" w:rsidR="006101BD" w:rsidRPr="004C777B" w:rsidRDefault="006101BD" w:rsidP="006101BD">
            <w:pPr>
              <w:pStyle w:val="TableBodyTextMIRB"/>
            </w:pPr>
            <w:r w:rsidRPr="004C777B">
              <w:t>Optional: 1 to many</w:t>
            </w:r>
          </w:p>
        </w:tc>
        <w:tc>
          <w:tcPr>
            <w:tcW w:w="860" w:type="pct"/>
            <w:vAlign w:val="center"/>
          </w:tcPr>
          <w:p w14:paraId="60989ECF" w14:textId="77777777" w:rsidR="006101BD" w:rsidRPr="004C777B" w:rsidRDefault="006101BD" w:rsidP="006101BD">
            <w:pPr>
              <w:pStyle w:val="TableBodyTextMIRB"/>
            </w:pPr>
            <w:r w:rsidRPr="004C777B">
              <w:t>Optional: 1 to1</w:t>
            </w:r>
          </w:p>
        </w:tc>
      </w:tr>
      <w:tr w:rsidR="006101BD" w:rsidRPr="004C777B" w14:paraId="26392402" w14:textId="77777777" w:rsidTr="006101BD">
        <w:trPr>
          <w:cantSplit/>
          <w:trHeight w:val="432"/>
        </w:trPr>
        <w:tc>
          <w:tcPr>
            <w:tcW w:w="1552" w:type="pct"/>
            <w:vAlign w:val="center"/>
          </w:tcPr>
          <w:p w14:paraId="68102E92" w14:textId="77777777" w:rsidR="006101BD" w:rsidRDefault="006101BD" w:rsidP="006101BD">
            <w:pPr>
              <w:pStyle w:val="TableBodyTextMIRB"/>
            </w:pPr>
            <w:r w:rsidRPr="00BB0D5B">
              <w:t>ORN_SEGMENT_WITH_ADDRESS_FT</w:t>
            </w:r>
          </w:p>
        </w:tc>
        <w:tc>
          <w:tcPr>
            <w:tcW w:w="1424" w:type="pct"/>
            <w:vAlign w:val="center"/>
          </w:tcPr>
          <w:p w14:paraId="4FD797FD" w14:textId="77777777" w:rsidR="006101BD" w:rsidRPr="004C777B" w:rsidRDefault="006101BD" w:rsidP="006101BD">
            <w:pPr>
              <w:pStyle w:val="TableBodyTextMIRB"/>
            </w:pPr>
            <w:r>
              <w:t>R_</w:t>
            </w:r>
            <w:r w:rsidRPr="004C777B">
              <w:t>HOUSE_NUMBER_STRUCTURE</w:t>
            </w:r>
          </w:p>
        </w:tc>
        <w:tc>
          <w:tcPr>
            <w:tcW w:w="305" w:type="pct"/>
            <w:vAlign w:val="center"/>
          </w:tcPr>
          <w:p w14:paraId="1CEEB5E8" w14:textId="77777777" w:rsidR="006101BD" w:rsidRPr="004C777B" w:rsidRDefault="006101BD" w:rsidP="006101BD">
            <w:pPr>
              <w:pStyle w:val="TableBodyTextMIRB"/>
            </w:pPr>
            <w:r w:rsidRPr="004C777B">
              <w:t>NI</w:t>
            </w:r>
          </w:p>
        </w:tc>
        <w:tc>
          <w:tcPr>
            <w:tcW w:w="858" w:type="pct"/>
            <w:vAlign w:val="center"/>
          </w:tcPr>
          <w:p w14:paraId="0CC53577" w14:textId="77777777" w:rsidR="006101BD" w:rsidRPr="004C777B" w:rsidRDefault="006101BD" w:rsidP="006101BD">
            <w:pPr>
              <w:pStyle w:val="TableBodyTextMIRB"/>
            </w:pPr>
            <w:r w:rsidRPr="004C777B">
              <w:t>Optional: 1 to many</w:t>
            </w:r>
          </w:p>
        </w:tc>
        <w:tc>
          <w:tcPr>
            <w:tcW w:w="860" w:type="pct"/>
            <w:vAlign w:val="center"/>
          </w:tcPr>
          <w:p w14:paraId="04A0C1D8" w14:textId="77777777" w:rsidR="006101BD" w:rsidRPr="004C777B" w:rsidRDefault="006101BD" w:rsidP="006101BD">
            <w:pPr>
              <w:pStyle w:val="TableBodyTextMIRB"/>
            </w:pPr>
            <w:r w:rsidRPr="004C777B">
              <w:t>Optional: 1 to1</w:t>
            </w:r>
          </w:p>
        </w:tc>
      </w:tr>
    </w:tbl>
    <w:p w14:paraId="79271E77" w14:textId="77777777" w:rsidR="00A46B11" w:rsidRPr="00E45D7C" w:rsidRDefault="00A46B11" w:rsidP="00A46B11">
      <w:pPr>
        <w:pStyle w:val="BodyAccessibleTextMIRB"/>
        <w:spacing w:before="240" w:after="0" w:line="240" w:lineRule="auto"/>
      </w:pPr>
      <w:r w:rsidRPr="00E45D7C">
        <w:t>Parent Table</w:t>
      </w:r>
      <w:r>
        <w:t xml:space="preserve">: </w:t>
      </w:r>
      <w:r w:rsidRPr="00E45D7C">
        <w:rPr>
          <w:b/>
        </w:rPr>
        <w:t>ORN_ROAD_CLASS_LIST</w:t>
      </w:r>
    </w:p>
    <w:p w14:paraId="6CC8AED8" w14:textId="77777777" w:rsidR="00A46B11" w:rsidRPr="00E45D7C" w:rsidRDefault="00A46B11" w:rsidP="00A46B11">
      <w:pPr>
        <w:pStyle w:val="BodyAccessibleTextMIRB"/>
        <w:spacing w:after="0" w:line="240" w:lineRule="auto"/>
      </w:pPr>
      <w:r w:rsidRPr="00E45D7C">
        <w:t>Primary Key(s):</w:t>
      </w:r>
      <w:r>
        <w:t xml:space="preserve"> </w:t>
      </w:r>
      <w:r w:rsidRPr="00E45D7C">
        <w:rPr>
          <w:b/>
        </w:rPr>
        <w:t>ROAD_CLASS</w:t>
      </w:r>
    </w:p>
    <w:p w14:paraId="69E878CC" w14:textId="77777777" w:rsidR="00A46B11" w:rsidRPr="00E45D7C" w:rsidRDefault="00A46B11" w:rsidP="00A46B11">
      <w:pPr>
        <w:pStyle w:val="BodyAccessibleTextMIRB"/>
        <w:spacing w:after="0" w:line="240" w:lineRule="auto"/>
      </w:pPr>
      <w:r w:rsidRPr="00E45D7C">
        <w:t>Data Type:</w:t>
      </w:r>
      <w:r>
        <w:t xml:space="preserve"> </w:t>
      </w:r>
      <w:r w:rsidRPr="00E45D7C">
        <w:rPr>
          <w:b/>
        </w:rPr>
        <w:t>VARCHAR2 (25)</w:t>
      </w:r>
    </w:p>
    <w:tbl>
      <w:tblPr>
        <w:tblStyle w:val="TableGrid1"/>
        <w:tblW w:w="5000" w:type="pct"/>
        <w:tblLook w:val="00A0" w:firstRow="1" w:lastRow="0" w:firstColumn="1" w:lastColumn="0" w:noHBand="0" w:noVBand="0"/>
        <w:tblCaption w:val="Lookup Table: ORN_ROAD_CLASS_LIST"/>
        <w:tblDescription w:val="Identifies ORN_ROAD_CLASS_LIST table primary and associated foreign keys."/>
      </w:tblPr>
      <w:tblGrid>
        <w:gridCol w:w="4537"/>
        <w:gridCol w:w="3400"/>
        <w:gridCol w:w="1657"/>
        <w:gridCol w:w="2508"/>
        <w:gridCol w:w="2514"/>
      </w:tblGrid>
      <w:tr w:rsidR="00A46B11" w:rsidRPr="004C777B" w14:paraId="37F0567E" w14:textId="77777777" w:rsidTr="00585B40">
        <w:trPr>
          <w:cantSplit/>
          <w:trHeight w:val="432"/>
          <w:tblHeader/>
        </w:trPr>
        <w:tc>
          <w:tcPr>
            <w:tcW w:w="1552" w:type="pct"/>
            <w:vAlign w:val="center"/>
          </w:tcPr>
          <w:p w14:paraId="166F0C58" w14:textId="77777777" w:rsidR="00A46B11" w:rsidRPr="004C777B" w:rsidRDefault="00A46B11" w:rsidP="00585B40">
            <w:pPr>
              <w:pStyle w:val="TableHeaderRowTextMIRB"/>
            </w:pPr>
            <w:r w:rsidRPr="004C777B">
              <w:t>Child Table</w:t>
            </w:r>
          </w:p>
        </w:tc>
        <w:tc>
          <w:tcPr>
            <w:tcW w:w="1163" w:type="pct"/>
            <w:vAlign w:val="center"/>
          </w:tcPr>
          <w:p w14:paraId="3D394477" w14:textId="77777777" w:rsidR="00A46B11" w:rsidRPr="004C777B" w:rsidRDefault="00A46B11" w:rsidP="00585B40">
            <w:pPr>
              <w:pStyle w:val="TableHeaderRowTextMIRB"/>
            </w:pPr>
            <w:r w:rsidRPr="004C777B">
              <w:t>Migrated Foreign Key</w:t>
            </w:r>
          </w:p>
        </w:tc>
        <w:tc>
          <w:tcPr>
            <w:tcW w:w="567" w:type="pct"/>
            <w:vAlign w:val="center"/>
          </w:tcPr>
          <w:p w14:paraId="5904616B" w14:textId="77777777" w:rsidR="00A46B11" w:rsidRPr="004C777B" w:rsidRDefault="00A46B11" w:rsidP="00585B40">
            <w:pPr>
              <w:pStyle w:val="TableHeaderRowTextMIRB"/>
            </w:pPr>
            <w:r w:rsidRPr="004C777B">
              <w:t>Rel. Type</w:t>
            </w:r>
          </w:p>
        </w:tc>
        <w:tc>
          <w:tcPr>
            <w:tcW w:w="858" w:type="pct"/>
            <w:vAlign w:val="center"/>
          </w:tcPr>
          <w:p w14:paraId="181A3E0F" w14:textId="77777777" w:rsidR="00A46B11" w:rsidRPr="004C777B" w:rsidRDefault="00A46B11" w:rsidP="00585B40">
            <w:pPr>
              <w:pStyle w:val="TableHeaderRowTextMIRB"/>
            </w:pPr>
            <w:r w:rsidRPr="004C777B">
              <w:t>Parent to Child Relationship</w:t>
            </w:r>
          </w:p>
        </w:tc>
        <w:tc>
          <w:tcPr>
            <w:tcW w:w="860" w:type="pct"/>
            <w:vAlign w:val="center"/>
          </w:tcPr>
          <w:p w14:paraId="41CB866A" w14:textId="77777777" w:rsidR="00A46B11" w:rsidRPr="004C777B" w:rsidRDefault="00A46B11" w:rsidP="00585B40">
            <w:pPr>
              <w:pStyle w:val="TableHeaderRowTextMIRB"/>
            </w:pPr>
            <w:r w:rsidRPr="004C777B">
              <w:t>Child to Parent Relationship</w:t>
            </w:r>
          </w:p>
        </w:tc>
      </w:tr>
      <w:tr w:rsidR="00A46B11" w:rsidRPr="004C777B" w14:paraId="3C77D215" w14:textId="77777777" w:rsidTr="00585B40">
        <w:trPr>
          <w:cantSplit/>
          <w:trHeight w:val="432"/>
        </w:trPr>
        <w:tc>
          <w:tcPr>
            <w:tcW w:w="1552" w:type="pct"/>
            <w:vAlign w:val="center"/>
          </w:tcPr>
          <w:p w14:paraId="1A32EC47" w14:textId="77777777" w:rsidR="00A46B11" w:rsidRPr="004C777B" w:rsidRDefault="00A46B11" w:rsidP="00585B40">
            <w:pPr>
              <w:pStyle w:val="TableBodyTextMIRB"/>
            </w:pPr>
            <w:r w:rsidRPr="00BB0D5B">
              <w:t>ORN_SEGMENT_WITH_ADDRESS_FT</w:t>
            </w:r>
          </w:p>
        </w:tc>
        <w:tc>
          <w:tcPr>
            <w:tcW w:w="1163" w:type="pct"/>
            <w:vAlign w:val="center"/>
          </w:tcPr>
          <w:p w14:paraId="2E9F24BA" w14:textId="77777777" w:rsidR="00A46B11" w:rsidRPr="004C777B" w:rsidRDefault="00A46B11" w:rsidP="00585B40">
            <w:pPr>
              <w:pStyle w:val="TableBodyTextMIRB"/>
            </w:pPr>
            <w:r w:rsidRPr="004C777B">
              <w:t>ROAD_CLASS</w:t>
            </w:r>
          </w:p>
        </w:tc>
        <w:tc>
          <w:tcPr>
            <w:tcW w:w="567" w:type="pct"/>
            <w:vAlign w:val="center"/>
          </w:tcPr>
          <w:p w14:paraId="2A50D19B" w14:textId="77777777" w:rsidR="00A46B11" w:rsidRPr="004C777B" w:rsidRDefault="00A46B11" w:rsidP="00585B40">
            <w:pPr>
              <w:pStyle w:val="TableBodyTextMIRB"/>
            </w:pPr>
            <w:r w:rsidRPr="004C777B">
              <w:t>NI</w:t>
            </w:r>
          </w:p>
        </w:tc>
        <w:tc>
          <w:tcPr>
            <w:tcW w:w="858" w:type="pct"/>
            <w:vAlign w:val="center"/>
          </w:tcPr>
          <w:p w14:paraId="7985FF92" w14:textId="77777777" w:rsidR="00A46B11" w:rsidRPr="004C777B" w:rsidRDefault="00A46B11" w:rsidP="00585B40">
            <w:pPr>
              <w:pStyle w:val="TableBodyTextMIRB"/>
            </w:pPr>
            <w:r w:rsidRPr="004C777B">
              <w:t>Optional: 1 to many</w:t>
            </w:r>
          </w:p>
        </w:tc>
        <w:tc>
          <w:tcPr>
            <w:tcW w:w="860" w:type="pct"/>
            <w:vAlign w:val="center"/>
          </w:tcPr>
          <w:p w14:paraId="24AA8332" w14:textId="77777777" w:rsidR="00A46B11" w:rsidRPr="004C777B" w:rsidRDefault="00A46B11" w:rsidP="00585B40">
            <w:pPr>
              <w:pStyle w:val="TableBodyTextMIRB"/>
            </w:pPr>
            <w:r w:rsidRPr="004C777B">
              <w:t>Optional: 1 to1</w:t>
            </w:r>
          </w:p>
        </w:tc>
      </w:tr>
    </w:tbl>
    <w:p w14:paraId="5BC33CF4" w14:textId="77777777" w:rsidR="00A46B11" w:rsidRPr="00E45D7C" w:rsidRDefault="00A46B11" w:rsidP="00A46B11">
      <w:pPr>
        <w:pStyle w:val="BodyAccessibleTextMIRB"/>
        <w:spacing w:before="240" w:after="0" w:line="240" w:lineRule="auto"/>
      </w:pPr>
      <w:r w:rsidRPr="00E45D7C">
        <w:t>Parent Table:</w:t>
      </w:r>
      <w:r>
        <w:t xml:space="preserve"> </w:t>
      </w:r>
      <w:r w:rsidRPr="00E45D7C">
        <w:rPr>
          <w:b/>
        </w:rPr>
        <w:t>ORN_ROAD_ELEMENT_TYPE_LIST</w:t>
      </w:r>
    </w:p>
    <w:p w14:paraId="6C0647DC" w14:textId="77777777" w:rsidR="00A46B11" w:rsidRPr="00E45D7C" w:rsidRDefault="00A46B11" w:rsidP="00A46B11">
      <w:pPr>
        <w:pStyle w:val="BodyAccessibleTextMIRB"/>
        <w:spacing w:after="0" w:line="240" w:lineRule="auto"/>
      </w:pPr>
      <w:r w:rsidRPr="00E45D7C">
        <w:t>Primary Key(s):</w:t>
      </w:r>
      <w:r>
        <w:t xml:space="preserve"> </w:t>
      </w:r>
      <w:r w:rsidRPr="00E45D7C">
        <w:rPr>
          <w:b/>
        </w:rPr>
        <w:t>ROAD_ELEMENT_TYPE</w:t>
      </w:r>
    </w:p>
    <w:p w14:paraId="47FFC05A" w14:textId="77777777" w:rsidR="00A46B11" w:rsidRPr="00E45D7C" w:rsidRDefault="00A46B11" w:rsidP="00A46B11">
      <w:pPr>
        <w:pStyle w:val="BodyAccessibleTextMIRB"/>
        <w:spacing w:after="0" w:line="240" w:lineRule="auto"/>
      </w:pPr>
      <w:r w:rsidRPr="00E45D7C">
        <w:t>Data Type:</w:t>
      </w:r>
      <w:r>
        <w:t xml:space="preserve"> </w:t>
      </w:r>
      <w:r w:rsidRPr="00E45D7C">
        <w:rPr>
          <w:b/>
        </w:rPr>
        <w:t>VARCHAR2 (20)</w:t>
      </w:r>
    </w:p>
    <w:tbl>
      <w:tblPr>
        <w:tblStyle w:val="TableGrid1"/>
        <w:tblW w:w="5000" w:type="pct"/>
        <w:tblLook w:val="00A0" w:firstRow="1" w:lastRow="0" w:firstColumn="1" w:lastColumn="0" w:noHBand="0" w:noVBand="0"/>
        <w:tblCaption w:val="Lookup Table: ORN_ROAD_ELEMENT_TYPE_LIST"/>
        <w:tblDescription w:val="Identifies ORN_ROAD_ELEMENT_TYPE_LIST table primary and associated foreign keys."/>
      </w:tblPr>
      <w:tblGrid>
        <w:gridCol w:w="4537"/>
        <w:gridCol w:w="3400"/>
        <w:gridCol w:w="1657"/>
        <w:gridCol w:w="2508"/>
        <w:gridCol w:w="2514"/>
      </w:tblGrid>
      <w:tr w:rsidR="00A46B11" w:rsidRPr="004C777B" w14:paraId="170A405D" w14:textId="77777777" w:rsidTr="00585B40">
        <w:trPr>
          <w:cantSplit/>
          <w:trHeight w:val="432"/>
          <w:tblHeader/>
        </w:trPr>
        <w:tc>
          <w:tcPr>
            <w:tcW w:w="1552" w:type="pct"/>
            <w:vAlign w:val="center"/>
          </w:tcPr>
          <w:p w14:paraId="3983193C" w14:textId="77777777" w:rsidR="00A46B11" w:rsidRPr="004C777B" w:rsidRDefault="00A46B11" w:rsidP="00585B40">
            <w:pPr>
              <w:pStyle w:val="TableHeaderRowTextMIRB"/>
            </w:pPr>
            <w:r w:rsidRPr="004C777B">
              <w:t>Child Table</w:t>
            </w:r>
          </w:p>
        </w:tc>
        <w:tc>
          <w:tcPr>
            <w:tcW w:w="1163" w:type="pct"/>
            <w:vAlign w:val="center"/>
          </w:tcPr>
          <w:p w14:paraId="756BD2C8" w14:textId="77777777" w:rsidR="00A46B11" w:rsidRPr="004C777B" w:rsidRDefault="00A46B11" w:rsidP="00585B40">
            <w:pPr>
              <w:pStyle w:val="TableHeaderRowTextMIRB"/>
            </w:pPr>
            <w:r w:rsidRPr="004C777B">
              <w:t>Migrated Foreign Key</w:t>
            </w:r>
          </w:p>
        </w:tc>
        <w:tc>
          <w:tcPr>
            <w:tcW w:w="567" w:type="pct"/>
            <w:vAlign w:val="center"/>
          </w:tcPr>
          <w:p w14:paraId="44824781" w14:textId="77777777" w:rsidR="00A46B11" w:rsidRPr="004C777B" w:rsidRDefault="00A46B11" w:rsidP="00585B40">
            <w:pPr>
              <w:pStyle w:val="TableHeaderRowTextMIRB"/>
            </w:pPr>
            <w:r w:rsidRPr="004C777B">
              <w:t>Rel. Type</w:t>
            </w:r>
          </w:p>
        </w:tc>
        <w:tc>
          <w:tcPr>
            <w:tcW w:w="858" w:type="pct"/>
            <w:vAlign w:val="center"/>
          </w:tcPr>
          <w:p w14:paraId="54FDFBA6" w14:textId="77777777" w:rsidR="00A46B11" w:rsidRPr="004C777B" w:rsidRDefault="00A46B11" w:rsidP="00585B40">
            <w:pPr>
              <w:pStyle w:val="TableHeaderRowTextMIRB"/>
            </w:pPr>
            <w:r w:rsidRPr="004C777B">
              <w:t>Parent to Child Relationship</w:t>
            </w:r>
          </w:p>
        </w:tc>
        <w:tc>
          <w:tcPr>
            <w:tcW w:w="860" w:type="pct"/>
            <w:vAlign w:val="center"/>
          </w:tcPr>
          <w:p w14:paraId="2EABFCB4" w14:textId="77777777" w:rsidR="00A46B11" w:rsidRPr="004C777B" w:rsidRDefault="00A46B11" w:rsidP="00585B40">
            <w:pPr>
              <w:pStyle w:val="TableHeaderRowTextMIRB"/>
            </w:pPr>
            <w:r w:rsidRPr="004C777B">
              <w:t>Child to Parent Relationship</w:t>
            </w:r>
          </w:p>
        </w:tc>
      </w:tr>
      <w:tr w:rsidR="00A46B11" w:rsidRPr="004C777B" w14:paraId="44C455A6" w14:textId="77777777" w:rsidTr="00585B40">
        <w:trPr>
          <w:cantSplit/>
          <w:trHeight w:val="432"/>
        </w:trPr>
        <w:tc>
          <w:tcPr>
            <w:tcW w:w="1552" w:type="pct"/>
            <w:vAlign w:val="center"/>
          </w:tcPr>
          <w:p w14:paraId="7F53E162" w14:textId="77777777" w:rsidR="00A46B11" w:rsidRPr="004C777B" w:rsidRDefault="00A46B11" w:rsidP="00585B40">
            <w:pPr>
              <w:pStyle w:val="TableBodyTextMIRB"/>
            </w:pPr>
            <w:r w:rsidRPr="00BB0D5B">
              <w:t>ORN_SEGMENT_WITH_ADDRESS_FT</w:t>
            </w:r>
          </w:p>
        </w:tc>
        <w:tc>
          <w:tcPr>
            <w:tcW w:w="1163" w:type="pct"/>
            <w:vAlign w:val="center"/>
          </w:tcPr>
          <w:p w14:paraId="4FFA763F" w14:textId="77777777" w:rsidR="00A46B11" w:rsidRPr="004C777B" w:rsidRDefault="00A46B11" w:rsidP="00585B40">
            <w:pPr>
              <w:pStyle w:val="TableBodyTextMIRB"/>
            </w:pPr>
            <w:r w:rsidRPr="004C777B">
              <w:t>ROAD_ELEMENT_TYPE</w:t>
            </w:r>
          </w:p>
        </w:tc>
        <w:tc>
          <w:tcPr>
            <w:tcW w:w="567" w:type="pct"/>
            <w:vAlign w:val="center"/>
          </w:tcPr>
          <w:p w14:paraId="56971C49" w14:textId="77777777" w:rsidR="00A46B11" w:rsidRPr="004C777B" w:rsidRDefault="00A46B11" w:rsidP="00585B40">
            <w:pPr>
              <w:pStyle w:val="TableBodyTextMIRB"/>
            </w:pPr>
            <w:r w:rsidRPr="004C777B">
              <w:t>NI</w:t>
            </w:r>
          </w:p>
        </w:tc>
        <w:tc>
          <w:tcPr>
            <w:tcW w:w="858" w:type="pct"/>
            <w:vAlign w:val="center"/>
          </w:tcPr>
          <w:p w14:paraId="7E250EB5" w14:textId="77777777" w:rsidR="00A46B11" w:rsidRPr="004C777B" w:rsidRDefault="00A46B11" w:rsidP="00585B40">
            <w:pPr>
              <w:pStyle w:val="TableBodyTextMIRB"/>
            </w:pPr>
            <w:r w:rsidRPr="004C777B">
              <w:t>Optional: 1 to many</w:t>
            </w:r>
          </w:p>
        </w:tc>
        <w:tc>
          <w:tcPr>
            <w:tcW w:w="860" w:type="pct"/>
            <w:vAlign w:val="center"/>
          </w:tcPr>
          <w:p w14:paraId="6EB22F0F" w14:textId="77777777" w:rsidR="00A46B11" w:rsidRPr="004C777B" w:rsidRDefault="00A46B11" w:rsidP="00585B40">
            <w:pPr>
              <w:pStyle w:val="TableBodyTextMIRB"/>
            </w:pPr>
            <w:r w:rsidRPr="004C777B">
              <w:t>Optional: 1 to1</w:t>
            </w:r>
          </w:p>
        </w:tc>
      </w:tr>
    </w:tbl>
    <w:p w14:paraId="3B169D3E" w14:textId="77777777" w:rsidR="00A46B11" w:rsidRPr="00E45D7C" w:rsidRDefault="00A46B11" w:rsidP="00A46B11">
      <w:pPr>
        <w:pStyle w:val="BodyAccessibleTextMIRB"/>
        <w:spacing w:before="240" w:after="0" w:line="240" w:lineRule="auto"/>
      </w:pPr>
      <w:r w:rsidRPr="00E45D7C">
        <w:t>Parent Table:</w:t>
      </w:r>
      <w:r>
        <w:t xml:space="preserve"> </w:t>
      </w:r>
      <w:r w:rsidRPr="00E45D7C">
        <w:rPr>
          <w:b/>
        </w:rPr>
        <w:t>ORN_SHIELD_TYPE_LIST</w:t>
      </w:r>
    </w:p>
    <w:p w14:paraId="6D9B287D" w14:textId="77777777" w:rsidR="00A46B11" w:rsidRPr="00E45D7C" w:rsidRDefault="00A46B11" w:rsidP="00A46B11">
      <w:pPr>
        <w:pStyle w:val="BodyAccessibleTextMIRB"/>
        <w:spacing w:after="0" w:line="240" w:lineRule="auto"/>
      </w:pPr>
      <w:r w:rsidRPr="00E45D7C">
        <w:t>Primary Key(s):</w:t>
      </w:r>
      <w:r>
        <w:t xml:space="preserve"> </w:t>
      </w:r>
      <w:r w:rsidRPr="00E45D7C">
        <w:rPr>
          <w:b/>
        </w:rPr>
        <w:t>SHIELD_TYPE</w:t>
      </w:r>
    </w:p>
    <w:p w14:paraId="746D42DC" w14:textId="77777777" w:rsidR="00A46B11" w:rsidRPr="00E45D7C" w:rsidRDefault="00A46B11" w:rsidP="00A46B11">
      <w:pPr>
        <w:pStyle w:val="BodyAccessibleTextMIRB"/>
        <w:spacing w:after="0" w:line="240" w:lineRule="auto"/>
      </w:pPr>
      <w:r w:rsidRPr="00E45D7C">
        <w:t>Data Type:</w:t>
      </w:r>
      <w:r>
        <w:t xml:space="preserve"> </w:t>
      </w:r>
      <w:r w:rsidRPr="00E45D7C">
        <w:rPr>
          <w:b/>
        </w:rPr>
        <w:t>VARCHAR2 (60)</w:t>
      </w:r>
    </w:p>
    <w:tbl>
      <w:tblPr>
        <w:tblStyle w:val="TableGrid1"/>
        <w:tblW w:w="5000" w:type="pct"/>
        <w:tblLook w:val="00A0" w:firstRow="1" w:lastRow="0" w:firstColumn="1" w:lastColumn="0" w:noHBand="0" w:noVBand="0"/>
        <w:tblCaption w:val="Lookup Table: ORN_SHIELD_TYPE_LIST"/>
        <w:tblDescription w:val="Identifies ORN_SHIELD_TYPE_LIST table primary and associated foreign keys."/>
      </w:tblPr>
      <w:tblGrid>
        <w:gridCol w:w="4537"/>
        <w:gridCol w:w="3400"/>
        <w:gridCol w:w="1657"/>
        <w:gridCol w:w="2508"/>
        <w:gridCol w:w="2514"/>
      </w:tblGrid>
      <w:tr w:rsidR="00A46B11" w:rsidRPr="004C777B" w14:paraId="0E36CB50" w14:textId="77777777" w:rsidTr="00585B40">
        <w:trPr>
          <w:cantSplit/>
          <w:trHeight w:val="432"/>
          <w:tblHeader/>
        </w:trPr>
        <w:tc>
          <w:tcPr>
            <w:tcW w:w="1552" w:type="pct"/>
            <w:vAlign w:val="center"/>
          </w:tcPr>
          <w:p w14:paraId="1EAAF114" w14:textId="77777777" w:rsidR="00A46B11" w:rsidRPr="004C777B" w:rsidRDefault="00A46B11" w:rsidP="00585B40">
            <w:pPr>
              <w:pStyle w:val="TableHeaderRowTextMIRB"/>
            </w:pPr>
            <w:r w:rsidRPr="004C777B">
              <w:t>Child Table</w:t>
            </w:r>
          </w:p>
        </w:tc>
        <w:tc>
          <w:tcPr>
            <w:tcW w:w="1163" w:type="pct"/>
            <w:vAlign w:val="center"/>
          </w:tcPr>
          <w:p w14:paraId="1EEF492F" w14:textId="77777777" w:rsidR="00A46B11" w:rsidRPr="004C777B" w:rsidRDefault="00A46B11" w:rsidP="00585B40">
            <w:pPr>
              <w:pStyle w:val="TableHeaderRowTextMIRB"/>
            </w:pPr>
            <w:r w:rsidRPr="004C777B">
              <w:t>Migrated Foreign Key</w:t>
            </w:r>
          </w:p>
        </w:tc>
        <w:tc>
          <w:tcPr>
            <w:tcW w:w="567" w:type="pct"/>
            <w:vAlign w:val="center"/>
          </w:tcPr>
          <w:p w14:paraId="5CD75D66" w14:textId="77777777" w:rsidR="00A46B11" w:rsidRPr="004C777B" w:rsidRDefault="00A46B11" w:rsidP="00585B40">
            <w:pPr>
              <w:pStyle w:val="TableHeaderRowTextMIRB"/>
            </w:pPr>
            <w:r w:rsidRPr="004C777B">
              <w:t>Rel. Type</w:t>
            </w:r>
          </w:p>
        </w:tc>
        <w:tc>
          <w:tcPr>
            <w:tcW w:w="858" w:type="pct"/>
            <w:vAlign w:val="center"/>
          </w:tcPr>
          <w:p w14:paraId="4D26FD47" w14:textId="77777777" w:rsidR="00A46B11" w:rsidRPr="004C777B" w:rsidRDefault="00A46B11" w:rsidP="00585B40">
            <w:pPr>
              <w:pStyle w:val="TableHeaderRowTextMIRB"/>
            </w:pPr>
            <w:r w:rsidRPr="004C777B">
              <w:t>Parent to Child Relationship</w:t>
            </w:r>
          </w:p>
        </w:tc>
        <w:tc>
          <w:tcPr>
            <w:tcW w:w="860" w:type="pct"/>
            <w:vAlign w:val="center"/>
          </w:tcPr>
          <w:p w14:paraId="6BCF63DB" w14:textId="77777777" w:rsidR="00A46B11" w:rsidRPr="004C777B" w:rsidRDefault="00A46B11" w:rsidP="00585B40">
            <w:pPr>
              <w:pStyle w:val="TableHeaderRowTextMIRB"/>
            </w:pPr>
            <w:r w:rsidRPr="004C777B">
              <w:t>Child to Parent Relationship</w:t>
            </w:r>
          </w:p>
        </w:tc>
      </w:tr>
      <w:tr w:rsidR="00A46B11" w:rsidRPr="004C777B" w14:paraId="64C1DB85" w14:textId="77777777" w:rsidTr="00585B40">
        <w:trPr>
          <w:cantSplit/>
          <w:trHeight w:val="432"/>
        </w:trPr>
        <w:tc>
          <w:tcPr>
            <w:tcW w:w="1552" w:type="pct"/>
            <w:vAlign w:val="center"/>
          </w:tcPr>
          <w:p w14:paraId="67226E30" w14:textId="77777777" w:rsidR="00A46B11" w:rsidRPr="004C777B" w:rsidRDefault="00A46B11" w:rsidP="00585B40">
            <w:pPr>
              <w:pStyle w:val="TableBodyTextMIRB"/>
            </w:pPr>
            <w:r w:rsidRPr="00BB0D5B">
              <w:t>ORN_SEGMENT_WITH_ADDRESS_FT</w:t>
            </w:r>
          </w:p>
        </w:tc>
        <w:tc>
          <w:tcPr>
            <w:tcW w:w="1163" w:type="pct"/>
            <w:vAlign w:val="center"/>
          </w:tcPr>
          <w:p w14:paraId="2EEA1522" w14:textId="77777777" w:rsidR="00A46B11" w:rsidRPr="004C777B" w:rsidRDefault="00A46B11" w:rsidP="00585B40">
            <w:pPr>
              <w:pStyle w:val="TableBodyTextMIRB"/>
            </w:pPr>
            <w:r w:rsidRPr="004C777B">
              <w:t>SHIELD_TYPE</w:t>
            </w:r>
          </w:p>
        </w:tc>
        <w:tc>
          <w:tcPr>
            <w:tcW w:w="567" w:type="pct"/>
            <w:vAlign w:val="center"/>
          </w:tcPr>
          <w:p w14:paraId="65399031" w14:textId="77777777" w:rsidR="00A46B11" w:rsidRPr="004C777B" w:rsidRDefault="00A46B11" w:rsidP="00585B40">
            <w:pPr>
              <w:pStyle w:val="TableBodyTextMIRB"/>
            </w:pPr>
            <w:r w:rsidRPr="004C777B">
              <w:t>NI</w:t>
            </w:r>
          </w:p>
        </w:tc>
        <w:tc>
          <w:tcPr>
            <w:tcW w:w="858" w:type="pct"/>
            <w:vAlign w:val="center"/>
          </w:tcPr>
          <w:p w14:paraId="6C5D95A5" w14:textId="77777777" w:rsidR="00A46B11" w:rsidRPr="004C777B" w:rsidRDefault="00A46B11" w:rsidP="00585B40">
            <w:pPr>
              <w:pStyle w:val="TableBodyTextMIRB"/>
            </w:pPr>
            <w:r w:rsidRPr="004C777B">
              <w:t>Optional: 1 to many</w:t>
            </w:r>
          </w:p>
        </w:tc>
        <w:tc>
          <w:tcPr>
            <w:tcW w:w="860" w:type="pct"/>
            <w:vAlign w:val="center"/>
          </w:tcPr>
          <w:p w14:paraId="5D42BFB8" w14:textId="77777777" w:rsidR="00A46B11" w:rsidRPr="004C777B" w:rsidRDefault="00A46B11" w:rsidP="00585B40">
            <w:pPr>
              <w:pStyle w:val="TableBodyTextMIRB"/>
            </w:pPr>
            <w:r w:rsidRPr="004C777B">
              <w:t>Optional: 1 to1</w:t>
            </w:r>
          </w:p>
        </w:tc>
      </w:tr>
    </w:tbl>
    <w:p w14:paraId="7C0F69CF" w14:textId="77777777" w:rsidR="00A46B11" w:rsidRDefault="00A46B11" w:rsidP="00A46B11">
      <w:pPr>
        <w:pStyle w:val="BodyAccessibleTextMIRB"/>
      </w:pPr>
      <w:r>
        <w:br w:type="page"/>
      </w:r>
    </w:p>
    <w:p w14:paraId="765B2AFF" w14:textId="77777777" w:rsidR="00A46B11" w:rsidRPr="00E45D7C" w:rsidRDefault="00A46B11" w:rsidP="00A46B11">
      <w:pPr>
        <w:pStyle w:val="BodyAccessibleTextMIRB"/>
        <w:spacing w:before="240" w:after="0" w:line="240" w:lineRule="auto"/>
      </w:pPr>
      <w:r w:rsidRPr="00E45D7C">
        <w:lastRenderedPageBreak/>
        <w:t>Parent Table:</w:t>
      </w:r>
      <w:r>
        <w:t xml:space="preserve"> </w:t>
      </w:r>
      <w:r w:rsidRPr="00E45D7C">
        <w:rPr>
          <w:b/>
        </w:rPr>
        <w:t>ORN_STANDARD_MUNICIPALITY_LIST</w:t>
      </w:r>
    </w:p>
    <w:p w14:paraId="228D8222" w14:textId="77777777" w:rsidR="00A46B11" w:rsidRPr="00E45D7C" w:rsidRDefault="00A46B11" w:rsidP="00A46B11">
      <w:pPr>
        <w:pStyle w:val="BodyAccessibleTextMIRB"/>
        <w:spacing w:after="0" w:line="240" w:lineRule="auto"/>
      </w:pPr>
      <w:r w:rsidRPr="00E45D7C">
        <w:t>Primary Key(s):</w:t>
      </w:r>
      <w:r>
        <w:t xml:space="preserve"> </w:t>
      </w:r>
      <w:r w:rsidRPr="00E45D7C">
        <w:rPr>
          <w:b/>
        </w:rPr>
        <w:t>STANDARD_MUNICIPALITY</w:t>
      </w:r>
    </w:p>
    <w:p w14:paraId="29C611D1" w14:textId="77777777" w:rsidR="00A46B11" w:rsidRPr="00E45D7C" w:rsidRDefault="00A46B11" w:rsidP="00A46B11">
      <w:pPr>
        <w:pStyle w:val="BodyAccessibleTextMIRB"/>
        <w:spacing w:after="0" w:line="240" w:lineRule="auto"/>
      </w:pPr>
      <w:r w:rsidRPr="00E45D7C">
        <w:t>Data Type:</w:t>
      </w:r>
      <w:r>
        <w:t xml:space="preserve"> </w:t>
      </w:r>
      <w:r w:rsidRPr="00E45D7C">
        <w:rPr>
          <w:b/>
        </w:rPr>
        <w:t>VARCHAR2 (100)</w:t>
      </w:r>
    </w:p>
    <w:tbl>
      <w:tblPr>
        <w:tblStyle w:val="TableGrid1"/>
        <w:tblW w:w="5000" w:type="pct"/>
        <w:tblLook w:val="00A0" w:firstRow="1" w:lastRow="0" w:firstColumn="1" w:lastColumn="0" w:noHBand="0" w:noVBand="0"/>
        <w:tblCaption w:val="Lookup Table: ORN_STANDARD_MUNICIPALITY_LIST"/>
        <w:tblDescription w:val="Identifies ORN_STANDARD_MUNICIPALITY_LIST table primary and associated foreign keys."/>
      </w:tblPr>
      <w:tblGrid>
        <w:gridCol w:w="4537"/>
        <w:gridCol w:w="3671"/>
        <w:gridCol w:w="1389"/>
        <w:gridCol w:w="2508"/>
        <w:gridCol w:w="2511"/>
      </w:tblGrid>
      <w:tr w:rsidR="00A46B11" w:rsidRPr="004C777B" w14:paraId="0901F2AA" w14:textId="77777777" w:rsidTr="00585B40">
        <w:trPr>
          <w:cantSplit/>
          <w:trHeight w:val="432"/>
          <w:tblHeader/>
        </w:trPr>
        <w:tc>
          <w:tcPr>
            <w:tcW w:w="1552" w:type="pct"/>
            <w:vAlign w:val="center"/>
          </w:tcPr>
          <w:p w14:paraId="2EA652FF" w14:textId="77777777" w:rsidR="00A46B11" w:rsidRPr="004C777B" w:rsidRDefault="00A46B11" w:rsidP="00585B40">
            <w:pPr>
              <w:pStyle w:val="TableHeaderRowTextMIRB"/>
            </w:pPr>
            <w:r w:rsidRPr="004C777B">
              <w:t>Child Table</w:t>
            </w:r>
          </w:p>
        </w:tc>
        <w:tc>
          <w:tcPr>
            <w:tcW w:w="1256" w:type="pct"/>
            <w:vAlign w:val="center"/>
          </w:tcPr>
          <w:p w14:paraId="3DCAD2D5" w14:textId="77777777" w:rsidR="00A46B11" w:rsidRPr="004C777B" w:rsidRDefault="00A46B11" w:rsidP="00585B40">
            <w:pPr>
              <w:pStyle w:val="TableHeaderRowTextMIRB"/>
            </w:pPr>
            <w:r w:rsidRPr="004C777B">
              <w:t>Migrated Foreign Key</w:t>
            </w:r>
          </w:p>
        </w:tc>
        <w:tc>
          <w:tcPr>
            <w:tcW w:w="475" w:type="pct"/>
            <w:vAlign w:val="center"/>
          </w:tcPr>
          <w:p w14:paraId="2907192F" w14:textId="77777777" w:rsidR="00A46B11" w:rsidRPr="004C777B" w:rsidRDefault="00A46B11" w:rsidP="00585B40">
            <w:pPr>
              <w:pStyle w:val="TableHeaderRowTextMIRB"/>
            </w:pPr>
            <w:r w:rsidRPr="004C777B">
              <w:t>Rel. Type</w:t>
            </w:r>
          </w:p>
        </w:tc>
        <w:tc>
          <w:tcPr>
            <w:tcW w:w="858" w:type="pct"/>
            <w:vAlign w:val="center"/>
          </w:tcPr>
          <w:p w14:paraId="105DF7D2" w14:textId="77777777" w:rsidR="00A46B11" w:rsidRPr="004C777B" w:rsidRDefault="00A46B11" w:rsidP="00585B40">
            <w:pPr>
              <w:pStyle w:val="TableHeaderRowTextMIRB"/>
            </w:pPr>
            <w:r w:rsidRPr="004C777B">
              <w:t>Parent to Child Relationship</w:t>
            </w:r>
          </w:p>
        </w:tc>
        <w:tc>
          <w:tcPr>
            <w:tcW w:w="859" w:type="pct"/>
            <w:vAlign w:val="center"/>
          </w:tcPr>
          <w:p w14:paraId="7FF8DB4C" w14:textId="77777777" w:rsidR="00A46B11" w:rsidRPr="004C777B" w:rsidRDefault="00A46B11" w:rsidP="00585B40">
            <w:pPr>
              <w:pStyle w:val="TableHeaderRowTextMIRB"/>
            </w:pPr>
            <w:r w:rsidRPr="004C777B">
              <w:t>Child to Parent Relationship</w:t>
            </w:r>
          </w:p>
        </w:tc>
      </w:tr>
      <w:tr w:rsidR="00A46B11" w:rsidRPr="004C777B" w14:paraId="5A99813B" w14:textId="77777777" w:rsidTr="00585B40">
        <w:trPr>
          <w:cantSplit/>
          <w:trHeight w:val="432"/>
        </w:trPr>
        <w:tc>
          <w:tcPr>
            <w:tcW w:w="1552" w:type="pct"/>
            <w:vAlign w:val="center"/>
          </w:tcPr>
          <w:p w14:paraId="2AC72792" w14:textId="77777777" w:rsidR="00A46B11" w:rsidRDefault="00A46B11" w:rsidP="00585B40">
            <w:pPr>
              <w:pStyle w:val="TableBodyTextMIRB"/>
            </w:pPr>
            <w:r w:rsidRPr="00557D22">
              <w:t>ORN_SEGMENT_WITH_ADDRESS_FT</w:t>
            </w:r>
          </w:p>
        </w:tc>
        <w:tc>
          <w:tcPr>
            <w:tcW w:w="1256" w:type="pct"/>
            <w:vAlign w:val="center"/>
          </w:tcPr>
          <w:p w14:paraId="3545CE47" w14:textId="77777777" w:rsidR="00A46B11" w:rsidRPr="004C777B" w:rsidRDefault="00A46B11" w:rsidP="00585B40">
            <w:pPr>
              <w:pStyle w:val="TableBodyTextMIRB"/>
            </w:pPr>
            <w:r>
              <w:t>L_</w:t>
            </w:r>
            <w:r w:rsidRPr="004C777B">
              <w:t>STANDARD_MUNICIPALITY</w:t>
            </w:r>
          </w:p>
        </w:tc>
        <w:tc>
          <w:tcPr>
            <w:tcW w:w="475" w:type="pct"/>
            <w:vAlign w:val="center"/>
          </w:tcPr>
          <w:p w14:paraId="52074326" w14:textId="77777777" w:rsidR="00A46B11" w:rsidRPr="004C777B" w:rsidRDefault="00A46B11" w:rsidP="00585B40">
            <w:pPr>
              <w:pStyle w:val="TableBodyTextMIRB"/>
            </w:pPr>
            <w:r w:rsidRPr="004C777B">
              <w:t>NI</w:t>
            </w:r>
          </w:p>
        </w:tc>
        <w:tc>
          <w:tcPr>
            <w:tcW w:w="858" w:type="pct"/>
            <w:vAlign w:val="center"/>
          </w:tcPr>
          <w:p w14:paraId="7BA7DBF9" w14:textId="77777777" w:rsidR="00A46B11" w:rsidRPr="004C777B" w:rsidRDefault="00A46B11" w:rsidP="00585B40">
            <w:pPr>
              <w:pStyle w:val="TableBodyTextMIRB"/>
            </w:pPr>
            <w:r w:rsidRPr="004C777B">
              <w:t>Optional: 1 to many</w:t>
            </w:r>
          </w:p>
        </w:tc>
        <w:tc>
          <w:tcPr>
            <w:tcW w:w="859" w:type="pct"/>
            <w:vAlign w:val="center"/>
          </w:tcPr>
          <w:p w14:paraId="71AED11F" w14:textId="77777777" w:rsidR="00A46B11" w:rsidRPr="004C777B" w:rsidRDefault="00A46B11" w:rsidP="00585B40">
            <w:pPr>
              <w:pStyle w:val="TableBodyTextMIRB"/>
            </w:pPr>
            <w:r w:rsidRPr="004C777B">
              <w:t>Optional: 1 to1</w:t>
            </w:r>
          </w:p>
        </w:tc>
      </w:tr>
      <w:tr w:rsidR="00A46B11" w:rsidRPr="004C777B" w14:paraId="6B67A53F" w14:textId="77777777" w:rsidTr="00585B40">
        <w:trPr>
          <w:cantSplit/>
          <w:trHeight w:val="432"/>
        </w:trPr>
        <w:tc>
          <w:tcPr>
            <w:tcW w:w="1552" w:type="pct"/>
            <w:vAlign w:val="center"/>
          </w:tcPr>
          <w:p w14:paraId="4DFF8EB9" w14:textId="77777777" w:rsidR="00A46B11" w:rsidRDefault="00A46B11" w:rsidP="00585B40">
            <w:pPr>
              <w:pStyle w:val="TableBodyTextMIRB"/>
            </w:pPr>
            <w:r w:rsidRPr="00557D22">
              <w:t>ORN_SEGMENT_WITH_ADDRESS_FT</w:t>
            </w:r>
          </w:p>
        </w:tc>
        <w:tc>
          <w:tcPr>
            <w:tcW w:w="1256" w:type="pct"/>
            <w:vAlign w:val="center"/>
          </w:tcPr>
          <w:p w14:paraId="60132453" w14:textId="77777777" w:rsidR="00A46B11" w:rsidRPr="004C777B" w:rsidRDefault="00A46B11" w:rsidP="00585B40">
            <w:pPr>
              <w:pStyle w:val="TableBodyTextMIRB"/>
            </w:pPr>
            <w:r>
              <w:t>R_</w:t>
            </w:r>
            <w:r w:rsidRPr="004C777B">
              <w:t>STANDARD_MUNICIPALITY</w:t>
            </w:r>
          </w:p>
        </w:tc>
        <w:tc>
          <w:tcPr>
            <w:tcW w:w="475" w:type="pct"/>
            <w:vAlign w:val="center"/>
          </w:tcPr>
          <w:p w14:paraId="59656B2D" w14:textId="77777777" w:rsidR="00A46B11" w:rsidRPr="004C777B" w:rsidRDefault="00A46B11" w:rsidP="00585B40">
            <w:pPr>
              <w:pStyle w:val="TableBodyTextMIRB"/>
            </w:pPr>
            <w:r w:rsidRPr="004C777B">
              <w:t>NI</w:t>
            </w:r>
          </w:p>
        </w:tc>
        <w:tc>
          <w:tcPr>
            <w:tcW w:w="858" w:type="pct"/>
            <w:vAlign w:val="center"/>
          </w:tcPr>
          <w:p w14:paraId="22CD9430" w14:textId="77777777" w:rsidR="00A46B11" w:rsidRPr="004C777B" w:rsidRDefault="00A46B11" w:rsidP="00585B40">
            <w:pPr>
              <w:pStyle w:val="TableBodyTextMIRB"/>
            </w:pPr>
            <w:r w:rsidRPr="004C777B">
              <w:t>Optional: 1 to many</w:t>
            </w:r>
          </w:p>
        </w:tc>
        <w:tc>
          <w:tcPr>
            <w:tcW w:w="859" w:type="pct"/>
            <w:vAlign w:val="center"/>
          </w:tcPr>
          <w:p w14:paraId="43BAAC0F" w14:textId="77777777" w:rsidR="00A46B11" w:rsidRPr="004C777B" w:rsidRDefault="00A46B11" w:rsidP="00585B40">
            <w:pPr>
              <w:pStyle w:val="TableBodyTextMIRB"/>
            </w:pPr>
            <w:r w:rsidRPr="004C777B">
              <w:t>Optional: 1 to1</w:t>
            </w:r>
          </w:p>
        </w:tc>
      </w:tr>
    </w:tbl>
    <w:p w14:paraId="023B4E03" w14:textId="77777777" w:rsidR="00A46B11" w:rsidRPr="00E45D7C" w:rsidRDefault="00A46B11" w:rsidP="00A46B11">
      <w:pPr>
        <w:pStyle w:val="BodyAccessibleTextMIRB"/>
        <w:spacing w:before="240" w:after="0" w:line="240" w:lineRule="auto"/>
      </w:pPr>
      <w:r w:rsidRPr="00E45D7C">
        <w:t>Parent Table:</w:t>
      </w:r>
      <w:r>
        <w:t xml:space="preserve"> </w:t>
      </w:r>
      <w:r w:rsidRPr="00E45D7C">
        <w:rPr>
          <w:b/>
        </w:rPr>
        <w:t>ORN_STREET_DIRECTION_LIST</w:t>
      </w:r>
    </w:p>
    <w:p w14:paraId="382C80C3" w14:textId="77777777" w:rsidR="00A46B11" w:rsidRPr="00E45D7C" w:rsidRDefault="00A46B11" w:rsidP="00A46B11">
      <w:pPr>
        <w:pStyle w:val="BodyAccessibleTextMIRB"/>
        <w:spacing w:after="0" w:line="240" w:lineRule="auto"/>
      </w:pPr>
      <w:r w:rsidRPr="00E45D7C">
        <w:t>Primary Key(s):</w:t>
      </w:r>
      <w:r>
        <w:t xml:space="preserve"> </w:t>
      </w:r>
      <w:r w:rsidRPr="00E45D7C">
        <w:rPr>
          <w:b/>
        </w:rPr>
        <w:t>STREET_DIRECTION</w:t>
      </w:r>
    </w:p>
    <w:p w14:paraId="1E54911C" w14:textId="77777777" w:rsidR="00A46B11" w:rsidRPr="00E45D7C" w:rsidRDefault="00A46B11" w:rsidP="00A46B11">
      <w:pPr>
        <w:pStyle w:val="BodyAccessibleTextMIRB"/>
        <w:spacing w:after="0" w:line="240" w:lineRule="auto"/>
      </w:pPr>
      <w:r w:rsidRPr="00E45D7C">
        <w:t>Data Type:</w:t>
      </w:r>
      <w:r>
        <w:t xml:space="preserve"> </w:t>
      </w:r>
      <w:r w:rsidRPr="00E45D7C">
        <w:rPr>
          <w:b/>
        </w:rPr>
        <w:t>VARCHAR2 (10)</w:t>
      </w:r>
    </w:p>
    <w:tbl>
      <w:tblPr>
        <w:tblStyle w:val="TableGrid1"/>
        <w:tblW w:w="5000" w:type="pct"/>
        <w:tblLook w:val="00A0" w:firstRow="1" w:lastRow="0" w:firstColumn="1" w:lastColumn="0" w:noHBand="0" w:noVBand="0"/>
        <w:tblCaption w:val="Lookup Table: ORN_STREET_DIRECTION_LIST"/>
        <w:tblDescription w:val="Identifies ORN_STREET_DIRECTION_LIST table primary and associated foreign keys."/>
      </w:tblPr>
      <w:tblGrid>
        <w:gridCol w:w="4537"/>
        <w:gridCol w:w="3671"/>
        <w:gridCol w:w="1389"/>
        <w:gridCol w:w="2508"/>
        <w:gridCol w:w="2511"/>
      </w:tblGrid>
      <w:tr w:rsidR="00A46B11" w:rsidRPr="004C777B" w14:paraId="6F973445" w14:textId="77777777" w:rsidTr="00585B40">
        <w:trPr>
          <w:cantSplit/>
          <w:trHeight w:val="432"/>
          <w:tblHeader/>
        </w:trPr>
        <w:tc>
          <w:tcPr>
            <w:tcW w:w="1552" w:type="pct"/>
            <w:vAlign w:val="center"/>
          </w:tcPr>
          <w:p w14:paraId="2D4FA89A" w14:textId="77777777" w:rsidR="00A46B11" w:rsidRPr="004C777B" w:rsidRDefault="00A46B11" w:rsidP="00585B40">
            <w:pPr>
              <w:pStyle w:val="TableHeaderRowTextMIRB"/>
            </w:pPr>
            <w:r w:rsidRPr="004C777B">
              <w:t>Child Table</w:t>
            </w:r>
          </w:p>
        </w:tc>
        <w:tc>
          <w:tcPr>
            <w:tcW w:w="1256" w:type="pct"/>
            <w:vAlign w:val="center"/>
          </w:tcPr>
          <w:p w14:paraId="6403F615" w14:textId="77777777" w:rsidR="00A46B11" w:rsidRPr="004C777B" w:rsidRDefault="00A46B11" w:rsidP="00585B40">
            <w:pPr>
              <w:pStyle w:val="TableHeaderRowTextMIRB"/>
            </w:pPr>
            <w:r w:rsidRPr="004C777B">
              <w:t>Migrated Foreign Key</w:t>
            </w:r>
          </w:p>
        </w:tc>
        <w:tc>
          <w:tcPr>
            <w:tcW w:w="475" w:type="pct"/>
            <w:vAlign w:val="center"/>
          </w:tcPr>
          <w:p w14:paraId="0704712E" w14:textId="77777777" w:rsidR="00A46B11" w:rsidRPr="004C777B" w:rsidRDefault="00A46B11" w:rsidP="00585B40">
            <w:pPr>
              <w:pStyle w:val="TableHeaderRowTextMIRB"/>
            </w:pPr>
            <w:r w:rsidRPr="004C777B">
              <w:t>Rel. Type</w:t>
            </w:r>
          </w:p>
        </w:tc>
        <w:tc>
          <w:tcPr>
            <w:tcW w:w="858" w:type="pct"/>
            <w:vAlign w:val="center"/>
          </w:tcPr>
          <w:p w14:paraId="50769441" w14:textId="77777777" w:rsidR="00A46B11" w:rsidRPr="004C777B" w:rsidRDefault="00A46B11" w:rsidP="00585B40">
            <w:pPr>
              <w:pStyle w:val="TableHeaderRowTextMIRB"/>
            </w:pPr>
            <w:r w:rsidRPr="004C777B">
              <w:t>Parent to Child Relationship</w:t>
            </w:r>
          </w:p>
        </w:tc>
        <w:tc>
          <w:tcPr>
            <w:tcW w:w="859" w:type="pct"/>
            <w:vAlign w:val="center"/>
          </w:tcPr>
          <w:p w14:paraId="70225156" w14:textId="77777777" w:rsidR="00A46B11" w:rsidRPr="004C777B" w:rsidRDefault="00A46B11" w:rsidP="00585B40">
            <w:pPr>
              <w:pStyle w:val="TableHeaderRowTextMIRB"/>
            </w:pPr>
            <w:r w:rsidRPr="004C777B">
              <w:t>Child to Parent Relationship</w:t>
            </w:r>
          </w:p>
        </w:tc>
      </w:tr>
      <w:tr w:rsidR="00A46B11" w:rsidRPr="004C777B" w14:paraId="0B4D173C" w14:textId="77777777" w:rsidTr="00585B40">
        <w:trPr>
          <w:cantSplit/>
          <w:trHeight w:val="432"/>
        </w:trPr>
        <w:tc>
          <w:tcPr>
            <w:tcW w:w="1552" w:type="pct"/>
            <w:vAlign w:val="center"/>
          </w:tcPr>
          <w:p w14:paraId="16BD27CA" w14:textId="77777777" w:rsidR="00A46B11" w:rsidRDefault="00A46B11" w:rsidP="00585B40">
            <w:pPr>
              <w:pStyle w:val="TableBodyTextMIRB"/>
            </w:pPr>
            <w:r w:rsidRPr="004968BC">
              <w:t>ORN_SEGMENT_WITH_ADDRESS_FT</w:t>
            </w:r>
          </w:p>
        </w:tc>
        <w:tc>
          <w:tcPr>
            <w:tcW w:w="1256" w:type="pct"/>
            <w:vAlign w:val="center"/>
          </w:tcPr>
          <w:p w14:paraId="71AC396F" w14:textId="77777777" w:rsidR="00A46B11" w:rsidRPr="004C777B" w:rsidRDefault="00A46B11" w:rsidP="00585B40">
            <w:pPr>
              <w:pStyle w:val="TableBodyTextMIRB"/>
            </w:pPr>
            <w:r w:rsidRPr="004C777B">
              <w:t>DIRECTIONAL_PREFIX</w:t>
            </w:r>
          </w:p>
        </w:tc>
        <w:tc>
          <w:tcPr>
            <w:tcW w:w="475" w:type="pct"/>
            <w:vAlign w:val="center"/>
          </w:tcPr>
          <w:p w14:paraId="77245B58" w14:textId="77777777" w:rsidR="00A46B11" w:rsidRPr="004C777B" w:rsidRDefault="00A46B11" w:rsidP="00585B40">
            <w:pPr>
              <w:pStyle w:val="TableBodyTextMIRB"/>
            </w:pPr>
            <w:r w:rsidRPr="004C777B">
              <w:t>NI</w:t>
            </w:r>
          </w:p>
        </w:tc>
        <w:tc>
          <w:tcPr>
            <w:tcW w:w="858" w:type="pct"/>
            <w:vAlign w:val="center"/>
          </w:tcPr>
          <w:p w14:paraId="48D14145" w14:textId="77777777" w:rsidR="00A46B11" w:rsidRPr="004C777B" w:rsidRDefault="00A46B11" w:rsidP="00585B40">
            <w:pPr>
              <w:pStyle w:val="TableBodyTextMIRB"/>
            </w:pPr>
            <w:r w:rsidRPr="004C777B">
              <w:t>Optional: 1 to many</w:t>
            </w:r>
          </w:p>
        </w:tc>
        <w:tc>
          <w:tcPr>
            <w:tcW w:w="859" w:type="pct"/>
            <w:vAlign w:val="center"/>
          </w:tcPr>
          <w:p w14:paraId="1EC1C91D" w14:textId="77777777" w:rsidR="00A46B11" w:rsidRPr="004C777B" w:rsidRDefault="00A46B11" w:rsidP="00585B40">
            <w:pPr>
              <w:pStyle w:val="TableBodyTextMIRB"/>
            </w:pPr>
            <w:r w:rsidRPr="004C777B">
              <w:t>Optional: 1 to1</w:t>
            </w:r>
          </w:p>
        </w:tc>
      </w:tr>
      <w:tr w:rsidR="00A46B11" w:rsidRPr="004C777B" w14:paraId="067B2E2E" w14:textId="77777777" w:rsidTr="00585B40">
        <w:trPr>
          <w:cantSplit/>
          <w:trHeight w:val="432"/>
        </w:trPr>
        <w:tc>
          <w:tcPr>
            <w:tcW w:w="1552" w:type="pct"/>
            <w:vAlign w:val="center"/>
          </w:tcPr>
          <w:p w14:paraId="27810708" w14:textId="77777777" w:rsidR="00A46B11" w:rsidRDefault="00A46B11" w:rsidP="00585B40">
            <w:pPr>
              <w:pStyle w:val="TableBodyTextMIRB"/>
            </w:pPr>
            <w:r w:rsidRPr="004968BC">
              <w:t>ORN_SEGMENT_WITH_ADDRESS_FT</w:t>
            </w:r>
          </w:p>
        </w:tc>
        <w:tc>
          <w:tcPr>
            <w:tcW w:w="1256" w:type="pct"/>
            <w:vAlign w:val="center"/>
          </w:tcPr>
          <w:p w14:paraId="1BF77428" w14:textId="77777777" w:rsidR="00A46B11" w:rsidRPr="004C777B" w:rsidRDefault="00A46B11" w:rsidP="00585B40">
            <w:pPr>
              <w:pStyle w:val="TableBodyTextMIRB"/>
            </w:pPr>
            <w:r w:rsidRPr="004C777B">
              <w:t>DIRECTIONAL_SUFFIX</w:t>
            </w:r>
          </w:p>
        </w:tc>
        <w:tc>
          <w:tcPr>
            <w:tcW w:w="475" w:type="pct"/>
            <w:vAlign w:val="center"/>
          </w:tcPr>
          <w:p w14:paraId="7F2FE97C" w14:textId="77777777" w:rsidR="00A46B11" w:rsidRPr="004C777B" w:rsidRDefault="00A46B11" w:rsidP="00585B40">
            <w:pPr>
              <w:pStyle w:val="TableBodyTextMIRB"/>
            </w:pPr>
            <w:r w:rsidRPr="004C777B">
              <w:t>NI</w:t>
            </w:r>
          </w:p>
        </w:tc>
        <w:tc>
          <w:tcPr>
            <w:tcW w:w="858" w:type="pct"/>
            <w:vAlign w:val="center"/>
          </w:tcPr>
          <w:p w14:paraId="6C1D3AC5" w14:textId="77777777" w:rsidR="00A46B11" w:rsidRPr="004C777B" w:rsidRDefault="00A46B11" w:rsidP="00585B40">
            <w:pPr>
              <w:pStyle w:val="TableBodyTextMIRB"/>
            </w:pPr>
            <w:r w:rsidRPr="004C777B">
              <w:t>Optional: 1 to many</w:t>
            </w:r>
          </w:p>
        </w:tc>
        <w:tc>
          <w:tcPr>
            <w:tcW w:w="859" w:type="pct"/>
            <w:vAlign w:val="center"/>
          </w:tcPr>
          <w:p w14:paraId="38649A2B" w14:textId="77777777" w:rsidR="00A46B11" w:rsidRPr="004C777B" w:rsidRDefault="00A46B11" w:rsidP="00585B40">
            <w:pPr>
              <w:pStyle w:val="TableBodyTextMIRB"/>
            </w:pPr>
            <w:r w:rsidRPr="004C777B">
              <w:t>Optional: 1 to1</w:t>
            </w:r>
          </w:p>
        </w:tc>
      </w:tr>
    </w:tbl>
    <w:p w14:paraId="3EA743EC" w14:textId="77777777" w:rsidR="00A46B11" w:rsidRPr="00E45D7C" w:rsidRDefault="00A46B11" w:rsidP="00A46B11">
      <w:pPr>
        <w:pStyle w:val="BodyAccessibleTextMIRB"/>
        <w:spacing w:before="240" w:after="0" w:line="240" w:lineRule="auto"/>
      </w:pPr>
      <w:r w:rsidRPr="00E45D7C">
        <w:t>Parent Table:</w:t>
      </w:r>
      <w:r>
        <w:t xml:space="preserve"> </w:t>
      </w:r>
      <w:r w:rsidRPr="00B7542F">
        <w:rPr>
          <w:b/>
        </w:rPr>
        <w:t>ORN_STREET_TYPE_LIST</w:t>
      </w:r>
    </w:p>
    <w:p w14:paraId="31E58AD4" w14:textId="77777777" w:rsidR="00A46B11" w:rsidRPr="00E45D7C" w:rsidRDefault="00A46B11" w:rsidP="00A46B11">
      <w:pPr>
        <w:pStyle w:val="BodyAccessibleTextMIRB"/>
        <w:spacing w:after="0" w:line="240" w:lineRule="auto"/>
      </w:pPr>
      <w:r w:rsidRPr="00E45D7C">
        <w:t>Primary Key(s):</w:t>
      </w:r>
      <w:r>
        <w:t xml:space="preserve"> </w:t>
      </w:r>
      <w:r w:rsidRPr="00B7542F">
        <w:rPr>
          <w:b/>
        </w:rPr>
        <w:t>STREET_TYPE</w:t>
      </w:r>
    </w:p>
    <w:p w14:paraId="4E0BB58A" w14:textId="77777777" w:rsidR="00A46B11" w:rsidRPr="00E45D7C" w:rsidRDefault="00A46B11" w:rsidP="00A46B11">
      <w:pPr>
        <w:pStyle w:val="BodyAccessibleTextMIRB"/>
        <w:spacing w:after="0" w:line="240" w:lineRule="auto"/>
      </w:pPr>
      <w:r w:rsidRPr="00E45D7C">
        <w:t>Data Type:</w:t>
      </w:r>
      <w:r>
        <w:t xml:space="preserve"> </w:t>
      </w:r>
      <w:r w:rsidRPr="00B7542F">
        <w:rPr>
          <w:b/>
        </w:rPr>
        <w:t>VARCHAR2 (25)</w:t>
      </w:r>
    </w:p>
    <w:tbl>
      <w:tblPr>
        <w:tblStyle w:val="TableGrid1"/>
        <w:tblW w:w="5000" w:type="pct"/>
        <w:tblLook w:val="00A0" w:firstRow="1" w:lastRow="0" w:firstColumn="1" w:lastColumn="0" w:noHBand="0" w:noVBand="0"/>
        <w:tblCaption w:val="Lookup Table: ORN_STREET_TYPE_LIST"/>
        <w:tblDescription w:val="Identifies ORN_STREET_TYPE_LIST table primary and associated foreign keys."/>
      </w:tblPr>
      <w:tblGrid>
        <w:gridCol w:w="4537"/>
        <w:gridCol w:w="3671"/>
        <w:gridCol w:w="1389"/>
        <w:gridCol w:w="2508"/>
        <w:gridCol w:w="2511"/>
      </w:tblGrid>
      <w:tr w:rsidR="00A46B11" w:rsidRPr="004C777B" w14:paraId="7434764E" w14:textId="77777777" w:rsidTr="00585B40">
        <w:trPr>
          <w:cantSplit/>
          <w:trHeight w:val="432"/>
          <w:tblHeader/>
        </w:trPr>
        <w:tc>
          <w:tcPr>
            <w:tcW w:w="1552" w:type="pct"/>
            <w:vAlign w:val="center"/>
          </w:tcPr>
          <w:p w14:paraId="324056C3" w14:textId="77777777" w:rsidR="00A46B11" w:rsidRPr="004C777B" w:rsidRDefault="00A46B11" w:rsidP="00585B40">
            <w:pPr>
              <w:pStyle w:val="TableHeaderRowTextMIRB"/>
            </w:pPr>
            <w:r w:rsidRPr="004C777B">
              <w:t>Child Table</w:t>
            </w:r>
          </w:p>
        </w:tc>
        <w:tc>
          <w:tcPr>
            <w:tcW w:w="1256" w:type="pct"/>
            <w:vAlign w:val="center"/>
          </w:tcPr>
          <w:p w14:paraId="694D3255" w14:textId="77777777" w:rsidR="00A46B11" w:rsidRPr="004C777B" w:rsidRDefault="00A46B11" w:rsidP="00585B40">
            <w:pPr>
              <w:pStyle w:val="TableHeaderRowTextMIRB"/>
            </w:pPr>
            <w:r w:rsidRPr="004C777B">
              <w:t>Migrated Foreign Key</w:t>
            </w:r>
          </w:p>
        </w:tc>
        <w:tc>
          <w:tcPr>
            <w:tcW w:w="475" w:type="pct"/>
            <w:vAlign w:val="center"/>
          </w:tcPr>
          <w:p w14:paraId="5190C942" w14:textId="77777777" w:rsidR="00A46B11" w:rsidRPr="004C777B" w:rsidRDefault="00A46B11" w:rsidP="00585B40">
            <w:pPr>
              <w:pStyle w:val="TableHeaderRowTextMIRB"/>
            </w:pPr>
            <w:r w:rsidRPr="004C777B">
              <w:t>Rel. Type</w:t>
            </w:r>
          </w:p>
        </w:tc>
        <w:tc>
          <w:tcPr>
            <w:tcW w:w="858" w:type="pct"/>
            <w:vAlign w:val="center"/>
          </w:tcPr>
          <w:p w14:paraId="3A85D5C6" w14:textId="77777777" w:rsidR="00A46B11" w:rsidRPr="004C777B" w:rsidRDefault="00A46B11" w:rsidP="00585B40">
            <w:pPr>
              <w:pStyle w:val="TableHeaderRowTextMIRB"/>
            </w:pPr>
            <w:r w:rsidRPr="004C777B">
              <w:t>Parent to Child Relationship</w:t>
            </w:r>
          </w:p>
        </w:tc>
        <w:tc>
          <w:tcPr>
            <w:tcW w:w="860" w:type="pct"/>
            <w:vAlign w:val="center"/>
          </w:tcPr>
          <w:p w14:paraId="3B66DCE1" w14:textId="77777777" w:rsidR="00A46B11" w:rsidRPr="004C777B" w:rsidRDefault="00A46B11" w:rsidP="00585B40">
            <w:pPr>
              <w:pStyle w:val="TableHeaderRowTextMIRB"/>
            </w:pPr>
            <w:r w:rsidRPr="004C777B">
              <w:t>Child to Parent Relationship</w:t>
            </w:r>
          </w:p>
        </w:tc>
      </w:tr>
      <w:tr w:rsidR="00A46B11" w:rsidRPr="004C777B" w14:paraId="3CA39416" w14:textId="77777777" w:rsidTr="00585B40">
        <w:trPr>
          <w:cantSplit/>
          <w:trHeight w:val="432"/>
        </w:trPr>
        <w:tc>
          <w:tcPr>
            <w:tcW w:w="1552" w:type="pct"/>
            <w:vAlign w:val="center"/>
          </w:tcPr>
          <w:p w14:paraId="1BAB94FC" w14:textId="77777777" w:rsidR="00A46B11" w:rsidRDefault="00A46B11" w:rsidP="00585B40">
            <w:pPr>
              <w:pStyle w:val="TableBodyTextMIRB"/>
            </w:pPr>
            <w:r w:rsidRPr="00BA04A8">
              <w:t>ORN_SEGMENT_WITH_ADDRESS_FT</w:t>
            </w:r>
          </w:p>
        </w:tc>
        <w:tc>
          <w:tcPr>
            <w:tcW w:w="1256" w:type="pct"/>
            <w:vAlign w:val="center"/>
          </w:tcPr>
          <w:p w14:paraId="207F4AC3" w14:textId="77777777" w:rsidR="00A46B11" w:rsidRPr="004C777B" w:rsidRDefault="00A46B11" w:rsidP="00585B40">
            <w:pPr>
              <w:pStyle w:val="TableBodyTextMIRB"/>
            </w:pPr>
            <w:r w:rsidRPr="004C777B">
              <w:t>STREET_TYPE_PREFIX</w:t>
            </w:r>
          </w:p>
        </w:tc>
        <w:tc>
          <w:tcPr>
            <w:tcW w:w="475" w:type="pct"/>
            <w:vAlign w:val="center"/>
          </w:tcPr>
          <w:p w14:paraId="4E63CBB1" w14:textId="77777777" w:rsidR="00A46B11" w:rsidRPr="004C777B" w:rsidRDefault="00A46B11" w:rsidP="00585B40">
            <w:pPr>
              <w:pStyle w:val="TableBodyTextMIRB"/>
            </w:pPr>
            <w:r w:rsidRPr="004C777B">
              <w:t>NI</w:t>
            </w:r>
          </w:p>
        </w:tc>
        <w:tc>
          <w:tcPr>
            <w:tcW w:w="858" w:type="pct"/>
            <w:vAlign w:val="center"/>
          </w:tcPr>
          <w:p w14:paraId="658A2F9F" w14:textId="77777777" w:rsidR="00A46B11" w:rsidRPr="004C777B" w:rsidRDefault="00A46B11" w:rsidP="00585B40">
            <w:pPr>
              <w:pStyle w:val="TableBodyTextMIRB"/>
            </w:pPr>
            <w:r w:rsidRPr="004C777B">
              <w:t>Optional: 1 to many</w:t>
            </w:r>
          </w:p>
        </w:tc>
        <w:tc>
          <w:tcPr>
            <w:tcW w:w="860" w:type="pct"/>
            <w:vAlign w:val="center"/>
          </w:tcPr>
          <w:p w14:paraId="0151DD4D" w14:textId="77777777" w:rsidR="00A46B11" w:rsidRPr="004C777B" w:rsidRDefault="00A46B11" w:rsidP="00585B40">
            <w:pPr>
              <w:pStyle w:val="TableBodyTextMIRB"/>
            </w:pPr>
            <w:r w:rsidRPr="004C777B">
              <w:t>Optional: 1 to1</w:t>
            </w:r>
          </w:p>
        </w:tc>
      </w:tr>
      <w:tr w:rsidR="00A46B11" w:rsidRPr="004C777B" w14:paraId="69A8ED0B" w14:textId="77777777" w:rsidTr="00585B40">
        <w:trPr>
          <w:cantSplit/>
          <w:trHeight w:val="432"/>
        </w:trPr>
        <w:tc>
          <w:tcPr>
            <w:tcW w:w="1552" w:type="pct"/>
            <w:vAlign w:val="center"/>
          </w:tcPr>
          <w:p w14:paraId="6A74E3E9" w14:textId="77777777" w:rsidR="00A46B11" w:rsidRDefault="00A46B11" w:rsidP="00585B40">
            <w:pPr>
              <w:pStyle w:val="TableBodyTextMIRB"/>
            </w:pPr>
            <w:r w:rsidRPr="00BA04A8">
              <w:t>ORN_SEGMENT_WITH_ADDRESS_FT</w:t>
            </w:r>
          </w:p>
        </w:tc>
        <w:tc>
          <w:tcPr>
            <w:tcW w:w="1256" w:type="pct"/>
            <w:vAlign w:val="center"/>
          </w:tcPr>
          <w:p w14:paraId="215857BC" w14:textId="77777777" w:rsidR="00A46B11" w:rsidRPr="004C777B" w:rsidRDefault="00A46B11" w:rsidP="00585B40">
            <w:pPr>
              <w:pStyle w:val="TableBodyTextMIRB"/>
            </w:pPr>
            <w:r w:rsidRPr="004C777B">
              <w:t>STREET_TYPE_SUFFIX</w:t>
            </w:r>
          </w:p>
        </w:tc>
        <w:tc>
          <w:tcPr>
            <w:tcW w:w="475" w:type="pct"/>
            <w:vAlign w:val="center"/>
          </w:tcPr>
          <w:p w14:paraId="552A84F6" w14:textId="77777777" w:rsidR="00A46B11" w:rsidRPr="004C777B" w:rsidRDefault="00A46B11" w:rsidP="00585B40">
            <w:pPr>
              <w:pStyle w:val="TableBodyTextMIRB"/>
            </w:pPr>
            <w:r w:rsidRPr="004C777B">
              <w:t>NI</w:t>
            </w:r>
          </w:p>
        </w:tc>
        <w:tc>
          <w:tcPr>
            <w:tcW w:w="858" w:type="pct"/>
            <w:vAlign w:val="center"/>
          </w:tcPr>
          <w:p w14:paraId="5B3BBE03" w14:textId="77777777" w:rsidR="00A46B11" w:rsidRPr="004C777B" w:rsidRDefault="00A46B11" w:rsidP="00585B40">
            <w:pPr>
              <w:pStyle w:val="TableBodyTextMIRB"/>
            </w:pPr>
            <w:r w:rsidRPr="004C777B">
              <w:t>Optional: 1 to many</w:t>
            </w:r>
          </w:p>
        </w:tc>
        <w:tc>
          <w:tcPr>
            <w:tcW w:w="860" w:type="pct"/>
            <w:vAlign w:val="center"/>
          </w:tcPr>
          <w:p w14:paraId="1DF56178" w14:textId="77777777" w:rsidR="00A46B11" w:rsidRPr="004C777B" w:rsidRDefault="00A46B11" w:rsidP="00585B40">
            <w:pPr>
              <w:pStyle w:val="TableBodyTextMIRB"/>
            </w:pPr>
            <w:r w:rsidRPr="004C777B">
              <w:t>Optional: 1 to1</w:t>
            </w:r>
          </w:p>
        </w:tc>
      </w:tr>
    </w:tbl>
    <w:p w14:paraId="109A9E88" w14:textId="77777777" w:rsidR="006101BD" w:rsidRPr="00A46B11" w:rsidRDefault="006101BD" w:rsidP="00A46B11">
      <w:pPr>
        <w:pStyle w:val="BodyAccessibleTextMIRB"/>
      </w:pPr>
    </w:p>
    <w:p w14:paraId="16C09197" w14:textId="77777777" w:rsidR="00A46B11" w:rsidRPr="00585B40" w:rsidRDefault="00A46B11" w:rsidP="00585B40">
      <w:pPr>
        <w:pStyle w:val="BodyAccessibleTextMIRB"/>
        <w:sectPr w:rsidR="00A46B11" w:rsidRPr="00585B40" w:rsidSect="00E143C9">
          <w:pgSz w:w="15840" w:h="12240" w:orient="landscape"/>
          <w:pgMar w:top="720" w:right="720" w:bottom="720" w:left="720" w:header="432" w:footer="720" w:gutter="0"/>
          <w:cols w:space="720"/>
          <w:docGrid w:linePitch="360"/>
        </w:sectPr>
      </w:pPr>
    </w:p>
    <w:p w14:paraId="749DFA96" w14:textId="77777777" w:rsidR="00A46B11" w:rsidRDefault="00A46B11" w:rsidP="00A46B11">
      <w:pPr>
        <w:pStyle w:val="Heading1MIRBTopofPage"/>
      </w:pPr>
      <w:bookmarkStart w:id="51" w:name="_Toc461089251"/>
      <w:bookmarkStart w:id="52" w:name="_Toc2337814"/>
      <w:r>
        <w:lastRenderedPageBreak/>
        <w:t>APPENDIX C: Frequently Asked Questions</w:t>
      </w:r>
      <w:bookmarkEnd w:id="51"/>
      <w:bookmarkEnd w:id="52"/>
    </w:p>
    <w:p w14:paraId="6BA33730" w14:textId="77777777" w:rsidR="00A46B11" w:rsidRDefault="00A46B11" w:rsidP="00A46B11">
      <w:pPr>
        <w:pStyle w:val="Heading2MIRB"/>
      </w:pPr>
      <w:bookmarkStart w:id="53" w:name="_Toc461089252"/>
      <w:bookmarkStart w:id="54" w:name="_Toc2337815"/>
      <w:bookmarkStart w:id="55" w:name="FAQ1"/>
      <w:bookmarkStart w:id="56" w:name="_GoBack"/>
      <w:bookmarkEnd w:id="56"/>
      <w:r>
        <w:t>What is the difference between ORN Road Net Element (ORNELEM) and ORN Segment with Address (ORNSEGAD)?</w:t>
      </w:r>
      <w:bookmarkEnd w:id="53"/>
      <w:bookmarkEnd w:id="54"/>
    </w:p>
    <w:bookmarkEnd w:id="55"/>
    <w:p w14:paraId="6F891F73" w14:textId="77777777" w:rsidR="00A46B11" w:rsidRDefault="00A46B11" w:rsidP="00A46B11">
      <w:pPr>
        <w:pStyle w:val="BodyAccessibleTextMIRB"/>
      </w:pPr>
      <w:r w:rsidRPr="005D7B0C">
        <w:t>OR</w:t>
      </w:r>
      <w:r>
        <w:t xml:space="preserve">NELEM is </w:t>
      </w:r>
      <w:proofErr w:type="gramStart"/>
      <w:r>
        <w:t>a</w:t>
      </w:r>
      <w:proofErr w:type="gramEnd"/>
      <w:r>
        <w:t xml:space="preserve"> LRS data class that locates</w:t>
      </w:r>
      <w:r w:rsidRPr="005D7B0C">
        <w:t xml:space="preserve"> point and line events along a linear segment at distance measures</w:t>
      </w:r>
      <w:r>
        <w:t>.</w:t>
      </w:r>
      <w:r w:rsidRPr="005D7B0C">
        <w:t xml:space="preserve"> </w:t>
      </w:r>
      <w:r>
        <w:t>ORNSEGAD</w:t>
      </w:r>
      <w:r w:rsidRPr="00F759E5">
        <w:t xml:space="preserve"> is a segmented data</w:t>
      </w:r>
      <w:r>
        <w:t xml:space="preserve"> class </w:t>
      </w:r>
      <w:r w:rsidRPr="00F759E5">
        <w:t>derived from the ORN Road Net Element</w:t>
      </w:r>
      <w:r>
        <w:t xml:space="preserve"> and includes fewer attributes</w:t>
      </w:r>
      <w:r w:rsidRPr="00F759E5">
        <w:t>.</w:t>
      </w:r>
    </w:p>
    <w:p w14:paraId="7A887815" w14:textId="77777777" w:rsidR="00A46B11" w:rsidRDefault="00A46B11" w:rsidP="00A46B11">
      <w:pPr>
        <w:pStyle w:val="BodyAccessibleTextMIRB"/>
      </w:pPr>
      <w:r>
        <w:t>Attribute tables included in ORNELEM:</w:t>
      </w:r>
    </w:p>
    <w:p w14:paraId="6073C0D4" w14:textId="77777777" w:rsidR="00A46B11" w:rsidRDefault="00A46B11" w:rsidP="00A46B11">
      <w:pPr>
        <w:pStyle w:val="BulletsMIRB"/>
      </w:pPr>
      <w:r>
        <w:t>ORN_ROAD_NET_ELEMENT_FT</w:t>
      </w:r>
    </w:p>
    <w:p w14:paraId="53B960F4" w14:textId="77777777" w:rsidR="00A46B11" w:rsidRDefault="00A46B11" w:rsidP="00A46B11">
      <w:pPr>
        <w:pStyle w:val="BulletsMIRB"/>
      </w:pPr>
      <w:r>
        <w:t>ADDRESS_INFO</w:t>
      </w:r>
    </w:p>
    <w:p w14:paraId="09C9459D" w14:textId="77777777" w:rsidR="00A46B11" w:rsidRDefault="00A46B11" w:rsidP="00A46B11">
      <w:pPr>
        <w:pStyle w:val="BulletsMIRB"/>
      </w:pPr>
      <w:r>
        <w:t>ALTERNATE_STREET_NAME</w:t>
      </w:r>
    </w:p>
    <w:p w14:paraId="09804AC4" w14:textId="77777777" w:rsidR="00A46B11" w:rsidRDefault="00A46B11" w:rsidP="00A46B11">
      <w:pPr>
        <w:pStyle w:val="BulletsMIRB"/>
      </w:pPr>
      <w:r>
        <w:t>BLOCKED PASSAGE</w:t>
      </w:r>
    </w:p>
    <w:p w14:paraId="19C0F38F" w14:textId="77777777" w:rsidR="00A46B11" w:rsidRDefault="00A46B11" w:rsidP="00A46B11">
      <w:pPr>
        <w:pStyle w:val="BulletsMIRB"/>
      </w:pPr>
      <w:r>
        <w:t>JUNCTION</w:t>
      </w:r>
    </w:p>
    <w:p w14:paraId="1A4C6AD3" w14:textId="77777777" w:rsidR="00A46B11" w:rsidRDefault="00A46B11" w:rsidP="00A46B11">
      <w:pPr>
        <w:pStyle w:val="BulletsMIRB"/>
      </w:pPr>
      <w:r>
        <w:t>JURISDICTION</w:t>
      </w:r>
    </w:p>
    <w:p w14:paraId="00AAEB23" w14:textId="77777777" w:rsidR="00A46B11" w:rsidRDefault="00A46B11" w:rsidP="00A46B11">
      <w:pPr>
        <w:pStyle w:val="BulletsMIRB"/>
      </w:pPr>
      <w:r>
        <w:t>NUMBER_OF_LANES</w:t>
      </w:r>
    </w:p>
    <w:p w14:paraId="380B3FF5" w14:textId="77777777" w:rsidR="00A46B11" w:rsidRDefault="00A46B11" w:rsidP="00A46B11">
      <w:pPr>
        <w:pStyle w:val="BulletsMIRB"/>
      </w:pPr>
      <w:r>
        <w:t>OFFICIAL_STREET_NAME</w:t>
      </w:r>
    </w:p>
    <w:p w14:paraId="22A17439" w14:textId="77777777" w:rsidR="00A46B11" w:rsidRDefault="00A46B11" w:rsidP="00A46B11">
      <w:pPr>
        <w:pStyle w:val="BulletsMIRB"/>
      </w:pPr>
      <w:r>
        <w:t>ROAD_CLASS</w:t>
      </w:r>
    </w:p>
    <w:p w14:paraId="26F461F6" w14:textId="77777777" w:rsidR="00A46B11" w:rsidRDefault="00A46B11" w:rsidP="00A46B11">
      <w:pPr>
        <w:pStyle w:val="BulletsMIRB"/>
      </w:pPr>
      <w:r>
        <w:t>ROAD_NET_ELEMENT_SOURCE</w:t>
      </w:r>
    </w:p>
    <w:p w14:paraId="085ED723" w14:textId="77777777" w:rsidR="00A46B11" w:rsidRDefault="00A46B11" w:rsidP="00A46B11">
      <w:pPr>
        <w:pStyle w:val="BulletsMIRB"/>
      </w:pPr>
      <w:r>
        <w:t>ROUTE_NAME</w:t>
      </w:r>
    </w:p>
    <w:p w14:paraId="3970191B" w14:textId="77777777" w:rsidR="00A46B11" w:rsidRDefault="00A46B11" w:rsidP="00A46B11">
      <w:pPr>
        <w:pStyle w:val="BulletsMIRB"/>
      </w:pPr>
      <w:r>
        <w:t>ROUTE_NUMBER</w:t>
      </w:r>
    </w:p>
    <w:p w14:paraId="1C7FEDEA" w14:textId="77777777" w:rsidR="00A46B11" w:rsidRDefault="00A46B11" w:rsidP="00A46B11">
      <w:pPr>
        <w:pStyle w:val="BulletsMIRB"/>
      </w:pPr>
      <w:r>
        <w:t>SPEED_LIMIT</w:t>
      </w:r>
    </w:p>
    <w:p w14:paraId="72D6D9F6" w14:textId="77777777" w:rsidR="00A46B11" w:rsidRDefault="00A46B11" w:rsidP="00A46B11">
      <w:pPr>
        <w:pStyle w:val="BulletsMIRB"/>
      </w:pPr>
      <w:r>
        <w:t>STREET_NAME_PARSED</w:t>
      </w:r>
    </w:p>
    <w:p w14:paraId="377495CC" w14:textId="77777777" w:rsidR="00A46B11" w:rsidRDefault="00A46B11" w:rsidP="00A46B11">
      <w:pPr>
        <w:pStyle w:val="BulletsMIRB"/>
      </w:pPr>
      <w:r>
        <w:t>STRUCTURE</w:t>
      </w:r>
    </w:p>
    <w:p w14:paraId="0EA38E73" w14:textId="77777777" w:rsidR="00A46B11" w:rsidRDefault="00A46B11" w:rsidP="00A46B11">
      <w:pPr>
        <w:pStyle w:val="BulletsMIRB"/>
      </w:pPr>
      <w:r>
        <w:t>TOLL_POINT</w:t>
      </w:r>
    </w:p>
    <w:p w14:paraId="339C955D" w14:textId="77777777" w:rsidR="00A46B11" w:rsidRDefault="00A46B11" w:rsidP="00A46B11">
      <w:pPr>
        <w:pStyle w:val="BulletsMIRB"/>
      </w:pPr>
      <w:r>
        <w:t>UNDERPASS</w:t>
      </w:r>
    </w:p>
    <w:p w14:paraId="191AE47C" w14:textId="77777777" w:rsidR="00A46B11" w:rsidRDefault="00A46B11" w:rsidP="00A46B11">
      <w:pPr>
        <w:pStyle w:val="BodyAccessibleTextMIRB"/>
      </w:pPr>
      <w:r>
        <w:t>Attributes included in ORNSEGAD:</w:t>
      </w:r>
    </w:p>
    <w:p w14:paraId="37BC1867" w14:textId="77777777" w:rsidR="00A46B11" w:rsidRDefault="00A46B11" w:rsidP="00A46B11">
      <w:pPr>
        <w:pStyle w:val="BulletsMIRB"/>
      </w:pPr>
      <w:r>
        <w:t>ADDRESS_INFO (in separate fields)</w:t>
      </w:r>
    </w:p>
    <w:p w14:paraId="4600F977" w14:textId="77777777" w:rsidR="00A46B11" w:rsidRDefault="00A46B11" w:rsidP="00A46B11">
      <w:pPr>
        <w:pStyle w:val="BulletsMIRB"/>
      </w:pPr>
      <w:r>
        <w:t>ALTERNATE_STREET_NAME</w:t>
      </w:r>
    </w:p>
    <w:p w14:paraId="2E6F201A" w14:textId="77777777" w:rsidR="00A46B11" w:rsidRDefault="00A46B11" w:rsidP="00A46B11">
      <w:pPr>
        <w:pStyle w:val="BulletsMIRB"/>
      </w:pPr>
      <w:r>
        <w:lastRenderedPageBreak/>
        <w:t>DIRECTION_OF_TRAFFIC_FLOW (found in ORNELEM in ORN_ROAD_NET_ELEMENT_FT)</w:t>
      </w:r>
    </w:p>
    <w:p w14:paraId="782F3F10" w14:textId="77777777" w:rsidR="00A46B11" w:rsidRDefault="00A46B11" w:rsidP="00A46B11">
      <w:pPr>
        <w:pStyle w:val="BulletsMIRB"/>
      </w:pPr>
      <w:r>
        <w:t>OFFICIAL_STREET_NAME</w:t>
      </w:r>
    </w:p>
    <w:p w14:paraId="47933CCD" w14:textId="77777777" w:rsidR="00A46B11" w:rsidRDefault="00A46B11" w:rsidP="00A46B11">
      <w:pPr>
        <w:pStyle w:val="BulletsMIRB"/>
      </w:pPr>
      <w:r>
        <w:t>ROAD_CLASS</w:t>
      </w:r>
    </w:p>
    <w:p w14:paraId="76906534" w14:textId="77777777" w:rsidR="00A46B11" w:rsidRDefault="00A46B11" w:rsidP="00A46B11">
      <w:pPr>
        <w:pStyle w:val="BulletsMIRB"/>
      </w:pPr>
      <w:r>
        <w:t>ROAD_NET_ELEMENT_TYPE (found in ORNELEM in ORN_ROAD_NET_ELEMENT_FT)</w:t>
      </w:r>
    </w:p>
    <w:p w14:paraId="1C8768D7" w14:textId="77777777" w:rsidR="00A46B11" w:rsidRDefault="00A46B11" w:rsidP="00A46B11">
      <w:pPr>
        <w:pStyle w:val="BulletsMIRB"/>
      </w:pPr>
      <w:r>
        <w:t>ROUTE_NAME</w:t>
      </w:r>
    </w:p>
    <w:p w14:paraId="11CDB7C8" w14:textId="77777777" w:rsidR="00A46B11" w:rsidRDefault="00A46B11" w:rsidP="00A46B11">
      <w:pPr>
        <w:pStyle w:val="BulletsMIRB"/>
      </w:pPr>
      <w:r>
        <w:t>ROUTE NUMBER</w:t>
      </w:r>
    </w:p>
    <w:p w14:paraId="1C102590" w14:textId="77777777" w:rsidR="00A46B11" w:rsidRDefault="00A46B11" w:rsidP="00A46B11">
      <w:pPr>
        <w:pStyle w:val="BulletsMIRB"/>
      </w:pPr>
      <w:r>
        <w:t>STREET_NAME_PARSED (in separate fields)</w:t>
      </w:r>
    </w:p>
    <w:p w14:paraId="327DB7BE" w14:textId="77777777" w:rsidR="00A46B11" w:rsidRPr="00BA16DE" w:rsidRDefault="00A46B11" w:rsidP="00A46B11">
      <w:pPr>
        <w:pStyle w:val="BodyAccessibleTextMIRB"/>
      </w:pPr>
      <w:r>
        <w:t>For more information please visit the</w:t>
      </w:r>
      <w:r w:rsidRPr="009818E3">
        <w:t xml:space="preserve"> LIO </w:t>
      </w:r>
      <w:r>
        <w:t>m</w:t>
      </w:r>
      <w:r w:rsidRPr="009818E3">
        <w:t xml:space="preserve">etadata </w:t>
      </w:r>
      <w:r>
        <w:t>r</w:t>
      </w:r>
      <w:r w:rsidRPr="009818E3">
        <w:t>ecord</w:t>
      </w:r>
      <w:r>
        <w:t>s</w:t>
      </w:r>
      <w:r w:rsidRPr="009818E3">
        <w:t xml:space="preserve"> for </w:t>
      </w:r>
      <w:hyperlink r:id="rId31" w:history="1">
        <w:r w:rsidRPr="00AD4FAD">
          <w:rPr>
            <w:rStyle w:val="HyperlinkMIRBChar"/>
          </w:rPr>
          <w:t>ORN Road Net Element</w:t>
        </w:r>
      </w:hyperlink>
      <w:r>
        <w:t xml:space="preserve"> </w:t>
      </w:r>
      <w:r w:rsidRPr="00AD4FAD">
        <w:t>(https://www.javacoeapp.lrc.gov.on.ca/geonetwork/srv/en/main.home?uuid=290bfd40-0c8b-46d0-9a6c-0c648d096515)</w:t>
      </w:r>
      <w:r>
        <w:t xml:space="preserve"> and </w:t>
      </w:r>
      <w:hyperlink r:id="rId32" w:history="1">
        <w:r w:rsidRPr="00AD4FAD">
          <w:rPr>
            <w:rStyle w:val="HyperlinkMIRBChar"/>
          </w:rPr>
          <w:t>ORN Segment with Address</w:t>
        </w:r>
      </w:hyperlink>
      <w:r>
        <w:t xml:space="preserve"> (</w:t>
      </w:r>
      <w:r w:rsidRPr="00AD4FAD">
        <w:t>https://www.javacoeapp.lrc.gov.on.ca/geonetwork/srv/en/main.home?uuid=c7c7202d-942d-47dc-bb15-259eb71f2551</w:t>
      </w:r>
      <w:r>
        <w:t>).</w:t>
      </w:r>
    </w:p>
    <w:p w14:paraId="1BFEB0DE" w14:textId="77777777" w:rsidR="00A46B11" w:rsidRDefault="00A46B11" w:rsidP="00A46B11">
      <w:pPr>
        <w:pStyle w:val="Heading2MIRB"/>
      </w:pPr>
      <w:bookmarkStart w:id="57" w:name="_Toc461089253"/>
      <w:bookmarkStart w:id="58" w:name="_Toc2337816"/>
      <w:r>
        <w:t>What is a Linear Reference System (LRS)?</w:t>
      </w:r>
      <w:bookmarkEnd w:id="57"/>
      <w:bookmarkEnd w:id="58"/>
    </w:p>
    <w:p w14:paraId="14D3FB02" w14:textId="77777777" w:rsidR="00A46B11" w:rsidRDefault="00A46B11" w:rsidP="00A46B11">
      <w:pPr>
        <w:pStyle w:val="BodyAccessibleTextMIRB"/>
      </w:pPr>
      <w:r w:rsidRPr="00223C67">
        <w:t>A Linear Reference System (LRS) allows attributes to be assigned to specific positions (distance mea</w:t>
      </w:r>
      <w:r>
        <w:t xml:space="preserve">sures) along a linear segment. </w:t>
      </w:r>
      <w:r w:rsidRPr="00223C67">
        <w:t>Attributes are stored in separate tables and linked to the geometry through a unique ID.</w:t>
      </w:r>
    </w:p>
    <w:p w14:paraId="235144B5" w14:textId="77777777" w:rsidR="00A46B11" w:rsidRPr="00AD4FAD" w:rsidRDefault="00A46B11" w:rsidP="00A46B11">
      <w:pPr>
        <w:pStyle w:val="BodyAccessibleTextMIRB"/>
      </w:pPr>
      <w:r w:rsidRPr="00223C67">
        <w:t xml:space="preserve">For additional information on Linear Referencing visit ESRI’s ArcGIS Resources: </w:t>
      </w:r>
      <w:hyperlink r:id="rId33" w:anchor="//003900000001000000" w:history="1">
        <w:r w:rsidRPr="00AD4FAD">
          <w:rPr>
            <w:rStyle w:val="HyperlinkMIRBChar"/>
          </w:rPr>
          <w:t>What is linear referencing?</w:t>
        </w:r>
      </w:hyperlink>
      <w:r w:rsidRPr="00AD4FAD">
        <w:t xml:space="preserve"> (http://resources.arcgis.com/en/help/main/10.1/index.html#//003900000001000000)</w:t>
      </w:r>
    </w:p>
    <w:p w14:paraId="7FC5AA71" w14:textId="77777777" w:rsidR="00A46B11" w:rsidRDefault="00A46B11" w:rsidP="00A46B11">
      <w:pPr>
        <w:pStyle w:val="Heading2MIRB"/>
      </w:pPr>
      <w:bookmarkStart w:id="59" w:name="_Toc461089254"/>
      <w:bookmarkStart w:id="60" w:name="_Toc2337817"/>
      <w:r>
        <w:t>Where are the attribute tables for the ORN_ROAD_NET_ELEMENT data class?</w:t>
      </w:r>
      <w:bookmarkEnd w:id="59"/>
      <w:bookmarkEnd w:id="60"/>
    </w:p>
    <w:p w14:paraId="5D28B752" w14:textId="77777777" w:rsidR="00A46B11" w:rsidRDefault="00A46B11" w:rsidP="00A46B11">
      <w:pPr>
        <w:pStyle w:val="BodyAccessibleTextMIRB"/>
      </w:pPr>
      <w:r w:rsidRPr="008E6853">
        <w:t xml:space="preserve">If </w:t>
      </w:r>
      <w:r>
        <w:t xml:space="preserve">downloading data through the </w:t>
      </w:r>
      <w:hyperlink r:id="rId34" w:history="1">
        <w:r w:rsidRPr="00AD4FAD">
          <w:rPr>
            <w:rStyle w:val="HyperlinkMIRBChar"/>
          </w:rPr>
          <w:t>LIO Metadata Management Tool</w:t>
        </w:r>
      </w:hyperlink>
      <w:r w:rsidRPr="00AD4FAD">
        <w:rPr>
          <w:rStyle w:val="HyperlinkMIRBChar"/>
        </w:rPr>
        <w:t xml:space="preserve"> </w:t>
      </w:r>
      <w:r w:rsidRPr="00AD4FAD">
        <w:t>(https://www.javacoeapp.lrc.gov.on.ca/geonetwork/srv/en/main.home?uuid=290bfd40-0c8b-46d0-9a6c-0c648d096515),</w:t>
      </w:r>
      <w:r>
        <w:t xml:space="preserve"> the attribute tables are provided.</w:t>
      </w:r>
    </w:p>
    <w:p w14:paraId="7E0DB1CE" w14:textId="77777777" w:rsidR="00A46B11" w:rsidRDefault="00A46B11" w:rsidP="00A46B11">
      <w:pPr>
        <w:pStyle w:val="BodyAccessibleTextMIRB"/>
        <w:spacing w:after="0"/>
        <w:jc w:val="center"/>
      </w:pPr>
      <w:r w:rsidRPr="00BA16DE">
        <w:rPr>
          <w:noProof/>
          <w:lang w:eastAsia="en-CA"/>
        </w:rPr>
        <w:lastRenderedPageBreak/>
        <w:drawing>
          <wp:inline distT="0" distB="0" distL="0" distR="0" wp14:anchorId="75655656" wp14:editId="4BAE1FF2">
            <wp:extent cx="4067033" cy="3056437"/>
            <wp:effectExtent l="0" t="0" r="0" b="0"/>
            <wp:docPr id="52" name="Picture 52" descr="Screen capture of Metadata Management Tool showing metadata records and download option for ORN data classes." title="Downloading Ontario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50"/>
                    <a:stretch/>
                  </pic:blipFill>
                  <pic:spPr bwMode="auto">
                    <a:xfrm>
                      <a:off x="0" y="0"/>
                      <a:ext cx="4084078" cy="3069246"/>
                    </a:xfrm>
                    <a:prstGeom prst="rect">
                      <a:avLst/>
                    </a:prstGeom>
                    <a:noFill/>
                    <a:ln>
                      <a:noFill/>
                    </a:ln>
                    <a:extLst>
                      <a:ext uri="{53640926-AAD7-44D8-BBD7-CCE9431645EC}">
                        <a14:shadowObscured xmlns:a14="http://schemas.microsoft.com/office/drawing/2010/main"/>
                      </a:ext>
                    </a:extLst>
                  </pic:spPr>
                </pic:pic>
              </a:graphicData>
            </a:graphic>
          </wp:inline>
        </w:drawing>
      </w:r>
    </w:p>
    <w:p w14:paraId="6E6B370D" w14:textId="7D9B77FC" w:rsidR="00A46B11" w:rsidRPr="00900AD6" w:rsidRDefault="00A46B11" w:rsidP="00A46B11">
      <w:pPr>
        <w:pStyle w:val="Caption"/>
      </w:pPr>
      <w:bookmarkStart w:id="61" w:name="_Toc461088166"/>
      <w:bookmarkStart w:id="62" w:name="_Toc2337844"/>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7</w:t>
      </w:r>
      <w:r w:rsidR="00E12C5E">
        <w:rPr>
          <w:noProof/>
        </w:rPr>
        <w:fldChar w:fldCharType="end"/>
      </w:r>
      <w:r>
        <w:t>: Attribute tables included through LIO Metadata Management Tool</w:t>
      </w:r>
      <w:bookmarkEnd w:id="61"/>
      <w:bookmarkEnd w:id="62"/>
    </w:p>
    <w:p w14:paraId="222BDA72" w14:textId="77777777" w:rsidR="00A46B11" w:rsidRDefault="00A46B11" w:rsidP="00A46B11">
      <w:pPr>
        <w:pStyle w:val="BodyAccessibleTextMIRB"/>
      </w:pPr>
      <w:r>
        <w:t>Ontario Geospatial Data Exchange (OGDE) members must select</w:t>
      </w:r>
      <w:r w:rsidRPr="008E6853">
        <w:t xml:space="preserve"> ‘Inclu</w:t>
      </w:r>
      <w:r>
        <w:t xml:space="preserve">de Related Tables’ when ordering data from LIO Data Warehouse. When you reach the </w:t>
      </w:r>
      <w:r w:rsidRPr="00BA16DE">
        <w:rPr>
          <w:b/>
        </w:rPr>
        <w:t>Select Data</w:t>
      </w:r>
      <w:r>
        <w:t xml:space="preserve"> tab make sure ‘Include Related Tables’ is checked.</w:t>
      </w:r>
    </w:p>
    <w:p w14:paraId="07681079" w14:textId="77777777" w:rsidR="00A46B11" w:rsidRDefault="00A46B11" w:rsidP="00A46B11">
      <w:pPr>
        <w:pStyle w:val="BodyAccessibleTextMIRB"/>
        <w:spacing w:after="0"/>
        <w:jc w:val="center"/>
      </w:pPr>
      <w:r w:rsidRPr="00BA16DE">
        <w:rPr>
          <w:noProof/>
          <w:lang w:eastAsia="en-CA"/>
        </w:rPr>
        <w:drawing>
          <wp:inline distT="0" distB="0" distL="0" distR="0" wp14:anchorId="720C7521" wp14:editId="62F67A9B">
            <wp:extent cx="2421998" cy="3070747"/>
            <wp:effectExtent l="0" t="0" r="0" b="0"/>
            <wp:docPr id="54" name="Picture 54" descr="Screen capture of Select Data Panel when ordering data from LIO Data Warehouse, highlighting the Include Related Tables checkbox." title="Include Related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_dld_checkbox_sma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19765" cy="3067915"/>
                    </a:xfrm>
                    <a:prstGeom prst="rect">
                      <a:avLst/>
                    </a:prstGeom>
                  </pic:spPr>
                </pic:pic>
              </a:graphicData>
            </a:graphic>
          </wp:inline>
        </w:drawing>
      </w:r>
    </w:p>
    <w:p w14:paraId="3E4CA941" w14:textId="4048615C" w:rsidR="00A46B11" w:rsidRDefault="00A46B11" w:rsidP="00A46B11">
      <w:pPr>
        <w:pStyle w:val="Caption"/>
      </w:pPr>
      <w:bookmarkStart w:id="63" w:name="_Toc461088167"/>
      <w:bookmarkStart w:id="64" w:name="_Toc2337845"/>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8</w:t>
      </w:r>
      <w:r w:rsidR="00E12C5E">
        <w:rPr>
          <w:noProof/>
        </w:rPr>
        <w:fldChar w:fldCharType="end"/>
      </w:r>
      <w:r>
        <w:t xml:space="preserve">: Check 'Include Related Tables' when </w:t>
      </w:r>
      <w:r w:rsidRPr="00900AD6">
        <w:t>ordering</w:t>
      </w:r>
      <w:r>
        <w:t xml:space="preserve"> LIO data</w:t>
      </w:r>
      <w:bookmarkEnd w:id="63"/>
      <w:bookmarkEnd w:id="64"/>
    </w:p>
    <w:p w14:paraId="1E05FE67" w14:textId="77777777" w:rsidR="00A46B11" w:rsidRDefault="00A46B11" w:rsidP="00A46B11">
      <w:pPr>
        <w:pStyle w:val="Heading2MIRB"/>
      </w:pPr>
      <w:bookmarkStart w:id="65" w:name="_Toc461089255"/>
      <w:bookmarkStart w:id="66" w:name="_Toc2337818"/>
      <w:r>
        <w:lastRenderedPageBreak/>
        <w:t>Why can’t I see ORN attributes like Speed Limit or Road Class in ArcMap?</w:t>
      </w:r>
      <w:bookmarkEnd w:id="65"/>
      <w:bookmarkEnd w:id="66"/>
    </w:p>
    <w:p w14:paraId="66FD7C73" w14:textId="77777777" w:rsidR="00A46B11" w:rsidRDefault="00A46B11" w:rsidP="00A46B11">
      <w:pPr>
        <w:pStyle w:val="BodyAccessibleTextMIRB"/>
        <w:keepLines w:val="0"/>
      </w:pPr>
      <w:r w:rsidRPr="00BA16DE">
        <w:t>Some attributes, like Speed Limit, are only available in ORN Road Net Element (</w:t>
      </w:r>
      <w:r>
        <w:t xml:space="preserve">see </w:t>
      </w:r>
      <w:hyperlink w:anchor="FAQ1" w:history="1">
        <w:r w:rsidRPr="00AD4FAD">
          <w:rPr>
            <w:rStyle w:val="HyperlinkMIRBChar"/>
          </w:rPr>
          <w:t>What is the difference between ORN Road Net Element and ORN Segment with Address?</w:t>
        </w:r>
      </w:hyperlink>
      <w:r w:rsidRPr="00BA16DE">
        <w:t>). ORN attribute tables will not draw in ESRI’s ArcMap unless they are displayed as Route Events.</w:t>
      </w:r>
      <w:r w:rsidRPr="00CC50D7">
        <w:t xml:space="preserve">  Route </w:t>
      </w:r>
      <w:r>
        <w:t>E</w:t>
      </w:r>
      <w:r w:rsidRPr="00CC50D7">
        <w:t xml:space="preserve">vents are created from the event (attribute) tables using distance measures.  In the ORN the measures are FROM_MEASURE and TO_MEASURE for line events and AT_MEASURE for point events.  Measures and an identifier called ROAD_NET_ELEMENT_ID locate the events on the geometry.  </w:t>
      </w:r>
      <w:r>
        <w:t xml:space="preserve">Once displayed the Route Event is like any other layer and can be symbolized and analyzed.  </w:t>
      </w:r>
      <w:r w:rsidRPr="00CC50D7">
        <w:t xml:space="preserve">In ORNELEM, most route events can be displayed using Display Route Events. To display </w:t>
      </w:r>
      <w:r>
        <w:t>ORN_</w:t>
      </w:r>
      <w:r w:rsidRPr="00CC50D7">
        <w:t>JUNCTION use Display XY Data (explained below).</w:t>
      </w:r>
    </w:p>
    <w:p w14:paraId="259C291C" w14:textId="77777777" w:rsidR="00A46B11" w:rsidRPr="00A523E1" w:rsidRDefault="00A46B11" w:rsidP="00A46B11">
      <w:pPr>
        <w:pStyle w:val="BodyAccessibleTextMIRB"/>
      </w:pPr>
      <w:r>
        <w:t>For more information on which attributes are available in each data class, visit the</w:t>
      </w:r>
      <w:r w:rsidRPr="009818E3">
        <w:t xml:space="preserve"> LIO </w:t>
      </w:r>
      <w:r>
        <w:t>m</w:t>
      </w:r>
      <w:r w:rsidRPr="009818E3">
        <w:t xml:space="preserve">etadata </w:t>
      </w:r>
      <w:r>
        <w:t>r</w:t>
      </w:r>
      <w:r w:rsidRPr="009818E3">
        <w:t>ecord</w:t>
      </w:r>
      <w:r>
        <w:t>s</w:t>
      </w:r>
      <w:r w:rsidRPr="009818E3">
        <w:t xml:space="preserve"> for </w:t>
      </w:r>
      <w:hyperlink r:id="rId37" w:history="1">
        <w:r w:rsidRPr="00AD4FAD">
          <w:rPr>
            <w:rStyle w:val="HyperlinkMIRBChar"/>
          </w:rPr>
          <w:t>ORN Road Net Element</w:t>
        </w:r>
      </w:hyperlink>
      <w:r>
        <w:t xml:space="preserve"> (</w:t>
      </w:r>
      <w:r w:rsidRPr="005A1953">
        <w:t>https://www.javacoeapp.lrc.gov.on.ca/geonetwork/srv/en/main.home?uuid=290bfd40-0c8b-46d0-9a6c-0c648d096515</w:t>
      </w:r>
      <w:r>
        <w:t xml:space="preserve">) and </w:t>
      </w:r>
      <w:hyperlink r:id="rId38" w:history="1">
        <w:r w:rsidRPr="00AD4FAD">
          <w:rPr>
            <w:rStyle w:val="HyperlinkMIRBChar"/>
          </w:rPr>
          <w:t>ORN Segment with Address</w:t>
        </w:r>
      </w:hyperlink>
      <w:r>
        <w:t xml:space="preserve"> (</w:t>
      </w:r>
      <w:r w:rsidRPr="005A1953">
        <w:t>https://www.javacoeapp.lrc.gov.on.ca/geonetwork/srv/en/main.home?uuid=c7c7202d-942d-47dc-bb15-259eb71f2551</w:t>
      </w:r>
      <w:r>
        <w:t>).</w:t>
      </w:r>
    </w:p>
    <w:p w14:paraId="72E1EF23" w14:textId="77777777" w:rsidR="00A46B11" w:rsidRPr="00CC50D7" w:rsidRDefault="00A46B11" w:rsidP="00A46B11">
      <w:pPr>
        <w:pStyle w:val="BodyAccessibleTextMIRB"/>
      </w:pPr>
      <w:r>
        <w:t xml:space="preserve">For additional information on Route Events visit ESRI’s ArcGIS Resources: </w:t>
      </w:r>
      <w:hyperlink r:id="rId39" w:history="1">
        <w:r w:rsidRPr="005A1953">
          <w:rPr>
            <w:rStyle w:val="HyperlinkMIRBChar"/>
          </w:rPr>
          <w:t>An overview of displaying and querying route events</w:t>
        </w:r>
      </w:hyperlink>
      <w:r>
        <w:t xml:space="preserve"> (</w:t>
      </w:r>
      <w:r w:rsidRPr="005A1953">
        <w:t>http://desktop.arcgis.com/en/desktop/latest/guide-books/linear-referencing/an-overview-of-displaying-and-querying-route-event.htm</w:t>
      </w:r>
      <w:r>
        <w:t>).</w:t>
      </w:r>
    </w:p>
    <w:p w14:paraId="609FF4FE" w14:textId="77777777" w:rsidR="00A46B11" w:rsidRDefault="00A46B11" w:rsidP="00A46B11">
      <w:pPr>
        <w:pStyle w:val="Heading2MIRB"/>
      </w:pPr>
      <w:bookmarkStart w:id="67" w:name="_Toc461089256"/>
      <w:bookmarkStart w:id="68" w:name="_Toc2337819"/>
      <w:r>
        <w:t>How do I display ORN Route Events in ArcMap?</w:t>
      </w:r>
      <w:bookmarkEnd w:id="67"/>
      <w:bookmarkEnd w:id="68"/>
    </w:p>
    <w:p w14:paraId="7386A809" w14:textId="77777777" w:rsidR="00A46B11" w:rsidRPr="00223C67" w:rsidRDefault="00A46B11" w:rsidP="00A46B11">
      <w:pPr>
        <w:pStyle w:val="BodyAccessibleTextMIRB"/>
      </w:pPr>
      <w:r w:rsidRPr="00814F65">
        <w:t>To display</w:t>
      </w:r>
      <w:r w:rsidRPr="00223C67">
        <w:t xml:space="preserve"> ORN route events in ArcMap (version 10.1):</w:t>
      </w:r>
    </w:p>
    <w:p w14:paraId="0FE95377" w14:textId="77777777" w:rsidR="00A46B11" w:rsidRDefault="00A46B11" w:rsidP="00A46B11">
      <w:pPr>
        <w:pStyle w:val="NumberedListMIRB"/>
      </w:pPr>
      <w:r>
        <w:t>Add the ORN_ROAD_NET_ELEMENT feature class to the Table of Contents (TOC)</w:t>
      </w:r>
    </w:p>
    <w:p w14:paraId="0533A8D1" w14:textId="77777777" w:rsidR="00A46B11" w:rsidRDefault="00A46B11" w:rsidP="00A46B11">
      <w:pPr>
        <w:pStyle w:val="NumberedListMIRB"/>
      </w:pPr>
      <w:r>
        <w:t>Add an event table, e.g. ROAD_CLASS</w:t>
      </w:r>
    </w:p>
    <w:p w14:paraId="29E01053" w14:textId="77777777" w:rsidR="00A46B11" w:rsidRDefault="00A46B11" w:rsidP="00A46B11">
      <w:pPr>
        <w:pStyle w:val="NumberedListMIRB"/>
      </w:pPr>
      <w:r>
        <w:t>In the TOC ‘List by Source’ tab, right-click on the ROAD_CLASS event table and select ‘Display Route Events’. A dialog box opens.</w:t>
      </w:r>
    </w:p>
    <w:p w14:paraId="13DF150D" w14:textId="77777777" w:rsidR="00A46B11" w:rsidRDefault="00A46B11" w:rsidP="00A46B11">
      <w:pPr>
        <w:pStyle w:val="NumberedListMIRB"/>
        <w:numPr>
          <w:ilvl w:val="1"/>
          <w:numId w:val="19"/>
        </w:numPr>
      </w:pPr>
      <w:r>
        <w:lastRenderedPageBreak/>
        <w:t>Route Reference: ORN_ROAD_NET_ELEMENT</w:t>
      </w:r>
    </w:p>
    <w:p w14:paraId="70373F7A" w14:textId="77777777" w:rsidR="00A46B11" w:rsidRDefault="00A46B11" w:rsidP="00A46B11">
      <w:pPr>
        <w:pStyle w:val="NumberedListMIRB"/>
        <w:numPr>
          <w:ilvl w:val="1"/>
          <w:numId w:val="19"/>
        </w:numPr>
      </w:pPr>
      <w:r>
        <w:t>Route Identifier: OGF_ID (or FMF_OBJECT_ID, depending on data vintage)</w:t>
      </w:r>
    </w:p>
    <w:p w14:paraId="128B2E86" w14:textId="77777777" w:rsidR="00A46B11" w:rsidRDefault="00A46B11" w:rsidP="00A46B11">
      <w:pPr>
        <w:pStyle w:val="NumberedListMIRB"/>
        <w:numPr>
          <w:ilvl w:val="1"/>
          <w:numId w:val="19"/>
        </w:numPr>
      </w:pPr>
      <w:r>
        <w:t>Event Table: ROAD_CLASS</w:t>
      </w:r>
    </w:p>
    <w:p w14:paraId="00848042" w14:textId="77777777" w:rsidR="00A46B11" w:rsidRDefault="00A46B11" w:rsidP="00A46B11">
      <w:pPr>
        <w:pStyle w:val="NumberedListMIRB"/>
        <w:numPr>
          <w:ilvl w:val="1"/>
          <w:numId w:val="19"/>
        </w:numPr>
      </w:pPr>
      <w:r>
        <w:t>Route Identifier: ROAD_NET_ELEMENT_ID</w:t>
      </w:r>
    </w:p>
    <w:p w14:paraId="76391294" w14:textId="77777777" w:rsidR="00A46B11" w:rsidRDefault="00A46B11" w:rsidP="00A46B11">
      <w:pPr>
        <w:pStyle w:val="NumberedListMIRB"/>
        <w:numPr>
          <w:ilvl w:val="1"/>
          <w:numId w:val="19"/>
        </w:numPr>
      </w:pPr>
      <w:r>
        <w:t xml:space="preserve">Choose Point or Line Events.  E.g. ROAD_CLASS is Line; for points select AT_MEASURE </w:t>
      </w:r>
    </w:p>
    <w:p w14:paraId="068AB739" w14:textId="77777777" w:rsidR="00A46B11" w:rsidRDefault="00A46B11" w:rsidP="00A46B11">
      <w:pPr>
        <w:pStyle w:val="NumberedListMIRB"/>
        <w:numPr>
          <w:ilvl w:val="2"/>
          <w:numId w:val="19"/>
        </w:numPr>
      </w:pPr>
      <w:r>
        <w:t>From-Measure: FROM_MEASURE</w:t>
      </w:r>
    </w:p>
    <w:p w14:paraId="12A3C3AD" w14:textId="77777777" w:rsidR="00A46B11" w:rsidRDefault="00A46B11" w:rsidP="00A46B11">
      <w:pPr>
        <w:pStyle w:val="NumberedListMIRB"/>
        <w:numPr>
          <w:ilvl w:val="2"/>
          <w:numId w:val="19"/>
        </w:numPr>
      </w:pPr>
      <w:r>
        <w:t>To-Measure: TO_MEASURE Offset: &lt;None&gt;</w:t>
      </w:r>
    </w:p>
    <w:p w14:paraId="2F967FA4" w14:textId="77777777" w:rsidR="00A46B11" w:rsidRDefault="00A46B11" w:rsidP="00A46B11">
      <w:pPr>
        <w:pStyle w:val="NumberedListMIRB"/>
      </w:pPr>
      <w:r>
        <w:t>Click OK. A new layer appears which can be symbolized, queried, and updated as if it was any other feature class.</w:t>
      </w:r>
    </w:p>
    <w:p w14:paraId="3BAB8E78" w14:textId="77777777" w:rsidR="00A46B11" w:rsidRDefault="00A46B11" w:rsidP="00A46B11">
      <w:pPr>
        <w:pStyle w:val="BodyAccessibleTextMIRB"/>
        <w:keepNext/>
        <w:spacing w:after="0"/>
        <w:jc w:val="center"/>
      </w:pPr>
      <w:r w:rsidRPr="006E580E">
        <w:rPr>
          <w:noProof/>
          <w:lang w:eastAsia="en-CA"/>
        </w:rPr>
        <w:drawing>
          <wp:inline distT="0" distB="0" distL="0" distR="0" wp14:anchorId="24CA83D2" wp14:editId="082FDE44">
            <wp:extent cx="2975212" cy="4113908"/>
            <wp:effectExtent l="0" t="0" r="0" b="1270"/>
            <wp:docPr id="55" name="Picture 55" descr="Screen capture of the Display Route Events command and options for ORN events." title="Display Route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978002" cy="4117765"/>
                    </a:xfrm>
                    <a:prstGeom prst="rect">
                      <a:avLst/>
                    </a:prstGeom>
                  </pic:spPr>
                </pic:pic>
              </a:graphicData>
            </a:graphic>
          </wp:inline>
        </w:drawing>
      </w:r>
    </w:p>
    <w:p w14:paraId="3F856DE8" w14:textId="1EFAFDE1" w:rsidR="00A46B11" w:rsidRDefault="00A46B11" w:rsidP="00A46B11">
      <w:pPr>
        <w:pStyle w:val="Caption"/>
      </w:pPr>
      <w:bookmarkStart w:id="69" w:name="_Toc461088168"/>
      <w:bookmarkStart w:id="70" w:name="_Toc2337846"/>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9</w:t>
      </w:r>
      <w:r w:rsidR="00E12C5E">
        <w:rPr>
          <w:noProof/>
        </w:rPr>
        <w:fldChar w:fldCharType="end"/>
      </w:r>
      <w:r>
        <w:t>: ArcMap's Display Route Events</w:t>
      </w:r>
      <w:bookmarkEnd w:id="69"/>
      <w:bookmarkEnd w:id="70"/>
    </w:p>
    <w:p w14:paraId="7CD62EBA" w14:textId="77777777" w:rsidR="00A46B11" w:rsidRPr="0068465D" w:rsidRDefault="00A46B11" w:rsidP="00A46B11">
      <w:pPr>
        <w:pStyle w:val="BodyAccessibleTextMIRB"/>
        <w:sectPr w:rsidR="00A46B11" w:rsidRPr="0068465D" w:rsidSect="00585B40">
          <w:pgSz w:w="12240" w:h="15840"/>
          <w:pgMar w:top="1440" w:right="1440" w:bottom="1440" w:left="1440" w:header="432" w:footer="720" w:gutter="0"/>
          <w:cols w:space="720"/>
          <w:docGrid w:linePitch="360"/>
        </w:sectPr>
      </w:pPr>
    </w:p>
    <w:p w14:paraId="3FCB806B" w14:textId="77777777" w:rsidR="00A46B11" w:rsidRDefault="00A46B11" w:rsidP="00A46B11">
      <w:pPr>
        <w:pStyle w:val="Heading2MIRB"/>
      </w:pPr>
      <w:bookmarkStart w:id="71" w:name="_Toc461089257"/>
      <w:bookmarkStart w:id="72" w:name="_Toc2337820"/>
      <w:r>
        <w:lastRenderedPageBreak/>
        <w:t>How do I display the ORN_JUNCTION table in ArcMap?</w:t>
      </w:r>
      <w:bookmarkEnd w:id="71"/>
      <w:bookmarkEnd w:id="72"/>
    </w:p>
    <w:p w14:paraId="7D0A639B" w14:textId="77777777" w:rsidR="00A46B11" w:rsidRPr="00223C67" w:rsidRDefault="00A46B11" w:rsidP="00A46B11">
      <w:pPr>
        <w:pStyle w:val="BodyAccessibleTextMIRB"/>
      </w:pPr>
      <w:r>
        <w:t>The ORN_</w:t>
      </w:r>
      <w:r w:rsidRPr="00223C67">
        <w:t>JUNCTION</w:t>
      </w:r>
      <w:r>
        <w:t xml:space="preserve"> table</w:t>
      </w:r>
      <w:r w:rsidRPr="00223C67">
        <w:t xml:space="preserve"> uses x and y coordinates instead of d</w:t>
      </w:r>
      <w:r>
        <w:t>istance measures for positions.</w:t>
      </w:r>
    </w:p>
    <w:p w14:paraId="129C303D" w14:textId="77777777" w:rsidR="00A46B11" w:rsidRPr="00223C67" w:rsidRDefault="00A46B11" w:rsidP="00A46B11">
      <w:pPr>
        <w:pStyle w:val="BodyAccessibleTextMIRB"/>
      </w:pPr>
      <w:r w:rsidRPr="00223C67">
        <w:t>To display Junctions in ArcMap (version 10.1):</w:t>
      </w:r>
    </w:p>
    <w:p w14:paraId="0CF3629D" w14:textId="77777777" w:rsidR="00A46B11" w:rsidRDefault="00A46B11" w:rsidP="00A46B11">
      <w:pPr>
        <w:pStyle w:val="NumberedListMIRB"/>
        <w:numPr>
          <w:ilvl w:val="0"/>
          <w:numId w:val="29"/>
        </w:numPr>
      </w:pPr>
      <w:r>
        <w:t>Add the ORN_ROAD_NET_ELEMENT feature class to the Table of Contents (TOC)</w:t>
      </w:r>
    </w:p>
    <w:p w14:paraId="701ADB54" w14:textId="77777777" w:rsidR="00A46B11" w:rsidRDefault="00A46B11" w:rsidP="00A46B11">
      <w:pPr>
        <w:pStyle w:val="NumberedListMIRB"/>
      </w:pPr>
      <w:r>
        <w:t>Add the JUNCTION event table</w:t>
      </w:r>
    </w:p>
    <w:p w14:paraId="515D0B7E" w14:textId="77777777" w:rsidR="00A46B11" w:rsidRDefault="00A46B11" w:rsidP="00A46B11">
      <w:pPr>
        <w:pStyle w:val="NumberedListMIRB"/>
      </w:pPr>
      <w:r>
        <w:t>In the TOC ‘List by Source’ tab, right-click on the JUNCTION event table and select ‘Display XY Data’.  A dialog box opens.</w:t>
      </w:r>
    </w:p>
    <w:p w14:paraId="798EC2DA" w14:textId="77777777" w:rsidR="00A46B11" w:rsidRDefault="00A46B11" w:rsidP="00A46B11">
      <w:pPr>
        <w:pStyle w:val="NumberedListMIRB"/>
        <w:numPr>
          <w:ilvl w:val="1"/>
          <w:numId w:val="19"/>
        </w:numPr>
      </w:pPr>
      <w:r>
        <w:t>X Field: LONGITUDE_DECIMAL_DEGREES</w:t>
      </w:r>
    </w:p>
    <w:p w14:paraId="74D61C7A" w14:textId="77777777" w:rsidR="00A46B11" w:rsidRDefault="00A46B11" w:rsidP="00A46B11">
      <w:pPr>
        <w:pStyle w:val="NumberedListMIRB"/>
        <w:numPr>
          <w:ilvl w:val="1"/>
          <w:numId w:val="19"/>
        </w:numPr>
      </w:pPr>
      <w:r>
        <w:t>Y Field: LATITUDE_DECIMAL_DEGREES</w:t>
      </w:r>
    </w:p>
    <w:p w14:paraId="550F7B1E" w14:textId="77777777" w:rsidR="00A46B11" w:rsidRDefault="00A46B11" w:rsidP="00A46B11">
      <w:pPr>
        <w:pStyle w:val="NumberedListMIRB"/>
        <w:numPr>
          <w:ilvl w:val="1"/>
          <w:numId w:val="19"/>
        </w:numPr>
      </w:pPr>
      <w:r>
        <w:t>Z Field: &lt;None&gt;</w:t>
      </w:r>
    </w:p>
    <w:p w14:paraId="4DF2FF0C" w14:textId="77777777" w:rsidR="00A46B11" w:rsidRDefault="00A46B11" w:rsidP="00A46B11">
      <w:pPr>
        <w:pStyle w:val="NumberedListMIRB"/>
        <w:numPr>
          <w:ilvl w:val="1"/>
          <w:numId w:val="19"/>
        </w:numPr>
      </w:pPr>
      <w:r>
        <w:t>Coordinate System Description: Geographic Coordinate System: Name: GCS_North_American_1983</w:t>
      </w:r>
    </w:p>
    <w:p w14:paraId="7E2F3E55" w14:textId="77777777" w:rsidR="00A46B11" w:rsidRPr="0068465D" w:rsidRDefault="00A46B11" w:rsidP="00A46B11">
      <w:pPr>
        <w:pStyle w:val="NumberedListMIRB"/>
        <w:spacing w:after="0"/>
      </w:pPr>
      <w:r>
        <w:t>Click OK. Junction points will appear at ends of linear segments, suitable for symbolizing and analysis.</w:t>
      </w:r>
    </w:p>
    <w:p w14:paraId="75772DF3" w14:textId="77777777" w:rsidR="00A46B11" w:rsidRDefault="00A46B11" w:rsidP="00A46B11">
      <w:pPr>
        <w:pStyle w:val="BodyAccessibleTextMIRB"/>
        <w:spacing w:after="0"/>
        <w:jc w:val="center"/>
      </w:pPr>
      <w:r w:rsidRPr="00BA16DE">
        <w:rPr>
          <w:noProof/>
          <w:lang w:eastAsia="en-CA"/>
        </w:rPr>
        <w:drawing>
          <wp:inline distT="0" distB="0" distL="0" distR="0" wp14:anchorId="2F6E9B6A" wp14:editId="414CFAA3">
            <wp:extent cx="2434856" cy="3805647"/>
            <wp:effectExtent l="0" t="0" r="3810" b="4445"/>
            <wp:docPr id="56" name="Picture 56" descr="Screen capture of the Display XY Data command and options for ORN_JUNCTION." title="Display XY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36543" cy="3808283"/>
                    </a:xfrm>
                    <a:prstGeom prst="rect">
                      <a:avLst/>
                    </a:prstGeom>
                  </pic:spPr>
                </pic:pic>
              </a:graphicData>
            </a:graphic>
          </wp:inline>
        </w:drawing>
      </w:r>
    </w:p>
    <w:p w14:paraId="782AB2D8" w14:textId="4C2970E9" w:rsidR="00A46B11" w:rsidRDefault="00A46B11" w:rsidP="00A46B11">
      <w:pPr>
        <w:pStyle w:val="Caption"/>
      </w:pPr>
      <w:bookmarkStart w:id="73" w:name="_Toc461088169"/>
      <w:bookmarkStart w:id="74" w:name="_Toc2337847"/>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10</w:t>
      </w:r>
      <w:r w:rsidR="00E12C5E">
        <w:rPr>
          <w:noProof/>
        </w:rPr>
        <w:fldChar w:fldCharType="end"/>
      </w:r>
      <w:r>
        <w:t>: ArcMap's Display XY Data</w:t>
      </w:r>
      <w:bookmarkEnd w:id="73"/>
      <w:bookmarkEnd w:id="74"/>
    </w:p>
    <w:p w14:paraId="191BF425" w14:textId="77777777" w:rsidR="00A46B11" w:rsidRDefault="00A46B11" w:rsidP="00A46B11">
      <w:pPr>
        <w:pStyle w:val="BodyAccessibleTextMIRB"/>
        <w:sectPr w:rsidR="00A46B11" w:rsidSect="00585B40">
          <w:pgSz w:w="12240" w:h="15840"/>
          <w:pgMar w:top="1008" w:right="1440" w:bottom="1008" w:left="1440" w:header="432" w:footer="720" w:gutter="0"/>
          <w:cols w:space="720"/>
          <w:docGrid w:linePitch="360"/>
        </w:sectPr>
      </w:pPr>
    </w:p>
    <w:p w14:paraId="6071E3AA" w14:textId="77777777" w:rsidR="00A46B11" w:rsidRDefault="00A46B11" w:rsidP="00A46B11">
      <w:pPr>
        <w:pStyle w:val="Heading2MIRB"/>
      </w:pPr>
      <w:bookmarkStart w:id="75" w:name="_Toc461089258"/>
      <w:bookmarkStart w:id="76" w:name="_Toc2337821"/>
      <w:r>
        <w:lastRenderedPageBreak/>
        <w:t>How do I join ORN tables or event layers</w:t>
      </w:r>
      <w:bookmarkEnd w:id="75"/>
      <w:r>
        <w:t>?</w:t>
      </w:r>
      <w:bookmarkEnd w:id="76"/>
    </w:p>
    <w:p w14:paraId="0C37E1C1" w14:textId="77777777" w:rsidR="00A46B11" w:rsidRDefault="00A46B11" w:rsidP="00A46B11">
      <w:pPr>
        <w:pStyle w:val="BodyAccessibleTextMIRB"/>
      </w:pPr>
      <w:r w:rsidRPr="00BA16DE">
        <w:t>To create a simple join using ORNELEM event tables or route events in ArcMap (version 10.1):</w:t>
      </w:r>
    </w:p>
    <w:p w14:paraId="56DC594B" w14:textId="77777777" w:rsidR="00A46B11" w:rsidRDefault="00A46B11" w:rsidP="00A46B11">
      <w:pPr>
        <w:pStyle w:val="NumberedListMIRB"/>
        <w:numPr>
          <w:ilvl w:val="0"/>
          <w:numId w:val="29"/>
        </w:numPr>
      </w:pPr>
      <w:r>
        <w:t>In the Table of Contents (TOC), select the event or feature class to join, e.g. ORN_ROAD_NET_ELEMENT.</w:t>
      </w:r>
    </w:p>
    <w:p w14:paraId="5E5A6437" w14:textId="77777777" w:rsidR="00A46B11" w:rsidRDefault="00A46B11" w:rsidP="00A46B11">
      <w:pPr>
        <w:pStyle w:val="NumberedListMIRB"/>
        <w:numPr>
          <w:ilvl w:val="0"/>
          <w:numId w:val="29"/>
        </w:numPr>
      </w:pPr>
      <w:r>
        <w:t>In the TOC right-click on the ORN_ROAD_NET_ELEMENT and select Joins and Relates, then Join…</w:t>
      </w:r>
    </w:p>
    <w:p w14:paraId="4CC3873E" w14:textId="77777777" w:rsidR="00A46B11" w:rsidRDefault="00A46B11" w:rsidP="00A46B11">
      <w:pPr>
        <w:pStyle w:val="NumberedListMIRB"/>
        <w:numPr>
          <w:ilvl w:val="0"/>
          <w:numId w:val="29"/>
        </w:numPr>
      </w:pPr>
      <w:r>
        <w:t>In the Join Data dialog box:</w:t>
      </w:r>
    </w:p>
    <w:p w14:paraId="042839A2" w14:textId="77777777" w:rsidR="00A46B11" w:rsidRDefault="00A46B11" w:rsidP="00A46B11">
      <w:pPr>
        <w:pStyle w:val="NumberedListMIRB"/>
        <w:numPr>
          <w:ilvl w:val="1"/>
          <w:numId w:val="29"/>
        </w:numPr>
      </w:pPr>
      <w:r>
        <w:t>First Join field is the OGF_</w:t>
      </w:r>
      <w:proofErr w:type="gramStart"/>
      <w:r>
        <w:t>ID  (</w:t>
      </w:r>
      <w:proofErr w:type="gramEnd"/>
      <w:r>
        <w:t>OBJECT_ID (or FMF_OBJECT_ID, depending on data vintage)</w:t>
      </w:r>
    </w:p>
    <w:p w14:paraId="1637A2BE" w14:textId="77777777" w:rsidR="00A46B11" w:rsidRDefault="00A46B11" w:rsidP="00A46B11">
      <w:pPr>
        <w:pStyle w:val="NumberedListMIRB"/>
        <w:numPr>
          <w:ilvl w:val="1"/>
          <w:numId w:val="29"/>
        </w:numPr>
      </w:pPr>
      <w:r>
        <w:t>Choose the table to join to ORN_ROAD_NET_ELEMENT, e.g. ORN_ADDRESS_INFO</w:t>
      </w:r>
    </w:p>
    <w:p w14:paraId="6F6B10E9" w14:textId="77777777" w:rsidR="00A46B11" w:rsidRDefault="00A46B11" w:rsidP="00A46B11">
      <w:pPr>
        <w:pStyle w:val="NumberedListMIRB"/>
        <w:numPr>
          <w:ilvl w:val="1"/>
          <w:numId w:val="29"/>
        </w:numPr>
      </w:pPr>
      <w:r>
        <w:t>Second Join field is ROAD_NET_ELEMENT_ID</w:t>
      </w:r>
    </w:p>
    <w:p w14:paraId="7974BC31" w14:textId="77777777" w:rsidR="00A46B11" w:rsidRDefault="00A46B11" w:rsidP="00A46B11">
      <w:pPr>
        <w:pStyle w:val="NumberedListMIRB"/>
        <w:numPr>
          <w:ilvl w:val="1"/>
          <w:numId w:val="29"/>
        </w:numPr>
      </w:pPr>
      <w:r>
        <w:t>Choose either ‘Keep all records’ or ‘Keep only matching records’, depending on need.</w:t>
      </w:r>
    </w:p>
    <w:p w14:paraId="0E64A641" w14:textId="77777777" w:rsidR="00A46B11" w:rsidRPr="00BA16DE" w:rsidRDefault="00A46B11" w:rsidP="00A46B11">
      <w:pPr>
        <w:pStyle w:val="NumberedListMIRB"/>
        <w:numPr>
          <w:ilvl w:val="0"/>
          <w:numId w:val="29"/>
        </w:numPr>
      </w:pPr>
      <w:r>
        <w:t>Click OK. This step can be run multiple times to attach tables and route events.</w:t>
      </w:r>
    </w:p>
    <w:p w14:paraId="464AC83B" w14:textId="77777777" w:rsidR="00A46B11" w:rsidRDefault="00A46B11" w:rsidP="00A46B11">
      <w:pPr>
        <w:pStyle w:val="BodyAccessibleTextMIRB"/>
        <w:keepNext/>
        <w:spacing w:after="0"/>
        <w:jc w:val="center"/>
      </w:pPr>
      <w:r w:rsidRPr="00A81006">
        <w:rPr>
          <w:noProof/>
          <w:lang w:eastAsia="en-CA"/>
        </w:rPr>
        <w:drawing>
          <wp:inline distT="0" distB="0" distL="0" distR="0" wp14:anchorId="413823D8" wp14:editId="21C3ED23">
            <wp:extent cx="2517569" cy="3622504"/>
            <wp:effectExtent l="0" t="0" r="0" b="0"/>
            <wp:docPr id="57" name="Picture 57" descr="Screen capture of the Join Data command and options for ORN events." title="Join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517569" cy="3622504"/>
                    </a:xfrm>
                    <a:prstGeom prst="rect">
                      <a:avLst/>
                    </a:prstGeom>
                  </pic:spPr>
                </pic:pic>
              </a:graphicData>
            </a:graphic>
          </wp:inline>
        </w:drawing>
      </w:r>
    </w:p>
    <w:p w14:paraId="3DF05740" w14:textId="7778DFF8" w:rsidR="00A46B11" w:rsidRDefault="00A46B11" w:rsidP="00A46B11">
      <w:pPr>
        <w:pStyle w:val="Caption"/>
        <w:rPr>
          <w:noProof/>
        </w:rPr>
        <w:sectPr w:rsidR="00A46B11" w:rsidSect="00585B40">
          <w:pgSz w:w="12240" w:h="15840"/>
          <w:pgMar w:top="1008" w:right="1440" w:bottom="1008" w:left="1440" w:header="432" w:footer="720" w:gutter="0"/>
          <w:cols w:space="720"/>
          <w:docGrid w:linePitch="360"/>
        </w:sectPr>
      </w:pPr>
      <w:bookmarkStart w:id="77" w:name="_Toc461088170"/>
      <w:bookmarkStart w:id="78" w:name="_Toc2337848"/>
      <w:r>
        <w:t xml:space="preserve">Figure </w:t>
      </w:r>
      <w:r w:rsidR="00E12C5E">
        <w:rPr>
          <w:noProof/>
        </w:rPr>
        <w:fldChar w:fldCharType="begin"/>
      </w:r>
      <w:r w:rsidR="00E12C5E">
        <w:rPr>
          <w:noProof/>
        </w:rPr>
        <w:instrText xml:space="preserve"> SEQ Figure \* ARABIC </w:instrText>
      </w:r>
      <w:r w:rsidR="00E12C5E">
        <w:rPr>
          <w:noProof/>
        </w:rPr>
        <w:fldChar w:fldCharType="separate"/>
      </w:r>
      <w:r w:rsidR="00AD17ED">
        <w:rPr>
          <w:noProof/>
        </w:rPr>
        <w:t>11</w:t>
      </w:r>
      <w:r w:rsidR="00E12C5E">
        <w:rPr>
          <w:noProof/>
        </w:rPr>
        <w:fldChar w:fldCharType="end"/>
      </w:r>
      <w:r>
        <w:rPr>
          <w:noProof/>
        </w:rPr>
        <w:t>: ArcMap's Join Data</w:t>
      </w:r>
      <w:bookmarkEnd w:id="77"/>
      <w:bookmarkEnd w:id="78"/>
    </w:p>
    <w:p w14:paraId="48500798" w14:textId="77777777" w:rsidR="00A46B11" w:rsidRDefault="00A46B11" w:rsidP="00A46B11">
      <w:pPr>
        <w:pStyle w:val="Heading2MIRB"/>
      </w:pPr>
      <w:bookmarkStart w:id="79" w:name="_Toc461089259"/>
      <w:bookmarkStart w:id="80" w:name="_Toc2337822"/>
      <w:r>
        <w:lastRenderedPageBreak/>
        <w:t>How do I access ORN attributes for analysis?</w:t>
      </w:r>
      <w:bookmarkEnd w:id="79"/>
      <w:bookmarkEnd w:id="80"/>
    </w:p>
    <w:p w14:paraId="414027C9" w14:textId="77777777" w:rsidR="00A46B11" w:rsidRDefault="00A46B11" w:rsidP="00A46B11">
      <w:pPr>
        <w:pStyle w:val="BodyAccessibleTextMIRB"/>
      </w:pPr>
      <w:proofErr w:type="gramStart"/>
      <w:r>
        <w:t>In order to</w:t>
      </w:r>
      <w:proofErr w:type="gramEnd"/>
      <w:r>
        <w:t xml:space="preserve"> query more of the data, you can join tables or route events to each other or the ORN geometry. As an example, a query could</w:t>
      </w:r>
      <w:r w:rsidRPr="00032C07">
        <w:t xml:space="preserve"> be designed </w:t>
      </w:r>
      <w:r>
        <w:t>to</w:t>
      </w:r>
      <w:r w:rsidRPr="00032C07">
        <w:t xml:space="preserve"> identify </w:t>
      </w:r>
      <w:r>
        <w:t>B</w:t>
      </w:r>
      <w:r w:rsidRPr="00032C07">
        <w:t>ridges (ORN_STRUCTURE) on Freeways (ORN_ROAD_CLASS).</w:t>
      </w:r>
    </w:p>
    <w:p w14:paraId="5543347E" w14:textId="77777777" w:rsidR="00A46B11" w:rsidRPr="005A1953" w:rsidRDefault="00A46B11" w:rsidP="00A46B11">
      <w:pPr>
        <w:pStyle w:val="BodyAccessibleTextMIRB"/>
      </w:pPr>
      <w:r w:rsidRPr="00223C67">
        <w:t xml:space="preserve">For additional information on joining tables in ArcMap, visit ESRI’s ArcGIS Resources: </w:t>
      </w:r>
      <w:hyperlink r:id="rId43" w:history="1">
        <w:r w:rsidRPr="005A1953">
          <w:rPr>
            <w:rStyle w:val="HyperlinkMIRBChar"/>
          </w:rPr>
          <w:t>Joining attributes in one table to another</w:t>
        </w:r>
      </w:hyperlink>
      <w:r>
        <w:t xml:space="preserve"> (</w:t>
      </w:r>
      <w:r w:rsidRPr="005A1953">
        <w:t>http://desktop.arcgis.com/en/desktop/latest/manage-data/tables/joining-attributes-in-one-table-to-another.htm</w:t>
      </w:r>
      <w:r>
        <w:t>).</w:t>
      </w:r>
    </w:p>
    <w:p w14:paraId="0E41A3E3" w14:textId="77777777" w:rsidR="00A46B11" w:rsidRDefault="00A46B11" w:rsidP="00A46B11">
      <w:pPr>
        <w:pStyle w:val="Heading2MIRB"/>
      </w:pPr>
      <w:bookmarkStart w:id="81" w:name="_Toc461089260"/>
      <w:bookmarkStart w:id="82" w:name="_Toc2337823"/>
      <w:r>
        <w:t>Where do I find 911 addresses?</w:t>
      </w:r>
      <w:bookmarkEnd w:id="81"/>
      <w:bookmarkEnd w:id="82"/>
    </w:p>
    <w:p w14:paraId="0738F457" w14:textId="77777777" w:rsidR="00A46B11" w:rsidRDefault="00A46B11" w:rsidP="00A46B11">
      <w:pPr>
        <w:pStyle w:val="BodyAccessibleTextMIRB"/>
      </w:pPr>
      <w:r w:rsidRPr="00F432F7">
        <w:rPr>
          <w:lang w:val="en"/>
        </w:rPr>
        <w:t xml:space="preserve">The ORN receives data from authoritative sources responsible for 911 address management for the purposes of emergency management. </w:t>
      </w:r>
      <w:r>
        <w:rPr>
          <w:lang w:val="en"/>
        </w:rPr>
        <w:t>Not</w:t>
      </w:r>
      <w:r w:rsidRPr="00F432F7">
        <w:rPr>
          <w:lang w:val="en"/>
        </w:rPr>
        <w:t xml:space="preserve"> all areas of Ontario are covered by</w:t>
      </w:r>
      <w:r>
        <w:rPr>
          <w:lang w:val="en"/>
        </w:rPr>
        <w:t xml:space="preserve"> a</w:t>
      </w:r>
      <w:r w:rsidRPr="00F432F7">
        <w:rPr>
          <w:lang w:val="en"/>
        </w:rPr>
        <w:t xml:space="preserve"> 911 addressing management system but those areas will typically have a system of addressing assigned to roads which are represented in the ORN.</w:t>
      </w:r>
      <w:r>
        <w:rPr>
          <w:lang w:val="en"/>
        </w:rPr>
        <w:t xml:space="preserve"> Addressing information is available in ORN Road Net Element in the ADDRESS_INFO table, and in the ORN Segment with Address attributes.</w:t>
      </w:r>
    </w:p>
    <w:p w14:paraId="2F025BEA" w14:textId="77777777" w:rsidR="00A46B11" w:rsidRDefault="00A46B11" w:rsidP="00A46B11">
      <w:pPr>
        <w:pStyle w:val="Heading2MIRB"/>
      </w:pPr>
      <w:bookmarkStart w:id="83" w:name="_Toc461089261"/>
      <w:bookmarkStart w:id="84" w:name="_Toc2337824"/>
      <w:r>
        <w:t>What is the difference between 911 and civic addresses?</w:t>
      </w:r>
      <w:bookmarkEnd w:id="83"/>
      <w:bookmarkEnd w:id="84"/>
    </w:p>
    <w:p w14:paraId="088CDD3A" w14:textId="77777777" w:rsidR="00A46B11" w:rsidRDefault="00A46B11" w:rsidP="00A46B11">
      <w:pPr>
        <w:pStyle w:val="BodyAccessibleTextMIRB"/>
        <w:rPr>
          <w:lang w:val="en"/>
        </w:rPr>
      </w:pPr>
      <w:r w:rsidRPr="00F432F7">
        <w:rPr>
          <w:lang w:val="en"/>
        </w:rPr>
        <w:t xml:space="preserve">A civic address consists of a street number, street name, municipality name, </w:t>
      </w:r>
      <w:r w:rsidRPr="005E1FAE">
        <w:rPr>
          <w:lang w:val="en"/>
        </w:rPr>
        <w:t xml:space="preserve">province code and postal code. A 911 address is </w:t>
      </w:r>
      <w:proofErr w:type="gramStart"/>
      <w:r>
        <w:rPr>
          <w:lang w:val="en"/>
        </w:rPr>
        <w:t>similar</w:t>
      </w:r>
      <w:proofErr w:type="gramEnd"/>
      <w:r>
        <w:rPr>
          <w:lang w:val="en"/>
        </w:rPr>
        <w:t xml:space="preserve"> and they </w:t>
      </w:r>
      <w:r w:rsidRPr="005E1FAE">
        <w:rPr>
          <w:lang w:val="en"/>
        </w:rPr>
        <w:t>combine to uniquely describe a specific location to help emergency services locate properties.</w:t>
      </w:r>
      <w:r>
        <w:rPr>
          <w:lang w:val="en"/>
        </w:rPr>
        <w:t xml:space="preserve"> </w:t>
      </w:r>
      <w:r w:rsidRPr="005E1FAE">
        <w:rPr>
          <w:lang w:val="en"/>
        </w:rPr>
        <w:t xml:space="preserve">In some areas of the province, a 911 address and civic address terms are used </w:t>
      </w:r>
      <w:proofErr w:type="gramStart"/>
      <w:r w:rsidRPr="005E1FAE">
        <w:rPr>
          <w:lang w:val="en"/>
        </w:rPr>
        <w:t>interchangeably</w:t>
      </w:r>
      <w:proofErr w:type="gramEnd"/>
      <w:r w:rsidRPr="005E1FAE">
        <w:rPr>
          <w:lang w:val="en"/>
        </w:rPr>
        <w:t xml:space="preserve"> or a 911 address may only refer</w:t>
      </w:r>
      <w:r w:rsidRPr="00F432F7">
        <w:rPr>
          <w:lang w:val="en"/>
        </w:rPr>
        <w:t xml:space="preserve"> to rural properties.</w:t>
      </w:r>
    </w:p>
    <w:p w14:paraId="1F0FBCE9" w14:textId="77777777" w:rsidR="00A46B11" w:rsidRDefault="00A46B11" w:rsidP="00A46B11">
      <w:pPr>
        <w:pStyle w:val="Heading2MIRB"/>
        <w:rPr>
          <w:lang w:val="en"/>
        </w:rPr>
      </w:pPr>
      <w:bookmarkStart w:id="85" w:name="_Toc461089262"/>
      <w:bookmarkStart w:id="86" w:name="_Toc2337825"/>
      <w:r>
        <w:rPr>
          <w:lang w:val="en"/>
        </w:rPr>
        <w:t>What is the difference between shield type and road class?</w:t>
      </w:r>
      <w:bookmarkEnd w:id="85"/>
      <w:bookmarkEnd w:id="86"/>
    </w:p>
    <w:p w14:paraId="39CEEB05" w14:textId="77777777" w:rsidR="00A46B11" w:rsidRDefault="00A46B11" w:rsidP="00A46B11">
      <w:pPr>
        <w:pStyle w:val="BodyAccessibleTextMIRB"/>
      </w:pPr>
      <w:r w:rsidRPr="00223C67">
        <w:t xml:space="preserve">A shield type identifies a route assigned by a road authority, e.g. MTO, and </w:t>
      </w:r>
      <w:r>
        <w:t xml:space="preserve">is also </w:t>
      </w:r>
      <w:r w:rsidRPr="00223C67">
        <w:t>used for cartographic purposes.</w:t>
      </w:r>
      <w:r>
        <w:t xml:space="preserve"> </w:t>
      </w:r>
      <w:r w:rsidRPr="00223C67">
        <w:t>Shield Type is part of ROUTE_NUMBER, found in both ORNELEM and ORNSEGAD.</w:t>
      </w:r>
      <w:r>
        <w:t xml:space="preserve"> </w:t>
      </w:r>
      <w:r w:rsidRPr="00223C67">
        <w:t xml:space="preserve">A road class identifies a type of road based on </w:t>
      </w:r>
      <w:r>
        <w:t xml:space="preserve">a functional class (e.g. highway, arterial). The ROAD_CLASS table is </w:t>
      </w:r>
      <w:r w:rsidRPr="00223C67">
        <w:t>in both ORN data classes.</w:t>
      </w:r>
    </w:p>
    <w:p w14:paraId="521AF762" w14:textId="77777777" w:rsidR="00A46B11" w:rsidRDefault="00A46B11" w:rsidP="00A46B11">
      <w:pPr>
        <w:pStyle w:val="Heading2MIRB"/>
      </w:pPr>
      <w:bookmarkStart w:id="87" w:name="_Toc461089263"/>
      <w:bookmarkStart w:id="88" w:name="_Toc2337826"/>
      <w:r>
        <w:lastRenderedPageBreak/>
        <w:t>What is the difference between the Jurisdiction, Agency Name, and Road Net Element Source tables?</w:t>
      </w:r>
      <w:bookmarkEnd w:id="87"/>
      <w:bookmarkEnd w:id="88"/>
    </w:p>
    <w:p w14:paraId="6F9138E6" w14:textId="77777777" w:rsidR="00A46B11" w:rsidRDefault="00A46B11" w:rsidP="00A46B11">
      <w:pPr>
        <w:pStyle w:val="BodyAccessibleTextMIRB"/>
      </w:pPr>
      <w:r w:rsidRPr="00E22B73">
        <w:t xml:space="preserve">Jurisdiction </w:t>
      </w:r>
      <w:r>
        <w:t>indicates the agency has</w:t>
      </w:r>
      <w:r w:rsidRPr="00223C67">
        <w:t xml:space="preserve"> custodianship</w:t>
      </w:r>
      <w:r>
        <w:t xml:space="preserve"> of a road</w:t>
      </w:r>
      <w:r w:rsidRPr="00223C67">
        <w:t xml:space="preserve"> with responsibility to ensure maintenance occurs but may not undertake it directly. Jurisdiction is </w:t>
      </w:r>
      <w:r w:rsidRPr="00E22B73">
        <w:t>not available in ORNSEGAD.</w:t>
      </w:r>
    </w:p>
    <w:p w14:paraId="3140C8A4" w14:textId="77777777" w:rsidR="00A46B11" w:rsidRDefault="00A46B11" w:rsidP="00A46B11">
      <w:pPr>
        <w:pStyle w:val="BodyAccessibleTextMIRB"/>
      </w:pPr>
      <w:r w:rsidRPr="00E22B73">
        <w:t>An Agency Name identifies the</w:t>
      </w:r>
      <w:r>
        <w:t xml:space="preserve"> source agency that provided</w:t>
      </w:r>
      <w:r w:rsidRPr="00223C67">
        <w:t xml:space="preserve"> attributes. Agency Name is not available in ORNSEGAD.</w:t>
      </w:r>
    </w:p>
    <w:p w14:paraId="1D5E0370" w14:textId="77777777" w:rsidR="00A46B11" w:rsidRDefault="00A46B11" w:rsidP="00A46B11">
      <w:pPr>
        <w:pStyle w:val="BodyAccessibleTextMIRB"/>
      </w:pPr>
      <w:r w:rsidRPr="00E22B73">
        <w:t>The Road Net Element Source identifies the</w:t>
      </w:r>
      <w:r w:rsidRPr="00223C67">
        <w:t xml:space="preserve"> source agency that provi</w:t>
      </w:r>
      <w:r>
        <w:t xml:space="preserve">ded road net element geometry. Often Road Net Element Source and Agency Name are the same. </w:t>
      </w:r>
      <w:r w:rsidRPr="00223C67">
        <w:t>Road Net Element Source is not available in ORNSEGAD.</w:t>
      </w:r>
    </w:p>
    <w:p w14:paraId="3AB69A95" w14:textId="77777777" w:rsidR="00A46B11" w:rsidRDefault="00A46B11" w:rsidP="00A46B11">
      <w:pPr>
        <w:pStyle w:val="Heading2MIRB"/>
      </w:pPr>
      <w:bookmarkStart w:id="89" w:name="_Toc461089264"/>
      <w:bookmarkStart w:id="90" w:name="_Toc2337827"/>
      <w:r>
        <w:t>What projection is used to calculate LENGTH in ORN?</w:t>
      </w:r>
      <w:bookmarkEnd w:id="89"/>
      <w:bookmarkEnd w:id="90"/>
    </w:p>
    <w:p w14:paraId="0A551721" w14:textId="77777777" w:rsidR="00A46B11" w:rsidRPr="002D6922" w:rsidRDefault="00A46B11" w:rsidP="00A46B11">
      <w:pPr>
        <w:pStyle w:val="BodyAccessibleTextMIRB"/>
      </w:pPr>
      <w:r w:rsidRPr="002D6922">
        <w:t>The length of the ORN Road Net Element is calculated in UTM.  Each feature determines which UTM projection to use based on the centre of the feature.</w:t>
      </w:r>
    </w:p>
    <w:p w14:paraId="7D650E06" w14:textId="77777777" w:rsidR="00A46B11" w:rsidRPr="002D6922" w:rsidRDefault="00A46B11" w:rsidP="00A46B11">
      <w:pPr>
        <w:pStyle w:val="BodyAccessibleTextMIRB"/>
      </w:pPr>
      <w:r w:rsidRPr="002D6922">
        <w:t>UTM Zones in Ontario:</w:t>
      </w:r>
    </w:p>
    <w:p w14:paraId="28D7EF7F" w14:textId="77777777" w:rsidR="00A46B11" w:rsidRDefault="00A46B11" w:rsidP="00A46B11">
      <w:pPr>
        <w:pStyle w:val="BulletsMIRB"/>
      </w:pPr>
      <w:r>
        <w:t>15 = -96 to -90</w:t>
      </w:r>
    </w:p>
    <w:p w14:paraId="7F0BA397" w14:textId="77777777" w:rsidR="00A46B11" w:rsidRDefault="00A46B11" w:rsidP="00A46B11">
      <w:pPr>
        <w:pStyle w:val="BulletsMIRB"/>
      </w:pPr>
      <w:r>
        <w:t>16 = -90 to -84</w:t>
      </w:r>
    </w:p>
    <w:p w14:paraId="7C8FCA7E" w14:textId="77777777" w:rsidR="00A46B11" w:rsidRDefault="00A46B11" w:rsidP="00A46B11">
      <w:pPr>
        <w:pStyle w:val="BulletsMIRB"/>
      </w:pPr>
      <w:r>
        <w:t>17 = -84 to -78</w:t>
      </w:r>
    </w:p>
    <w:p w14:paraId="335840AE" w14:textId="77777777" w:rsidR="00A46B11" w:rsidRDefault="00A46B11" w:rsidP="00A46B11">
      <w:pPr>
        <w:pStyle w:val="BulletsMIRB"/>
      </w:pPr>
      <w:r>
        <w:t>18 = -78 to -72</w:t>
      </w:r>
    </w:p>
    <w:p w14:paraId="5BB62542" w14:textId="77777777" w:rsidR="009276FE" w:rsidRDefault="009276FE" w:rsidP="009276FE">
      <w:pPr>
        <w:pStyle w:val="Heading2MIRB"/>
      </w:pPr>
      <w:bookmarkStart w:id="91" w:name="_Toc461457456"/>
      <w:bookmarkStart w:id="92" w:name="_Toc2337828"/>
      <w:r>
        <w:t>I found a road with an offensive or rescinded name in the ORN.  Are you able to rename the road or remove the name?</w:t>
      </w:r>
      <w:bookmarkEnd w:id="91"/>
      <w:bookmarkEnd w:id="92"/>
    </w:p>
    <w:p w14:paraId="75C02AD7" w14:textId="77777777" w:rsidR="009276FE" w:rsidRDefault="009276FE" w:rsidP="009276FE">
      <w:pPr>
        <w:pStyle w:val="BodyAccessibleTextMIRB"/>
      </w:pPr>
      <w:r>
        <w:t>The ORN relies on partner organizations to provide road data.  As we are not the official source of the data we cannot rename or remove the name of a road feature.  The quality control processes used to maintain the ORN will identify names that have been rescinded by the Government of Ontario.  If a name is identified the ORN team will inform the original source of the data.  It is at the discretion of the source data owner to decide if a name is to be rescinded.  Users can contact source data owners directly to inquire about road names.</w:t>
      </w:r>
    </w:p>
    <w:p w14:paraId="68388073" w14:textId="77777777" w:rsidR="00A46B11" w:rsidRDefault="00A46B11" w:rsidP="00A46B11">
      <w:pPr>
        <w:pStyle w:val="Heading2MIRB"/>
      </w:pPr>
      <w:bookmarkStart w:id="93" w:name="_Toc461089265"/>
      <w:bookmarkStart w:id="94" w:name="_Toc2337829"/>
      <w:r>
        <w:lastRenderedPageBreak/>
        <w:t>I still need help!</w:t>
      </w:r>
      <w:bookmarkEnd w:id="93"/>
      <w:bookmarkEnd w:id="94"/>
    </w:p>
    <w:p w14:paraId="5AA4AFD7" w14:textId="77777777" w:rsidR="00A46B11" w:rsidRDefault="00A46B11" w:rsidP="00A46B11">
      <w:pPr>
        <w:pStyle w:val="BodyAccessibleTextMIRB"/>
      </w:pPr>
      <w:r>
        <w:t xml:space="preserve">For more information visit </w:t>
      </w:r>
      <w:hyperlink r:id="rId44" w:history="1">
        <w:r w:rsidRPr="005A1953">
          <w:rPr>
            <w:rStyle w:val="HyperlinkMIRBChar"/>
          </w:rPr>
          <w:t>LIO</w:t>
        </w:r>
      </w:hyperlink>
      <w:r>
        <w:t xml:space="preserve"> (</w:t>
      </w:r>
      <w:r w:rsidRPr="005A1953">
        <w:t xml:space="preserve">http://www.ontario.ca/environment-and-energy/land-information-ontario) </w:t>
      </w:r>
      <w:r>
        <w:t xml:space="preserve">or email your questions to </w:t>
      </w:r>
      <w:hyperlink r:id="rId45" w:tooltip="Send e-mail to Land Information Ontario" w:history="1">
        <w:r w:rsidRPr="005A1953">
          <w:rPr>
            <w:rStyle w:val="HyperlinkMIRBChar"/>
          </w:rPr>
          <w:t>lio@ontario.ca</w:t>
        </w:r>
      </w:hyperlink>
      <w:r>
        <w:t>.</w:t>
      </w:r>
    </w:p>
    <w:p w14:paraId="7AFAB2CE" w14:textId="77777777" w:rsidR="00A46B11" w:rsidRPr="00585B40" w:rsidRDefault="00A46B11" w:rsidP="00585B40">
      <w:pPr>
        <w:pStyle w:val="BodyAccessibleTextMIRB"/>
      </w:pPr>
    </w:p>
    <w:p w14:paraId="7EAA71A8" w14:textId="77777777" w:rsidR="006C4EE1" w:rsidRPr="006C4EE1" w:rsidRDefault="006C4EE1" w:rsidP="006C4EE1">
      <w:pPr>
        <w:pStyle w:val="Heading1MIRBMidPage"/>
        <w:rPr>
          <w:lang w:val="en-US"/>
        </w:rPr>
      </w:pPr>
      <w:r>
        <w:br w:type="page"/>
      </w:r>
      <w:bookmarkStart w:id="95" w:name="_Toc2337830"/>
      <w:r w:rsidR="00574300">
        <w:rPr>
          <w:lang w:val="en-US"/>
        </w:rPr>
        <w:lastRenderedPageBreak/>
        <w:t>APPENDIX</w:t>
      </w:r>
      <w:r>
        <w:rPr>
          <w:lang w:val="en-US"/>
        </w:rPr>
        <w:t xml:space="preserve"> D: Creating a Network with </w:t>
      </w:r>
      <w:r w:rsidR="00052F69">
        <w:rPr>
          <w:lang w:val="en-US"/>
        </w:rPr>
        <w:t>ORN Segment with Address (</w:t>
      </w:r>
      <w:r w:rsidR="001C2099">
        <w:rPr>
          <w:lang w:val="en-US"/>
        </w:rPr>
        <w:t>ORNSEGAD</w:t>
      </w:r>
      <w:r w:rsidR="00052F69">
        <w:rPr>
          <w:lang w:val="en-US"/>
        </w:rPr>
        <w:t>)</w:t>
      </w:r>
      <w:bookmarkEnd w:id="95"/>
    </w:p>
    <w:p w14:paraId="6BD73EBA" w14:textId="77777777" w:rsidR="00A46B11" w:rsidRDefault="006C4EE1" w:rsidP="006C4EE1">
      <w:pPr>
        <w:pStyle w:val="Heading2NoNumbersMIRB"/>
      </w:pPr>
      <w:bookmarkStart w:id="96" w:name="_Toc2337831"/>
      <w:r w:rsidRPr="00CA4777">
        <w:t>1. Introduction</w:t>
      </w:r>
      <w:bookmarkEnd w:id="96"/>
    </w:p>
    <w:p w14:paraId="3B8E59C9" w14:textId="77777777" w:rsidR="006C4EE1" w:rsidRPr="006C4EE1" w:rsidRDefault="006C4EE1" w:rsidP="00585B40">
      <w:pPr>
        <w:pStyle w:val="BodyAccessibleTextMIRB"/>
        <w:rPr>
          <w:lang w:val="en-US"/>
        </w:rPr>
      </w:pPr>
      <w:r w:rsidRPr="00424220">
        <w:rPr>
          <w:lang w:val="en-US"/>
        </w:rPr>
        <w:t xml:space="preserve">The </w:t>
      </w:r>
      <w:r w:rsidR="00132ABF">
        <w:t>ORNSEGAD</w:t>
      </w:r>
      <w:r w:rsidR="00132ABF" w:rsidRPr="007F12B8">
        <w:t xml:space="preserve"> </w:t>
      </w:r>
      <w:r w:rsidR="001C2099">
        <w:rPr>
          <w:lang w:val="en-US"/>
        </w:rPr>
        <w:t>data class</w:t>
      </w:r>
      <w:r w:rsidRPr="00424220">
        <w:rPr>
          <w:lang w:val="en-US"/>
        </w:rPr>
        <w:t xml:space="preserve"> can be used to create a network for analysis and routing. The following </w:t>
      </w:r>
      <w:r w:rsidR="00067CC1">
        <w:rPr>
          <w:lang w:val="en-US"/>
        </w:rPr>
        <w:t>appendix</w:t>
      </w:r>
      <w:r w:rsidRPr="00424220">
        <w:rPr>
          <w:lang w:val="en-US"/>
        </w:rPr>
        <w:t xml:space="preserve"> demonstrates one </w:t>
      </w:r>
      <w:r>
        <w:rPr>
          <w:lang w:val="en-US"/>
        </w:rPr>
        <w:t>method for creating</w:t>
      </w:r>
      <w:r w:rsidRPr="00424220">
        <w:rPr>
          <w:lang w:val="en-US"/>
        </w:rPr>
        <w:t xml:space="preserve"> a network dataset using ArcGIS and the Network Analyst extension. However, there are </w:t>
      </w:r>
      <w:proofErr w:type="gramStart"/>
      <w:r w:rsidRPr="00424220">
        <w:rPr>
          <w:lang w:val="en-US"/>
        </w:rPr>
        <w:t>many different ways</w:t>
      </w:r>
      <w:proofErr w:type="gramEnd"/>
      <w:r w:rsidRPr="00424220">
        <w:rPr>
          <w:lang w:val="en-US"/>
        </w:rPr>
        <w:t xml:space="preserve"> to build a network using </w:t>
      </w:r>
      <w:r>
        <w:rPr>
          <w:lang w:val="en-US"/>
        </w:rPr>
        <w:t>various</w:t>
      </w:r>
      <w:r w:rsidRPr="00424220">
        <w:rPr>
          <w:lang w:val="en-US"/>
        </w:rPr>
        <w:t xml:space="preserve"> software packages.</w:t>
      </w:r>
    </w:p>
    <w:p w14:paraId="5F17435E" w14:textId="77777777" w:rsidR="006C4EE1" w:rsidRPr="006C4EE1" w:rsidRDefault="006C4EE1" w:rsidP="006C4EE1">
      <w:pPr>
        <w:pStyle w:val="Heading2NoNumbersMIRB"/>
        <w:rPr>
          <w:lang w:val="en-US"/>
        </w:rPr>
      </w:pPr>
      <w:bookmarkStart w:id="97" w:name="_Toc2337832"/>
      <w:r>
        <w:rPr>
          <w:lang w:val="en-US"/>
        </w:rPr>
        <w:t xml:space="preserve">2. </w:t>
      </w:r>
      <w:r w:rsidRPr="00CA4777">
        <w:rPr>
          <w:lang w:val="en-US"/>
        </w:rPr>
        <w:t>Creating the Network</w:t>
      </w:r>
      <w:bookmarkEnd w:id="97"/>
    </w:p>
    <w:p w14:paraId="1A8054B4" w14:textId="77777777" w:rsidR="006C4EE1" w:rsidRDefault="006C4EE1" w:rsidP="006C4EE1">
      <w:pPr>
        <w:pStyle w:val="Heading3MIRB"/>
        <w:rPr>
          <w:lang w:val="en-US"/>
        </w:rPr>
      </w:pPr>
      <w:bookmarkStart w:id="98" w:name="_Toc2337833"/>
      <w:r>
        <w:rPr>
          <w:lang w:val="en-US"/>
        </w:rPr>
        <w:t xml:space="preserve">2.1. </w:t>
      </w:r>
      <w:r w:rsidR="00E51582">
        <w:rPr>
          <w:lang w:val="en-US"/>
        </w:rPr>
        <w:t>Steps for P</w:t>
      </w:r>
      <w:r>
        <w:rPr>
          <w:lang w:val="en-US"/>
        </w:rPr>
        <w:t xml:space="preserve">reparing the </w:t>
      </w:r>
      <w:r w:rsidR="002D7886">
        <w:rPr>
          <w:lang w:val="en-US"/>
        </w:rPr>
        <w:t>ORNSEGAD</w:t>
      </w:r>
      <w:bookmarkEnd w:id="98"/>
    </w:p>
    <w:p w14:paraId="483E31EA" w14:textId="77777777" w:rsidR="00820A6B" w:rsidRPr="00D53C07" w:rsidRDefault="00820A6B" w:rsidP="00820A6B">
      <w:pPr>
        <w:pStyle w:val="BodyAccessibleTextMIRB"/>
        <w:rPr>
          <w:lang w:val="en-US"/>
        </w:rPr>
      </w:pPr>
      <w:r>
        <w:rPr>
          <w:lang w:val="en-US"/>
        </w:rPr>
        <w:t>Network datasets often include travel time as a cost attribute</w:t>
      </w:r>
      <w:r w:rsidR="00170843">
        <w:rPr>
          <w:lang w:val="en-US"/>
        </w:rPr>
        <w:t xml:space="preserve"> to be used</w:t>
      </w:r>
      <w:r>
        <w:rPr>
          <w:lang w:val="en-US"/>
        </w:rPr>
        <w:t xml:space="preserve"> in their networking algorithms. However, </w:t>
      </w:r>
      <w:r w:rsidR="00060FE2">
        <w:t>ORNSEGAD</w:t>
      </w:r>
      <w:r w:rsidR="00060FE2" w:rsidRPr="007F12B8">
        <w:t xml:space="preserve"> </w:t>
      </w:r>
      <w:r w:rsidRPr="00D53C07">
        <w:rPr>
          <w:lang w:val="en-US"/>
        </w:rPr>
        <w:t xml:space="preserve">does not contain </w:t>
      </w:r>
      <w:r>
        <w:rPr>
          <w:lang w:val="en-US"/>
        </w:rPr>
        <w:t xml:space="preserve">the </w:t>
      </w:r>
      <w:r w:rsidRPr="00D53C07">
        <w:rPr>
          <w:lang w:val="en-US"/>
        </w:rPr>
        <w:t>spe</w:t>
      </w:r>
      <w:r>
        <w:rPr>
          <w:lang w:val="en-US"/>
        </w:rPr>
        <w:t xml:space="preserve">ed limit attribute information necessary for calculating travel time. One potential solution is to estimate speed limits based on road class. </w:t>
      </w:r>
      <w:r w:rsidRPr="00D53C07">
        <w:rPr>
          <w:lang w:val="en-US"/>
        </w:rPr>
        <w:t>Possible</w:t>
      </w:r>
      <w:r w:rsidR="00170843">
        <w:rPr>
          <w:lang w:val="en-US"/>
        </w:rPr>
        <w:t xml:space="preserve"> example values are showing in T</w:t>
      </w:r>
      <w:r w:rsidRPr="00D53C07">
        <w:rPr>
          <w:lang w:val="en-US"/>
        </w:rPr>
        <w:t xml:space="preserve">able </w:t>
      </w:r>
      <w:r w:rsidR="00383A9C">
        <w:rPr>
          <w:lang w:val="en-US"/>
        </w:rPr>
        <w:t>1</w:t>
      </w:r>
      <w:r w:rsidRPr="00D53C07">
        <w:rPr>
          <w:lang w:val="en-US"/>
        </w:rPr>
        <w:t>.</w:t>
      </w:r>
      <w:r>
        <w:rPr>
          <w:lang w:val="en-US"/>
        </w:rPr>
        <w:t xml:space="preserve"> </w:t>
      </w:r>
    </w:p>
    <w:p w14:paraId="150DC483" w14:textId="4DA74AF9" w:rsidR="00383A9C" w:rsidRDefault="00383A9C" w:rsidP="00383A9C">
      <w:pPr>
        <w:pStyle w:val="Caption"/>
        <w:keepNext/>
      </w:pPr>
      <w:bookmarkStart w:id="99" w:name="_Toc523133206"/>
      <w:bookmarkStart w:id="100" w:name="_Toc2337878"/>
      <w:r>
        <w:t xml:space="preserve">Table </w:t>
      </w:r>
      <w:r w:rsidR="006D50B3">
        <w:rPr>
          <w:noProof/>
        </w:rPr>
        <w:fldChar w:fldCharType="begin"/>
      </w:r>
      <w:r w:rsidR="006D50B3">
        <w:rPr>
          <w:noProof/>
        </w:rPr>
        <w:instrText xml:space="preserve"> SEQ Table \* ARABIC </w:instrText>
      </w:r>
      <w:r w:rsidR="006D50B3">
        <w:rPr>
          <w:noProof/>
        </w:rPr>
        <w:fldChar w:fldCharType="separate"/>
      </w:r>
      <w:r w:rsidR="00AD17ED">
        <w:rPr>
          <w:noProof/>
        </w:rPr>
        <w:t>1</w:t>
      </w:r>
      <w:r w:rsidR="006D50B3">
        <w:rPr>
          <w:noProof/>
        </w:rPr>
        <w:fldChar w:fldCharType="end"/>
      </w:r>
      <w:r>
        <w:t xml:space="preserve"> – Possible speed limits for ORN road classes</w:t>
      </w:r>
      <w:bookmarkEnd w:id="99"/>
      <w:bookmarkEnd w:id="100"/>
    </w:p>
    <w:tbl>
      <w:tblPr>
        <w:tblStyle w:val="TableGrid1"/>
        <w:tblW w:w="0" w:type="auto"/>
        <w:jc w:val="center"/>
        <w:tblLook w:val="04A0" w:firstRow="1" w:lastRow="0" w:firstColumn="1" w:lastColumn="0" w:noHBand="0" w:noVBand="1"/>
        <w:tblCaption w:val="Table: Possible Speed Limits for ORN Road Classes"/>
        <w:tblDescription w:val="Possible speed limits for each ORN road class."/>
      </w:tblPr>
      <w:tblGrid>
        <w:gridCol w:w="3397"/>
        <w:gridCol w:w="2552"/>
      </w:tblGrid>
      <w:tr w:rsidR="00820A6B" w14:paraId="584F4D1B" w14:textId="77777777" w:rsidTr="009612EE">
        <w:trPr>
          <w:trHeight w:val="431"/>
          <w:jc w:val="center"/>
        </w:trPr>
        <w:tc>
          <w:tcPr>
            <w:tcW w:w="3397" w:type="dxa"/>
            <w:vAlign w:val="center"/>
          </w:tcPr>
          <w:p w14:paraId="4C389BA6" w14:textId="77777777" w:rsidR="00820A6B" w:rsidRDefault="00130BE3" w:rsidP="00061887">
            <w:pPr>
              <w:pStyle w:val="TableHeaderRowTextMIRB"/>
              <w:rPr>
                <w:lang w:val="en-US"/>
              </w:rPr>
            </w:pPr>
            <w:r>
              <w:rPr>
                <w:lang w:val="en-US"/>
              </w:rPr>
              <w:t xml:space="preserve">ORN </w:t>
            </w:r>
            <w:r w:rsidR="00820A6B">
              <w:rPr>
                <w:lang w:val="en-US"/>
              </w:rPr>
              <w:t>Road Class</w:t>
            </w:r>
          </w:p>
        </w:tc>
        <w:tc>
          <w:tcPr>
            <w:tcW w:w="2552" w:type="dxa"/>
            <w:vAlign w:val="center"/>
          </w:tcPr>
          <w:p w14:paraId="32B802C7" w14:textId="77777777" w:rsidR="00820A6B" w:rsidRDefault="00820A6B" w:rsidP="00061887">
            <w:pPr>
              <w:pStyle w:val="TableHeaderRowTextMIRB"/>
              <w:rPr>
                <w:lang w:val="en-US"/>
              </w:rPr>
            </w:pPr>
            <w:r>
              <w:rPr>
                <w:lang w:val="en-US"/>
              </w:rPr>
              <w:t>Speed Limit</w:t>
            </w:r>
          </w:p>
        </w:tc>
      </w:tr>
      <w:tr w:rsidR="00820A6B" w14:paraId="0FFA269E" w14:textId="77777777" w:rsidTr="009612EE">
        <w:trPr>
          <w:trHeight w:val="431"/>
          <w:jc w:val="center"/>
        </w:trPr>
        <w:tc>
          <w:tcPr>
            <w:tcW w:w="3397" w:type="dxa"/>
            <w:vAlign w:val="center"/>
          </w:tcPr>
          <w:p w14:paraId="754DE337" w14:textId="77777777" w:rsidR="00820A6B" w:rsidRPr="00383A9C" w:rsidRDefault="00820A6B" w:rsidP="00061887">
            <w:pPr>
              <w:pStyle w:val="TableBodyTextMIRB"/>
            </w:pPr>
            <w:r w:rsidRPr="00383A9C">
              <w:t>Freeway</w:t>
            </w:r>
          </w:p>
        </w:tc>
        <w:tc>
          <w:tcPr>
            <w:tcW w:w="2552" w:type="dxa"/>
            <w:vAlign w:val="center"/>
          </w:tcPr>
          <w:p w14:paraId="4812B016" w14:textId="77777777" w:rsidR="00820A6B" w:rsidRPr="00383A9C" w:rsidRDefault="00820A6B" w:rsidP="00061887">
            <w:pPr>
              <w:pStyle w:val="TableBodyTextMIRB"/>
            </w:pPr>
            <w:r w:rsidRPr="00383A9C">
              <w:t>100</w:t>
            </w:r>
          </w:p>
        </w:tc>
      </w:tr>
      <w:tr w:rsidR="00820A6B" w14:paraId="64733E2E" w14:textId="77777777" w:rsidTr="009612EE">
        <w:trPr>
          <w:trHeight w:val="431"/>
          <w:jc w:val="center"/>
        </w:trPr>
        <w:tc>
          <w:tcPr>
            <w:tcW w:w="3397" w:type="dxa"/>
            <w:vAlign w:val="center"/>
          </w:tcPr>
          <w:p w14:paraId="0AA84116" w14:textId="77777777" w:rsidR="00820A6B" w:rsidRPr="00383A9C" w:rsidRDefault="00820A6B" w:rsidP="00061887">
            <w:pPr>
              <w:pStyle w:val="TableBodyTextMIRB"/>
            </w:pPr>
            <w:r w:rsidRPr="00383A9C">
              <w:t>Highway / Expressway</w:t>
            </w:r>
          </w:p>
        </w:tc>
        <w:tc>
          <w:tcPr>
            <w:tcW w:w="2552" w:type="dxa"/>
            <w:vAlign w:val="center"/>
          </w:tcPr>
          <w:p w14:paraId="73D5999E" w14:textId="77777777" w:rsidR="00820A6B" w:rsidRPr="00383A9C" w:rsidRDefault="00820A6B" w:rsidP="00061887">
            <w:pPr>
              <w:pStyle w:val="TableBodyTextMIRB"/>
            </w:pPr>
            <w:r w:rsidRPr="00383A9C">
              <w:t>80</w:t>
            </w:r>
          </w:p>
        </w:tc>
      </w:tr>
      <w:tr w:rsidR="00820A6B" w14:paraId="32CD5CA5" w14:textId="77777777" w:rsidTr="009612EE">
        <w:trPr>
          <w:trHeight w:val="431"/>
          <w:jc w:val="center"/>
        </w:trPr>
        <w:tc>
          <w:tcPr>
            <w:tcW w:w="3397" w:type="dxa"/>
            <w:vAlign w:val="center"/>
          </w:tcPr>
          <w:p w14:paraId="34254740" w14:textId="77777777" w:rsidR="00820A6B" w:rsidRPr="00383A9C" w:rsidRDefault="00820A6B" w:rsidP="00061887">
            <w:pPr>
              <w:pStyle w:val="TableBodyTextMIRB"/>
            </w:pPr>
            <w:r w:rsidRPr="00383A9C">
              <w:t>Arterial</w:t>
            </w:r>
          </w:p>
        </w:tc>
        <w:tc>
          <w:tcPr>
            <w:tcW w:w="2552" w:type="dxa"/>
            <w:vAlign w:val="center"/>
          </w:tcPr>
          <w:p w14:paraId="152B223E" w14:textId="77777777" w:rsidR="00820A6B" w:rsidRPr="00383A9C" w:rsidRDefault="00820A6B" w:rsidP="00061887">
            <w:pPr>
              <w:pStyle w:val="TableBodyTextMIRB"/>
            </w:pPr>
            <w:r w:rsidRPr="00383A9C">
              <w:t>60</w:t>
            </w:r>
          </w:p>
        </w:tc>
      </w:tr>
      <w:tr w:rsidR="00820A6B" w14:paraId="156B602D" w14:textId="77777777" w:rsidTr="009612EE">
        <w:trPr>
          <w:trHeight w:val="431"/>
          <w:jc w:val="center"/>
        </w:trPr>
        <w:tc>
          <w:tcPr>
            <w:tcW w:w="3397" w:type="dxa"/>
            <w:vAlign w:val="center"/>
          </w:tcPr>
          <w:p w14:paraId="0B6801A8" w14:textId="77777777" w:rsidR="00820A6B" w:rsidRPr="00383A9C" w:rsidRDefault="00820A6B" w:rsidP="00061887">
            <w:pPr>
              <w:pStyle w:val="TableBodyTextMIRB"/>
            </w:pPr>
            <w:r w:rsidRPr="00383A9C">
              <w:t>Collector</w:t>
            </w:r>
          </w:p>
        </w:tc>
        <w:tc>
          <w:tcPr>
            <w:tcW w:w="2552" w:type="dxa"/>
            <w:vAlign w:val="center"/>
          </w:tcPr>
          <w:p w14:paraId="30144A19" w14:textId="77777777" w:rsidR="00820A6B" w:rsidRPr="00383A9C" w:rsidRDefault="00820A6B" w:rsidP="00061887">
            <w:pPr>
              <w:pStyle w:val="TableBodyTextMIRB"/>
            </w:pPr>
            <w:r w:rsidRPr="00383A9C">
              <w:t>50</w:t>
            </w:r>
          </w:p>
        </w:tc>
      </w:tr>
      <w:tr w:rsidR="00820A6B" w14:paraId="006729D3" w14:textId="77777777" w:rsidTr="009612EE">
        <w:trPr>
          <w:trHeight w:val="431"/>
          <w:jc w:val="center"/>
        </w:trPr>
        <w:tc>
          <w:tcPr>
            <w:tcW w:w="3397" w:type="dxa"/>
            <w:vAlign w:val="center"/>
          </w:tcPr>
          <w:p w14:paraId="53554F93" w14:textId="77777777" w:rsidR="00820A6B" w:rsidRPr="00383A9C" w:rsidRDefault="00820A6B" w:rsidP="00061887">
            <w:pPr>
              <w:pStyle w:val="TableBodyTextMIRB"/>
            </w:pPr>
            <w:r w:rsidRPr="00383A9C">
              <w:t>Local / Street</w:t>
            </w:r>
          </w:p>
        </w:tc>
        <w:tc>
          <w:tcPr>
            <w:tcW w:w="2552" w:type="dxa"/>
            <w:vAlign w:val="center"/>
          </w:tcPr>
          <w:p w14:paraId="0ADAA135" w14:textId="77777777" w:rsidR="00820A6B" w:rsidRPr="00383A9C" w:rsidRDefault="00820A6B" w:rsidP="00061887">
            <w:pPr>
              <w:pStyle w:val="TableBodyTextMIRB"/>
            </w:pPr>
            <w:r w:rsidRPr="00383A9C">
              <w:t>50</w:t>
            </w:r>
          </w:p>
        </w:tc>
      </w:tr>
      <w:tr w:rsidR="00820A6B" w14:paraId="5FDDE084" w14:textId="77777777" w:rsidTr="009612EE">
        <w:trPr>
          <w:trHeight w:val="431"/>
          <w:jc w:val="center"/>
        </w:trPr>
        <w:tc>
          <w:tcPr>
            <w:tcW w:w="3397" w:type="dxa"/>
            <w:vAlign w:val="center"/>
          </w:tcPr>
          <w:p w14:paraId="10BC46A4" w14:textId="77777777" w:rsidR="00820A6B" w:rsidRPr="00383A9C" w:rsidRDefault="00820A6B" w:rsidP="00061887">
            <w:pPr>
              <w:pStyle w:val="TableBodyTextMIRB"/>
            </w:pPr>
            <w:r w:rsidRPr="00383A9C">
              <w:t>Local / Strata</w:t>
            </w:r>
          </w:p>
        </w:tc>
        <w:tc>
          <w:tcPr>
            <w:tcW w:w="2552" w:type="dxa"/>
            <w:vAlign w:val="center"/>
          </w:tcPr>
          <w:p w14:paraId="21EEC3E5" w14:textId="77777777" w:rsidR="00820A6B" w:rsidRPr="00383A9C" w:rsidRDefault="00820A6B" w:rsidP="00061887">
            <w:pPr>
              <w:pStyle w:val="TableBodyTextMIRB"/>
            </w:pPr>
            <w:r w:rsidRPr="00383A9C">
              <w:t>50</w:t>
            </w:r>
          </w:p>
        </w:tc>
      </w:tr>
      <w:tr w:rsidR="00820A6B" w14:paraId="6C30018A" w14:textId="77777777" w:rsidTr="009612EE">
        <w:trPr>
          <w:trHeight w:val="431"/>
          <w:jc w:val="center"/>
        </w:trPr>
        <w:tc>
          <w:tcPr>
            <w:tcW w:w="3397" w:type="dxa"/>
            <w:vAlign w:val="center"/>
          </w:tcPr>
          <w:p w14:paraId="5DFB2070" w14:textId="77777777" w:rsidR="00820A6B" w:rsidRPr="00383A9C" w:rsidRDefault="00820A6B" w:rsidP="00061887">
            <w:pPr>
              <w:pStyle w:val="TableBodyTextMIRB"/>
            </w:pPr>
            <w:r w:rsidRPr="00383A9C">
              <w:t>Resource / Rec</w:t>
            </w:r>
          </w:p>
        </w:tc>
        <w:tc>
          <w:tcPr>
            <w:tcW w:w="2552" w:type="dxa"/>
            <w:vAlign w:val="center"/>
          </w:tcPr>
          <w:p w14:paraId="06184587" w14:textId="77777777" w:rsidR="00820A6B" w:rsidRPr="00383A9C" w:rsidRDefault="00820A6B" w:rsidP="00061887">
            <w:pPr>
              <w:pStyle w:val="TableBodyTextMIRB"/>
            </w:pPr>
            <w:r w:rsidRPr="00383A9C">
              <w:t>50</w:t>
            </w:r>
          </w:p>
        </w:tc>
      </w:tr>
      <w:tr w:rsidR="00820A6B" w14:paraId="226B768C" w14:textId="77777777" w:rsidTr="009612EE">
        <w:trPr>
          <w:trHeight w:val="431"/>
          <w:jc w:val="center"/>
        </w:trPr>
        <w:tc>
          <w:tcPr>
            <w:tcW w:w="3397" w:type="dxa"/>
            <w:vAlign w:val="center"/>
          </w:tcPr>
          <w:p w14:paraId="08B7FF80" w14:textId="77777777" w:rsidR="00820A6B" w:rsidRPr="00383A9C" w:rsidRDefault="00820A6B" w:rsidP="00061887">
            <w:pPr>
              <w:pStyle w:val="TableBodyTextMIRB"/>
            </w:pPr>
            <w:r w:rsidRPr="00383A9C">
              <w:t xml:space="preserve">Service </w:t>
            </w:r>
          </w:p>
        </w:tc>
        <w:tc>
          <w:tcPr>
            <w:tcW w:w="2552" w:type="dxa"/>
            <w:vAlign w:val="center"/>
          </w:tcPr>
          <w:p w14:paraId="15D1886D" w14:textId="77777777" w:rsidR="00820A6B" w:rsidRPr="00383A9C" w:rsidRDefault="00820A6B" w:rsidP="00061887">
            <w:pPr>
              <w:pStyle w:val="TableBodyTextMIRB"/>
            </w:pPr>
            <w:r w:rsidRPr="00383A9C">
              <w:t>50</w:t>
            </w:r>
          </w:p>
        </w:tc>
      </w:tr>
      <w:tr w:rsidR="00820A6B" w14:paraId="7A0927C5" w14:textId="77777777" w:rsidTr="009612EE">
        <w:trPr>
          <w:trHeight w:val="431"/>
          <w:jc w:val="center"/>
        </w:trPr>
        <w:tc>
          <w:tcPr>
            <w:tcW w:w="3397" w:type="dxa"/>
            <w:vAlign w:val="center"/>
          </w:tcPr>
          <w:p w14:paraId="0FAF8E23" w14:textId="77777777" w:rsidR="00820A6B" w:rsidRPr="00383A9C" w:rsidRDefault="00820A6B" w:rsidP="00061887">
            <w:pPr>
              <w:pStyle w:val="TableBodyTextMIRB"/>
            </w:pPr>
            <w:r w:rsidRPr="00383A9C">
              <w:t xml:space="preserve">Alleyway / Laneway </w:t>
            </w:r>
          </w:p>
        </w:tc>
        <w:tc>
          <w:tcPr>
            <w:tcW w:w="2552" w:type="dxa"/>
            <w:vAlign w:val="center"/>
          </w:tcPr>
          <w:p w14:paraId="5CEC8DCF" w14:textId="77777777" w:rsidR="00820A6B" w:rsidRPr="00383A9C" w:rsidRDefault="00820A6B" w:rsidP="00061887">
            <w:pPr>
              <w:pStyle w:val="TableBodyTextMIRB"/>
            </w:pPr>
            <w:r w:rsidRPr="00383A9C">
              <w:t>40</w:t>
            </w:r>
          </w:p>
        </w:tc>
      </w:tr>
    </w:tbl>
    <w:p w14:paraId="4C47AE25" w14:textId="77777777" w:rsidR="00B0315B" w:rsidRDefault="00B0315B" w:rsidP="00B0315B">
      <w:pPr>
        <w:pStyle w:val="BodyAccessibleTextMIRB"/>
      </w:pPr>
    </w:p>
    <w:p w14:paraId="74F0ABC3" w14:textId="77777777" w:rsidR="003871A6" w:rsidRDefault="003871A6" w:rsidP="003871A6">
      <w:pPr>
        <w:pStyle w:val="BulletsMIRB"/>
      </w:pPr>
      <w:r>
        <w:lastRenderedPageBreak/>
        <w:t>Add a new “Short Integer” field called “Speed” to the “ORN_</w:t>
      </w:r>
      <w:r w:rsidR="00B0315B">
        <w:t>S</w:t>
      </w:r>
      <w:r w:rsidR="005606C0">
        <w:t>EGMENT_WITH_ADDRESS” shapefile (</w:t>
      </w:r>
      <w:r w:rsidR="00B0315B">
        <w:t>Figure 12</w:t>
      </w:r>
      <w:r w:rsidR="005606C0">
        <w:t>)</w:t>
      </w:r>
      <w:r w:rsidR="00B0315B">
        <w:t>.</w:t>
      </w:r>
    </w:p>
    <w:p w14:paraId="4FFA4E60" w14:textId="77777777" w:rsidR="003871A6" w:rsidRDefault="003871A6" w:rsidP="003871A6">
      <w:pPr>
        <w:pStyle w:val="BulletsMIRB"/>
      </w:pPr>
      <w:r w:rsidRPr="003871A6">
        <w:t xml:space="preserve">Open the “Select </w:t>
      </w:r>
      <w:proofErr w:type="gramStart"/>
      <w:r w:rsidRPr="003871A6">
        <w:t>By</w:t>
      </w:r>
      <w:proofErr w:type="gramEnd"/>
      <w:r w:rsidRPr="003871A6">
        <w:t xml:space="preserve"> Attributes…” window and select features within the “ORN_SEGMENT_WITH_ADDRESS” shapefile </w:t>
      </w:r>
      <w:r w:rsidR="00B0315B">
        <w:t>based on the “ROAD_CLASS” field</w:t>
      </w:r>
      <w:r w:rsidR="005606C0">
        <w:t xml:space="preserve"> (</w:t>
      </w:r>
      <w:r w:rsidR="00B0315B">
        <w:t>Figure 13</w:t>
      </w:r>
      <w:r w:rsidR="005606C0">
        <w:t>)</w:t>
      </w:r>
      <w:r w:rsidR="00B0315B">
        <w:t>.</w:t>
      </w:r>
    </w:p>
    <w:p w14:paraId="509DA080" w14:textId="77777777" w:rsidR="00560165" w:rsidRDefault="00560165" w:rsidP="003871A6">
      <w:pPr>
        <w:pStyle w:val="BulletsMIRB"/>
      </w:pPr>
      <w:r>
        <w:t>Open the “Field Calculator” on the “Speed” field to cal</w:t>
      </w:r>
      <w:r w:rsidR="00B0315B">
        <w:t>culate the desired speed limit</w:t>
      </w:r>
      <w:r w:rsidR="005606C0">
        <w:t xml:space="preserve"> (</w:t>
      </w:r>
      <w:r w:rsidR="00B0315B">
        <w:t>Figure 14</w:t>
      </w:r>
      <w:r w:rsidR="005606C0">
        <w:t>)</w:t>
      </w:r>
      <w:r w:rsidR="00B0315B">
        <w:t>.</w:t>
      </w:r>
    </w:p>
    <w:p w14:paraId="4A23305B" w14:textId="77777777" w:rsidR="009E0F55" w:rsidRDefault="00820A6B" w:rsidP="009E0F55">
      <w:pPr>
        <w:pStyle w:val="BodyAccessibleTextMIRB"/>
        <w:keepNext/>
        <w:jc w:val="center"/>
      </w:pPr>
      <w:r>
        <w:rPr>
          <w:noProof/>
          <w:lang w:eastAsia="en-CA"/>
        </w:rPr>
        <w:drawing>
          <wp:inline distT="0" distB="0" distL="0" distR="0" wp14:anchorId="746D1F1E" wp14:editId="194FC613">
            <wp:extent cx="4134678" cy="3479217"/>
            <wp:effectExtent l="19050" t="19050" r="18415" b="26035"/>
            <wp:docPr id="2" name="Picture 2" descr="Screen capture of the Add Field command." title="Ad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6165" cy="3514127"/>
                    </a:xfrm>
                    <a:prstGeom prst="rect">
                      <a:avLst/>
                    </a:prstGeom>
                    <a:noFill/>
                    <a:ln>
                      <a:solidFill>
                        <a:schemeClr val="tx1"/>
                      </a:solidFill>
                    </a:ln>
                  </pic:spPr>
                </pic:pic>
              </a:graphicData>
            </a:graphic>
          </wp:inline>
        </w:drawing>
      </w:r>
    </w:p>
    <w:p w14:paraId="4302F571" w14:textId="71F2E921" w:rsidR="00820A6B" w:rsidRDefault="009E0F55" w:rsidP="009E0F55">
      <w:pPr>
        <w:pStyle w:val="Caption"/>
      </w:pPr>
      <w:bookmarkStart w:id="101" w:name="_Toc2337849"/>
      <w:r>
        <w:t xml:space="preserve">Figure </w:t>
      </w:r>
      <w:r w:rsidR="006D50B3">
        <w:rPr>
          <w:noProof/>
        </w:rPr>
        <w:fldChar w:fldCharType="begin"/>
      </w:r>
      <w:r w:rsidR="006D50B3">
        <w:rPr>
          <w:noProof/>
        </w:rPr>
        <w:instrText xml:space="preserve"> SEQ Figure \* ARABIC </w:instrText>
      </w:r>
      <w:r w:rsidR="006D50B3">
        <w:rPr>
          <w:noProof/>
        </w:rPr>
        <w:fldChar w:fldCharType="separate"/>
      </w:r>
      <w:r w:rsidR="00AD17ED">
        <w:rPr>
          <w:noProof/>
        </w:rPr>
        <w:t>12</w:t>
      </w:r>
      <w:r w:rsidR="006D50B3">
        <w:rPr>
          <w:noProof/>
        </w:rPr>
        <w:fldChar w:fldCharType="end"/>
      </w:r>
      <w:r>
        <w:t xml:space="preserve"> – Add a new </w:t>
      </w:r>
      <w:r w:rsidR="00560165">
        <w:t>field for speed values</w:t>
      </w:r>
      <w:bookmarkEnd w:id="101"/>
    </w:p>
    <w:p w14:paraId="638EB67B" w14:textId="77777777" w:rsidR="00383A9C" w:rsidRDefault="00820A6B" w:rsidP="00383A9C">
      <w:pPr>
        <w:pStyle w:val="BodyAccessibleTextMIRB"/>
        <w:keepNext/>
        <w:jc w:val="center"/>
      </w:pPr>
      <w:r>
        <w:rPr>
          <w:noProof/>
          <w:lang w:eastAsia="en-CA"/>
        </w:rPr>
        <w:lastRenderedPageBreak/>
        <w:drawing>
          <wp:inline distT="0" distB="0" distL="0" distR="0" wp14:anchorId="246E8A44" wp14:editId="3FBB117E">
            <wp:extent cx="5860111" cy="3245600"/>
            <wp:effectExtent l="19050" t="19050" r="26670" b="12065"/>
            <wp:docPr id="29" name="Picture 29" descr="Screen capture of the select by attributes window and an example query. " title="Select by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74643" cy="3253648"/>
                    </a:xfrm>
                    <a:prstGeom prst="rect">
                      <a:avLst/>
                    </a:prstGeom>
                    <a:noFill/>
                    <a:ln>
                      <a:solidFill>
                        <a:schemeClr val="tx1"/>
                      </a:solidFill>
                    </a:ln>
                  </pic:spPr>
                </pic:pic>
              </a:graphicData>
            </a:graphic>
          </wp:inline>
        </w:drawing>
      </w:r>
    </w:p>
    <w:p w14:paraId="74FB82FE" w14:textId="37324D96" w:rsidR="00820A6B" w:rsidRDefault="00383A9C" w:rsidP="00383A9C">
      <w:pPr>
        <w:pStyle w:val="Caption"/>
      </w:pPr>
      <w:bookmarkStart w:id="102" w:name="_Toc2337850"/>
      <w:r>
        <w:t xml:space="preserve">Figure </w:t>
      </w:r>
      <w:r w:rsidR="006D50B3">
        <w:rPr>
          <w:noProof/>
        </w:rPr>
        <w:fldChar w:fldCharType="begin"/>
      </w:r>
      <w:r w:rsidR="006D50B3">
        <w:rPr>
          <w:noProof/>
        </w:rPr>
        <w:instrText xml:space="preserve"> SEQ Figure \* ARABIC </w:instrText>
      </w:r>
      <w:r w:rsidR="006D50B3">
        <w:rPr>
          <w:noProof/>
        </w:rPr>
        <w:fldChar w:fldCharType="separate"/>
      </w:r>
      <w:r w:rsidR="00AD17ED">
        <w:rPr>
          <w:noProof/>
        </w:rPr>
        <w:t>13</w:t>
      </w:r>
      <w:r w:rsidR="006D50B3">
        <w:rPr>
          <w:noProof/>
        </w:rPr>
        <w:fldChar w:fldCharType="end"/>
      </w:r>
      <w:r>
        <w:t xml:space="preserve"> – </w:t>
      </w:r>
      <w:r w:rsidR="003871A6">
        <w:t xml:space="preserve">Select </w:t>
      </w:r>
      <w:r w:rsidR="00560165">
        <w:t>features by road class</w:t>
      </w:r>
      <w:bookmarkEnd w:id="102"/>
    </w:p>
    <w:p w14:paraId="6FDD4335" w14:textId="77777777" w:rsidR="00820A6B" w:rsidRDefault="00820A6B" w:rsidP="00820A6B">
      <w:pPr>
        <w:pStyle w:val="BodyAccessibleTextMIRB"/>
        <w:keepNext/>
        <w:jc w:val="center"/>
      </w:pPr>
      <w:r w:rsidRPr="004E34A3">
        <w:rPr>
          <w:noProof/>
          <w:lang w:eastAsia="en-CA"/>
        </w:rPr>
        <w:drawing>
          <wp:inline distT="0" distB="0" distL="0" distR="0" wp14:anchorId="069AF0DC" wp14:editId="0116D27C">
            <wp:extent cx="4516341" cy="3203384"/>
            <wp:effectExtent l="19050" t="19050" r="17780" b="16510"/>
            <wp:docPr id="58" name="Picture 58" descr="Screen capture of the field calculator." title="Field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4391" cy="3216187"/>
                    </a:xfrm>
                    <a:prstGeom prst="rect">
                      <a:avLst/>
                    </a:prstGeom>
                    <a:noFill/>
                    <a:ln>
                      <a:solidFill>
                        <a:schemeClr val="tx1"/>
                      </a:solidFill>
                    </a:ln>
                  </pic:spPr>
                </pic:pic>
              </a:graphicData>
            </a:graphic>
          </wp:inline>
        </w:drawing>
      </w:r>
    </w:p>
    <w:p w14:paraId="166828B1" w14:textId="34088BB1" w:rsidR="00820A6B" w:rsidRPr="009D445E" w:rsidRDefault="00820A6B" w:rsidP="009D445E">
      <w:pPr>
        <w:pStyle w:val="Caption"/>
      </w:pPr>
      <w:bookmarkStart w:id="103" w:name="_Toc2337851"/>
      <w:r>
        <w:t xml:space="preserve">Figure </w:t>
      </w:r>
      <w:r>
        <w:rPr>
          <w:noProof/>
        </w:rPr>
        <w:fldChar w:fldCharType="begin"/>
      </w:r>
      <w:r>
        <w:rPr>
          <w:noProof/>
        </w:rPr>
        <w:instrText xml:space="preserve"> SEQ Figure \* ARABIC </w:instrText>
      </w:r>
      <w:r>
        <w:rPr>
          <w:noProof/>
        </w:rPr>
        <w:fldChar w:fldCharType="separate"/>
      </w:r>
      <w:r w:rsidR="00AD17ED">
        <w:rPr>
          <w:noProof/>
        </w:rPr>
        <w:t>14</w:t>
      </w:r>
      <w:r>
        <w:rPr>
          <w:noProof/>
        </w:rPr>
        <w:fldChar w:fldCharType="end"/>
      </w:r>
      <w:r>
        <w:t xml:space="preserve"> </w:t>
      </w:r>
      <w:r w:rsidR="00B70D20">
        <w:t>–</w:t>
      </w:r>
      <w:r>
        <w:t xml:space="preserve"> </w:t>
      </w:r>
      <w:r w:rsidR="00560165">
        <w:t>Calculate the desired speed</w:t>
      </w:r>
      <w:bookmarkEnd w:id="103"/>
    </w:p>
    <w:p w14:paraId="34EDB916" w14:textId="77777777" w:rsidR="00D35971" w:rsidRDefault="00D35971" w:rsidP="00D35971">
      <w:pPr>
        <w:pStyle w:val="Heading3NoNumbersMIRB"/>
        <w:rPr>
          <w:lang w:val="en-US"/>
        </w:rPr>
      </w:pPr>
      <w:bookmarkStart w:id="104" w:name="_Toc2337834"/>
      <w:r>
        <w:rPr>
          <w:lang w:val="en-US"/>
        </w:rPr>
        <w:t xml:space="preserve">2.2. </w:t>
      </w:r>
      <w:r w:rsidR="00825BE6">
        <w:rPr>
          <w:lang w:val="en-US"/>
        </w:rPr>
        <w:t xml:space="preserve">Steps to </w:t>
      </w:r>
      <w:r>
        <w:rPr>
          <w:lang w:val="en-US"/>
        </w:rPr>
        <w:t>Create the Network Dataset</w:t>
      </w:r>
      <w:bookmarkEnd w:id="104"/>
    </w:p>
    <w:p w14:paraId="1EE24FF8" w14:textId="77777777" w:rsidR="009A70B0" w:rsidRDefault="009A70B0" w:rsidP="009A70B0">
      <w:pPr>
        <w:pStyle w:val="BulletsMIRB"/>
        <w:rPr>
          <w:lang w:val="en-US"/>
        </w:rPr>
      </w:pPr>
      <w:r w:rsidRPr="009A70B0">
        <w:rPr>
          <w:lang w:val="en-US"/>
        </w:rPr>
        <w:lastRenderedPageBreak/>
        <w:t xml:space="preserve">Open the “Extensions…” window and enable </w:t>
      </w:r>
      <w:r w:rsidR="00F846E9">
        <w:rPr>
          <w:lang w:val="en-US"/>
        </w:rPr>
        <w:t>the “Network Analyst” extension</w:t>
      </w:r>
      <w:r w:rsidR="005606C0">
        <w:t xml:space="preserve"> (</w:t>
      </w:r>
      <w:r w:rsidR="00F846E9">
        <w:t>Figure 15</w:t>
      </w:r>
      <w:r w:rsidR="005606C0">
        <w:t>)</w:t>
      </w:r>
      <w:r w:rsidR="00F846E9">
        <w:t>.</w:t>
      </w:r>
    </w:p>
    <w:p w14:paraId="6B22A1CD" w14:textId="77777777" w:rsidR="00E3686F" w:rsidRDefault="00E3686F" w:rsidP="00E3686F">
      <w:pPr>
        <w:pStyle w:val="BulletsMIRB"/>
        <w:rPr>
          <w:lang w:val="en-US"/>
        </w:rPr>
      </w:pPr>
      <w:r w:rsidRPr="00E3686F">
        <w:rPr>
          <w:lang w:val="en-US"/>
        </w:rPr>
        <w:t>Right click the “ORN_SEGMENT_WITH_ADDRESS” shapefile and select “New Network Dataset…”</w:t>
      </w:r>
      <w:r w:rsidR="005606C0">
        <w:t xml:space="preserve"> (</w:t>
      </w:r>
      <w:r w:rsidR="00F846E9">
        <w:t>Figure 16</w:t>
      </w:r>
      <w:r w:rsidR="005606C0">
        <w:t>)</w:t>
      </w:r>
      <w:r w:rsidR="00F846E9">
        <w:t>.</w:t>
      </w:r>
    </w:p>
    <w:p w14:paraId="2AA624F8" w14:textId="77777777" w:rsidR="00E3686F" w:rsidRPr="00E3686F" w:rsidRDefault="00E3686F" w:rsidP="00E3686F">
      <w:pPr>
        <w:pStyle w:val="BulletsMIRB"/>
        <w:rPr>
          <w:lang w:val="en-US"/>
        </w:rPr>
      </w:pPr>
      <w:r w:rsidRPr="00424220">
        <w:t>Enter a n</w:t>
      </w:r>
      <w:r>
        <w:t>a</w:t>
      </w:r>
      <w:r w:rsidR="00F846E9">
        <w:t>me for the new network dataset</w:t>
      </w:r>
      <w:r w:rsidR="005606C0">
        <w:t xml:space="preserve"> (</w:t>
      </w:r>
      <w:r w:rsidR="00F846E9">
        <w:t>Figure 17</w:t>
      </w:r>
      <w:r w:rsidR="005606C0">
        <w:t>)</w:t>
      </w:r>
      <w:r w:rsidR="00F846E9">
        <w:t>.</w:t>
      </w:r>
    </w:p>
    <w:p w14:paraId="42E4FC5C" w14:textId="77777777" w:rsidR="00E3686F" w:rsidRPr="00333E56" w:rsidRDefault="00E3686F" w:rsidP="00E3686F">
      <w:pPr>
        <w:pStyle w:val="BulletsMIRB"/>
        <w:rPr>
          <w:lang w:val="en-US"/>
        </w:rPr>
      </w:pPr>
      <w:r>
        <w:t>Select the “Yes” radio button</w:t>
      </w:r>
      <w:r w:rsidR="005E32C5">
        <w:t xml:space="preserve"> to model turns in the network</w:t>
      </w:r>
      <w:r w:rsidR="005606C0">
        <w:t xml:space="preserve"> (</w:t>
      </w:r>
      <w:r w:rsidR="005E32C5">
        <w:t>Figure 18</w:t>
      </w:r>
      <w:r w:rsidR="005606C0">
        <w:t>)</w:t>
      </w:r>
      <w:r w:rsidR="005E32C5">
        <w:t>.</w:t>
      </w:r>
    </w:p>
    <w:p w14:paraId="65B22D16" w14:textId="77777777" w:rsidR="00333E56" w:rsidRPr="00425373" w:rsidRDefault="00333E56" w:rsidP="00E3686F">
      <w:pPr>
        <w:pStyle w:val="BulletsMIRB"/>
        <w:rPr>
          <w:lang w:val="en-US"/>
        </w:rPr>
      </w:pPr>
      <w:r>
        <w:t xml:space="preserve">The default connectivity settings establish connectivity at coincident endpoints only. This is the ideal setting when working with the ORN. Note that junctions will not be created where roads overlap but do not intersect (ex. overpasses). </w:t>
      </w:r>
      <w:r w:rsidR="005606C0">
        <w:t>Click next (</w:t>
      </w:r>
      <w:r>
        <w:t>Figure 19)</w:t>
      </w:r>
      <w:r w:rsidR="005606C0">
        <w:t>.</w:t>
      </w:r>
    </w:p>
    <w:p w14:paraId="7F7892C2" w14:textId="77777777" w:rsidR="00425373" w:rsidRDefault="00425373" w:rsidP="00425373">
      <w:pPr>
        <w:pStyle w:val="BulletsMIRB"/>
        <w:rPr>
          <w:lang w:val="en-US"/>
        </w:rPr>
      </w:pPr>
      <w:r w:rsidRPr="00425373">
        <w:rPr>
          <w:lang w:val="en-US"/>
        </w:rPr>
        <w:t>The ORN does not contain elevation data. Select the “None” radio button and click next</w:t>
      </w:r>
      <w:r w:rsidR="005606C0">
        <w:t xml:space="preserve"> (</w:t>
      </w:r>
      <w:r w:rsidR="009E656A">
        <w:t>Figure 20</w:t>
      </w:r>
      <w:r w:rsidR="005606C0">
        <w:t>)</w:t>
      </w:r>
      <w:r w:rsidR="009E656A">
        <w:t>.</w:t>
      </w:r>
    </w:p>
    <w:p w14:paraId="4FA320A6" w14:textId="77777777" w:rsidR="00D35971" w:rsidRDefault="00D35971" w:rsidP="00D35971">
      <w:pPr>
        <w:pStyle w:val="BodyAccessibleTextMIRB"/>
        <w:keepNext/>
        <w:jc w:val="center"/>
      </w:pPr>
      <w:r>
        <w:rPr>
          <w:noProof/>
          <w:lang w:eastAsia="en-CA"/>
        </w:rPr>
        <w:drawing>
          <wp:inline distT="0" distB="0" distL="0" distR="0" wp14:anchorId="6395991D" wp14:editId="7D1FE4F8">
            <wp:extent cx="4763612" cy="3188473"/>
            <wp:effectExtent l="19050" t="19050" r="18415" b="12065"/>
            <wp:docPr id="62" name="Picture 62" descr="Screen capture showing the Network Analyst extension being enabled" title="Enable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72762" cy="3194597"/>
                    </a:xfrm>
                    <a:prstGeom prst="rect">
                      <a:avLst/>
                    </a:prstGeom>
                    <a:noFill/>
                    <a:ln>
                      <a:solidFill>
                        <a:schemeClr val="tx1"/>
                      </a:solidFill>
                    </a:ln>
                  </pic:spPr>
                </pic:pic>
              </a:graphicData>
            </a:graphic>
          </wp:inline>
        </w:drawing>
      </w:r>
    </w:p>
    <w:p w14:paraId="40286A07" w14:textId="5DEB71FA" w:rsidR="00D35971" w:rsidRPr="00424220" w:rsidRDefault="00D35971" w:rsidP="00D35971">
      <w:pPr>
        <w:pStyle w:val="Caption"/>
      </w:pPr>
      <w:bookmarkStart w:id="105" w:name="_Toc2337852"/>
      <w:r w:rsidRPr="00424220">
        <w:t xml:space="preserve">Figure </w:t>
      </w:r>
      <w:r>
        <w:rPr>
          <w:noProof/>
        </w:rPr>
        <w:fldChar w:fldCharType="begin"/>
      </w:r>
      <w:r>
        <w:rPr>
          <w:noProof/>
        </w:rPr>
        <w:instrText xml:space="preserve"> SEQ Figure \* ARABIC </w:instrText>
      </w:r>
      <w:r>
        <w:rPr>
          <w:noProof/>
        </w:rPr>
        <w:fldChar w:fldCharType="separate"/>
      </w:r>
      <w:r w:rsidR="00AD17ED">
        <w:rPr>
          <w:noProof/>
        </w:rPr>
        <w:t>15</w:t>
      </w:r>
      <w:r>
        <w:rPr>
          <w:noProof/>
        </w:rPr>
        <w:fldChar w:fldCharType="end"/>
      </w:r>
      <w:r w:rsidRPr="00424220">
        <w:t xml:space="preserve"> </w:t>
      </w:r>
      <w:r w:rsidR="00B70D20">
        <w:t>–</w:t>
      </w:r>
      <w:r w:rsidRPr="00424220">
        <w:t xml:space="preserve"> </w:t>
      </w:r>
      <w:r w:rsidR="009A70B0">
        <w:t xml:space="preserve">Enable the </w:t>
      </w:r>
      <w:r w:rsidR="00E3686F">
        <w:t>“</w:t>
      </w:r>
      <w:r w:rsidR="009A70B0">
        <w:t>Network Analyst</w:t>
      </w:r>
      <w:r w:rsidR="00E3686F">
        <w:t>”</w:t>
      </w:r>
      <w:r w:rsidR="009A70B0">
        <w:t xml:space="preserve"> extension</w:t>
      </w:r>
      <w:bookmarkEnd w:id="105"/>
    </w:p>
    <w:p w14:paraId="697873B2" w14:textId="77777777" w:rsidR="00D35971" w:rsidRDefault="00D35971" w:rsidP="00D35971">
      <w:pPr>
        <w:pStyle w:val="BodyAccessibleTextMIRB"/>
        <w:keepNext/>
        <w:jc w:val="center"/>
      </w:pPr>
      <w:r>
        <w:rPr>
          <w:noProof/>
          <w:lang w:eastAsia="en-CA"/>
        </w:rPr>
        <w:lastRenderedPageBreak/>
        <w:drawing>
          <wp:inline distT="0" distB="0" distL="0" distR="0" wp14:anchorId="4B9FF7ED" wp14:editId="52F7266C">
            <wp:extent cx="4826414" cy="2740700"/>
            <wp:effectExtent l="19050" t="19050" r="12700" b="21590"/>
            <wp:docPr id="61" name="Picture 61" descr="Screen capture showing a new network dataset being created." title="New Network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35164" cy="2745669"/>
                    </a:xfrm>
                    <a:prstGeom prst="rect">
                      <a:avLst/>
                    </a:prstGeom>
                    <a:noFill/>
                    <a:ln>
                      <a:solidFill>
                        <a:schemeClr val="tx1"/>
                      </a:solidFill>
                    </a:ln>
                  </pic:spPr>
                </pic:pic>
              </a:graphicData>
            </a:graphic>
          </wp:inline>
        </w:drawing>
      </w:r>
    </w:p>
    <w:p w14:paraId="4CFB55BF" w14:textId="50B6DF43" w:rsidR="00D35971" w:rsidRPr="00424220" w:rsidRDefault="00D35971" w:rsidP="00D35971">
      <w:pPr>
        <w:pStyle w:val="Caption"/>
      </w:pPr>
      <w:bookmarkStart w:id="106" w:name="_Toc2337853"/>
      <w:r>
        <w:t xml:space="preserve">Figure </w:t>
      </w:r>
      <w:r>
        <w:rPr>
          <w:noProof/>
        </w:rPr>
        <w:fldChar w:fldCharType="begin"/>
      </w:r>
      <w:r>
        <w:rPr>
          <w:noProof/>
        </w:rPr>
        <w:instrText xml:space="preserve"> SEQ Figure \* ARABIC </w:instrText>
      </w:r>
      <w:r>
        <w:rPr>
          <w:noProof/>
        </w:rPr>
        <w:fldChar w:fldCharType="separate"/>
      </w:r>
      <w:r w:rsidR="00AD17ED">
        <w:rPr>
          <w:noProof/>
        </w:rPr>
        <w:t>16</w:t>
      </w:r>
      <w:r>
        <w:rPr>
          <w:noProof/>
        </w:rPr>
        <w:fldChar w:fldCharType="end"/>
      </w:r>
      <w:r>
        <w:t xml:space="preserve"> </w:t>
      </w:r>
      <w:r w:rsidR="00B70D20">
        <w:t>–</w:t>
      </w:r>
      <w:r>
        <w:t xml:space="preserve"> </w:t>
      </w:r>
      <w:r w:rsidR="00E3686F">
        <w:t>Create a new network dataset</w:t>
      </w:r>
      <w:bookmarkEnd w:id="106"/>
    </w:p>
    <w:p w14:paraId="6115514F" w14:textId="77777777" w:rsidR="00D35971" w:rsidRDefault="00D35971" w:rsidP="00D35971">
      <w:pPr>
        <w:keepNext/>
        <w:jc w:val="center"/>
      </w:pPr>
      <w:r>
        <w:rPr>
          <w:noProof/>
        </w:rPr>
        <w:drawing>
          <wp:inline distT="0" distB="0" distL="0" distR="0" wp14:anchorId="6E89E994" wp14:editId="3BD2C5A2">
            <wp:extent cx="3949109" cy="3699758"/>
            <wp:effectExtent l="0" t="0" r="0" b="0"/>
            <wp:docPr id="17" name="Picture 17" descr="Screen capture showing a name being entered for the network dataset." title="Network Datase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56824" cy="3706985"/>
                    </a:xfrm>
                    <a:prstGeom prst="rect">
                      <a:avLst/>
                    </a:prstGeom>
                  </pic:spPr>
                </pic:pic>
              </a:graphicData>
            </a:graphic>
          </wp:inline>
        </w:drawing>
      </w:r>
    </w:p>
    <w:p w14:paraId="09DD2423" w14:textId="151C409E" w:rsidR="00D35971" w:rsidRDefault="00D35971" w:rsidP="00D35971">
      <w:pPr>
        <w:pStyle w:val="Caption"/>
      </w:pPr>
      <w:bookmarkStart w:id="107" w:name="_Toc2337854"/>
      <w:r w:rsidRPr="00424220">
        <w:t xml:space="preserve">Figure </w:t>
      </w:r>
      <w:r>
        <w:rPr>
          <w:noProof/>
        </w:rPr>
        <w:fldChar w:fldCharType="begin"/>
      </w:r>
      <w:r>
        <w:rPr>
          <w:noProof/>
        </w:rPr>
        <w:instrText xml:space="preserve"> SEQ Figure \* ARABIC </w:instrText>
      </w:r>
      <w:r>
        <w:rPr>
          <w:noProof/>
        </w:rPr>
        <w:fldChar w:fldCharType="separate"/>
      </w:r>
      <w:r w:rsidR="00AD17ED">
        <w:rPr>
          <w:noProof/>
        </w:rPr>
        <w:t>17</w:t>
      </w:r>
      <w:r>
        <w:rPr>
          <w:noProof/>
        </w:rPr>
        <w:fldChar w:fldCharType="end"/>
      </w:r>
      <w:r w:rsidRPr="00424220">
        <w:t xml:space="preserve"> </w:t>
      </w:r>
      <w:r w:rsidR="00B70D20">
        <w:t>–</w:t>
      </w:r>
      <w:r w:rsidRPr="00424220">
        <w:t xml:space="preserve"> Enter a name for the new network dataset.</w:t>
      </w:r>
      <w:bookmarkEnd w:id="107"/>
    </w:p>
    <w:p w14:paraId="03BFFD6E" w14:textId="77777777" w:rsidR="00D35971" w:rsidRDefault="00D35971" w:rsidP="00D35971">
      <w:pPr>
        <w:pStyle w:val="BodyAccessibleTextMIRB"/>
        <w:keepNext/>
        <w:jc w:val="center"/>
      </w:pPr>
      <w:r>
        <w:rPr>
          <w:noProof/>
          <w:lang w:eastAsia="en-CA"/>
        </w:rPr>
        <w:lastRenderedPageBreak/>
        <w:drawing>
          <wp:inline distT="0" distB="0" distL="0" distR="0" wp14:anchorId="1FF49CDD" wp14:editId="063288EE">
            <wp:extent cx="3632519" cy="3403158"/>
            <wp:effectExtent l="0" t="0" r="6350" b="6985"/>
            <wp:docPr id="25" name="Picture 25" descr="Screen capture showing that turns will be modelled in the dataset. " title="Modelling Tu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8184" cy="3417834"/>
                    </a:xfrm>
                    <a:prstGeom prst="rect">
                      <a:avLst/>
                    </a:prstGeom>
                  </pic:spPr>
                </pic:pic>
              </a:graphicData>
            </a:graphic>
          </wp:inline>
        </w:drawing>
      </w:r>
    </w:p>
    <w:p w14:paraId="776A069A" w14:textId="6600A873" w:rsidR="00D35971" w:rsidRPr="00D97169" w:rsidRDefault="00D35971" w:rsidP="00D35971">
      <w:pPr>
        <w:pStyle w:val="Caption"/>
      </w:pPr>
      <w:bookmarkStart w:id="108" w:name="_Toc2337855"/>
      <w:r>
        <w:t xml:space="preserve">Figure </w:t>
      </w:r>
      <w:r>
        <w:rPr>
          <w:noProof/>
        </w:rPr>
        <w:fldChar w:fldCharType="begin"/>
      </w:r>
      <w:r>
        <w:rPr>
          <w:noProof/>
        </w:rPr>
        <w:instrText xml:space="preserve"> SEQ Figure \* ARABIC </w:instrText>
      </w:r>
      <w:r>
        <w:rPr>
          <w:noProof/>
        </w:rPr>
        <w:fldChar w:fldCharType="separate"/>
      </w:r>
      <w:r w:rsidR="00AD17ED">
        <w:rPr>
          <w:noProof/>
        </w:rPr>
        <w:t>18</w:t>
      </w:r>
      <w:r>
        <w:rPr>
          <w:noProof/>
        </w:rPr>
        <w:fldChar w:fldCharType="end"/>
      </w:r>
      <w:r>
        <w:t xml:space="preserve"> </w:t>
      </w:r>
      <w:r w:rsidR="00B70D20">
        <w:t>–</w:t>
      </w:r>
      <w:r>
        <w:t xml:space="preserve"> Select the “Yes” radio button to model turns in the network.</w:t>
      </w:r>
      <w:bookmarkEnd w:id="108"/>
    </w:p>
    <w:p w14:paraId="398C3124" w14:textId="77777777" w:rsidR="00D35971" w:rsidRDefault="00D35971" w:rsidP="00D35971">
      <w:pPr>
        <w:pStyle w:val="BodyAccessibleTextMIRB"/>
        <w:keepNext/>
        <w:jc w:val="center"/>
      </w:pPr>
      <w:r>
        <w:rPr>
          <w:noProof/>
          <w:lang w:eastAsia="en-CA"/>
        </w:rPr>
        <w:drawing>
          <wp:inline distT="0" distB="0" distL="0" distR="0" wp14:anchorId="5BBBC03E" wp14:editId="4CCAE3B0">
            <wp:extent cx="3650852" cy="3420333"/>
            <wp:effectExtent l="0" t="0" r="6985" b="8890"/>
            <wp:docPr id="23" name="Picture 23" descr="A screen capture showing that the default connectivity settings are enabled." title="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66767" cy="3435243"/>
                    </a:xfrm>
                    <a:prstGeom prst="rect">
                      <a:avLst/>
                    </a:prstGeom>
                  </pic:spPr>
                </pic:pic>
              </a:graphicData>
            </a:graphic>
          </wp:inline>
        </w:drawing>
      </w:r>
    </w:p>
    <w:p w14:paraId="5245FAD5" w14:textId="58EF4625" w:rsidR="00D35971" w:rsidRDefault="00D35971" w:rsidP="00D35971">
      <w:pPr>
        <w:pStyle w:val="Caption"/>
      </w:pPr>
      <w:bookmarkStart w:id="109" w:name="_Toc2337856"/>
      <w:r>
        <w:t xml:space="preserve">Figure </w:t>
      </w:r>
      <w:r>
        <w:rPr>
          <w:noProof/>
        </w:rPr>
        <w:fldChar w:fldCharType="begin"/>
      </w:r>
      <w:r>
        <w:rPr>
          <w:noProof/>
        </w:rPr>
        <w:instrText xml:space="preserve"> SEQ Figure \* ARABIC </w:instrText>
      </w:r>
      <w:r>
        <w:rPr>
          <w:noProof/>
        </w:rPr>
        <w:fldChar w:fldCharType="separate"/>
      </w:r>
      <w:r w:rsidR="00AD17ED">
        <w:rPr>
          <w:noProof/>
        </w:rPr>
        <w:t>19</w:t>
      </w:r>
      <w:r>
        <w:rPr>
          <w:noProof/>
        </w:rPr>
        <w:fldChar w:fldCharType="end"/>
      </w:r>
      <w:r>
        <w:t xml:space="preserve"> </w:t>
      </w:r>
      <w:r w:rsidR="00B70D20">
        <w:t>–</w:t>
      </w:r>
      <w:r>
        <w:t xml:space="preserve"> </w:t>
      </w:r>
      <w:r w:rsidR="00425373">
        <w:t>Accept the default connectivity setting</w:t>
      </w:r>
      <w:r w:rsidR="00874F82">
        <w:t>s</w:t>
      </w:r>
      <w:bookmarkEnd w:id="109"/>
    </w:p>
    <w:p w14:paraId="61B4A587" w14:textId="77777777" w:rsidR="00D35971" w:rsidRDefault="00D35971" w:rsidP="00D35971">
      <w:pPr>
        <w:pStyle w:val="BodyAccessibleTextMIRB"/>
        <w:keepNext/>
        <w:jc w:val="center"/>
      </w:pPr>
      <w:r>
        <w:rPr>
          <w:noProof/>
          <w:lang w:eastAsia="en-CA"/>
        </w:rPr>
        <w:lastRenderedPageBreak/>
        <w:drawing>
          <wp:inline distT="0" distB="0" distL="0" distR="0" wp14:anchorId="1E8DB6A0" wp14:editId="3DA3C9E1">
            <wp:extent cx="3259083" cy="3053301"/>
            <wp:effectExtent l="0" t="0" r="0" b="0"/>
            <wp:docPr id="26" name="Picture 26" descr="A screen capture showing that no elevation models will be included in the dataset." title="Ele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0537" cy="3064032"/>
                    </a:xfrm>
                    <a:prstGeom prst="rect">
                      <a:avLst/>
                    </a:prstGeom>
                  </pic:spPr>
                </pic:pic>
              </a:graphicData>
            </a:graphic>
          </wp:inline>
        </w:drawing>
      </w:r>
    </w:p>
    <w:p w14:paraId="6A3F1850" w14:textId="3D95D5BF" w:rsidR="00D35971" w:rsidRDefault="00D35971" w:rsidP="00D35971">
      <w:pPr>
        <w:pStyle w:val="Caption"/>
      </w:pPr>
      <w:bookmarkStart w:id="110" w:name="_Toc2337857"/>
      <w:r>
        <w:t xml:space="preserve">Figure </w:t>
      </w:r>
      <w:r>
        <w:rPr>
          <w:noProof/>
        </w:rPr>
        <w:fldChar w:fldCharType="begin"/>
      </w:r>
      <w:r>
        <w:rPr>
          <w:noProof/>
        </w:rPr>
        <w:instrText xml:space="preserve"> SEQ Figure \* ARABIC </w:instrText>
      </w:r>
      <w:r>
        <w:rPr>
          <w:noProof/>
        </w:rPr>
        <w:fldChar w:fldCharType="separate"/>
      </w:r>
      <w:r w:rsidR="00AD17ED">
        <w:rPr>
          <w:noProof/>
        </w:rPr>
        <w:t>20</w:t>
      </w:r>
      <w:r>
        <w:rPr>
          <w:noProof/>
        </w:rPr>
        <w:fldChar w:fldCharType="end"/>
      </w:r>
      <w:r>
        <w:t xml:space="preserve"> – </w:t>
      </w:r>
      <w:r w:rsidR="00474E09">
        <w:t>Do not select an elevation model for the network.</w:t>
      </w:r>
      <w:bookmarkEnd w:id="110"/>
    </w:p>
    <w:p w14:paraId="1194A0F6" w14:textId="77777777" w:rsidR="00D63D4D" w:rsidRDefault="00D63D4D" w:rsidP="00D63D4D">
      <w:pPr>
        <w:pStyle w:val="Heading3NoNumbersMIRB"/>
      </w:pPr>
      <w:bookmarkStart w:id="111" w:name="_Toc2337835"/>
      <w:r>
        <w:t xml:space="preserve">2.3. </w:t>
      </w:r>
      <w:r w:rsidR="00474E09">
        <w:t xml:space="preserve">Steps </w:t>
      </w:r>
      <w:r w:rsidR="009F468E">
        <w:t>to Define</w:t>
      </w:r>
      <w:r>
        <w:t xml:space="preserve"> the Network Attributes</w:t>
      </w:r>
      <w:bookmarkEnd w:id="111"/>
    </w:p>
    <w:p w14:paraId="0DEFC66D" w14:textId="77777777" w:rsidR="00FD73FE" w:rsidRDefault="00C92135" w:rsidP="00912C99">
      <w:pPr>
        <w:pStyle w:val="BulletsMIRB"/>
      </w:pPr>
      <w:r>
        <w:t>Add new attributes to the network dataset as shown in Table 2 and Figure 21</w:t>
      </w:r>
      <w:r w:rsidR="002B2594">
        <w:t>.</w:t>
      </w:r>
    </w:p>
    <w:p w14:paraId="429BFAE5" w14:textId="7E69D694" w:rsidR="00FD73FE" w:rsidRDefault="00FD73FE" w:rsidP="00FD73FE">
      <w:pPr>
        <w:pStyle w:val="Caption"/>
      </w:pPr>
      <w:bookmarkStart w:id="112" w:name="_Toc523133207"/>
      <w:bookmarkStart w:id="113" w:name="_Toc2337879"/>
      <w:r>
        <w:t xml:space="preserve">Table </w:t>
      </w:r>
      <w:r>
        <w:rPr>
          <w:noProof/>
        </w:rPr>
        <w:fldChar w:fldCharType="begin"/>
      </w:r>
      <w:r>
        <w:rPr>
          <w:noProof/>
        </w:rPr>
        <w:instrText xml:space="preserve"> SEQ Table \* ARABIC </w:instrText>
      </w:r>
      <w:r>
        <w:rPr>
          <w:noProof/>
        </w:rPr>
        <w:fldChar w:fldCharType="separate"/>
      </w:r>
      <w:r w:rsidR="00AD17ED">
        <w:rPr>
          <w:noProof/>
        </w:rPr>
        <w:t>2</w:t>
      </w:r>
      <w:r>
        <w:rPr>
          <w:noProof/>
        </w:rPr>
        <w:fldChar w:fldCharType="end"/>
      </w:r>
      <w:r>
        <w:t xml:space="preserve"> – Add these attributes to the Network Dataset</w:t>
      </w:r>
      <w:bookmarkEnd w:id="112"/>
      <w:bookmarkEnd w:id="113"/>
      <w:r>
        <w:t xml:space="preserve"> </w:t>
      </w:r>
    </w:p>
    <w:tbl>
      <w:tblPr>
        <w:tblStyle w:val="TableGrid1"/>
        <w:tblW w:w="0" w:type="auto"/>
        <w:jc w:val="center"/>
        <w:tblLook w:val="04A0" w:firstRow="1" w:lastRow="0" w:firstColumn="1" w:lastColumn="0" w:noHBand="0" w:noVBand="1"/>
        <w:tblCaption w:val="Table: The Network Dataset Attributes"/>
        <w:tblDescription w:val="A table listing the name, usage, units and data type of the network dataset's attributes."/>
      </w:tblPr>
      <w:tblGrid>
        <w:gridCol w:w="2337"/>
        <w:gridCol w:w="2337"/>
        <w:gridCol w:w="2338"/>
        <w:gridCol w:w="2338"/>
      </w:tblGrid>
      <w:tr w:rsidR="00FD73FE" w14:paraId="3F7DD9B2" w14:textId="77777777" w:rsidTr="00620867">
        <w:trPr>
          <w:trHeight w:val="431"/>
          <w:jc w:val="center"/>
        </w:trPr>
        <w:tc>
          <w:tcPr>
            <w:tcW w:w="2337" w:type="dxa"/>
            <w:vAlign w:val="center"/>
          </w:tcPr>
          <w:p w14:paraId="74F4FEFA" w14:textId="77777777" w:rsidR="00FD73FE" w:rsidRPr="00934141" w:rsidRDefault="00FD73FE" w:rsidP="00620867">
            <w:pPr>
              <w:pStyle w:val="TableHeaderRowTextMIRB"/>
            </w:pPr>
            <w:r w:rsidRPr="00934141">
              <w:t>Name</w:t>
            </w:r>
          </w:p>
        </w:tc>
        <w:tc>
          <w:tcPr>
            <w:tcW w:w="2337" w:type="dxa"/>
            <w:vAlign w:val="center"/>
          </w:tcPr>
          <w:p w14:paraId="75E6AA36" w14:textId="77777777" w:rsidR="00FD73FE" w:rsidRPr="00934141" w:rsidRDefault="00FD73FE" w:rsidP="00620867">
            <w:pPr>
              <w:pStyle w:val="TableHeaderRowTextMIRB"/>
            </w:pPr>
            <w:r w:rsidRPr="00934141">
              <w:t>Usage</w:t>
            </w:r>
          </w:p>
        </w:tc>
        <w:tc>
          <w:tcPr>
            <w:tcW w:w="2338" w:type="dxa"/>
            <w:vAlign w:val="center"/>
          </w:tcPr>
          <w:p w14:paraId="2D1CE150" w14:textId="77777777" w:rsidR="00FD73FE" w:rsidRPr="00934141" w:rsidRDefault="00FD73FE" w:rsidP="00620867">
            <w:pPr>
              <w:pStyle w:val="TableHeaderRowTextMIRB"/>
            </w:pPr>
            <w:r w:rsidRPr="00934141">
              <w:t>Units</w:t>
            </w:r>
          </w:p>
        </w:tc>
        <w:tc>
          <w:tcPr>
            <w:tcW w:w="2338" w:type="dxa"/>
            <w:vAlign w:val="center"/>
          </w:tcPr>
          <w:p w14:paraId="47FC921A" w14:textId="77777777" w:rsidR="00FD73FE" w:rsidRPr="00934141" w:rsidRDefault="00FD73FE" w:rsidP="00620867">
            <w:pPr>
              <w:pStyle w:val="TableHeaderRowTextMIRB"/>
            </w:pPr>
            <w:r w:rsidRPr="00934141">
              <w:t>Data Type</w:t>
            </w:r>
          </w:p>
        </w:tc>
      </w:tr>
      <w:tr w:rsidR="00FD73FE" w14:paraId="4CBD060B" w14:textId="77777777" w:rsidTr="00620867">
        <w:trPr>
          <w:trHeight w:val="431"/>
          <w:jc w:val="center"/>
        </w:trPr>
        <w:tc>
          <w:tcPr>
            <w:tcW w:w="2337" w:type="dxa"/>
            <w:vAlign w:val="center"/>
          </w:tcPr>
          <w:p w14:paraId="5A154ADE" w14:textId="77777777" w:rsidR="00FD73FE" w:rsidRPr="00934141" w:rsidRDefault="00FD73FE" w:rsidP="00620867">
            <w:pPr>
              <w:pStyle w:val="TableBodyTextMIRB"/>
            </w:pPr>
            <w:r w:rsidRPr="00934141">
              <w:t>Length</w:t>
            </w:r>
          </w:p>
        </w:tc>
        <w:tc>
          <w:tcPr>
            <w:tcW w:w="2337" w:type="dxa"/>
            <w:vAlign w:val="center"/>
          </w:tcPr>
          <w:p w14:paraId="7DE6123E" w14:textId="77777777" w:rsidR="00FD73FE" w:rsidRPr="00934141" w:rsidRDefault="00FD73FE" w:rsidP="00620867">
            <w:pPr>
              <w:pStyle w:val="TableBodyTextMIRB"/>
            </w:pPr>
            <w:r w:rsidRPr="00934141">
              <w:t>Cost</w:t>
            </w:r>
          </w:p>
        </w:tc>
        <w:tc>
          <w:tcPr>
            <w:tcW w:w="2338" w:type="dxa"/>
            <w:vAlign w:val="center"/>
          </w:tcPr>
          <w:p w14:paraId="7E56CE6E" w14:textId="77777777" w:rsidR="00FD73FE" w:rsidRPr="00934141" w:rsidRDefault="00FD73FE" w:rsidP="00620867">
            <w:pPr>
              <w:pStyle w:val="TableBodyTextMIRB"/>
            </w:pPr>
            <w:r w:rsidRPr="00934141">
              <w:t>Meters</w:t>
            </w:r>
          </w:p>
        </w:tc>
        <w:tc>
          <w:tcPr>
            <w:tcW w:w="2338" w:type="dxa"/>
            <w:vAlign w:val="center"/>
          </w:tcPr>
          <w:p w14:paraId="633A402E" w14:textId="77777777" w:rsidR="00FD73FE" w:rsidRPr="00934141" w:rsidRDefault="00FD73FE" w:rsidP="00620867">
            <w:pPr>
              <w:pStyle w:val="TableBodyTextMIRB"/>
            </w:pPr>
            <w:r w:rsidRPr="00934141">
              <w:t>Double</w:t>
            </w:r>
          </w:p>
        </w:tc>
      </w:tr>
      <w:tr w:rsidR="00FD73FE" w14:paraId="4C0B4C2F" w14:textId="77777777" w:rsidTr="00620867">
        <w:trPr>
          <w:trHeight w:val="431"/>
          <w:jc w:val="center"/>
        </w:trPr>
        <w:tc>
          <w:tcPr>
            <w:tcW w:w="2337" w:type="dxa"/>
            <w:vAlign w:val="center"/>
          </w:tcPr>
          <w:p w14:paraId="0A9DABF7" w14:textId="77777777" w:rsidR="00FD73FE" w:rsidRPr="00934141" w:rsidRDefault="00FD73FE" w:rsidP="00620867">
            <w:pPr>
              <w:pStyle w:val="TableBodyTextMIRB"/>
            </w:pPr>
            <w:proofErr w:type="spellStart"/>
            <w:r w:rsidRPr="00934141">
              <w:t>OneWay</w:t>
            </w:r>
            <w:proofErr w:type="spellEnd"/>
          </w:p>
        </w:tc>
        <w:tc>
          <w:tcPr>
            <w:tcW w:w="2337" w:type="dxa"/>
            <w:vAlign w:val="center"/>
          </w:tcPr>
          <w:p w14:paraId="5DDADFA5" w14:textId="77777777" w:rsidR="00FD73FE" w:rsidRPr="00934141" w:rsidRDefault="00FD73FE" w:rsidP="00620867">
            <w:pPr>
              <w:pStyle w:val="TableBodyTextMIRB"/>
            </w:pPr>
            <w:r w:rsidRPr="00934141">
              <w:t>Restriction</w:t>
            </w:r>
          </w:p>
        </w:tc>
        <w:tc>
          <w:tcPr>
            <w:tcW w:w="2338" w:type="dxa"/>
            <w:vAlign w:val="center"/>
          </w:tcPr>
          <w:p w14:paraId="30C2B0A2" w14:textId="77777777" w:rsidR="00FD73FE" w:rsidRPr="00934141" w:rsidRDefault="00FD73FE" w:rsidP="00620867">
            <w:pPr>
              <w:pStyle w:val="TableBodyTextMIRB"/>
            </w:pPr>
            <w:r w:rsidRPr="00934141">
              <w:t>Unknown</w:t>
            </w:r>
          </w:p>
        </w:tc>
        <w:tc>
          <w:tcPr>
            <w:tcW w:w="2338" w:type="dxa"/>
            <w:vAlign w:val="center"/>
          </w:tcPr>
          <w:p w14:paraId="37FEFBB6" w14:textId="77777777" w:rsidR="00FD73FE" w:rsidRPr="00934141" w:rsidRDefault="00FD73FE" w:rsidP="00620867">
            <w:pPr>
              <w:pStyle w:val="TableBodyTextMIRB"/>
            </w:pPr>
            <w:r w:rsidRPr="00934141">
              <w:t>Boolean</w:t>
            </w:r>
          </w:p>
        </w:tc>
      </w:tr>
      <w:tr w:rsidR="00FD73FE" w14:paraId="7A8E4E48" w14:textId="77777777" w:rsidTr="00620867">
        <w:trPr>
          <w:trHeight w:val="431"/>
          <w:jc w:val="center"/>
        </w:trPr>
        <w:tc>
          <w:tcPr>
            <w:tcW w:w="2337" w:type="dxa"/>
            <w:vAlign w:val="center"/>
          </w:tcPr>
          <w:p w14:paraId="68768375" w14:textId="77777777" w:rsidR="00FD73FE" w:rsidRPr="00934141" w:rsidRDefault="00FD73FE" w:rsidP="00620867">
            <w:pPr>
              <w:pStyle w:val="TableBodyTextMIRB"/>
            </w:pPr>
            <w:proofErr w:type="spellStart"/>
            <w:r w:rsidRPr="00934141">
              <w:t>Rd_Class</w:t>
            </w:r>
            <w:proofErr w:type="spellEnd"/>
          </w:p>
        </w:tc>
        <w:tc>
          <w:tcPr>
            <w:tcW w:w="2337" w:type="dxa"/>
            <w:vAlign w:val="center"/>
          </w:tcPr>
          <w:p w14:paraId="259E1E49" w14:textId="77777777" w:rsidR="00FD73FE" w:rsidRPr="00934141" w:rsidRDefault="00FD73FE" w:rsidP="00620867">
            <w:pPr>
              <w:pStyle w:val="TableBodyTextMIRB"/>
            </w:pPr>
            <w:r w:rsidRPr="00934141">
              <w:t>Hierarchy</w:t>
            </w:r>
          </w:p>
        </w:tc>
        <w:tc>
          <w:tcPr>
            <w:tcW w:w="2338" w:type="dxa"/>
            <w:vAlign w:val="center"/>
          </w:tcPr>
          <w:p w14:paraId="3DFC96E2" w14:textId="77777777" w:rsidR="00FD73FE" w:rsidRPr="00934141" w:rsidRDefault="00FD73FE" w:rsidP="00620867">
            <w:pPr>
              <w:pStyle w:val="TableBodyTextMIRB"/>
            </w:pPr>
            <w:r w:rsidRPr="00934141">
              <w:t>Unknown</w:t>
            </w:r>
          </w:p>
        </w:tc>
        <w:tc>
          <w:tcPr>
            <w:tcW w:w="2338" w:type="dxa"/>
            <w:vAlign w:val="center"/>
          </w:tcPr>
          <w:p w14:paraId="1E353711" w14:textId="77777777" w:rsidR="00FD73FE" w:rsidRPr="00934141" w:rsidRDefault="00FD73FE" w:rsidP="00620867">
            <w:pPr>
              <w:pStyle w:val="TableBodyTextMIRB"/>
            </w:pPr>
            <w:r w:rsidRPr="00934141">
              <w:t>Integer</w:t>
            </w:r>
          </w:p>
        </w:tc>
      </w:tr>
      <w:tr w:rsidR="00FD73FE" w14:paraId="234B1ED7" w14:textId="77777777" w:rsidTr="00620867">
        <w:trPr>
          <w:trHeight w:val="431"/>
          <w:jc w:val="center"/>
        </w:trPr>
        <w:tc>
          <w:tcPr>
            <w:tcW w:w="2337" w:type="dxa"/>
            <w:vAlign w:val="center"/>
          </w:tcPr>
          <w:p w14:paraId="405E0875" w14:textId="77777777" w:rsidR="00FD73FE" w:rsidRPr="00934141" w:rsidRDefault="00FD73FE" w:rsidP="00620867">
            <w:pPr>
              <w:pStyle w:val="TableBodyTextMIRB"/>
            </w:pPr>
            <w:r w:rsidRPr="00934141">
              <w:t>Speed</w:t>
            </w:r>
          </w:p>
        </w:tc>
        <w:tc>
          <w:tcPr>
            <w:tcW w:w="2337" w:type="dxa"/>
            <w:vAlign w:val="center"/>
          </w:tcPr>
          <w:p w14:paraId="72774459" w14:textId="77777777" w:rsidR="00FD73FE" w:rsidRPr="00934141" w:rsidRDefault="00FD73FE" w:rsidP="00620867">
            <w:pPr>
              <w:pStyle w:val="TableBodyTextMIRB"/>
            </w:pPr>
            <w:r w:rsidRPr="00934141">
              <w:t>Descriptor</w:t>
            </w:r>
          </w:p>
        </w:tc>
        <w:tc>
          <w:tcPr>
            <w:tcW w:w="2338" w:type="dxa"/>
            <w:vAlign w:val="center"/>
          </w:tcPr>
          <w:p w14:paraId="6485EDFC" w14:textId="77777777" w:rsidR="00FD73FE" w:rsidRPr="00934141" w:rsidRDefault="00FD73FE" w:rsidP="00620867">
            <w:pPr>
              <w:pStyle w:val="TableBodyTextMIRB"/>
            </w:pPr>
            <w:r w:rsidRPr="00934141">
              <w:t>KPH</w:t>
            </w:r>
          </w:p>
        </w:tc>
        <w:tc>
          <w:tcPr>
            <w:tcW w:w="2338" w:type="dxa"/>
            <w:vAlign w:val="center"/>
          </w:tcPr>
          <w:p w14:paraId="0107CCDE" w14:textId="77777777" w:rsidR="00FD73FE" w:rsidRPr="00934141" w:rsidRDefault="00FD73FE" w:rsidP="00620867">
            <w:pPr>
              <w:pStyle w:val="TableBodyTextMIRB"/>
            </w:pPr>
            <w:r w:rsidRPr="00934141">
              <w:t>Integer</w:t>
            </w:r>
          </w:p>
        </w:tc>
      </w:tr>
      <w:tr w:rsidR="00FD73FE" w14:paraId="25C7FD50" w14:textId="77777777" w:rsidTr="00620867">
        <w:trPr>
          <w:trHeight w:val="431"/>
          <w:jc w:val="center"/>
        </w:trPr>
        <w:tc>
          <w:tcPr>
            <w:tcW w:w="2337" w:type="dxa"/>
            <w:vAlign w:val="center"/>
          </w:tcPr>
          <w:p w14:paraId="13EAEECF" w14:textId="77777777" w:rsidR="00FD73FE" w:rsidRPr="00934141" w:rsidRDefault="00FD73FE" w:rsidP="00620867">
            <w:pPr>
              <w:pStyle w:val="TableBodyTextMIRB"/>
            </w:pPr>
            <w:r w:rsidRPr="00934141">
              <w:t>Time</w:t>
            </w:r>
          </w:p>
        </w:tc>
        <w:tc>
          <w:tcPr>
            <w:tcW w:w="2337" w:type="dxa"/>
            <w:vAlign w:val="center"/>
          </w:tcPr>
          <w:p w14:paraId="36D82BDE" w14:textId="77777777" w:rsidR="00FD73FE" w:rsidRPr="00934141" w:rsidRDefault="00FD73FE" w:rsidP="00620867">
            <w:pPr>
              <w:pStyle w:val="TableBodyTextMIRB"/>
            </w:pPr>
            <w:r w:rsidRPr="00934141">
              <w:t>Cost</w:t>
            </w:r>
          </w:p>
        </w:tc>
        <w:tc>
          <w:tcPr>
            <w:tcW w:w="2338" w:type="dxa"/>
            <w:vAlign w:val="center"/>
          </w:tcPr>
          <w:p w14:paraId="1E17A95F" w14:textId="77777777" w:rsidR="00FD73FE" w:rsidRPr="00934141" w:rsidRDefault="00FD73FE" w:rsidP="00620867">
            <w:pPr>
              <w:pStyle w:val="TableBodyTextMIRB"/>
            </w:pPr>
            <w:r w:rsidRPr="00934141">
              <w:t>Minutes</w:t>
            </w:r>
          </w:p>
        </w:tc>
        <w:tc>
          <w:tcPr>
            <w:tcW w:w="2338" w:type="dxa"/>
            <w:vAlign w:val="center"/>
          </w:tcPr>
          <w:p w14:paraId="0CC968D9" w14:textId="77777777" w:rsidR="00FD73FE" w:rsidRPr="00934141" w:rsidRDefault="00FD73FE" w:rsidP="00620867">
            <w:pPr>
              <w:pStyle w:val="TableBodyTextMIRB"/>
            </w:pPr>
            <w:r w:rsidRPr="00934141">
              <w:t>Double</w:t>
            </w:r>
          </w:p>
        </w:tc>
      </w:tr>
    </w:tbl>
    <w:p w14:paraId="044DAD8C" w14:textId="77777777" w:rsidR="00FD73FE" w:rsidRPr="0080361F" w:rsidRDefault="00FD73FE" w:rsidP="00FD73FE">
      <w:pPr>
        <w:pStyle w:val="BulletsMIRB"/>
        <w:numPr>
          <w:ilvl w:val="0"/>
          <w:numId w:val="0"/>
        </w:numPr>
        <w:ind w:left="720" w:hanging="360"/>
      </w:pPr>
    </w:p>
    <w:p w14:paraId="33079247" w14:textId="77777777" w:rsidR="00D63D4D" w:rsidRDefault="00D63D4D" w:rsidP="00D63D4D">
      <w:pPr>
        <w:pStyle w:val="BodyAccessibleTextMIRB"/>
        <w:keepNext/>
        <w:jc w:val="center"/>
      </w:pPr>
      <w:r>
        <w:rPr>
          <w:noProof/>
          <w:lang w:eastAsia="en-CA"/>
        </w:rPr>
        <w:lastRenderedPageBreak/>
        <w:drawing>
          <wp:inline distT="0" distB="0" distL="0" distR="0" wp14:anchorId="4F848797" wp14:editId="2A52974E">
            <wp:extent cx="3895623" cy="3649649"/>
            <wp:effectExtent l="0" t="0" r="0" b="8255"/>
            <wp:docPr id="4" name="Picture 4" descr="A screen capture showing the network attributes." title="Network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4381" cy="3657854"/>
                    </a:xfrm>
                    <a:prstGeom prst="rect">
                      <a:avLst/>
                    </a:prstGeom>
                  </pic:spPr>
                </pic:pic>
              </a:graphicData>
            </a:graphic>
          </wp:inline>
        </w:drawing>
      </w:r>
    </w:p>
    <w:p w14:paraId="44836D08" w14:textId="6AB67628" w:rsidR="00D63D4D" w:rsidRDefault="00D63D4D" w:rsidP="00D63D4D">
      <w:pPr>
        <w:pStyle w:val="Caption"/>
      </w:pPr>
      <w:bookmarkStart w:id="114" w:name="_Toc2337858"/>
      <w:r w:rsidRPr="00934141">
        <w:t xml:space="preserve">Figure </w:t>
      </w:r>
      <w:r>
        <w:rPr>
          <w:noProof/>
        </w:rPr>
        <w:fldChar w:fldCharType="begin"/>
      </w:r>
      <w:r>
        <w:rPr>
          <w:noProof/>
        </w:rPr>
        <w:instrText xml:space="preserve"> SEQ Figure \* ARABIC </w:instrText>
      </w:r>
      <w:r>
        <w:rPr>
          <w:noProof/>
        </w:rPr>
        <w:fldChar w:fldCharType="separate"/>
      </w:r>
      <w:r w:rsidR="00AD17ED">
        <w:rPr>
          <w:noProof/>
        </w:rPr>
        <w:t>21</w:t>
      </w:r>
      <w:r>
        <w:rPr>
          <w:noProof/>
        </w:rPr>
        <w:fldChar w:fldCharType="end"/>
      </w:r>
      <w:r w:rsidRPr="00934141">
        <w:t xml:space="preserve"> </w:t>
      </w:r>
      <w:r w:rsidR="00B70D20">
        <w:t>–</w:t>
      </w:r>
      <w:r w:rsidRPr="00934141">
        <w:t xml:space="preserve"> Add </w:t>
      </w:r>
      <w:r w:rsidR="00FD73FE">
        <w:t>the network attributes</w:t>
      </w:r>
      <w:bookmarkEnd w:id="114"/>
    </w:p>
    <w:p w14:paraId="00FAB170" w14:textId="77777777" w:rsidR="00D63D4D" w:rsidRDefault="00D63D4D" w:rsidP="00D63D4D">
      <w:pPr>
        <w:pStyle w:val="Heading4NoNumbersMIRB"/>
      </w:pPr>
      <w:r>
        <w:t xml:space="preserve">2.3.1. </w:t>
      </w:r>
      <w:r w:rsidR="00C92135">
        <w:t xml:space="preserve">Steps to </w:t>
      </w:r>
      <w:r>
        <w:t>Enforce One Way Restrictions</w:t>
      </w:r>
    </w:p>
    <w:p w14:paraId="2C75CDE3" w14:textId="77777777" w:rsidR="00D63D4D" w:rsidRDefault="00D63D4D" w:rsidP="00D63D4D">
      <w:pPr>
        <w:pStyle w:val="BodyAccessibleTextMIRB"/>
      </w:pPr>
      <w:r>
        <w:t xml:space="preserve">It is important to enforce traffic flow restrictions to ensure that rules along </w:t>
      </w:r>
      <w:proofErr w:type="gramStart"/>
      <w:r>
        <w:t>one way</w:t>
      </w:r>
      <w:proofErr w:type="gramEnd"/>
      <w:r>
        <w:t xml:space="preserve"> roads are followed and that network analyses behave as expected. The ORN_SEGMENT_WITH_ADDRESS dataset contains traffic flow direction information in the “DIRECTION” field. Possible</w:t>
      </w:r>
      <w:r w:rsidR="00923953">
        <w:t xml:space="preserve"> values are described in </w:t>
      </w:r>
      <w:r w:rsidR="002B2594">
        <w:t>T</w:t>
      </w:r>
      <w:r w:rsidR="00923953">
        <w:t>able 3</w:t>
      </w:r>
      <w:r>
        <w:t>.</w:t>
      </w:r>
    </w:p>
    <w:p w14:paraId="3E6839C9" w14:textId="1EF04044" w:rsidR="00B70D20" w:rsidRDefault="00B70D20" w:rsidP="00B70D20">
      <w:pPr>
        <w:pStyle w:val="Caption"/>
        <w:keepNext/>
      </w:pPr>
      <w:bookmarkStart w:id="115" w:name="_Toc523133208"/>
      <w:bookmarkStart w:id="116" w:name="_Toc2337880"/>
      <w:r>
        <w:t xml:space="preserve">Table </w:t>
      </w:r>
      <w:r w:rsidR="006D50B3">
        <w:rPr>
          <w:noProof/>
        </w:rPr>
        <w:fldChar w:fldCharType="begin"/>
      </w:r>
      <w:r w:rsidR="006D50B3">
        <w:rPr>
          <w:noProof/>
        </w:rPr>
        <w:instrText xml:space="preserve"> SEQ Table \* ARABIC </w:instrText>
      </w:r>
      <w:r w:rsidR="006D50B3">
        <w:rPr>
          <w:noProof/>
        </w:rPr>
        <w:fldChar w:fldCharType="separate"/>
      </w:r>
      <w:r w:rsidR="00AD17ED">
        <w:rPr>
          <w:noProof/>
        </w:rPr>
        <w:t>3</w:t>
      </w:r>
      <w:r w:rsidR="006D50B3">
        <w:rPr>
          <w:noProof/>
        </w:rPr>
        <w:fldChar w:fldCharType="end"/>
      </w:r>
      <w:r>
        <w:t xml:space="preserve"> </w:t>
      </w:r>
      <w:r w:rsidR="00923953">
        <w:t>–</w:t>
      </w:r>
      <w:r>
        <w:t xml:space="preserve"> </w:t>
      </w:r>
      <w:r w:rsidR="00923953">
        <w:t>Possible</w:t>
      </w:r>
      <w:r w:rsidR="009813F4">
        <w:t xml:space="preserve"> values in the “DIRECTION” field</w:t>
      </w:r>
      <w:bookmarkEnd w:id="115"/>
      <w:bookmarkEnd w:id="116"/>
    </w:p>
    <w:tbl>
      <w:tblPr>
        <w:tblStyle w:val="TableGrid"/>
        <w:tblW w:w="0" w:type="auto"/>
        <w:jc w:val="center"/>
        <w:tblLook w:val="04A0" w:firstRow="1" w:lastRow="0" w:firstColumn="1" w:lastColumn="0" w:noHBand="0" w:noVBand="1"/>
        <w:tblCaption w:val="Table: Direction Descriptions"/>
        <w:tblDescription w:val="A table listing and describing possible values for the &quot;Direction&quot; field in the ORN_SEGMENT_WITH_ADDRESS dataset. "/>
      </w:tblPr>
      <w:tblGrid>
        <w:gridCol w:w="1668"/>
        <w:gridCol w:w="7908"/>
      </w:tblGrid>
      <w:tr w:rsidR="00D63D4D" w14:paraId="3B797E84" w14:textId="77777777" w:rsidTr="009612EE">
        <w:trPr>
          <w:trHeight w:val="431"/>
          <w:jc w:val="center"/>
        </w:trPr>
        <w:tc>
          <w:tcPr>
            <w:tcW w:w="1668" w:type="dxa"/>
            <w:vAlign w:val="center"/>
          </w:tcPr>
          <w:p w14:paraId="3F7D9B77" w14:textId="77777777" w:rsidR="00D63D4D" w:rsidRDefault="00D63D4D" w:rsidP="00834E1B">
            <w:pPr>
              <w:pStyle w:val="TableHeaderRowTextMIRB"/>
            </w:pPr>
            <w:r>
              <w:t>DIRECTION</w:t>
            </w:r>
          </w:p>
        </w:tc>
        <w:tc>
          <w:tcPr>
            <w:tcW w:w="7908" w:type="dxa"/>
            <w:vAlign w:val="center"/>
          </w:tcPr>
          <w:p w14:paraId="50C1F24E" w14:textId="77777777" w:rsidR="00D63D4D" w:rsidRDefault="00D63D4D" w:rsidP="00834E1B">
            <w:pPr>
              <w:pStyle w:val="TableHeaderRowTextMIRB"/>
            </w:pPr>
            <w:r>
              <w:t>Description</w:t>
            </w:r>
          </w:p>
        </w:tc>
      </w:tr>
      <w:tr w:rsidR="00D63D4D" w14:paraId="0689E477" w14:textId="77777777" w:rsidTr="008C2759">
        <w:trPr>
          <w:trHeight w:val="431"/>
          <w:jc w:val="center"/>
        </w:trPr>
        <w:tc>
          <w:tcPr>
            <w:tcW w:w="1668" w:type="dxa"/>
            <w:vAlign w:val="center"/>
          </w:tcPr>
          <w:p w14:paraId="3EF7622C" w14:textId="77777777" w:rsidR="00D63D4D" w:rsidRDefault="00D63D4D" w:rsidP="00834E1B">
            <w:pPr>
              <w:pStyle w:val="TableBodyTextMIRB"/>
            </w:pPr>
            <w:r>
              <w:t>Both</w:t>
            </w:r>
          </w:p>
        </w:tc>
        <w:tc>
          <w:tcPr>
            <w:tcW w:w="7908" w:type="dxa"/>
            <w:vAlign w:val="center"/>
          </w:tcPr>
          <w:p w14:paraId="337E121E" w14:textId="77777777" w:rsidR="00D63D4D" w:rsidRDefault="00D63D4D" w:rsidP="00834E1B">
            <w:pPr>
              <w:pStyle w:val="TableBodyTextMIRB"/>
            </w:pPr>
            <w:r>
              <w:t>Traffic can travel in both directions along the given segment</w:t>
            </w:r>
          </w:p>
        </w:tc>
      </w:tr>
      <w:tr w:rsidR="00D63D4D" w14:paraId="39A485F5" w14:textId="77777777" w:rsidTr="008C2759">
        <w:trPr>
          <w:trHeight w:val="431"/>
          <w:jc w:val="center"/>
        </w:trPr>
        <w:tc>
          <w:tcPr>
            <w:tcW w:w="1668" w:type="dxa"/>
            <w:vAlign w:val="center"/>
          </w:tcPr>
          <w:p w14:paraId="730E5B5B" w14:textId="77777777" w:rsidR="00D63D4D" w:rsidRDefault="00D63D4D" w:rsidP="00834E1B">
            <w:pPr>
              <w:pStyle w:val="TableBodyTextMIRB"/>
            </w:pPr>
            <w:r>
              <w:t>Positive</w:t>
            </w:r>
          </w:p>
        </w:tc>
        <w:tc>
          <w:tcPr>
            <w:tcW w:w="7908" w:type="dxa"/>
            <w:vAlign w:val="center"/>
          </w:tcPr>
          <w:p w14:paraId="08D39FC2" w14:textId="77777777" w:rsidR="00D63D4D" w:rsidRDefault="00D63D4D" w:rsidP="00834E1B">
            <w:pPr>
              <w:pStyle w:val="TableBodyTextMIRB"/>
            </w:pPr>
            <w:r>
              <w:t xml:space="preserve">Traffic can only travel in the same direction as the segment’s geometry. </w:t>
            </w:r>
          </w:p>
        </w:tc>
      </w:tr>
      <w:tr w:rsidR="00D63D4D" w14:paraId="4E920054" w14:textId="77777777" w:rsidTr="009612EE">
        <w:trPr>
          <w:jc w:val="center"/>
        </w:trPr>
        <w:tc>
          <w:tcPr>
            <w:tcW w:w="1668" w:type="dxa"/>
            <w:vAlign w:val="center"/>
          </w:tcPr>
          <w:p w14:paraId="77B3CF7C" w14:textId="77777777" w:rsidR="00D63D4D" w:rsidRDefault="00D63D4D" w:rsidP="00834E1B">
            <w:pPr>
              <w:pStyle w:val="TableBodyTextMIRB"/>
            </w:pPr>
            <w:r>
              <w:t>Negative</w:t>
            </w:r>
          </w:p>
        </w:tc>
        <w:tc>
          <w:tcPr>
            <w:tcW w:w="7908" w:type="dxa"/>
            <w:vAlign w:val="center"/>
          </w:tcPr>
          <w:p w14:paraId="482BACD3" w14:textId="77777777" w:rsidR="00D63D4D" w:rsidRDefault="00D63D4D" w:rsidP="00834E1B">
            <w:pPr>
              <w:pStyle w:val="TableBodyTextMIRB"/>
            </w:pPr>
            <w:r>
              <w:t xml:space="preserve">Traffic can only travel in the opposite direction as the segment’s geometry. </w:t>
            </w:r>
          </w:p>
        </w:tc>
      </w:tr>
    </w:tbl>
    <w:p w14:paraId="52238303" w14:textId="77777777" w:rsidR="00C92135" w:rsidRDefault="00C92135" w:rsidP="00C92135">
      <w:pPr>
        <w:pStyle w:val="BodyAccessibleTextMIRB"/>
      </w:pPr>
    </w:p>
    <w:p w14:paraId="3765E487" w14:textId="77777777" w:rsidR="00C92135" w:rsidRDefault="00C92135" w:rsidP="00C92135">
      <w:pPr>
        <w:pStyle w:val="BulletsMIRB"/>
      </w:pPr>
      <w:r w:rsidRPr="00C92135">
        <w:t>Highlight the “</w:t>
      </w:r>
      <w:proofErr w:type="spellStart"/>
      <w:r w:rsidRPr="00C92135">
        <w:t>OneWay</w:t>
      </w:r>
      <w:proofErr w:type="spellEnd"/>
      <w:r w:rsidRPr="00C92135">
        <w:t>” attribute and select the “E</w:t>
      </w:r>
      <w:r>
        <w:t>valuators…” button on the right</w:t>
      </w:r>
      <w:r w:rsidR="00D67FC6">
        <w:t xml:space="preserve"> (</w:t>
      </w:r>
      <w:r w:rsidR="007C78BE">
        <w:t>Figure 22</w:t>
      </w:r>
      <w:r w:rsidR="00D67FC6">
        <w:t>)</w:t>
      </w:r>
      <w:r w:rsidR="007C78BE">
        <w:t>.</w:t>
      </w:r>
    </w:p>
    <w:p w14:paraId="5AFCF219" w14:textId="77777777" w:rsidR="00C92135" w:rsidRDefault="00C92135" w:rsidP="00C92135">
      <w:pPr>
        <w:pStyle w:val="BulletsMIRB"/>
      </w:pPr>
      <w:r w:rsidRPr="00091985">
        <w:lastRenderedPageBreak/>
        <w:t>Set the “Type” column to “Field” for both edge elements. Highlight each edge element and click the “Evaluator Properties” button on the right</w:t>
      </w:r>
      <w:r w:rsidR="00D67FC6">
        <w:t xml:space="preserve"> (</w:t>
      </w:r>
      <w:r w:rsidR="007C78BE">
        <w:t>Figure 23</w:t>
      </w:r>
      <w:r w:rsidR="00D67FC6">
        <w:t>)</w:t>
      </w:r>
      <w:r w:rsidR="007C78BE">
        <w:t>.</w:t>
      </w:r>
    </w:p>
    <w:p w14:paraId="34E087DE" w14:textId="77777777" w:rsidR="00DA2314" w:rsidRPr="005778F0" w:rsidRDefault="00DA2314" w:rsidP="00C92135">
      <w:pPr>
        <w:pStyle w:val="BulletsMIRB"/>
      </w:pPr>
      <w:r>
        <w:rPr>
          <w:noProof/>
        </w:rPr>
        <w:t>Set the value equal to the appropriate expression listed in Table 4</w:t>
      </w:r>
      <w:r w:rsidR="007C78BE">
        <w:rPr>
          <w:noProof/>
        </w:rPr>
        <w:t xml:space="preserve"> and click OK</w:t>
      </w:r>
      <w:r w:rsidR="00D67FC6">
        <w:t xml:space="preserve"> (</w:t>
      </w:r>
      <w:r w:rsidR="007C78BE">
        <w:t>Figure 24</w:t>
      </w:r>
      <w:r w:rsidR="00D67FC6">
        <w:t>)</w:t>
      </w:r>
      <w:r w:rsidR="007C78BE">
        <w:t>.</w:t>
      </w:r>
    </w:p>
    <w:p w14:paraId="24C920DF" w14:textId="77777777" w:rsidR="00D63D4D" w:rsidRDefault="00D63D4D" w:rsidP="00D63D4D">
      <w:pPr>
        <w:pStyle w:val="BodyAccessibleTextMIRB"/>
        <w:keepNext/>
        <w:jc w:val="center"/>
      </w:pPr>
      <w:r>
        <w:rPr>
          <w:noProof/>
          <w:lang w:eastAsia="en-CA"/>
        </w:rPr>
        <w:drawing>
          <wp:inline distT="0" distB="0" distL="0" distR="0" wp14:anchorId="3D8350F2" wp14:editId="71C523EF">
            <wp:extent cx="3848431" cy="3605436"/>
            <wp:effectExtent l="0" t="0" r="0" b="0"/>
            <wp:docPr id="14" name="Picture 14" descr="A screen capture showing the network attributes. One Way is highlighted" title="Network Attributes - One 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9128" cy="3615458"/>
                    </a:xfrm>
                    <a:prstGeom prst="rect">
                      <a:avLst/>
                    </a:prstGeom>
                  </pic:spPr>
                </pic:pic>
              </a:graphicData>
            </a:graphic>
          </wp:inline>
        </w:drawing>
      </w:r>
    </w:p>
    <w:p w14:paraId="52FEE0F4" w14:textId="185DB834" w:rsidR="00D63D4D" w:rsidRDefault="00D63D4D" w:rsidP="00D63D4D">
      <w:pPr>
        <w:pStyle w:val="Caption"/>
      </w:pPr>
      <w:bookmarkStart w:id="117" w:name="_Toc2337859"/>
      <w:r>
        <w:t xml:space="preserve">Figure </w:t>
      </w:r>
      <w:r>
        <w:rPr>
          <w:noProof/>
        </w:rPr>
        <w:fldChar w:fldCharType="begin"/>
      </w:r>
      <w:r>
        <w:rPr>
          <w:noProof/>
        </w:rPr>
        <w:instrText xml:space="preserve"> SEQ Figure \* ARABIC </w:instrText>
      </w:r>
      <w:r>
        <w:rPr>
          <w:noProof/>
        </w:rPr>
        <w:fldChar w:fldCharType="separate"/>
      </w:r>
      <w:r w:rsidR="00AD17ED">
        <w:rPr>
          <w:noProof/>
        </w:rPr>
        <w:t>22</w:t>
      </w:r>
      <w:r>
        <w:rPr>
          <w:noProof/>
        </w:rPr>
        <w:fldChar w:fldCharType="end"/>
      </w:r>
      <w:r>
        <w:t xml:space="preserve"> </w:t>
      </w:r>
      <w:r w:rsidR="009813F4">
        <w:t>–</w:t>
      </w:r>
      <w:r>
        <w:t xml:space="preserve"> </w:t>
      </w:r>
      <w:r w:rsidR="00C92135">
        <w:t xml:space="preserve">Select </w:t>
      </w:r>
      <w:r w:rsidR="00955504">
        <w:t xml:space="preserve">the </w:t>
      </w:r>
      <w:proofErr w:type="spellStart"/>
      <w:r w:rsidR="00C92135">
        <w:t>OneWay</w:t>
      </w:r>
      <w:proofErr w:type="spellEnd"/>
      <w:r w:rsidR="00C92135">
        <w:t xml:space="preserve"> </w:t>
      </w:r>
      <w:r w:rsidR="00955504">
        <w:t>attribute</w:t>
      </w:r>
      <w:bookmarkEnd w:id="117"/>
    </w:p>
    <w:p w14:paraId="1708D798" w14:textId="77777777" w:rsidR="00D63D4D" w:rsidRDefault="00D63D4D" w:rsidP="00D63D4D">
      <w:pPr>
        <w:pStyle w:val="BodyAccessibleTextMIRB"/>
        <w:keepNext/>
        <w:jc w:val="center"/>
      </w:pPr>
      <w:r>
        <w:rPr>
          <w:noProof/>
          <w:lang w:eastAsia="en-CA"/>
        </w:rPr>
        <w:lastRenderedPageBreak/>
        <w:drawing>
          <wp:inline distT="0" distB="0" distL="0" distR="0" wp14:anchorId="330087BA" wp14:editId="3663C6CF">
            <wp:extent cx="5212080" cy="3215230"/>
            <wp:effectExtent l="19050" t="19050" r="26670" b="23495"/>
            <wp:docPr id="6" name="Picture 6" descr="A screenshot showing the evaluator values for the One Way attribute." title="One Way Evalu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21003" cy="3220734"/>
                    </a:xfrm>
                    <a:prstGeom prst="rect">
                      <a:avLst/>
                    </a:prstGeom>
                    <a:noFill/>
                    <a:ln>
                      <a:solidFill>
                        <a:schemeClr val="tx1"/>
                      </a:solidFill>
                    </a:ln>
                  </pic:spPr>
                </pic:pic>
              </a:graphicData>
            </a:graphic>
          </wp:inline>
        </w:drawing>
      </w:r>
    </w:p>
    <w:p w14:paraId="4943ABB9" w14:textId="1E3FE347" w:rsidR="00D63D4D" w:rsidRDefault="00D63D4D" w:rsidP="00D63D4D">
      <w:pPr>
        <w:pStyle w:val="Caption"/>
      </w:pPr>
      <w:bookmarkStart w:id="118" w:name="_Toc2337860"/>
      <w:r w:rsidRPr="00091985">
        <w:t xml:space="preserve">Figure </w:t>
      </w:r>
      <w:r>
        <w:rPr>
          <w:noProof/>
        </w:rPr>
        <w:fldChar w:fldCharType="begin"/>
      </w:r>
      <w:r>
        <w:rPr>
          <w:noProof/>
        </w:rPr>
        <w:instrText xml:space="preserve"> SEQ Figure \* ARABIC </w:instrText>
      </w:r>
      <w:r>
        <w:rPr>
          <w:noProof/>
        </w:rPr>
        <w:fldChar w:fldCharType="separate"/>
      </w:r>
      <w:r w:rsidR="00AD17ED">
        <w:rPr>
          <w:noProof/>
        </w:rPr>
        <w:t>23</w:t>
      </w:r>
      <w:r>
        <w:rPr>
          <w:noProof/>
        </w:rPr>
        <w:fldChar w:fldCharType="end"/>
      </w:r>
      <w:r w:rsidRPr="00091985">
        <w:t xml:space="preserve"> </w:t>
      </w:r>
      <w:r w:rsidR="009A33A6">
        <w:t>–</w:t>
      </w:r>
      <w:r w:rsidRPr="00091985">
        <w:t xml:space="preserve"> </w:t>
      </w:r>
      <w:r w:rsidR="00C92135">
        <w:t xml:space="preserve">Set </w:t>
      </w:r>
      <w:proofErr w:type="spellStart"/>
      <w:r w:rsidR="00C92135">
        <w:t>OneWay</w:t>
      </w:r>
      <w:proofErr w:type="spellEnd"/>
      <w:r w:rsidR="00C92135">
        <w:t xml:space="preserve"> evaluators</w:t>
      </w:r>
      <w:bookmarkEnd w:id="118"/>
    </w:p>
    <w:p w14:paraId="441FB950" w14:textId="77777777" w:rsidR="00D45646" w:rsidRPr="00D45646" w:rsidRDefault="00D45646" w:rsidP="00D45646">
      <w:pPr>
        <w:pStyle w:val="BodyAccessibleTextMIRB"/>
      </w:pPr>
    </w:p>
    <w:p w14:paraId="10151B7D" w14:textId="3A7AD829" w:rsidR="00D45646" w:rsidRDefault="00D45646" w:rsidP="00D45646">
      <w:pPr>
        <w:pStyle w:val="Caption"/>
        <w:keepNext/>
      </w:pPr>
      <w:bookmarkStart w:id="119" w:name="_Toc523133209"/>
      <w:bookmarkStart w:id="120" w:name="_Toc2337881"/>
      <w:r>
        <w:t xml:space="preserve">Table </w:t>
      </w:r>
      <w:r>
        <w:rPr>
          <w:noProof/>
        </w:rPr>
        <w:fldChar w:fldCharType="begin"/>
      </w:r>
      <w:r>
        <w:rPr>
          <w:noProof/>
        </w:rPr>
        <w:instrText xml:space="preserve"> SEQ Table \* ARABIC </w:instrText>
      </w:r>
      <w:r>
        <w:rPr>
          <w:noProof/>
        </w:rPr>
        <w:fldChar w:fldCharType="separate"/>
      </w:r>
      <w:r w:rsidR="00AD17ED">
        <w:rPr>
          <w:noProof/>
        </w:rPr>
        <w:t>4</w:t>
      </w:r>
      <w:r>
        <w:rPr>
          <w:noProof/>
        </w:rPr>
        <w:fldChar w:fldCharType="end"/>
      </w:r>
      <w:r>
        <w:t xml:space="preserve"> – Expressions for enforcing traffic flow directions</w:t>
      </w:r>
      <w:bookmarkEnd w:id="119"/>
      <w:bookmarkEnd w:id="120"/>
    </w:p>
    <w:tbl>
      <w:tblPr>
        <w:tblStyle w:val="TableGrid1"/>
        <w:tblW w:w="0" w:type="auto"/>
        <w:jc w:val="center"/>
        <w:tblLook w:val="04A0" w:firstRow="1" w:lastRow="0" w:firstColumn="1" w:lastColumn="0" w:noHBand="0" w:noVBand="1"/>
        <w:tblCaption w:val="Table: Direction of Traffic Flow Expressions"/>
        <w:tblDescription w:val="A table listing expressions for ensuring that traffic flow directions are obeyed. "/>
      </w:tblPr>
      <w:tblGrid>
        <w:gridCol w:w="2122"/>
        <w:gridCol w:w="7228"/>
      </w:tblGrid>
      <w:tr w:rsidR="00D45646" w14:paraId="69491949" w14:textId="77777777" w:rsidTr="00C51DE9">
        <w:trPr>
          <w:trHeight w:val="431"/>
          <w:jc w:val="center"/>
        </w:trPr>
        <w:tc>
          <w:tcPr>
            <w:tcW w:w="2122" w:type="dxa"/>
            <w:vAlign w:val="center"/>
          </w:tcPr>
          <w:p w14:paraId="14CC53B1" w14:textId="77777777" w:rsidR="00D45646" w:rsidRDefault="00D45646" w:rsidP="00C51DE9">
            <w:pPr>
              <w:pStyle w:val="TableHeaderRowTextMIRB"/>
            </w:pPr>
            <w:r>
              <w:t>Direction</w:t>
            </w:r>
          </w:p>
        </w:tc>
        <w:tc>
          <w:tcPr>
            <w:tcW w:w="7228" w:type="dxa"/>
            <w:vAlign w:val="center"/>
          </w:tcPr>
          <w:p w14:paraId="7DB37980" w14:textId="77777777" w:rsidR="00D45646" w:rsidRDefault="00D45646" w:rsidP="00C51DE9">
            <w:pPr>
              <w:pStyle w:val="TableHeaderRowTextMIRB"/>
            </w:pPr>
            <w:r>
              <w:t>Value Expression</w:t>
            </w:r>
          </w:p>
        </w:tc>
      </w:tr>
      <w:tr w:rsidR="00D45646" w14:paraId="1B6C01EF" w14:textId="77777777" w:rsidTr="00C51DE9">
        <w:trPr>
          <w:trHeight w:val="431"/>
          <w:jc w:val="center"/>
        </w:trPr>
        <w:tc>
          <w:tcPr>
            <w:tcW w:w="2122" w:type="dxa"/>
            <w:vAlign w:val="center"/>
          </w:tcPr>
          <w:p w14:paraId="345BF40A" w14:textId="77777777" w:rsidR="00D45646" w:rsidRDefault="00D45646" w:rsidP="00C51DE9">
            <w:pPr>
              <w:pStyle w:val="TableBodyTextMIRB"/>
            </w:pPr>
            <w:r>
              <w:t>From-To</w:t>
            </w:r>
          </w:p>
        </w:tc>
        <w:tc>
          <w:tcPr>
            <w:tcW w:w="7228" w:type="dxa"/>
            <w:vAlign w:val="center"/>
          </w:tcPr>
          <w:p w14:paraId="46ADFA66" w14:textId="77777777" w:rsidR="00D45646" w:rsidRDefault="00D45646" w:rsidP="00C51DE9">
            <w:pPr>
              <w:pStyle w:val="TableBodyTextMIRB"/>
            </w:pPr>
            <w:r w:rsidRPr="00393976">
              <w:t>NOT ([DIRECTION] = "Both" OR [DIRECTION] = "Positive"</w:t>
            </w:r>
            <w:r>
              <w:t>)</w:t>
            </w:r>
          </w:p>
        </w:tc>
      </w:tr>
      <w:tr w:rsidR="00D45646" w14:paraId="09396F5C" w14:textId="77777777" w:rsidTr="00C51DE9">
        <w:trPr>
          <w:trHeight w:val="431"/>
          <w:jc w:val="center"/>
        </w:trPr>
        <w:tc>
          <w:tcPr>
            <w:tcW w:w="2122" w:type="dxa"/>
            <w:vAlign w:val="center"/>
          </w:tcPr>
          <w:p w14:paraId="1992F05D" w14:textId="77777777" w:rsidR="00D45646" w:rsidRDefault="00D45646" w:rsidP="00C51DE9">
            <w:pPr>
              <w:pStyle w:val="TableBodyTextMIRB"/>
            </w:pPr>
            <w:r>
              <w:t>To-From</w:t>
            </w:r>
          </w:p>
        </w:tc>
        <w:tc>
          <w:tcPr>
            <w:tcW w:w="7228" w:type="dxa"/>
            <w:vAlign w:val="center"/>
          </w:tcPr>
          <w:p w14:paraId="351BDEA7" w14:textId="77777777" w:rsidR="00D45646" w:rsidRDefault="00D45646" w:rsidP="00C51DE9">
            <w:pPr>
              <w:pStyle w:val="TableBodyTextMIRB"/>
            </w:pPr>
            <w:r w:rsidRPr="00393976">
              <w:t>NOT ([DIRECTION] = "Both" OR [DIRECTION] = "Negative")</w:t>
            </w:r>
          </w:p>
        </w:tc>
      </w:tr>
    </w:tbl>
    <w:p w14:paraId="7B71C2DB" w14:textId="77777777" w:rsidR="00D45646" w:rsidRPr="00D45646" w:rsidRDefault="00D45646" w:rsidP="00D45646">
      <w:pPr>
        <w:pStyle w:val="BodyAccessibleTextMIRB"/>
      </w:pPr>
    </w:p>
    <w:p w14:paraId="564D52BA" w14:textId="77777777" w:rsidR="00D63D4D" w:rsidRDefault="00D63D4D" w:rsidP="00D63D4D">
      <w:pPr>
        <w:pStyle w:val="BodyAccessibleTextMIRB"/>
        <w:keepNext/>
        <w:jc w:val="center"/>
      </w:pPr>
      <w:r>
        <w:rPr>
          <w:noProof/>
          <w:lang w:eastAsia="en-CA"/>
        </w:rPr>
        <w:lastRenderedPageBreak/>
        <w:drawing>
          <wp:inline distT="0" distB="0" distL="0" distR="0" wp14:anchorId="2CCEBDAE" wp14:editId="124F84D2">
            <wp:extent cx="3442915" cy="4186525"/>
            <wp:effectExtent l="0" t="0" r="5715" b="5080"/>
            <wp:docPr id="3" name="Picture 3" descr="A screenshot showing the one way field evaluators being calculated." title="One Way Field Evalu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5357" cy="4201654"/>
                    </a:xfrm>
                    <a:prstGeom prst="rect">
                      <a:avLst/>
                    </a:prstGeom>
                  </pic:spPr>
                </pic:pic>
              </a:graphicData>
            </a:graphic>
          </wp:inline>
        </w:drawing>
      </w:r>
    </w:p>
    <w:p w14:paraId="6F6B9D7B" w14:textId="5E2BAAD6" w:rsidR="00D63D4D" w:rsidRDefault="00D63D4D" w:rsidP="00D63D4D">
      <w:pPr>
        <w:pStyle w:val="Caption"/>
        <w:rPr>
          <w:noProof/>
        </w:rPr>
      </w:pPr>
      <w:bookmarkStart w:id="121" w:name="_Toc2337861"/>
      <w:r>
        <w:t xml:space="preserve">Figure </w:t>
      </w:r>
      <w:r>
        <w:rPr>
          <w:noProof/>
        </w:rPr>
        <w:fldChar w:fldCharType="begin"/>
      </w:r>
      <w:r>
        <w:rPr>
          <w:noProof/>
        </w:rPr>
        <w:instrText xml:space="preserve"> SEQ Figure \* ARABIC </w:instrText>
      </w:r>
      <w:r>
        <w:rPr>
          <w:noProof/>
        </w:rPr>
        <w:fldChar w:fldCharType="separate"/>
      </w:r>
      <w:r w:rsidR="00AD17ED">
        <w:rPr>
          <w:noProof/>
        </w:rPr>
        <w:t>24</w:t>
      </w:r>
      <w:r>
        <w:rPr>
          <w:noProof/>
        </w:rPr>
        <w:fldChar w:fldCharType="end"/>
      </w:r>
      <w:r>
        <w:t xml:space="preserve"> </w:t>
      </w:r>
      <w:r w:rsidR="009A33A6">
        <w:t>–</w:t>
      </w:r>
      <w:r>
        <w:t xml:space="preserve"> </w:t>
      </w:r>
      <w:r w:rsidR="00DA2314">
        <w:rPr>
          <w:noProof/>
        </w:rPr>
        <w:t>Calculate the OneWay expression value</w:t>
      </w:r>
      <w:bookmarkEnd w:id="121"/>
    </w:p>
    <w:p w14:paraId="0E8577D0" w14:textId="77777777" w:rsidR="00D63D4D" w:rsidRDefault="00D63D4D" w:rsidP="00D63D4D">
      <w:pPr>
        <w:pStyle w:val="Heading4NoNumbersMIRB"/>
      </w:pPr>
      <w:r>
        <w:t xml:space="preserve">2.3.2. </w:t>
      </w:r>
      <w:r w:rsidR="00F2573E">
        <w:t xml:space="preserve">Steps to </w:t>
      </w:r>
      <w:r>
        <w:t>Build a Road Class Hierarchy</w:t>
      </w:r>
    </w:p>
    <w:p w14:paraId="3152316B" w14:textId="77777777" w:rsidR="00D63D4D" w:rsidRDefault="00D63D4D" w:rsidP="00D63D4D">
      <w:pPr>
        <w:pStyle w:val="BodyAccessibleTextMIRB"/>
      </w:pPr>
      <w:r>
        <w:t>A hierarchy can be built using road classifications to help reduce</w:t>
      </w:r>
      <w:r w:rsidR="00236E8C">
        <w:t xml:space="preserve"> network analysis</w:t>
      </w:r>
      <w:r>
        <w:t xml:space="preserve"> computation time. The hierarchy classifies the roads into </w:t>
      </w:r>
      <w:proofErr w:type="gramStart"/>
      <w:r>
        <w:t>a number of</w:t>
      </w:r>
      <w:proofErr w:type="gramEnd"/>
      <w:r>
        <w:t xml:space="preserve"> levels which are then used by the networking algorithms to primarily search the hig</w:t>
      </w:r>
      <w:r w:rsidR="005B1CF5">
        <w:t>her levels of the hierarchy (ex</w:t>
      </w:r>
      <w:r>
        <w:t>. Travel over highways will be preferred over local roads). It is important to consider that enforcing a road hierarchy will often result in solutions with a higher cost</w:t>
      </w:r>
      <w:r w:rsidR="005B1CF5">
        <w:t xml:space="preserve"> (ex</w:t>
      </w:r>
      <w:r>
        <w:t xml:space="preserve">. total distances and travel times may be greater when using a hierarchy). It will be necessary to experiment with hierarchy settings if one decides to use it. </w:t>
      </w:r>
    </w:p>
    <w:p w14:paraId="393E9AF5" w14:textId="77777777" w:rsidR="00124AAD" w:rsidRDefault="00124AAD" w:rsidP="00124AAD">
      <w:pPr>
        <w:pStyle w:val="BulletsMIRB"/>
      </w:pPr>
      <w:r>
        <w:t>On the Attributes window, highlight “</w:t>
      </w:r>
      <w:proofErr w:type="spellStart"/>
      <w:r>
        <w:t>Rd_Class</w:t>
      </w:r>
      <w:proofErr w:type="spellEnd"/>
      <w:r>
        <w:t>” and click the “Evaluators…” button on the right</w:t>
      </w:r>
      <w:r w:rsidR="00953685">
        <w:t xml:space="preserve"> (</w:t>
      </w:r>
      <w:r w:rsidR="00BA18A7">
        <w:t>F</w:t>
      </w:r>
      <w:r>
        <w:t>igure 25)</w:t>
      </w:r>
      <w:r w:rsidR="00953685">
        <w:t>.</w:t>
      </w:r>
    </w:p>
    <w:p w14:paraId="31CB6E9D" w14:textId="77777777" w:rsidR="00BA18A7" w:rsidRDefault="00BA18A7" w:rsidP="00124AAD">
      <w:pPr>
        <w:pStyle w:val="BulletsMIRB"/>
      </w:pPr>
      <w:r w:rsidRPr="00BA4FA6">
        <w:t xml:space="preserve">Set the “Type” column to “Field” for both edge elements. Highlight each edge element and click the “Evaluator </w:t>
      </w:r>
      <w:r w:rsidR="00953685">
        <w:t>Properties” button on the right</w:t>
      </w:r>
      <w:r>
        <w:t xml:space="preserve"> (Figure 26)</w:t>
      </w:r>
      <w:r w:rsidR="00953685">
        <w:t>.</w:t>
      </w:r>
    </w:p>
    <w:p w14:paraId="645F4D0F" w14:textId="77777777" w:rsidR="00A96A42" w:rsidRDefault="00A96A42" w:rsidP="00124AAD">
      <w:pPr>
        <w:pStyle w:val="BulletsMIRB"/>
      </w:pPr>
      <w:r>
        <w:lastRenderedPageBreak/>
        <w:t>Write an expression to calculate an integer value for each road classification</w:t>
      </w:r>
      <w:r w:rsidR="00380D97">
        <w:t xml:space="preserve"> (Figure 27)</w:t>
      </w:r>
      <w:r>
        <w:t>. An examp</w:t>
      </w:r>
      <w:r w:rsidR="00953685">
        <w:t>le Python script is shown below</w:t>
      </w:r>
      <w:r w:rsidR="00380D97">
        <w:t>.</w:t>
      </w:r>
    </w:p>
    <w:p w14:paraId="371C11FD" w14:textId="77777777" w:rsidR="00A96A42" w:rsidRPr="00A96A42" w:rsidRDefault="00A96A42" w:rsidP="00A96A42">
      <w:pPr>
        <w:pStyle w:val="BodyAccessibleTextMIRB"/>
        <w:spacing w:after="0" w:line="240" w:lineRule="auto"/>
        <w:contextualSpacing/>
        <w:rPr>
          <w:i/>
        </w:rPr>
      </w:pPr>
      <w:proofErr w:type="spellStart"/>
      <w:r w:rsidRPr="00A96A42">
        <w:rPr>
          <w:i/>
        </w:rPr>
        <w:t>Rd_Class</w:t>
      </w:r>
      <w:proofErr w:type="spellEnd"/>
      <w:r w:rsidRPr="00A96A42">
        <w:rPr>
          <w:i/>
        </w:rPr>
        <w:t xml:space="preserve"> = 4</w:t>
      </w:r>
    </w:p>
    <w:p w14:paraId="4AEAF312" w14:textId="77777777" w:rsidR="00A96A42" w:rsidRPr="00A96A42" w:rsidRDefault="00A96A42" w:rsidP="00A96A42">
      <w:pPr>
        <w:pStyle w:val="BodyAccessibleTextMIRB"/>
        <w:spacing w:after="0" w:line="240" w:lineRule="auto"/>
        <w:contextualSpacing/>
        <w:rPr>
          <w:i/>
        </w:rPr>
      </w:pPr>
    </w:p>
    <w:p w14:paraId="327BE36A" w14:textId="77777777" w:rsidR="00874F82" w:rsidRDefault="00A96A42" w:rsidP="00A96A42">
      <w:pPr>
        <w:pStyle w:val="BodyAccessibleTextMIRB"/>
        <w:spacing w:after="0" w:line="240" w:lineRule="auto"/>
        <w:contextualSpacing/>
        <w:rPr>
          <w:i/>
        </w:rPr>
      </w:pPr>
      <w:r w:rsidRPr="00A96A42">
        <w:rPr>
          <w:i/>
        </w:rPr>
        <w:t xml:space="preserve">if 'Freeway' </w:t>
      </w:r>
      <w:proofErr w:type="gramStart"/>
      <w:r w:rsidRPr="00A96A42">
        <w:rPr>
          <w:i/>
        </w:rPr>
        <w:t>in !ROAD</w:t>
      </w:r>
      <w:proofErr w:type="gramEnd"/>
      <w:r w:rsidRPr="00A96A42">
        <w:rPr>
          <w:i/>
        </w:rPr>
        <w:t>_CLASS!:</w:t>
      </w:r>
    </w:p>
    <w:p w14:paraId="55D0263C" w14:textId="77777777" w:rsidR="00A96A42" w:rsidRPr="00A96A42" w:rsidRDefault="00A96A42" w:rsidP="00874F82">
      <w:pPr>
        <w:pStyle w:val="BodyAccessibleTextMIRB"/>
        <w:spacing w:after="0" w:line="240" w:lineRule="auto"/>
        <w:ind w:firstLine="720"/>
        <w:contextualSpacing/>
        <w:rPr>
          <w:i/>
        </w:rPr>
      </w:pPr>
      <w:proofErr w:type="spellStart"/>
      <w:r w:rsidRPr="00A96A42">
        <w:rPr>
          <w:i/>
        </w:rPr>
        <w:t>Rd_Class</w:t>
      </w:r>
      <w:proofErr w:type="spellEnd"/>
      <w:r w:rsidRPr="00A96A42">
        <w:rPr>
          <w:i/>
        </w:rPr>
        <w:t xml:space="preserve"> = 1</w:t>
      </w:r>
    </w:p>
    <w:p w14:paraId="2D57A5A3" w14:textId="77777777" w:rsidR="00874F82" w:rsidRDefault="00A96A42" w:rsidP="00A96A42">
      <w:pPr>
        <w:pStyle w:val="BodyAccessibleTextMIRB"/>
        <w:spacing w:after="0" w:line="240" w:lineRule="auto"/>
        <w:contextualSpacing/>
        <w:rPr>
          <w:i/>
        </w:rPr>
      </w:pPr>
      <w:proofErr w:type="spellStart"/>
      <w:r w:rsidRPr="00A96A42">
        <w:rPr>
          <w:i/>
        </w:rPr>
        <w:t>elif</w:t>
      </w:r>
      <w:proofErr w:type="spellEnd"/>
      <w:r w:rsidRPr="00A96A42">
        <w:rPr>
          <w:i/>
        </w:rPr>
        <w:t xml:space="preserve"> 'Ramp' </w:t>
      </w:r>
      <w:proofErr w:type="gramStart"/>
      <w:r w:rsidRPr="00A96A42">
        <w:rPr>
          <w:i/>
        </w:rPr>
        <w:t>in !ROAD</w:t>
      </w:r>
      <w:proofErr w:type="gramEnd"/>
      <w:r w:rsidRPr="00A96A42">
        <w:rPr>
          <w:i/>
        </w:rPr>
        <w:t>_CLASS!:</w:t>
      </w:r>
    </w:p>
    <w:p w14:paraId="167A2FE4" w14:textId="77777777" w:rsidR="00A96A42" w:rsidRPr="00A96A42" w:rsidRDefault="00A96A42" w:rsidP="00874F82">
      <w:pPr>
        <w:pStyle w:val="BodyAccessibleTextMIRB"/>
        <w:spacing w:after="0" w:line="240" w:lineRule="auto"/>
        <w:ind w:firstLine="720"/>
        <w:contextualSpacing/>
        <w:rPr>
          <w:i/>
        </w:rPr>
      </w:pPr>
      <w:proofErr w:type="spellStart"/>
      <w:r w:rsidRPr="00A96A42">
        <w:rPr>
          <w:i/>
        </w:rPr>
        <w:t>Rd_Class</w:t>
      </w:r>
      <w:proofErr w:type="spellEnd"/>
      <w:r w:rsidRPr="00A96A42">
        <w:rPr>
          <w:i/>
        </w:rPr>
        <w:t xml:space="preserve"> = 1</w:t>
      </w:r>
    </w:p>
    <w:p w14:paraId="688BF0DA" w14:textId="77777777" w:rsidR="00874F82" w:rsidRDefault="00A96A42" w:rsidP="00A96A42">
      <w:pPr>
        <w:pStyle w:val="BodyAccessibleTextMIRB"/>
        <w:spacing w:after="0" w:line="240" w:lineRule="auto"/>
        <w:contextualSpacing/>
        <w:rPr>
          <w:i/>
        </w:rPr>
      </w:pPr>
      <w:proofErr w:type="spellStart"/>
      <w:r w:rsidRPr="00A96A42">
        <w:rPr>
          <w:i/>
        </w:rPr>
        <w:t>elif</w:t>
      </w:r>
      <w:proofErr w:type="spellEnd"/>
      <w:r w:rsidRPr="00A96A42">
        <w:rPr>
          <w:i/>
        </w:rPr>
        <w:t xml:space="preserve"> 'Highway' </w:t>
      </w:r>
      <w:proofErr w:type="gramStart"/>
      <w:r w:rsidRPr="00A96A42">
        <w:rPr>
          <w:i/>
        </w:rPr>
        <w:t>in !ROAD</w:t>
      </w:r>
      <w:proofErr w:type="gramEnd"/>
      <w:r w:rsidRPr="00A96A42">
        <w:rPr>
          <w:i/>
        </w:rPr>
        <w:t>_CLASS!:</w:t>
      </w:r>
    </w:p>
    <w:p w14:paraId="5BA3CFC8" w14:textId="77777777" w:rsidR="00A96A42" w:rsidRPr="00A96A42" w:rsidRDefault="00A96A42" w:rsidP="00874F82">
      <w:pPr>
        <w:pStyle w:val="BodyAccessibleTextMIRB"/>
        <w:spacing w:after="0" w:line="240" w:lineRule="auto"/>
        <w:ind w:firstLine="720"/>
        <w:contextualSpacing/>
        <w:rPr>
          <w:i/>
        </w:rPr>
      </w:pPr>
      <w:proofErr w:type="spellStart"/>
      <w:r w:rsidRPr="00A96A42">
        <w:rPr>
          <w:i/>
        </w:rPr>
        <w:t>Rd_Class</w:t>
      </w:r>
      <w:proofErr w:type="spellEnd"/>
      <w:r w:rsidRPr="00A96A42">
        <w:rPr>
          <w:i/>
        </w:rPr>
        <w:t xml:space="preserve"> = 2</w:t>
      </w:r>
    </w:p>
    <w:p w14:paraId="36671DC6" w14:textId="77777777" w:rsidR="00874F82" w:rsidRDefault="00A96A42" w:rsidP="00A96A42">
      <w:pPr>
        <w:pStyle w:val="BodyAccessibleTextMIRB"/>
        <w:spacing w:after="0" w:line="240" w:lineRule="auto"/>
        <w:contextualSpacing/>
        <w:rPr>
          <w:i/>
        </w:rPr>
      </w:pPr>
      <w:proofErr w:type="spellStart"/>
      <w:r w:rsidRPr="00A96A42">
        <w:rPr>
          <w:i/>
        </w:rPr>
        <w:t>elif</w:t>
      </w:r>
      <w:proofErr w:type="spellEnd"/>
      <w:r w:rsidRPr="00A96A42">
        <w:rPr>
          <w:i/>
        </w:rPr>
        <w:t xml:space="preserve"> 'Arterial' </w:t>
      </w:r>
      <w:proofErr w:type="gramStart"/>
      <w:r w:rsidRPr="00A96A42">
        <w:rPr>
          <w:i/>
        </w:rPr>
        <w:t>in !ROAD</w:t>
      </w:r>
      <w:proofErr w:type="gramEnd"/>
      <w:r w:rsidRPr="00A96A42">
        <w:rPr>
          <w:i/>
        </w:rPr>
        <w:t>_CLASS!:</w:t>
      </w:r>
    </w:p>
    <w:p w14:paraId="2CEE00E9" w14:textId="77777777" w:rsidR="00A96A42" w:rsidRPr="00A96A42" w:rsidRDefault="00A96A42" w:rsidP="00874F82">
      <w:pPr>
        <w:pStyle w:val="BodyAccessibleTextMIRB"/>
        <w:spacing w:after="0" w:line="240" w:lineRule="auto"/>
        <w:ind w:firstLine="720"/>
        <w:contextualSpacing/>
        <w:rPr>
          <w:i/>
        </w:rPr>
      </w:pPr>
      <w:proofErr w:type="spellStart"/>
      <w:r w:rsidRPr="00A96A42">
        <w:rPr>
          <w:i/>
        </w:rPr>
        <w:t>Rd_Class</w:t>
      </w:r>
      <w:proofErr w:type="spellEnd"/>
      <w:r w:rsidRPr="00A96A42">
        <w:rPr>
          <w:i/>
        </w:rPr>
        <w:t xml:space="preserve"> = 2</w:t>
      </w:r>
    </w:p>
    <w:p w14:paraId="41A5A52A" w14:textId="77777777" w:rsidR="00874F82" w:rsidRDefault="00A96A42" w:rsidP="00A96A42">
      <w:pPr>
        <w:pStyle w:val="BodyAccessibleTextMIRB"/>
        <w:spacing w:after="0" w:line="240" w:lineRule="auto"/>
        <w:contextualSpacing/>
        <w:rPr>
          <w:i/>
        </w:rPr>
      </w:pPr>
      <w:proofErr w:type="spellStart"/>
      <w:r w:rsidRPr="00A96A42">
        <w:rPr>
          <w:i/>
        </w:rPr>
        <w:t>elif</w:t>
      </w:r>
      <w:proofErr w:type="spellEnd"/>
      <w:r w:rsidRPr="00A96A42">
        <w:rPr>
          <w:i/>
        </w:rPr>
        <w:t xml:space="preserve"> 'Collector' </w:t>
      </w:r>
      <w:proofErr w:type="gramStart"/>
      <w:r w:rsidRPr="00A96A42">
        <w:rPr>
          <w:i/>
        </w:rPr>
        <w:t>in !ROAD</w:t>
      </w:r>
      <w:proofErr w:type="gramEnd"/>
      <w:r w:rsidRPr="00A96A42">
        <w:rPr>
          <w:i/>
        </w:rPr>
        <w:t>_CLASS!:</w:t>
      </w:r>
    </w:p>
    <w:p w14:paraId="0ABE10C8" w14:textId="77777777" w:rsidR="00A96A42" w:rsidRPr="00A96A42" w:rsidRDefault="00A96A42" w:rsidP="00874F82">
      <w:pPr>
        <w:pStyle w:val="BodyAccessibleTextMIRB"/>
        <w:spacing w:after="0" w:line="240" w:lineRule="auto"/>
        <w:ind w:firstLine="720"/>
        <w:contextualSpacing/>
        <w:rPr>
          <w:i/>
        </w:rPr>
      </w:pPr>
      <w:proofErr w:type="spellStart"/>
      <w:r w:rsidRPr="00A96A42">
        <w:rPr>
          <w:i/>
        </w:rPr>
        <w:t>Rd_Class</w:t>
      </w:r>
      <w:proofErr w:type="spellEnd"/>
      <w:r w:rsidRPr="00A96A42">
        <w:rPr>
          <w:i/>
        </w:rPr>
        <w:t xml:space="preserve"> = 3</w:t>
      </w:r>
    </w:p>
    <w:p w14:paraId="389677F0" w14:textId="77777777" w:rsidR="00874F82" w:rsidRDefault="00A96A42" w:rsidP="00A96A42">
      <w:pPr>
        <w:pStyle w:val="BodyAccessibleTextMIRB"/>
        <w:spacing w:after="0" w:line="240" w:lineRule="auto"/>
        <w:contextualSpacing/>
        <w:rPr>
          <w:i/>
        </w:rPr>
      </w:pPr>
      <w:proofErr w:type="spellStart"/>
      <w:r w:rsidRPr="00A96A42">
        <w:rPr>
          <w:i/>
        </w:rPr>
        <w:t>elif</w:t>
      </w:r>
      <w:proofErr w:type="spellEnd"/>
      <w:r w:rsidRPr="00A96A42">
        <w:rPr>
          <w:i/>
        </w:rPr>
        <w:t xml:space="preserve"> 'Street' </w:t>
      </w:r>
      <w:proofErr w:type="gramStart"/>
      <w:r w:rsidRPr="00A96A42">
        <w:rPr>
          <w:i/>
        </w:rPr>
        <w:t>in !ROAD</w:t>
      </w:r>
      <w:proofErr w:type="gramEnd"/>
      <w:r w:rsidRPr="00A96A42">
        <w:rPr>
          <w:i/>
        </w:rPr>
        <w:t>_CLASS!:</w:t>
      </w:r>
    </w:p>
    <w:p w14:paraId="7F83FD43" w14:textId="77777777" w:rsidR="00A96A42" w:rsidRDefault="00A96A42" w:rsidP="00874F82">
      <w:pPr>
        <w:pStyle w:val="BodyAccessibleTextMIRB"/>
        <w:spacing w:after="0" w:line="240" w:lineRule="auto"/>
        <w:ind w:firstLine="720"/>
        <w:contextualSpacing/>
        <w:rPr>
          <w:i/>
        </w:rPr>
      </w:pPr>
      <w:proofErr w:type="spellStart"/>
      <w:r w:rsidRPr="00A96A42">
        <w:rPr>
          <w:i/>
        </w:rPr>
        <w:t>Rd_Class</w:t>
      </w:r>
      <w:proofErr w:type="spellEnd"/>
      <w:r w:rsidRPr="00A96A42">
        <w:rPr>
          <w:i/>
        </w:rPr>
        <w:t xml:space="preserve"> = 3</w:t>
      </w:r>
    </w:p>
    <w:p w14:paraId="0597F3B2" w14:textId="77777777" w:rsidR="00953685" w:rsidRPr="00953685" w:rsidRDefault="00953685" w:rsidP="00953685">
      <w:pPr>
        <w:pStyle w:val="BodyAccessibleTextMIRB"/>
      </w:pPr>
    </w:p>
    <w:p w14:paraId="316CACFC" w14:textId="77777777" w:rsidR="00D63D4D" w:rsidRDefault="00D63D4D" w:rsidP="00D63D4D">
      <w:pPr>
        <w:pStyle w:val="BodyAccessibleTextMIRB"/>
        <w:keepNext/>
        <w:jc w:val="center"/>
      </w:pPr>
      <w:r>
        <w:rPr>
          <w:noProof/>
          <w:lang w:eastAsia="en-CA"/>
        </w:rPr>
        <w:drawing>
          <wp:inline distT="0" distB="0" distL="0" distR="0" wp14:anchorId="0FA72025" wp14:editId="1988D33B">
            <wp:extent cx="4116290" cy="3856383"/>
            <wp:effectExtent l="0" t="0" r="0" b="0"/>
            <wp:docPr id="21" name="Picture 21" descr="A screen capture showing the network attributes. Road class is highlighted." title="Network Attributes - Road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5675" cy="3865175"/>
                    </a:xfrm>
                    <a:prstGeom prst="rect">
                      <a:avLst/>
                    </a:prstGeom>
                  </pic:spPr>
                </pic:pic>
              </a:graphicData>
            </a:graphic>
          </wp:inline>
        </w:drawing>
      </w:r>
    </w:p>
    <w:p w14:paraId="313517AA" w14:textId="3AE6687C" w:rsidR="00D63D4D" w:rsidRDefault="00D63D4D" w:rsidP="00D63D4D">
      <w:pPr>
        <w:pStyle w:val="Caption"/>
      </w:pPr>
      <w:bookmarkStart w:id="122" w:name="_Toc2337862"/>
      <w:r>
        <w:t xml:space="preserve">Figure </w:t>
      </w:r>
      <w:r>
        <w:rPr>
          <w:noProof/>
        </w:rPr>
        <w:fldChar w:fldCharType="begin"/>
      </w:r>
      <w:r>
        <w:rPr>
          <w:noProof/>
        </w:rPr>
        <w:instrText xml:space="preserve"> SEQ Figure \* ARABIC </w:instrText>
      </w:r>
      <w:r>
        <w:rPr>
          <w:noProof/>
        </w:rPr>
        <w:fldChar w:fldCharType="separate"/>
      </w:r>
      <w:r w:rsidR="00AD17ED">
        <w:rPr>
          <w:noProof/>
        </w:rPr>
        <w:t>25</w:t>
      </w:r>
      <w:r>
        <w:rPr>
          <w:noProof/>
        </w:rPr>
        <w:fldChar w:fldCharType="end"/>
      </w:r>
      <w:r>
        <w:t xml:space="preserve"> </w:t>
      </w:r>
      <w:r w:rsidR="0096002A">
        <w:t>–</w:t>
      </w:r>
      <w:r>
        <w:t xml:space="preserve"> </w:t>
      </w:r>
      <w:r w:rsidR="00124AAD">
        <w:t xml:space="preserve">Select </w:t>
      </w:r>
      <w:r w:rsidR="00955504">
        <w:t xml:space="preserve">the </w:t>
      </w:r>
      <w:proofErr w:type="spellStart"/>
      <w:r w:rsidR="00124AAD">
        <w:t>Rd_Class</w:t>
      </w:r>
      <w:proofErr w:type="spellEnd"/>
      <w:r w:rsidR="00124AAD">
        <w:t xml:space="preserve"> </w:t>
      </w:r>
      <w:r w:rsidR="00955504">
        <w:t>attribute</w:t>
      </w:r>
      <w:bookmarkEnd w:id="122"/>
    </w:p>
    <w:p w14:paraId="5CD99F9C" w14:textId="77777777" w:rsidR="00D63D4D" w:rsidRDefault="00D63D4D" w:rsidP="00D63D4D">
      <w:pPr>
        <w:pStyle w:val="BodyAccessibleTextMIRB"/>
        <w:keepNext/>
        <w:jc w:val="center"/>
      </w:pPr>
      <w:r>
        <w:rPr>
          <w:noProof/>
          <w:lang w:eastAsia="en-CA"/>
        </w:rPr>
        <w:lastRenderedPageBreak/>
        <w:drawing>
          <wp:inline distT="0" distB="0" distL="0" distR="0" wp14:anchorId="311C4338" wp14:editId="244B8B72">
            <wp:extent cx="4206240" cy="2916506"/>
            <wp:effectExtent l="0" t="0" r="3810" b="0"/>
            <wp:docPr id="9" name="Picture 9" descr="A screenshot showing the evaluator values for the road class attribute." title="Road Class evalu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676" cy="2925822"/>
                    </a:xfrm>
                    <a:prstGeom prst="rect">
                      <a:avLst/>
                    </a:prstGeom>
                  </pic:spPr>
                </pic:pic>
              </a:graphicData>
            </a:graphic>
          </wp:inline>
        </w:drawing>
      </w:r>
    </w:p>
    <w:p w14:paraId="23CD0F1F" w14:textId="214AFD75" w:rsidR="00D63D4D" w:rsidRDefault="00D63D4D" w:rsidP="00D63D4D">
      <w:pPr>
        <w:pStyle w:val="Caption"/>
      </w:pPr>
      <w:bookmarkStart w:id="123" w:name="_Toc2337863"/>
      <w:r w:rsidRPr="00BA4FA6">
        <w:t xml:space="preserve">Figure </w:t>
      </w:r>
      <w:r>
        <w:rPr>
          <w:noProof/>
        </w:rPr>
        <w:fldChar w:fldCharType="begin"/>
      </w:r>
      <w:r>
        <w:rPr>
          <w:noProof/>
        </w:rPr>
        <w:instrText xml:space="preserve"> SEQ Figure \* ARABIC </w:instrText>
      </w:r>
      <w:r>
        <w:rPr>
          <w:noProof/>
        </w:rPr>
        <w:fldChar w:fldCharType="separate"/>
      </w:r>
      <w:r w:rsidR="00AD17ED">
        <w:rPr>
          <w:noProof/>
        </w:rPr>
        <w:t>26</w:t>
      </w:r>
      <w:r>
        <w:rPr>
          <w:noProof/>
        </w:rPr>
        <w:fldChar w:fldCharType="end"/>
      </w:r>
      <w:r w:rsidRPr="00BA4FA6">
        <w:t xml:space="preserve"> </w:t>
      </w:r>
      <w:r w:rsidR="0096002A">
        <w:t>–</w:t>
      </w:r>
      <w:r w:rsidRPr="00BA4FA6">
        <w:t xml:space="preserve"> </w:t>
      </w:r>
      <w:r w:rsidR="00244B67">
        <w:t xml:space="preserve">Set the </w:t>
      </w:r>
      <w:proofErr w:type="spellStart"/>
      <w:r w:rsidR="00244B67">
        <w:t>Rd_Class</w:t>
      </w:r>
      <w:proofErr w:type="spellEnd"/>
      <w:r w:rsidR="00244B67">
        <w:t xml:space="preserve"> evaluators</w:t>
      </w:r>
      <w:bookmarkEnd w:id="123"/>
    </w:p>
    <w:p w14:paraId="0CC9DDE0" w14:textId="77777777" w:rsidR="00D63D4D" w:rsidRDefault="00D63D4D" w:rsidP="00D63D4D">
      <w:pPr>
        <w:pStyle w:val="BodyAccessibleTextMIRB"/>
        <w:keepNext/>
        <w:jc w:val="center"/>
      </w:pPr>
      <w:r>
        <w:rPr>
          <w:noProof/>
          <w:lang w:eastAsia="en-CA"/>
        </w:rPr>
        <w:lastRenderedPageBreak/>
        <w:drawing>
          <wp:inline distT="0" distB="0" distL="0" distR="0" wp14:anchorId="01314E90" wp14:editId="5B9F9BFD">
            <wp:extent cx="3743098" cy="4551542"/>
            <wp:effectExtent l="0" t="0" r="0" b="1905"/>
            <wp:docPr id="36" name="Picture 36" descr="A screenshot showing the road class field evaluators being calculated." title="Road Class field evalu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8167" cy="4557706"/>
                    </a:xfrm>
                    <a:prstGeom prst="rect">
                      <a:avLst/>
                    </a:prstGeom>
                  </pic:spPr>
                </pic:pic>
              </a:graphicData>
            </a:graphic>
          </wp:inline>
        </w:drawing>
      </w:r>
    </w:p>
    <w:p w14:paraId="37518409" w14:textId="5F0B13AB" w:rsidR="00D63D4D" w:rsidRDefault="00D63D4D" w:rsidP="00D63D4D">
      <w:pPr>
        <w:pStyle w:val="Caption"/>
        <w:rPr>
          <w:lang w:val="en-US"/>
        </w:rPr>
      </w:pPr>
      <w:bookmarkStart w:id="124" w:name="_Toc2337864"/>
      <w:r>
        <w:t xml:space="preserve">Figure </w:t>
      </w:r>
      <w:r>
        <w:rPr>
          <w:noProof/>
        </w:rPr>
        <w:fldChar w:fldCharType="begin"/>
      </w:r>
      <w:r>
        <w:rPr>
          <w:noProof/>
        </w:rPr>
        <w:instrText xml:space="preserve"> SEQ Figure \* ARABIC </w:instrText>
      </w:r>
      <w:r>
        <w:rPr>
          <w:noProof/>
        </w:rPr>
        <w:fldChar w:fldCharType="separate"/>
      </w:r>
      <w:r w:rsidR="00AD17ED">
        <w:rPr>
          <w:noProof/>
        </w:rPr>
        <w:t>27</w:t>
      </w:r>
      <w:r>
        <w:rPr>
          <w:noProof/>
        </w:rPr>
        <w:fldChar w:fldCharType="end"/>
      </w:r>
      <w:r>
        <w:t xml:space="preserve"> </w:t>
      </w:r>
      <w:r w:rsidR="00D17FF4">
        <w:t>–</w:t>
      </w:r>
      <w:r>
        <w:t xml:space="preserve"> </w:t>
      </w:r>
      <w:r w:rsidR="00A96A42">
        <w:t>Calculate the road class value</w:t>
      </w:r>
      <w:bookmarkEnd w:id="124"/>
    </w:p>
    <w:p w14:paraId="4D4326CF" w14:textId="77777777" w:rsidR="00D63D4D" w:rsidRDefault="00D63D4D" w:rsidP="00D63D4D">
      <w:pPr>
        <w:pStyle w:val="Heading4NoNumbersMIRB"/>
      </w:pPr>
      <w:r>
        <w:t xml:space="preserve">2.3.3. </w:t>
      </w:r>
      <w:r w:rsidR="008B4EFC">
        <w:t xml:space="preserve">Steps to </w:t>
      </w:r>
      <w:r w:rsidR="00686AD4">
        <w:t>Estimate</w:t>
      </w:r>
      <w:r w:rsidR="008B4EFC">
        <w:t xml:space="preserve"> </w:t>
      </w:r>
      <w:r>
        <w:t>Travel Time</w:t>
      </w:r>
    </w:p>
    <w:p w14:paraId="2434AF5D" w14:textId="77777777" w:rsidR="00955504" w:rsidRDefault="00955504" w:rsidP="00955504">
      <w:pPr>
        <w:pStyle w:val="BulletsMIRB"/>
      </w:pPr>
      <w:r w:rsidRPr="00955504">
        <w:t>On the “Attributes” window, highlight the “Speed” attribute and</w:t>
      </w:r>
      <w:r w:rsidR="004024D5">
        <w:t xml:space="preserve"> click the “Evaluators…” button</w:t>
      </w:r>
      <w:r>
        <w:t xml:space="preserve"> (Figure 28)</w:t>
      </w:r>
      <w:r w:rsidR="004024D5">
        <w:t>.</w:t>
      </w:r>
    </w:p>
    <w:p w14:paraId="1438464C" w14:textId="77777777" w:rsidR="00955504" w:rsidRDefault="00955504" w:rsidP="00955504">
      <w:pPr>
        <w:pStyle w:val="BulletsMIRB"/>
      </w:pPr>
      <w:r w:rsidRPr="00347B5E">
        <w:t>Set the Type column to “Field” and the Value column to “Speed”</w:t>
      </w:r>
      <w:r>
        <w:t xml:space="preserve"> (Figure 29)</w:t>
      </w:r>
      <w:r w:rsidR="004024D5">
        <w:t>.</w:t>
      </w:r>
    </w:p>
    <w:p w14:paraId="4DED9E56" w14:textId="77777777" w:rsidR="00955504" w:rsidRDefault="00955504" w:rsidP="00955504">
      <w:pPr>
        <w:pStyle w:val="BulletsMIRB"/>
      </w:pPr>
      <w:r>
        <w:t>On the “Attributes” window, highlight the “Time” attribute and click “Evaluators…” (Figure 30)</w:t>
      </w:r>
      <w:r w:rsidR="004024D5">
        <w:t>.</w:t>
      </w:r>
    </w:p>
    <w:p w14:paraId="2FE02315" w14:textId="77777777" w:rsidR="00B02C83" w:rsidRDefault="00B02C83" w:rsidP="00955504">
      <w:pPr>
        <w:pStyle w:val="BulletsMIRB"/>
      </w:pPr>
      <w:r w:rsidRPr="00347B5E">
        <w:t xml:space="preserve">Set the “Type” column to “Field” for both edge elements. Highlight each edge element and click the “Evaluator </w:t>
      </w:r>
      <w:r w:rsidR="004024D5">
        <w:t>Properties” button on the right</w:t>
      </w:r>
      <w:r>
        <w:t xml:space="preserve"> (Figure 31)</w:t>
      </w:r>
      <w:r w:rsidR="004024D5">
        <w:t>.</w:t>
      </w:r>
    </w:p>
    <w:p w14:paraId="44AEAE4D" w14:textId="77777777" w:rsidR="00B02C83" w:rsidRDefault="00B02C83" w:rsidP="00955504">
      <w:pPr>
        <w:pStyle w:val="BulletsMIRB"/>
      </w:pPr>
      <w:r w:rsidRPr="00E70B03">
        <w:t>Write an expression to calculate the time need</w:t>
      </w:r>
      <w:r w:rsidR="0009745A">
        <w:t>ed</w:t>
      </w:r>
      <w:r w:rsidRPr="00E70B03">
        <w:t xml:space="preserve"> to travel each edge segment based on its length and speed limit</w:t>
      </w:r>
      <w:r w:rsidR="0009745A">
        <w:t xml:space="preserve"> (Figure 32)</w:t>
      </w:r>
      <w:r w:rsidRPr="00E70B03">
        <w:t>. An example</w:t>
      </w:r>
      <w:r>
        <w:t xml:space="preserve"> Python</w:t>
      </w:r>
      <w:r w:rsidRPr="00E70B03">
        <w:t xml:space="preserve"> script is shown below.</w:t>
      </w:r>
    </w:p>
    <w:p w14:paraId="7C61995C" w14:textId="77777777" w:rsidR="00B02C83" w:rsidRPr="00E70B03" w:rsidRDefault="00B02C83" w:rsidP="00B02C83">
      <w:pPr>
        <w:pStyle w:val="BodyAccessibleTextMIRB"/>
        <w:rPr>
          <w:rStyle w:val="Emphasis"/>
        </w:rPr>
      </w:pPr>
      <w:r w:rsidRPr="00E70B03">
        <w:rPr>
          <w:rStyle w:val="Emphasis"/>
        </w:rPr>
        <w:lastRenderedPageBreak/>
        <w:t>time = (</w:t>
      </w:r>
      <w:proofErr w:type="gramStart"/>
      <w:r w:rsidRPr="00E70B03">
        <w:rPr>
          <w:rStyle w:val="Emphasis"/>
        </w:rPr>
        <w:t>(!LENGTH</w:t>
      </w:r>
      <w:proofErr w:type="gramEnd"/>
      <w:r w:rsidRPr="00E70B03">
        <w:rPr>
          <w:rStyle w:val="Emphasis"/>
        </w:rPr>
        <w:t xml:space="preserve">! / 1000) </w:t>
      </w:r>
      <w:proofErr w:type="gramStart"/>
      <w:r w:rsidRPr="00E70B03">
        <w:rPr>
          <w:rStyle w:val="Emphasis"/>
        </w:rPr>
        <w:t>/ !Speed</w:t>
      </w:r>
      <w:proofErr w:type="gramEnd"/>
      <w:r w:rsidRPr="00E70B03">
        <w:rPr>
          <w:rStyle w:val="Emphasis"/>
        </w:rPr>
        <w:t>!) * 60</w:t>
      </w:r>
    </w:p>
    <w:p w14:paraId="47455303" w14:textId="77777777" w:rsidR="00B02C83" w:rsidRDefault="00B02C83" w:rsidP="00B02C83">
      <w:pPr>
        <w:pStyle w:val="BulletsMIRB"/>
        <w:numPr>
          <w:ilvl w:val="0"/>
          <w:numId w:val="0"/>
        </w:numPr>
        <w:ind w:left="720"/>
      </w:pPr>
    </w:p>
    <w:p w14:paraId="498E65D8" w14:textId="77777777" w:rsidR="00D63D4D" w:rsidRDefault="00D63D4D" w:rsidP="00D63D4D">
      <w:pPr>
        <w:pStyle w:val="BodyAccessibleTextMIRB"/>
        <w:keepNext/>
        <w:jc w:val="center"/>
      </w:pPr>
      <w:r>
        <w:rPr>
          <w:noProof/>
          <w:lang w:eastAsia="en-CA"/>
        </w:rPr>
        <w:drawing>
          <wp:inline distT="0" distB="0" distL="0" distR="0" wp14:anchorId="1530232A" wp14:editId="72C1B090">
            <wp:extent cx="4073853" cy="3816626"/>
            <wp:effectExtent l="0" t="0" r="3175" b="0"/>
            <wp:docPr id="33" name="Picture 33" descr="A screen capture showing the network attributes. Speed is highlighted." title="Network Attributes -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1778" cy="3833420"/>
                    </a:xfrm>
                    <a:prstGeom prst="rect">
                      <a:avLst/>
                    </a:prstGeom>
                  </pic:spPr>
                </pic:pic>
              </a:graphicData>
            </a:graphic>
          </wp:inline>
        </w:drawing>
      </w:r>
    </w:p>
    <w:p w14:paraId="76E5DB71" w14:textId="09CAB2E6" w:rsidR="00D63D4D" w:rsidRDefault="00D63D4D" w:rsidP="00D63D4D">
      <w:pPr>
        <w:pStyle w:val="Caption"/>
      </w:pPr>
      <w:bookmarkStart w:id="125" w:name="_Toc2337865"/>
      <w:r w:rsidRPr="00814A9C">
        <w:t xml:space="preserve">Figure </w:t>
      </w:r>
      <w:r>
        <w:rPr>
          <w:noProof/>
        </w:rPr>
        <w:fldChar w:fldCharType="begin"/>
      </w:r>
      <w:r>
        <w:rPr>
          <w:noProof/>
        </w:rPr>
        <w:instrText xml:space="preserve"> SEQ Figure \* ARABIC </w:instrText>
      </w:r>
      <w:r>
        <w:rPr>
          <w:noProof/>
        </w:rPr>
        <w:fldChar w:fldCharType="separate"/>
      </w:r>
      <w:r w:rsidR="00AD17ED">
        <w:rPr>
          <w:noProof/>
        </w:rPr>
        <w:t>28</w:t>
      </w:r>
      <w:r>
        <w:rPr>
          <w:noProof/>
        </w:rPr>
        <w:fldChar w:fldCharType="end"/>
      </w:r>
      <w:r w:rsidRPr="00814A9C">
        <w:t xml:space="preserve"> </w:t>
      </w:r>
      <w:r w:rsidR="00D17FF4">
        <w:t>–</w:t>
      </w:r>
      <w:r w:rsidRPr="00814A9C">
        <w:t xml:space="preserve"> </w:t>
      </w:r>
      <w:r w:rsidR="00955504">
        <w:t>Select the speed attribute</w:t>
      </w:r>
      <w:bookmarkEnd w:id="125"/>
    </w:p>
    <w:p w14:paraId="6B20854B" w14:textId="77777777" w:rsidR="00D63D4D" w:rsidRDefault="00D63D4D" w:rsidP="00D63D4D">
      <w:pPr>
        <w:pStyle w:val="BodyAccessibleTextMIRB"/>
        <w:keepNext/>
        <w:jc w:val="center"/>
      </w:pPr>
      <w:r>
        <w:rPr>
          <w:noProof/>
          <w:lang w:eastAsia="en-CA"/>
        </w:rPr>
        <w:lastRenderedPageBreak/>
        <w:drawing>
          <wp:inline distT="0" distB="0" distL="0" distR="0" wp14:anchorId="0B9F67E5" wp14:editId="7D617F19">
            <wp:extent cx="3951799" cy="2740082"/>
            <wp:effectExtent l="0" t="0" r="0" b="3175"/>
            <wp:docPr id="10" name="Picture 10" descr="A screenshot showing the speed evaluators." title="Speed Evalu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6072" cy="2756912"/>
                    </a:xfrm>
                    <a:prstGeom prst="rect">
                      <a:avLst/>
                    </a:prstGeom>
                  </pic:spPr>
                </pic:pic>
              </a:graphicData>
            </a:graphic>
          </wp:inline>
        </w:drawing>
      </w:r>
    </w:p>
    <w:p w14:paraId="59A68934" w14:textId="7F68CB5A" w:rsidR="00D63D4D" w:rsidRPr="00347B5E" w:rsidRDefault="00D63D4D" w:rsidP="00D63D4D">
      <w:pPr>
        <w:pStyle w:val="Caption"/>
      </w:pPr>
      <w:bookmarkStart w:id="126" w:name="_Toc2337866"/>
      <w:r w:rsidRPr="00347B5E">
        <w:t xml:space="preserve">Figure </w:t>
      </w:r>
      <w:r>
        <w:rPr>
          <w:noProof/>
        </w:rPr>
        <w:fldChar w:fldCharType="begin"/>
      </w:r>
      <w:r>
        <w:rPr>
          <w:noProof/>
        </w:rPr>
        <w:instrText xml:space="preserve"> SEQ Figure \* ARABIC </w:instrText>
      </w:r>
      <w:r>
        <w:rPr>
          <w:noProof/>
        </w:rPr>
        <w:fldChar w:fldCharType="separate"/>
      </w:r>
      <w:r w:rsidR="00AD17ED">
        <w:rPr>
          <w:noProof/>
        </w:rPr>
        <w:t>29</w:t>
      </w:r>
      <w:r>
        <w:rPr>
          <w:noProof/>
        </w:rPr>
        <w:fldChar w:fldCharType="end"/>
      </w:r>
      <w:r w:rsidRPr="00347B5E">
        <w:t xml:space="preserve"> </w:t>
      </w:r>
      <w:r w:rsidR="00D17FF4">
        <w:t>–</w:t>
      </w:r>
      <w:r w:rsidRPr="00347B5E">
        <w:t xml:space="preserve"> Set the</w:t>
      </w:r>
      <w:r w:rsidR="00955504">
        <w:t xml:space="preserve"> speed evaluators</w:t>
      </w:r>
      <w:bookmarkEnd w:id="126"/>
    </w:p>
    <w:p w14:paraId="64EA6C93" w14:textId="77777777" w:rsidR="00D63D4D" w:rsidRDefault="00D63D4D" w:rsidP="00D63D4D">
      <w:pPr>
        <w:pStyle w:val="BodyAccessibleTextMIRB"/>
        <w:keepNext/>
        <w:jc w:val="center"/>
      </w:pPr>
      <w:r>
        <w:rPr>
          <w:noProof/>
          <w:lang w:eastAsia="en-CA"/>
        </w:rPr>
        <w:drawing>
          <wp:inline distT="0" distB="0" distL="0" distR="0" wp14:anchorId="2055EA27" wp14:editId="1B04AE9D">
            <wp:extent cx="4039905" cy="3784821"/>
            <wp:effectExtent l="0" t="0" r="0" b="6350"/>
            <wp:docPr id="34" name="Picture 34" descr="A screen capture showing the network attributes. Time is highlighted." title="Network Attributes -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2885" cy="3815719"/>
                    </a:xfrm>
                    <a:prstGeom prst="rect">
                      <a:avLst/>
                    </a:prstGeom>
                  </pic:spPr>
                </pic:pic>
              </a:graphicData>
            </a:graphic>
          </wp:inline>
        </w:drawing>
      </w:r>
    </w:p>
    <w:p w14:paraId="105437B2" w14:textId="3B96FD6F" w:rsidR="00D63D4D" w:rsidRDefault="00D63D4D" w:rsidP="00D63D4D">
      <w:pPr>
        <w:pStyle w:val="Caption"/>
      </w:pPr>
      <w:bookmarkStart w:id="127" w:name="_Toc2337867"/>
      <w:r>
        <w:t xml:space="preserve">Figure </w:t>
      </w:r>
      <w:r>
        <w:rPr>
          <w:noProof/>
        </w:rPr>
        <w:fldChar w:fldCharType="begin"/>
      </w:r>
      <w:r>
        <w:rPr>
          <w:noProof/>
        </w:rPr>
        <w:instrText xml:space="preserve"> SEQ Figure \* ARABIC </w:instrText>
      </w:r>
      <w:r>
        <w:rPr>
          <w:noProof/>
        </w:rPr>
        <w:fldChar w:fldCharType="separate"/>
      </w:r>
      <w:r w:rsidR="00AD17ED">
        <w:rPr>
          <w:noProof/>
        </w:rPr>
        <w:t>30</w:t>
      </w:r>
      <w:r>
        <w:rPr>
          <w:noProof/>
        </w:rPr>
        <w:fldChar w:fldCharType="end"/>
      </w:r>
      <w:r>
        <w:t xml:space="preserve"> </w:t>
      </w:r>
      <w:r w:rsidR="00D17FF4">
        <w:t>–</w:t>
      </w:r>
      <w:r>
        <w:t xml:space="preserve"> </w:t>
      </w:r>
      <w:r w:rsidR="00B02C83">
        <w:t>Select the time attribute</w:t>
      </w:r>
      <w:bookmarkEnd w:id="127"/>
    </w:p>
    <w:p w14:paraId="09E9578C" w14:textId="77777777" w:rsidR="00D63D4D" w:rsidRDefault="00D63D4D" w:rsidP="00D63D4D">
      <w:pPr>
        <w:pStyle w:val="BodyAccessibleTextMIRB"/>
        <w:keepNext/>
        <w:jc w:val="center"/>
      </w:pPr>
      <w:r>
        <w:rPr>
          <w:noProof/>
          <w:lang w:eastAsia="en-CA"/>
        </w:rPr>
        <w:lastRenderedPageBreak/>
        <w:drawing>
          <wp:inline distT="0" distB="0" distL="0" distR="0" wp14:anchorId="1DAB8BB6" wp14:editId="591B9451">
            <wp:extent cx="4220048" cy="2926080"/>
            <wp:effectExtent l="0" t="0" r="9525" b="7620"/>
            <wp:docPr id="11" name="Picture 11" descr="A screenshot showing the time evaluators." title="Time evalu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27241" cy="2931067"/>
                    </a:xfrm>
                    <a:prstGeom prst="rect">
                      <a:avLst/>
                    </a:prstGeom>
                  </pic:spPr>
                </pic:pic>
              </a:graphicData>
            </a:graphic>
          </wp:inline>
        </w:drawing>
      </w:r>
    </w:p>
    <w:p w14:paraId="57D04BF5" w14:textId="1EA299CA" w:rsidR="00D63D4D" w:rsidRDefault="00D63D4D" w:rsidP="00D63D4D">
      <w:pPr>
        <w:pStyle w:val="Caption"/>
      </w:pPr>
      <w:bookmarkStart w:id="128" w:name="_Toc2337868"/>
      <w:r w:rsidRPr="00347B5E">
        <w:t xml:space="preserve">Figure </w:t>
      </w:r>
      <w:r>
        <w:rPr>
          <w:noProof/>
        </w:rPr>
        <w:fldChar w:fldCharType="begin"/>
      </w:r>
      <w:r>
        <w:rPr>
          <w:noProof/>
        </w:rPr>
        <w:instrText xml:space="preserve"> SEQ Figure \* ARABIC </w:instrText>
      </w:r>
      <w:r>
        <w:rPr>
          <w:noProof/>
        </w:rPr>
        <w:fldChar w:fldCharType="separate"/>
      </w:r>
      <w:r w:rsidR="00AD17ED">
        <w:rPr>
          <w:noProof/>
        </w:rPr>
        <w:t>31</w:t>
      </w:r>
      <w:r>
        <w:rPr>
          <w:noProof/>
        </w:rPr>
        <w:fldChar w:fldCharType="end"/>
      </w:r>
      <w:r w:rsidRPr="00347B5E">
        <w:t xml:space="preserve"> </w:t>
      </w:r>
      <w:r w:rsidR="00D17FF4">
        <w:t>–</w:t>
      </w:r>
      <w:r w:rsidRPr="00347B5E">
        <w:t xml:space="preserve"> </w:t>
      </w:r>
      <w:r w:rsidR="00B02C83">
        <w:t>Set the time evaluators</w:t>
      </w:r>
      <w:bookmarkEnd w:id="128"/>
    </w:p>
    <w:p w14:paraId="6CFED563" w14:textId="77777777" w:rsidR="00D63D4D" w:rsidRDefault="00D63D4D" w:rsidP="00D63D4D">
      <w:pPr>
        <w:pStyle w:val="BodyAccessibleTextMIRB"/>
        <w:keepNext/>
        <w:jc w:val="center"/>
      </w:pPr>
      <w:r>
        <w:rPr>
          <w:noProof/>
          <w:lang w:eastAsia="en-CA"/>
        </w:rPr>
        <w:drawing>
          <wp:inline distT="0" distB="0" distL="0" distR="0" wp14:anchorId="1215C10B" wp14:editId="679B7FC3">
            <wp:extent cx="3156668" cy="3838453"/>
            <wp:effectExtent l="0" t="0" r="5715" b="0"/>
            <wp:docPr id="8" name="Picture 8" descr="A screenshot showing the time field evaluators being calculated." title="Time field evalu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8492" cy="3852831"/>
                    </a:xfrm>
                    <a:prstGeom prst="rect">
                      <a:avLst/>
                    </a:prstGeom>
                  </pic:spPr>
                </pic:pic>
              </a:graphicData>
            </a:graphic>
          </wp:inline>
        </w:drawing>
      </w:r>
    </w:p>
    <w:p w14:paraId="074D1993" w14:textId="030B6653" w:rsidR="00D63D4D" w:rsidRPr="00E70B03" w:rsidRDefault="00D63D4D" w:rsidP="00D63D4D">
      <w:pPr>
        <w:pStyle w:val="Caption"/>
      </w:pPr>
      <w:bookmarkStart w:id="129" w:name="_Toc2337869"/>
      <w:r w:rsidRPr="00E70B03">
        <w:t xml:space="preserve">Figure </w:t>
      </w:r>
      <w:r>
        <w:rPr>
          <w:noProof/>
        </w:rPr>
        <w:fldChar w:fldCharType="begin"/>
      </w:r>
      <w:r>
        <w:rPr>
          <w:noProof/>
        </w:rPr>
        <w:instrText xml:space="preserve"> SEQ Figure \* ARABIC </w:instrText>
      </w:r>
      <w:r>
        <w:rPr>
          <w:noProof/>
        </w:rPr>
        <w:fldChar w:fldCharType="separate"/>
      </w:r>
      <w:r w:rsidR="00AD17ED">
        <w:rPr>
          <w:noProof/>
        </w:rPr>
        <w:t>32</w:t>
      </w:r>
      <w:r>
        <w:rPr>
          <w:noProof/>
        </w:rPr>
        <w:fldChar w:fldCharType="end"/>
      </w:r>
      <w:r w:rsidRPr="00E70B03">
        <w:t xml:space="preserve"> </w:t>
      </w:r>
      <w:r w:rsidR="00D17FF4">
        <w:t>–</w:t>
      </w:r>
      <w:r w:rsidRPr="00E70B03">
        <w:t xml:space="preserve"> </w:t>
      </w:r>
      <w:r w:rsidR="00B02C83">
        <w:t>Calculate the time evaluators</w:t>
      </w:r>
      <w:bookmarkEnd w:id="129"/>
    </w:p>
    <w:p w14:paraId="33DAD161" w14:textId="77777777" w:rsidR="0029533B" w:rsidRDefault="0029533B">
      <w:pPr>
        <w:rPr>
          <w:rFonts w:eastAsiaTheme="majorEastAsia" w:cstheme="majorBidi"/>
          <w:b/>
          <w:bCs/>
          <w:color w:val="4F6228" w:themeColor="accent3" w:themeShade="80"/>
          <w:sz w:val="24"/>
          <w:szCs w:val="22"/>
          <w:lang w:eastAsia="en-US"/>
        </w:rPr>
      </w:pPr>
      <w:r>
        <w:br w:type="page"/>
      </w:r>
    </w:p>
    <w:p w14:paraId="6C9F39D2" w14:textId="77777777" w:rsidR="00D63D4D" w:rsidRDefault="00D63D4D" w:rsidP="00D63D4D">
      <w:pPr>
        <w:pStyle w:val="Heading3NoNumbersMIRB"/>
      </w:pPr>
      <w:bookmarkStart w:id="130" w:name="_Toc2337836"/>
      <w:r>
        <w:lastRenderedPageBreak/>
        <w:t xml:space="preserve">2.4. </w:t>
      </w:r>
      <w:r w:rsidR="00693E33">
        <w:t xml:space="preserve">Steps to </w:t>
      </w:r>
      <w:r w:rsidR="000A3EAD">
        <w:t>Establish Driving Directions</w:t>
      </w:r>
      <w:bookmarkEnd w:id="130"/>
    </w:p>
    <w:p w14:paraId="337A2759" w14:textId="77777777" w:rsidR="00FA2429" w:rsidRDefault="00FA2429" w:rsidP="00FA2429">
      <w:pPr>
        <w:pStyle w:val="BulletsMIRB"/>
      </w:pPr>
      <w:r>
        <w:t>Cr</w:t>
      </w:r>
      <w:r w:rsidRPr="00AA5B50">
        <w:t>eate a travel mode if d</w:t>
      </w:r>
      <w:r w:rsidR="00A57687">
        <w:t>esired. Otherwise, click “Next”</w:t>
      </w:r>
      <w:r w:rsidR="00B50A6D">
        <w:t xml:space="preserve"> (Figure 33)</w:t>
      </w:r>
      <w:r w:rsidR="00A57687">
        <w:t>.</w:t>
      </w:r>
    </w:p>
    <w:p w14:paraId="7044571F" w14:textId="77777777" w:rsidR="00FA2429" w:rsidRDefault="00FA2429" w:rsidP="00FA2429">
      <w:pPr>
        <w:pStyle w:val="BulletsMIRB"/>
      </w:pPr>
      <w:r w:rsidRPr="00AA5B50">
        <w:t>Select the “Yes” radio button to establish driving directions and click the “Directions…” button</w:t>
      </w:r>
      <w:r w:rsidR="00B50A6D">
        <w:t xml:space="preserve"> (Figure 34)</w:t>
      </w:r>
      <w:r w:rsidR="00A57687">
        <w:t>.</w:t>
      </w:r>
    </w:p>
    <w:p w14:paraId="08CF3FA5" w14:textId="77777777" w:rsidR="000A3EAD" w:rsidRDefault="000A3EAD" w:rsidP="00FA2429">
      <w:pPr>
        <w:pStyle w:val="BulletsMIRB"/>
      </w:pPr>
      <w:r w:rsidRPr="008F17F5">
        <w:t>Select the “General” tab and populate the street name columns</w:t>
      </w:r>
      <w:r w:rsidR="00C74E5F">
        <w:t xml:space="preserve"> with the field names as </w:t>
      </w:r>
      <w:r w:rsidR="00A57687">
        <w:t xml:space="preserve">shown </w:t>
      </w:r>
      <w:r w:rsidR="00C74E5F">
        <w:t>in Table 5</w:t>
      </w:r>
      <w:r w:rsidR="00A57687">
        <w:t xml:space="preserve"> and Figure 35.</w:t>
      </w:r>
    </w:p>
    <w:p w14:paraId="11C94854" w14:textId="77777777" w:rsidR="00502EEF" w:rsidRDefault="00502EEF" w:rsidP="00551232">
      <w:pPr>
        <w:pStyle w:val="BulletsMIRB"/>
      </w:pPr>
      <w:r>
        <w:t>Select the “Shields” tab and the “Pair of Fields” radio button. Set the type field to “SHEILD_T” and the numb</w:t>
      </w:r>
      <w:r w:rsidR="00422472">
        <w:t>er field to RTE_NUM_1. Click OK</w:t>
      </w:r>
      <w:r>
        <w:t xml:space="preserve"> (Figure 36)</w:t>
      </w:r>
      <w:r w:rsidR="00422472">
        <w:t>.</w:t>
      </w:r>
    </w:p>
    <w:p w14:paraId="71E87882" w14:textId="77777777" w:rsidR="00D63D4D" w:rsidRDefault="00D63D4D" w:rsidP="00D63D4D">
      <w:pPr>
        <w:pStyle w:val="BodyAccessibleTextMIRB"/>
        <w:keepNext/>
        <w:jc w:val="center"/>
      </w:pPr>
      <w:r>
        <w:rPr>
          <w:noProof/>
          <w:lang w:eastAsia="en-CA"/>
        </w:rPr>
        <w:drawing>
          <wp:inline distT="0" distB="0" distL="0" distR="0" wp14:anchorId="53814197" wp14:editId="20BE3152">
            <wp:extent cx="3792773" cy="3553294"/>
            <wp:effectExtent l="0" t="0" r="0" b="0"/>
            <wp:docPr id="28" name="Picture 28" descr="A screenshot showing the travel mode creation window." title="Create travel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6735" cy="3566374"/>
                    </a:xfrm>
                    <a:prstGeom prst="rect">
                      <a:avLst/>
                    </a:prstGeom>
                  </pic:spPr>
                </pic:pic>
              </a:graphicData>
            </a:graphic>
          </wp:inline>
        </w:drawing>
      </w:r>
    </w:p>
    <w:p w14:paraId="7E6403B1" w14:textId="42498891" w:rsidR="00D63D4D" w:rsidRDefault="00D63D4D" w:rsidP="00D63D4D">
      <w:pPr>
        <w:pStyle w:val="Caption"/>
      </w:pPr>
      <w:bookmarkStart w:id="131" w:name="_Toc2337870"/>
      <w:r w:rsidRPr="00AA5B50">
        <w:t xml:space="preserve">Figure </w:t>
      </w:r>
      <w:r>
        <w:rPr>
          <w:noProof/>
        </w:rPr>
        <w:fldChar w:fldCharType="begin"/>
      </w:r>
      <w:r>
        <w:rPr>
          <w:noProof/>
        </w:rPr>
        <w:instrText xml:space="preserve"> SEQ Figure \* ARABIC </w:instrText>
      </w:r>
      <w:r>
        <w:rPr>
          <w:noProof/>
        </w:rPr>
        <w:fldChar w:fldCharType="separate"/>
      </w:r>
      <w:r w:rsidR="00AD17ED">
        <w:rPr>
          <w:noProof/>
        </w:rPr>
        <w:t>33</w:t>
      </w:r>
      <w:r>
        <w:rPr>
          <w:noProof/>
        </w:rPr>
        <w:fldChar w:fldCharType="end"/>
      </w:r>
      <w:r w:rsidRPr="00AA5B50">
        <w:t xml:space="preserve"> </w:t>
      </w:r>
      <w:r w:rsidR="00D17FF4">
        <w:t xml:space="preserve">– </w:t>
      </w:r>
      <w:r w:rsidR="00FA2429">
        <w:t>The travel mode window</w:t>
      </w:r>
      <w:bookmarkEnd w:id="131"/>
    </w:p>
    <w:p w14:paraId="5DEE8FDD" w14:textId="77777777" w:rsidR="00D63D4D" w:rsidRDefault="00D63D4D" w:rsidP="00D63D4D">
      <w:pPr>
        <w:pStyle w:val="BodyAccessibleTextMIRB"/>
        <w:keepNext/>
        <w:jc w:val="center"/>
      </w:pPr>
      <w:r>
        <w:rPr>
          <w:noProof/>
          <w:lang w:eastAsia="en-CA"/>
        </w:rPr>
        <w:lastRenderedPageBreak/>
        <w:drawing>
          <wp:inline distT="0" distB="0" distL="0" distR="0" wp14:anchorId="3B76ED1B" wp14:editId="5C73083D">
            <wp:extent cx="3466769" cy="3247874"/>
            <wp:effectExtent l="0" t="0" r="635" b="0"/>
            <wp:docPr id="35" name="Picture 35" descr="A screenshot showing the network driving directions being enabled." title="Driving Dir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75542" cy="3256093"/>
                    </a:xfrm>
                    <a:prstGeom prst="rect">
                      <a:avLst/>
                    </a:prstGeom>
                  </pic:spPr>
                </pic:pic>
              </a:graphicData>
            </a:graphic>
          </wp:inline>
        </w:drawing>
      </w:r>
    </w:p>
    <w:p w14:paraId="24120726" w14:textId="0858CAA3" w:rsidR="00D63D4D" w:rsidRDefault="00D63D4D" w:rsidP="00D63D4D">
      <w:pPr>
        <w:pStyle w:val="Caption"/>
      </w:pPr>
      <w:bookmarkStart w:id="132" w:name="_Toc2337871"/>
      <w:r w:rsidRPr="00AA5B50">
        <w:t xml:space="preserve">Figure </w:t>
      </w:r>
      <w:r>
        <w:rPr>
          <w:noProof/>
        </w:rPr>
        <w:fldChar w:fldCharType="begin"/>
      </w:r>
      <w:r>
        <w:rPr>
          <w:noProof/>
        </w:rPr>
        <w:instrText xml:space="preserve"> SEQ Figure \* ARABIC </w:instrText>
      </w:r>
      <w:r>
        <w:rPr>
          <w:noProof/>
        </w:rPr>
        <w:fldChar w:fldCharType="separate"/>
      </w:r>
      <w:r w:rsidR="00AD17ED">
        <w:rPr>
          <w:noProof/>
        </w:rPr>
        <w:t>34</w:t>
      </w:r>
      <w:r>
        <w:rPr>
          <w:noProof/>
        </w:rPr>
        <w:fldChar w:fldCharType="end"/>
      </w:r>
      <w:r w:rsidRPr="00AA5B50">
        <w:t xml:space="preserve"> </w:t>
      </w:r>
      <w:r w:rsidR="00D17FF4">
        <w:t>–</w:t>
      </w:r>
      <w:r w:rsidRPr="00AA5B50">
        <w:t xml:space="preserve"> </w:t>
      </w:r>
      <w:r w:rsidR="00FA2429">
        <w:t>The driving directions window</w:t>
      </w:r>
      <w:bookmarkEnd w:id="132"/>
    </w:p>
    <w:p w14:paraId="62A90BED" w14:textId="77777777" w:rsidR="00D63D4D" w:rsidRDefault="00D63D4D" w:rsidP="00D63D4D">
      <w:pPr>
        <w:pStyle w:val="BodyAccessibleTextMIRB"/>
        <w:keepNext/>
        <w:jc w:val="center"/>
      </w:pPr>
      <w:r>
        <w:rPr>
          <w:noProof/>
          <w:lang w:eastAsia="en-CA"/>
        </w:rPr>
        <w:lastRenderedPageBreak/>
        <w:drawing>
          <wp:inline distT="0" distB="0" distL="0" distR="0" wp14:anchorId="440FE76C" wp14:editId="312DFD37">
            <wp:extent cx="5943600" cy="4375785"/>
            <wp:effectExtent l="0" t="0" r="0" b="5715"/>
            <wp:docPr id="31" name="Picture 31" descr="A screenshot showing the ORN fields being applied to the driving directions fields" title="Driving Directions Street Name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75785"/>
                    </a:xfrm>
                    <a:prstGeom prst="rect">
                      <a:avLst/>
                    </a:prstGeom>
                  </pic:spPr>
                </pic:pic>
              </a:graphicData>
            </a:graphic>
          </wp:inline>
        </w:drawing>
      </w:r>
    </w:p>
    <w:p w14:paraId="0A3B7C1C" w14:textId="0951D122" w:rsidR="00D63D4D" w:rsidRDefault="00D63D4D" w:rsidP="00D63D4D">
      <w:pPr>
        <w:pStyle w:val="Caption"/>
      </w:pPr>
      <w:bookmarkStart w:id="133" w:name="_Toc2337872"/>
      <w:r w:rsidRPr="008F17F5">
        <w:t xml:space="preserve">Figure </w:t>
      </w:r>
      <w:r>
        <w:rPr>
          <w:noProof/>
        </w:rPr>
        <w:fldChar w:fldCharType="begin"/>
      </w:r>
      <w:r>
        <w:rPr>
          <w:noProof/>
        </w:rPr>
        <w:instrText xml:space="preserve"> SEQ Figure \* ARABIC </w:instrText>
      </w:r>
      <w:r>
        <w:rPr>
          <w:noProof/>
        </w:rPr>
        <w:fldChar w:fldCharType="separate"/>
      </w:r>
      <w:r w:rsidR="00AD17ED">
        <w:rPr>
          <w:noProof/>
        </w:rPr>
        <w:t>35</w:t>
      </w:r>
      <w:r>
        <w:rPr>
          <w:noProof/>
        </w:rPr>
        <w:fldChar w:fldCharType="end"/>
      </w:r>
      <w:r w:rsidRPr="008F17F5">
        <w:t xml:space="preserve"> </w:t>
      </w:r>
      <w:r w:rsidR="00D17FF4">
        <w:t>–</w:t>
      </w:r>
      <w:r w:rsidRPr="008F17F5">
        <w:t xml:space="preserve"> </w:t>
      </w:r>
      <w:r w:rsidR="00517CE0">
        <w:t>Set the network direction properties</w:t>
      </w:r>
      <w:bookmarkEnd w:id="133"/>
    </w:p>
    <w:p w14:paraId="2714FF10" w14:textId="77777777" w:rsidR="007359B0" w:rsidRPr="007359B0" w:rsidRDefault="007359B0" w:rsidP="007359B0">
      <w:pPr>
        <w:pStyle w:val="BodyAccessibleTextMIRB"/>
      </w:pPr>
    </w:p>
    <w:p w14:paraId="6B89C7D3" w14:textId="2ADCCA0B" w:rsidR="00D17FF4" w:rsidRDefault="00D17FF4" w:rsidP="00D17FF4">
      <w:pPr>
        <w:pStyle w:val="Caption"/>
        <w:keepNext/>
      </w:pPr>
      <w:bookmarkStart w:id="134" w:name="_Toc523133210"/>
      <w:bookmarkStart w:id="135" w:name="_Toc2337882"/>
      <w:r>
        <w:t xml:space="preserve">Table </w:t>
      </w:r>
      <w:r w:rsidR="006D50B3">
        <w:rPr>
          <w:noProof/>
        </w:rPr>
        <w:fldChar w:fldCharType="begin"/>
      </w:r>
      <w:r w:rsidR="006D50B3">
        <w:rPr>
          <w:noProof/>
        </w:rPr>
        <w:instrText xml:space="preserve"> SEQ Table \* ARABIC </w:instrText>
      </w:r>
      <w:r w:rsidR="006D50B3">
        <w:rPr>
          <w:noProof/>
        </w:rPr>
        <w:fldChar w:fldCharType="separate"/>
      </w:r>
      <w:r w:rsidR="00AD17ED">
        <w:rPr>
          <w:noProof/>
        </w:rPr>
        <w:t>5</w:t>
      </w:r>
      <w:r w:rsidR="006D50B3">
        <w:rPr>
          <w:noProof/>
        </w:rPr>
        <w:fldChar w:fldCharType="end"/>
      </w:r>
      <w:r>
        <w:t xml:space="preserve"> – Network direction </w:t>
      </w:r>
      <w:bookmarkEnd w:id="134"/>
      <w:r w:rsidR="00C1195D">
        <w:t xml:space="preserve">field </w:t>
      </w:r>
      <w:r w:rsidR="00502EEF">
        <w:t>values</w:t>
      </w:r>
      <w:bookmarkEnd w:id="135"/>
    </w:p>
    <w:tbl>
      <w:tblPr>
        <w:tblStyle w:val="TableGrid1"/>
        <w:tblW w:w="0" w:type="auto"/>
        <w:jc w:val="center"/>
        <w:tblLook w:val="04A0" w:firstRow="1" w:lastRow="0" w:firstColumn="1" w:lastColumn="0" w:noHBand="0" w:noVBand="1"/>
        <w:tblCaption w:val="Table: Network direction field mapper"/>
        <w:tblDescription w:val="The ORN addressing fields for mapping to the network's directions functionality"/>
      </w:tblPr>
      <w:tblGrid>
        <w:gridCol w:w="2337"/>
        <w:gridCol w:w="2337"/>
        <w:gridCol w:w="2338"/>
        <w:gridCol w:w="2338"/>
      </w:tblGrid>
      <w:tr w:rsidR="00D63D4D" w14:paraId="63F5DD1A" w14:textId="77777777" w:rsidTr="009612EE">
        <w:trPr>
          <w:trHeight w:val="431"/>
          <w:jc w:val="center"/>
        </w:trPr>
        <w:tc>
          <w:tcPr>
            <w:tcW w:w="2337" w:type="dxa"/>
            <w:vAlign w:val="center"/>
          </w:tcPr>
          <w:p w14:paraId="1FC3E0A4" w14:textId="77777777" w:rsidR="00D63D4D" w:rsidRDefault="00D63D4D" w:rsidP="00E12C5E">
            <w:pPr>
              <w:pStyle w:val="TableHeaderRowTextMIRB"/>
            </w:pPr>
            <w:r>
              <w:t>Prefix</w:t>
            </w:r>
          </w:p>
        </w:tc>
        <w:tc>
          <w:tcPr>
            <w:tcW w:w="2337" w:type="dxa"/>
            <w:vAlign w:val="center"/>
          </w:tcPr>
          <w:p w14:paraId="388DB823" w14:textId="77777777" w:rsidR="00D63D4D" w:rsidRDefault="00D63D4D" w:rsidP="00E12C5E">
            <w:pPr>
              <w:pStyle w:val="TableHeaderRowTextMIRB"/>
            </w:pPr>
            <w:r>
              <w:t>Name</w:t>
            </w:r>
          </w:p>
        </w:tc>
        <w:tc>
          <w:tcPr>
            <w:tcW w:w="2338" w:type="dxa"/>
            <w:vAlign w:val="center"/>
          </w:tcPr>
          <w:p w14:paraId="2FDDF846" w14:textId="77777777" w:rsidR="00D63D4D" w:rsidRDefault="00D63D4D" w:rsidP="00E12C5E">
            <w:pPr>
              <w:pStyle w:val="TableHeaderRowTextMIRB"/>
            </w:pPr>
            <w:r>
              <w:t>Suffix</w:t>
            </w:r>
          </w:p>
        </w:tc>
        <w:tc>
          <w:tcPr>
            <w:tcW w:w="2338" w:type="dxa"/>
            <w:vAlign w:val="center"/>
          </w:tcPr>
          <w:p w14:paraId="718A5BEF" w14:textId="77777777" w:rsidR="00D63D4D" w:rsidRDefault="00D63D4D" w:rsidP="00E12C5E">
            <w:pPr>
              <w:pStyle w:val="TableHeaderRowTextMIRB"/>
            </w:pPr>
            <w:r>
              <w:t>Full Name</w:t>
            </w:r>
          </w:p>
        </w:tc>
      </w:tr>
      <w:tr w:rsidR="00D63D4D" w14:paraId="7CAF4E21" w14:textId="77777777" w:rsidTr="009612EE">
        <w:trPr>
          <w:trHeight w:val="431"/>
          <w:jc w:val="center"/>
        </w:trPr>
        <w:tc>
          <w:tcPr>
            <w:tcW w:w="2337" w:type="dxa"/>
            <w:vAlign w:val="center"/>
          </w:tcPr>
          <w:p w14:paraId="6A302342" w14:textId="77777777" w:rsidR="00D63D4D" w:rsidRDefault="00D63D4D" w:rsidP="00E12C5E">
            <w:pPr>
              <w:pStyle w:val="TableBodyTextMIRB"/>
            </w:pPr>
            <w:r>
              <w:t>DIR_PREFIX</w:t>
            </w:r>
          </w:p>
        </w:tc>
        <w:tc>
          <w:tcPr>
            <w:tcW w:w="2337" w:type="dxa"/>
            <w:vAlign w:val="center"/>
          </w:tcPr>
          <w:p w14:paraId="53C57BA2" w14:textId="77777777" w:rsidR="00D63D4D" w:rsidRDefault="00D63D4D" w:rsidP="00E12C5E">
            <w:pPr>
              <w:pStyle w:val="TableBodyTextMIRB"/>
            </w:pPr>
            <w:r>
              <w:t>NAME_BODY</w:t>
            </w:r>
          </w:p>
        </w:tc>
        <w:tc>
          <w:tcPr>
            <w:tcW w:w="2338" w:type="dxa"/>
            <w:vAlign w:val="center"/>
          </w:tcPr>
          <w:p w14:paraId="5A24DBD4" w14:textId="77777777" w:rsidR="00D63D4D" w:rsidRDefault="00D63D4D" w:rsidP="00E12C5E">
            <w:pPr>
              <w:pStyle w:val="TableBodyTextMIRB"/>
            </w:pPr>
            <w:r>
              <w:t>DIR_DUFFIX</w:t>
            </w:r>
          </w:p>
        </w:tc>
        <w:tc>
          <w:tcPr>
            <w:tcW w:w="2338" w:type="dxa"/>
            <w:vAlign w:val="center"/>
          </w:tcPr>
          <w:p w14:paraId="53123605" w14:textId="77777777" w:rsidR="00D63D4D" w:rsidRDefault="00D63D4D" w:rsidP="00E12C5E">
            <w:pPr>
              <w:pStyle w:val="TableBodyTextMIRB"/>
            </w:pPr>
            <w:r>
              <w:t>FULL_NAME</w:t>
            </w:r>
          </w:p>
        </w:tc>
      </w:tr>
    </w:tbl>
    <w:p w14:paraId="6C5552E7" w14:textId="77777777" w:rsidR="00D63D4D" w:rsidRDefault="00D63D4D" w:rsidP="00D63D4D">
      <w:pPr>
        <w:pStyle w:val="BodyAccessibleTextMIRB"/>
        <w:keepNext/>
        <w:jc w:val="center"/>
      </w:pPr>
      <w:r>
        <w:rPr>
          <w:noProof/>
          <w:lang w:eastAsia="en-CA"/>
        </w:rPr>
        <w:lastRenderedPageBreak/>
        <w:drawing>
          <wp:inline distT="0" distB="0" distL="0" distR="0" wp14:anchorId="4C57FECC" wp14:editId="66D6AD73">
            <wp:extent cx="4471285" cy="3291840"/>
            <wp:effectExtent l="0" t="0" r="5715" b="3810"/>
            <wp:docPr id="32" name="Picture 32" descr="A screenshot showing the route number and shield type fields being assigned to the driving directions." title="Driving Directions Sh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4139" cy="3301303"/>
                    </a:xfrm>
                    <a:prstGeom prst="rect">
                      <a:avLst/>
                    </a:prstGeom>
                  </pic:spPr>
                </pic:pic>
              </a:graphicData>
            </a:graphic>
          </wp:inline>
        </w:drawing>
      </w:r>
    </w:p>
    <w:p w14:paraId="205A5F22" w14:textId="7BC47CAE" w:rsidR="00D63D4D" w:rsidRDefault="00D63D4D" w:rsidP="00D63D4D">
      <w:pPr>
        <w:pStyle w:val="Caption"/>
      </w:pPr>
      <w:bookmarkStart w:id="136" w:name="_Toc2337873"/>
      <w:r>
        <w:t xml:space="preserve">Figure </w:t>
      </w:r>
      <w:r>
        <w:rPr>
          <w:noProof/>
        </w:rPr>
        <w:fldChar w:fldCharType="begin"/>
      </w:r>
      <w:r>
        <w:rPr>
          <w:noProof/>
        </w:rPr>
        <w:instrText xml:space="preserve"> SEQ Figure \* ARABIC </w:instrText>
      </w:r>
      <w:r>
        <w:rPr>
          <w:noProof/>
        </w:rPr>
        <w:fldChar w:fldCharType="separate"/>
      </w:r>
      <w:r w:rsidR="00AD17ED">
        <w:rPr>
          <w:noProof/>
        </w:rPr>
        <w:t>36</w:t>
      </w:r>
      <w:r>
        <w:rPr>
          <w:noProof/>
        </w:rPr>
        <w:fldChar w:fldCharType="end"/>
      </w:r>
      <w:r>
        <w:t xml:space="preserve"> </w:t>
      </w:r>
      <w:r w:rsidR="001753CD">
        <w:t>–</w:t>
      </w:r>
      <w:r>
        <w:t xml:space="preserve"> </w:t>
      </w:r>
      <w:r w:rsidR="00502EEF">
        <w:t>Set the shield values</w:t>
      </w:r>
      <w:bookmarkEnd w:id="136"/>
    </w:p>
    <w:p w14:paraId="46004E87" w14:textId="77777777" w:rsidR="00551232" w:rsidRDefault="00551232" w:rsidP="00551232">
      <w:pPr>
        <w:pStyle w:val="Heading3NoNumbersMIRB"/>
      </w:pPr>
      <w:bookmarkStart w:id="137" w:name="_Toc2337837"/>
      <w:r>
        <w:t>2.5. Steps to Finish Building the Network Dataset</w:t>
      </w:r>
      <w:bookmarkEnd w:id="137"/>
    </w:p>
    <w:p w14:paraId="14D16D35" w14:textId="77777777" w:rsidR="00551232" w:rsidRDefault="00551232" w:rsidP="00551232">
      <w:pPr>
        <w:pStyle w:val="BulletsMIRB"/>
      </w:pPr>
      <w:r w:rsidRPr="008F17F5">
        <w:t>Review the Network Dataset summary and click the “Finish” button</w:t>
      </w:r>
      <w:r>
        <w:t xml:space="preserve"> (Figure 37)</w:t>
      </w:r>
      <w:r w:rsidR="00C310CD">
        <w:t>.</w:t>
      </w:r>
    </w:p>
    <w:p w14:paraId="41574DC4" w14:textId="77777777" w:rsidR="00551232" w:rsidRDefault="00551232" w:rsidP="00551232">
      <w:pPr>
        <w:pStyle w:val="BulletsMIRB"/>
      </w:pPr>
      <w:r>
        <w:t>Click the “Yes” button to build the dataset. Note that it may take a</w:t>
      </w:r>
      <w:r w:rsidR="005B3436">
        <w:t xml:space="preserve"> long time to build the dataset</w:t>
      </w:r>
      <w:r>
        <w:t xml:space="preserve"> (Figure 38)</w:t>
      </w:r>
      <w:r w:rsidR="005B3436">
        <w:t>.</w:t>
      </w:r>
    </w:p>
    <w:p w14:paraId="4D4F24EE" w14:textId="77777777" w:rsidR="00F61B02" w:rsidRDefault="00F61B02" w:rsidP="00551232">
      <w:pPr>
        <w:pStyle w:val="BulletsMIRB"/>
      </w:pPr>
      <w:r>
        <w:t>Vie</w:t>
      </w:r>
      <w:r w:rsidR="005B3436">
        <w:t>w the completed network dataset</w:t>
      </w:r>
      <w:r>
        <w:t xml:space="preserve"> (Figure 39)</w:t>
      </w:r>
      <w:r w:rsidR="005B3436">
        <w:t>.</w:t>
      </w:r>
    </w:p>
    <w:p w14:paraId="7048984C" w14:textId="77777777" w:rsidR="00F61B02" w:rsidRDefault="00F61B02" w:rsidP="00551232">
      <w:pPr>
        <w:pStyle w:val="BulletsMIRB"/>
      </w:pPr>
      <w:r>
        <w:t xml:space="preserve">Begin exploring the </w:t>
      </w:r>
      <w:r w:rsidR="005B3436">
        <w:t>different Network Analyst tools</w:t>
      </w:r>
      <w:r>
        <w:t xml:space="preserve"> (Figure 40)</w:t>
      </w:r>
      <w:r w:rsidR="005B3436">
        <w:t>.</w:t>
      </w:r>
    </w:p>
    <w:p w14:paraId="2C0793A5" w14:textId="77777777" w:rsidR="00551232" w:rsidRPr="00551232" w:rsidRDefault="00551232" w:rsidP="00551232">
      <w:pPr>
        <w:pStyle w:val="BodyAccessibleTextMIRB"/>
      </w:pPr>
    </w:p>
    <w:p w14:paraId="39B7FA7B" w14:textId="77777777" w:rsidR="00D63D4D" w:rsidRDefault="00D63D4D" w:rsidP="00D63D4D">
      <w:pPr>
        <w:pStyle w:val="BodyAccessibleTextMIRB"/>
        <w:keepNext/>
        <w:jc w:val="center"/>
      </w:pPr>
      <w:r>
        <w:rPr>
          <w:noProof/>
          <w:lang w:eastAsia="en-CA"/>
        </w:rPr>
        <w:lastRenderedPageBreak/>
        <w:drawing>
          <wp:inline distT="0" distB="0" distL="0" distR="0" wp14:anchorId="54C910B5" wp14:editId="4092DA3A">
            <wp:extent cx="3751339" cy="3514477"/>
            <wp:effectExtent l="0" t="0" r="1905" b="0"/>
            <wp:docPr id="37" name="Picture 37" descr="A screenshot showing a summary of the network dataset." title="Network Datase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5511" cy="3537122"/>
                    </a:xfrm>
                    <a:prstGeom prst="rect">
                      <a:avLst/>
                    </a:prstGeom>
                  </pic:spPr>
                </pic:pic>
              </a:graphicData>
            </a:graphic>
          </wp:inline>
        </w:drawing>
      </w:r>
    </w:p>
    <w:p w14:paraId="62111CD8" w14:textId="57A42790" w:rsidR="00D63D4D" w:rsidRDefault="00D63D4D" w:rsidP="00D63D4D">
      <w:pPr>
        <w:pStyle w:val="Caption"/>
      </w:pPr>
      <w:bookmarkStart w:id="138" w:name="_Toc2337874"/>
      <w:r w:rsidRPr="008F17F5">
        <w:t xml:space="preserve">Figure </w:t>
      </w:r>
      <w:r>
        <w:rPr>
          <w:noProof/>
        </w:rPr>
        <w:fldChar w:fldCharType="begin"/>
      </w:r>
      <w:r>
        <w:rPr>
          <w:noProof/>
        </w:rPr>
        <w:instrText xml:space="preserve"> SEQ Figure \* ARABIC </w:instrText>
      </w:r>
      <w:r>
        <w:rPr>
          <w:noProof/>
        </w:rPr>
        <w:fldChar w:fldCharType="separate"/>
      </w:r>
      <w:r w:rsidR="00AD17ED">
        <w:rPr>
          <w:noProof/>
        </w:rPr>
        <w:t>37</w:t>
      </w:r>
      <w:r>
        <w:rPr>
          <w:noProof/>
        </w:rPr>
        <w:fldChar w:fldCharType="end"/>
      </w:r>
      <w:r w:rsidRPr="008F17F5">
        <w:t xml:space="preserve"> </w:t>
      </w:r>
      <w:r w:rsidR="001753CD">
        <w:t>–</w:t>
      </w:r>
      <w:r w:rsidRPr="008F17F5">
        <w:t xml:space="preserve"> </w:t>
      </w:r>
      <w:r w:rsidR="00551232">
        <w:t>The network dataset summary</w:t>
      </w:r>
      <w:bookmarkEnd w:id="138"/>
    </w:p>
    <w:p w14:paraId="458C7458" w14:textId="77777777" w:rsidR="00D63D4D" w:rsidRDefault="00D63D4D" w:rsidP="00D63D4D">
      <w:pPr>
        <w:pStyle w:val="BodyAccessibleTextMIRB"/>
        <w:keepNext/>
        <w:jc w:val="center"/>
      </w:pPr>
      <w:r>
        <w:rPr>
          <w:noProof/>
          <w:lang w:eastAsia="en-CA"/>
        </w:rPr>
        <w:drawing>
          <wp:inline distT="0" distB="0" distL="0" distR="0" wp14:anchorId="5CCAC12E" wp14:editId="6961E0F1">
            <wp:extent cx="4257675" cy="1362075"/>
            <wp:effectExtent l="0" t="0" r="9525" b="9525"/>
            <wp:docPr id="38" name="Picture 38" descr="A screenshot showing a message asking if the network dataset should be built. " title="Build network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57675" cy="1362075"/>
                    </a:xfrm>
                    <a:prstGeom prst="rect">
                      <a:avLst/>
                    </a:prstGeom>
                  </pic:spPr>
                </pic:pic>
              </a:graphicData>
            </a:graphic>
          </wp:inline>
        </w:drawing>
      </w:r>
    </w:p>
    <w:p w14:paraId="385820B2" w14:textId="41E50282" w:rsidR="00D63D4D" w:rsidRDefault="00D63D4D" w:rsidP="00D63D4D">
      <w:pPr>
        <w:pStyle w:val="Caption"/>
      </w:pPr>
      <w:bookmarkStart w:id="139" w:name="_Toc2337875"/>
      <w:r>
        <w:t xml:space="preserve">Figure </w:t>
      </w:r>
      <w:r>
        <w:rPr>
          <w:noProof/>
        </w:rPr>
        <w:fldChar w:fldCharType="begin"/>
      </w:r>
      <w:r>
        <w:rPr>
          <w:noProof/>
        </w:rPr>
        <w:instrText xml:space="preserve"> SEQ Figure \* ARABIC </w:instrText>
      </w:r>
      <w:r>
        <w:rPr>
          <w:noProof/>
        </w:rPr>
        <w:fldChar w:fldCharType="separate"/>
      </w:r>
      <w:r w:rsidR="00AD17ED">
        <w:rPr>
          <w:noProof/>
        </w:rPr>
        <w:t>38</w:t>
      </w:r>
      <w:r>
        <w:rPr>
          <w:noProof/>
        </w:rPr>
        <w:fldChar w:fldCharType="end"/>
      </w:r>
      <w:r>
        <w:t xml:space="preserve"> </w:t>
      </w:r>
      <w:r w:rsidR="001753CD">
        <w:t>–</w:t>
      </w:r>
      <w:r>
        <w:t xml:space="preserve"> </w:t>
      </w:r>
      <w:r w:rsidR="00551232">
        <w:t>Build the network dataset</w:t>
      </w:r>
      <w:bookmarkEnd w:id="139"/>
    </w:p>
    <w:p w14:paraId="27EB2681" w14:textId="77777777" w:rsidR="00D63D4D" w:rsidRDefault="00D63D4D" w:rsidP="00D63D4D">
      <w:pPr>
        <w:pStyle w:val="BodyAccessibleTextMIRB"/>
        <w:keepNext/>
        <w:jc w:val="center"/>
      </w:pPr>
      <w:r>
        <w:rPr>
          <w:noProof/>
          <w:lang w:eastAsia="en-CA"/>
        </w:rPr>
        <w:lastRenderedPageBreak/>
        <w:drawing>
          <wp:inline distT="0" distB="0" distL="0" distR="0" wp14:anchorId="6AFF7895" wp14:editId="65C1CFB5">
            <wp:extent cx="5943600" cy="3760972"/>
            <wp:effectExtent l="19050" t="19050" r="19050" b="11430"/>
            <wp:docPr id="39" name="Picture 39" descr="A screenshot showing the final network dataset edges and junctions." title="Complete network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0471" t="16076" r="2318" b="6703"/>
                    <a:stretch/>
                  </pic:blipFill>
                  <pic:spPr bwMode="auto">
                    <a:xfrm>
                      <a:off x="0" y="0"/>
                      <a:ext cx="5943600" cy="37609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30F48A" w14:textId="02A7653B" w:rsidR="00D63D4D" w:rsidRDefault="00D63D4D" w:rsidP="00D63D4D">
      <w:pPr>
        <w:pStyle w:val="Caption"/>
      </w:pPr>
      <w:bookmarkStart w:id="140" w:name="_Toc2337876"/>
      <w:r w:rsidRPr="008F17F5">
        <w:t xml:space="preserve">Figure </w:t>
      </w:r>
      <w:r>
        <w:rPr>
          <w:noProof/>
        </w:rPr>
        <w:fldChar w:fldCharType="begin"/>
      </w:r>
      <w:r>
        <w:rPr>
          <w:noProof/>
        </w:rPr>
        <w:instrText xml:space="preserve"> SEQ Figure \* ARABIC </w:instrText>
      </w:r>
      <w:r>
        <w:rPr>
          <w:noProof/>
        </w:rPr>
        <w:fldChar w:fldCharType="separate"/>
      </w:r>
      <w:r w:rsidR="00AD17ED">
        <w:rPr>
          <w:noProof/>
        </w:rPr>
        <w:t>39</w:t>
      </w:r>
      <w:r>
        <w:rPr>
          <w:noProof/>
        </w:rPr>
        <w:fldChar w:fldCharType="end"/>
      </w:r>
      <w:r w:rsidRPr="008F17F5">
        <w:t xml:space="preserve"> </w:t>
      </w:r>
      <w:r>
        <w:t>–</w:t>
      </w:r>
      <w:r w:rsidR="00F61B02">
        <w:t>The network dataset</w:t>
      </w:r>
      <w:bookmarkEnd w:id="140"/>
    </w:p>
    <w:p w14:paraId="0822052A" w14:textId="77777777" w:rsidR="00D63D4D" w:rsidRDefault="00D63D4D" w:rsidP="00D63D4D">
      <w:pPr>
        <w:pStyle w:val="BodyAccessibleTextMIRB"/>
        <w:keepNext/>
        <w:jc w:val="center"/>
      </w:pPr>
      <w:r>
        <w:rPr>
          <w:noProof/>
          <w:lang w:eastAsia="en-CA"/>
        </w:rPr>
        <w:drawing>
          <wp:inline distT="0" distB="0" distL="0" distR="0" wp14:anchorId="574A3C07" wp14:editId="55EDBA40">
            <wp:extent cx="4389120" cy="1920240"/>
            <wp:effectExtent l="19050" t="19050" r="11430" b="22860"/>
            <wp:docPr id="60" name="Picture 60" descr="A screenshot showing the network analyst tools available in ArcGIS." title="Network Analys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9120" cy="1920240"/>
                    </a:xfrm>
                    <a:prstGeom prst="rect">
                      <a:avLst/>
                    </a:prstGeom>
                    <a:noFill/>
                    <a:ln>
                      <a:solidFill>
                        <a:schemeClr val="tx1"/>
                      </a:solidFill>
                    </a:ln>
                  </pic:spPr>
                </pic:pic>
              </a:graphicData>
            </a:graphic>
          </wp:inline>
        </w:drawing>
      </w:r>
    </w:p>
    <w:p w14:paraId="1C2CC420" w14:textId="669894E1" w:rsidR="00D63D4D" w:rsidRDefault="00D63D4D" w:rsidP="00D63D4D">
      <w:pPr>
        <w:pStyle w:val="Caption"/>
      </w:pPr>
      <w:bookmarkStart w:id="141" w:name="_Toc2337877"/>
      <w:r>
        <w:t xml:space="preserve">Figure </w:t>
      </w:r>
      <w:r>
        <w:rPr>
          <w:noProof/>
        </w:rPr>
        <w:fldChar w:fldCharType="begin"/>
      </w:r>
      <w:r>
        <w:rPr>
          <w:noProof/>
        </w:rPr>
        <w:instrText xml:space="preserve"> SEQ Figure \* ARABIC </w:instrText>
      </w:r>
      <w:r>
        <w:rPr>
          <w:noProof/>
        </w:rPr>
        <w:fldChar w:fldCharType="separate"/>
      </w:r>
      <w:r w:rsidR="00AD17ED">
        <w:rPr>
          <w:noProof/>
        </w:rPr>
        <w:t>40</w:t>
      </w:r>
      <w:r>
        <w:rPr>
          <w:noProof/>
        </w:rPr>
        <w:fldChar w:fldCharType="end"/>
      </w:r>
      <w:r>
        <w:t xml:space="preserve"> </w:t>
      </w:r>
      <w:r w:rsidR="005A0F63">
        <w:t>–</w:t>
      </w:r>
      <w:r>
        <w:t xml:space="preserve"> </w:t>
      </w:r>
      <w:r w:rsidR="00F61B02">
        <w:t>The</w:t>
      </w:r>
      <w:r>
        <w:t xml:space="preserve"> Network Analyst tools.</w:t>
      </w:r>
      <w:bookmarkEnd w:id="141"/>
    </w:p>
    <w:p w14:paraId="7C6CBC01" w14:textId="77777777" w:rsidR="007D18DC" w:rsidRDefault="007D18DC">
      <w:pPr>
        <w:rPr>
          <w:rFonts w:eastAsiaTheme="majorEastAsia" w:cstheme="majorBidi"/>
          <w:b/>
          <w:bCs/>
          <w:color w:val="76923C" w:themeColor="accent3" w:themeShade="BF"/>
          <w:sz w:val="32"/>
          <w:szCs w:val="28"/>
          <w:lang w:val="en-US"/>
        </w:rPr>
      </w:pPr>
      <w:r>
        <w:rPr>
          <w:lang w:val="en-US"/>
        </w:rPr>
        <w:br w:type="page"/>
      </w:r>
    </w:p>
    <w:p w14:paraId="727572C0" w14:textId="77777777" w:rsidR="001D1786" w:rsidRDefault="001D1786" w:rsidP="000E2AF6">
      <w:pPr>
        <w:pStyle w:val="BodyAccessibleTextMIRB"/>
        <w:spacing w:before="12600" w:after="0" w:line="240" w:lineRule="auto"/>
        <w:sectPr w:rsidR="001D1786" w:rsidSect="000E2AF6">
          <w:pgSz w:w="12240" w:h="15840"/>
          <w:pgMar w:top="1440" w:right="1440" w:bottom="1440" w:left="1440" w:header="432" w:footer="720" w:gutter="0"/>
          <w:cols w:space="720"/>
          <w:docGrid w:linePitch="360"/>
        </w:sectPr>
      </w:pPr>
    </w:p>
    <w:p w14:paraId="1EC02610" w14:textId="77777777" w:rsidR="00E93A66" w:rsidRPr="007126CA" w:rsidRDefault="007126CA" w:rsidP="000E2AF6">
      <w:pPr>
        <w:pStyle w:val="BodyAccessibleTextMIRB"/>
        <w:spacing w:before="12600" w:after="0" w:line="240" w:lineRule="auto"/>
      </w:pPr>
      <w:r w:rsidRPr="007126CA">
        <w:lastRenderedPageBreak/>
        <w:t>Version 1</w:t>
      </w:r>
      <w:r w:rsidR="006D6AC6">
        <w:t>617</w:t>
      </w:r>
      <w:r w:rsidRPr="007126CA">
        <w:t>.1</w:t>
      </w:r>
    </w:p>
    <w:sectPr w:rsidR="00E93A66" w:rsidRPr="007126CA" w:rsidSect="000E2AF6">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65E408" w14:textId="77777777" w:rsidR="003D1E3D" w:rsidRDefault="003D1E3D" w:rsidP="00166BDE">
      <w:r>
        <w:separator/>
      </w:r>
    </w:p>
  </w:endnote>
  <w:endnote w:type="continuationSeparator" w:id="0">
    <w:p w14:paraId="6736E4E7" w14:textId="77777777" w:rsidR="003D1E3D" w:rsidRDefault="003D1E3D" w:rsidP="00166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52B685" w14:textId="77777777" w:rsidR="003D1E3D" w:rsidRDefault="003D1E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BFAE5" w14:textId="77777777" w:rsidR="003D1E3D" w:rsidRDefault="003D1E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52E70" w14:textId="77777777" w:rsidR="003D1E3D" w:rsidRDefault="003D1E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247724" w14:textId="6E3B3CA8" w:rsidR="003D1E3D" w:rsidRDefault="003D1E3D">
    <w:pPr>
      <w:pStyle w:val="Footer"/>
    </w:pPr>
    <w:r w:rsidRPr="00C85482">
      <w:rPr>
        <w:rFonts w:cs="Arial"/>
        <w:sz w:val="24"/>
        <w:szCs w:val="24"/>
      </w:rPr>
      <w:t>© 201</w:t>
    </w:r>
    <w:r>
      <w:rPr>
        <w:rFonts w:cs="Arial"/>
        <w:sz w:val="24"/>
        <w:szCs w:val="24"/>
      </w:rPr>
      <w:t>9</w:t>
    </w:r>
    <w:r w:rsidRPr="00C85482">
      <w:rPr>
        <w:rFonts w:cs="Arial"/>
        <w:sz w:val="24"/>
        <w:szCs w:val="24"/>
      </w:rPr>
      <w:t>, Queen’s Printer for Ontario</w:t>
    </w:r>
    <w:r>
      <w:rPr>
        <w:rFonts w:cs="Arial"/>
        <w:sz w:val="24"/>
        <w:szCs w:val="24"/>
      </w:rPr>
      <w:tab/>
    </w:r>
    <w:r>
      <w:rPr>
        <w:rFonts w:cs="Arial"/>
        <w:sz w:val="24"/>
        <w:szCs w:val="24"/>
      </w:rPr>
      <w:tab/>
      <w:t>2</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7472285"/>
      <w:docPartObj>
        <w:docPartGallery w:val="Page Numbers (Bottom of Page)"/>
        <w:docPartUnique/>
      </w:docPartObj>
    </w:sdtPr>
    <w:sdtEndPr>
      <w:rPr>
        <w:noProof/>
      </w:rPr>
    </w:sdtEndPr>
    <w:sdtContent>
      <w:p w14:paraId="6EB79B95" w14:textId="77777777" w:rsidR="003D1E3D" w:rsidRDefault="003D1E3D">
        <w:pPr>
          <w:pStyle w:val="Footer"/>
          <w:jc w:val="right"/>
        </w:pPr>
        <w:r w:rsidRPr="00F56911">
          <w:rPr>
            <w:sz w:val="24"/>
          </w:rPr>
          <w:fldChar w:fldCharType="begin"/>
        </w:r>
        <w:r w:rsidRPr="00F56911">
          <w:rPr>
            <w:sz w:val="24"/>
          </w:rPr>
          <w:instrText xml:space="preserve"> PAGE   \* MERGEFORMAT </w:instrText>
        </w:r>
        <w:r w:rsidRPr="00F56911">
          <w:rPr>
            <w:sz w:val="24"/>
          </w:rPr>
          <w:fldChar w:fldCharType="separate"/>
        </w:r>
        <w:r>
          <w:rPr>
            <w:noProof/>
            <w:sz w:val="24"/>
          </w:rPr>
          <w:t>27</w:t>
        </w:r>
        <w:r w:rsidRPr="00F56911">
          <w:rPr>
            <w:noProof/>
            <w:sz w:val="24"/>
          </w:rPr>
          <w:fldChar w:fldCharType="end"/>
        </w:r>
      </w:p>
    </w:sdtContent>
  </w:sdt>
  <w:p w14:paraId="14D8A163" w14:textId="77777777" w:rsidR="003D1E3D" w:rsidRPr="00F56911" w:rsidRDefault="003D1E3D" w:rsidP="00F569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76458" w14:textId="77777777" w:rsidR="003D1E3D" w:rsidRDefault="003D1E3D" w:rsidP="00166BDE">
      <w:r>
        <w:separator/>
      </w:r>
    </w:p>
  </w:footnote>
  <w:footnote w:type="continuationSeparator" w:id="0">
    <w:p w14:paraId="4F60B473" w14:textId="77777777" w:rsidR="003D1E3D" w:rsidRDefault="003D1E3D" w:rsidP="00166B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22141" w14:textId="77777777" w:rsidR="003D1E3D" w:rsidRDefault="003D1E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9D366" w14:textId="77777777" w:rsidR="003D1E3D" w:rsidRDefault="003D1E3D" w:rsidP="00166BDE">
    <w:pPr>
      <w:pStyle w:val="Header"/>
      <w:jc w:val="right"/>
    </w:pPr>
    <w:r>
      <w:rPr>
        <w:noProof/>
        <w:color w:val="00B050"/>
        <w:sz w:val="18"/>
        <w:szCs w:val="18"/>
      </w:rPr>
      <w:drawing>
        <wp:inline distT="0" distB="0" distL="0" distR="0" wp14:anchorId="319818E1" wp14:editId="32FF4AC7">
          <wp:extent cx="1321435" cy="619125"/>
          <wp:effectExtent l="0" t="0" r="0" b="9525"/>
          <wp:docPr id="7" name="Picture 7" descr="Image of the Ontario trillium flower logo and the word &quot;Ontario&quot;." title="Government of Ontar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ario-logo-Blk.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21435" cy="6191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3C2DE5" w14:textId="77777777" w:rsidR="003D1E3D" w:rsidRDefault="003D1E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E9081" w14:textId="77777777" w:rsidR="003D1E3D" w:rsidRPr="00F56911" w:rsidRDefault="003D1E3D" w:rsidP="00F569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F402AD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4B4D83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3F6CF8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27CB2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EEA069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A963B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4A5B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BBE49A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C446C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8282D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D10799"/>
    <w:multiLevelType w:val="multilevel"/>
    <w:tmpl w:val="8514F514"/>
    <w:styleLink w:val="NumberedHeadingsMIRB"/>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10C1411"/>
    <w:multiLevelType w:val="hybridMultilevel"/>
    <w:tmpl w:val="0B868774"/>
    <w:lvl w:ilvl="0" w:tplc="04EAEDA2">
      <w:start w:val="1"/>
      <w:numFmt w:val="decimal"/>
      <w:lvlText w:val="%1."/>
      <w:lvlJc w:val="left"/>
      <w:pPr>
        <w:ind w:left="720" w:hanging="360"/>
      </w:pPr>
      <w:rPr>
        <w:b w:val="0"/>
        <w:bCs w:val="0"/>
        <w:i w:val="0"/>
        <w:iCs w:val="0"/>
        <w:caps w:val="0"/>
        <w:smallCaps w:val="0"/>
        <w:strike w:val="0"/>
        <w:dstrike w:val="0"/>
        <w:noProof w:val="0"/>
        <w:vanish w:val="0"/>
        <w:color w:val="4F6228" w:themeColor="accent3"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230E7EDD"/>
    <w:multiLevelType w:val="multilevel"/>
    <w:tmpl w:val="3A3C717A"/>
    <w:lvl w:ilvl="0">
      <w:start w:val="1"/>
      <w:numFmt w:val="decimal"/>
      <w:lvlText w:val="%1."/>
      <w:lvlJc w:val="left"/>
      <w:pPr>
        <w:ind w:left="360" w:hanging="360"/>
      </w:pPr>
      <w:rPr>
        <w:rFonts w:hint="default"/>
        <w:color w:val="4F6228" w:themeColor="accent3" w:themeShade="8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D9029F"/>
    <w:multiLevelType w:val="multilevel"/>
    <w:tmpl w:val="4992DB98"/>
    <w:lvl w:ilvl="0">
      <w:start w:val="1"/>
      <w:numFmt w:val="decimal"/>
      <w:pStyle w:val="NumberedListMIRB"/>
      <w:lvlText w:val="%1."/>
      <w:lvlJc w:val="left"/>
      <w:pPr>
        <w:ind w:left="360" w:hanging="360"/>
      </w:pPr>
      <w:rPr>
        <w:color w:val="4F6228" w:themeColor="accent3" w:themeShade="80"/>
      </w:rPr>
    </w:lvl>
    <w:lvl w:ilvl="1">
      <w:start w:val="1"/>
      <w:numFmt w:val="decimal"/>
      <w:lvlText w:val="%1.%2."/>
      <w:lvlJc w:val="left"/>
      <w:pPr>
        <w:ind w:left="792" w:hanging="432"/>
      </w:pPr>
      <w:rPr>
        <w:color w:val="4F6228" w:themeColor="accent3" w:themeShade="80"/>
      </w:rPr>
    </w:lvl>
    <w:lvl w:ilvl="2">
      <w:start w:val="1"/>
      <w:numFmt w:val="decimal"/>
      <w:lvlText w:val="%1.%2.%3."/>
      <w:lvlJc w:val="left"/>
      <w:pPr>
        <w:ind w:left="1224" w:hanging="504"/>
      </w:pPr>
      <w:rPr>
        <w:color w:val="4F6228" w:themeColor="accent3" w:themeShade="80"/>
      </w:rPr>
    </w:lvl>
    <w:lvl w:ilvl="3">
      <w:start w:val="1"/>
      <w:numFmt w:val="decimal"/>
      <w:lvlText w:val="%1.%2.%3.%4."/>
      <w:lvlJc w:val="left"/>
      <w:pPr>
        <w:ind w:left="1728" w:hanging="648"/>
      </w:pPr>
      <w:rPr>
        <w:color w:val="4F6228" w:themeColor="accent3" w:themeShade="80"/>
      </w:rPr>
    </w:lvl>
    <w:lvl w:ilvl="4">
      <w:start w:val="1"/>
      <w:numFmt w:val="decimal"/>
      <w:lvlText w:val="%1.%2.%3.%4.%5."/>
      <w:lvlJc w:val="left"/>
      <w:pPr>
        <w:ind w:left="2232" w:hanging="792"/>
      </w:pPr>
      <w:rPr>
        <w:color w:val="4F6228" w:themeColor="accent3" w:themeShade="80"/>
      </w:rPr>
    </w:lvl>
    <w:lvl w:ilvl="5">
      <w:start w:val="1"/>
      <w:numFmt w:val="decimal"/>
      <w:lvlText w:val="%1.%2.%3.%4.%5.%6."/>
      <w:lvlJc w:val="left"/>
      <w:pPr>
        <w:ind w:left="2736" w:hanging="936"/>
      </w:pPr>
      <w:rPr>
        <w:color w:val="4F6228" w:themeColor="accent3" w:themeShade="80"/>
      </w:rPr>
    </w:lvl>
    <w:lvl w:ilvl="6">
      <w:start w:val="1"/>
      <w:numFmt w:val="decimal"/>
      <w:lvlText w:val="%1.%2.%3.%4.%5.%6.%7."/>
      <w:lvlJc w:val="left"/>
      <w:pPr>
        <w:ind w:left="3240" w:hanging="1080"/>
      </w:pPr>
      <w:rPr>
        <w:color w:val="4F6228" w:themeColor="accent3" w:themeShade="80"/>
      </w:rPr>
    </w:lvl>
    <w:lvl w:ilvl="7">
      <w:start w:val="1"/>
      <w:numFmt w:val="decimal"/>
      <w:lvlText w:val="%1.%2.%3.%4.%5.%6.%7.%8."/>
      <w:lvlJc w:val="left"/>
      <w:pPr>
        <w:ind w:left="3744" w:hanging="1224"/>
      </w:pPr>
      <w:rPr>
        <w:color w:val="4F6228" w:themeColor="accent3" w:themeShade="80"/>
      </w:rPr>
    </w:lvl>
    <w:lvl w:ilvl="8">
      <w:start w:val="1"/>
      <w:numFmt w:val="decimal"/>
      <w:lvlText w:val="%1.%2.%3.%4.%5.%6.%7.%8.%9."/>
      <w:lvlJc w:val="left"/>
      <w:pPr>
        <w:ind w:left="4320" w:hanging="1440"/>
      </w:pPr>
    </w:lvl>
  </w:abstractNum>
  <w:abstractNum w:abstractNumId="14" w15:restartNumberingAfterBreak="0">
    <w:nsid w:val="2D1374C5"/>
    <w:multiLevelType w:val="hybridMultilevel"/>
    <w:tmpl w:val="2474CF80"/>
    <w:lvl w:ilvl="0" w:tplc="DC5C6074">
      <w:start w:val="1"/>
      <w:numFmt w:val="bullet"/>
      <w:lvlText w:val=""/>
      <w:lvlJc w:val="left"/>
      <w:pPr>
        <w:ind w:left="720" w:hanging="360"/>
      </w:pPr>
      <w:rPr>
        <w:rFonts w:ascii="Symbol" w:hAnsi="Symbol" w:hint="default"/>
        <w:color w:val="4F6228" w:themeColor="accent3" w:themeShade="8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D7821F7"/>
    <w:multiLevelType w:val="hybridMultilevel"/>
    <w:tmpl w:val="93442F02"/>
    <w:lvl w:ilvl="0" w:tplc="AB2E8A44">
      <w:start w:val="1"/>
      <w:numFmt w:val="decimal"/>
      <w:lvlText w:val="%1."/>
      <w:lvlJc w:val="left"/>
      <w:pPr>
        <w:ind w:left="720" w:hanging="360"/>
      </w:pPr>
      <w:rPr>
        <w:color w:val="76923C" w:themeColor="accent3" w:themeShade="BF"/>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5295F48"/>
    <w:multiLevelType w:val="hybridMultilevel"/>
    <w:tmpl w:val="B7FA9150"/>
    <w:lvl w:ilvl="0" w:tplc="48008C24">
      <w:start w:val="1"/>
      <w:numFmt w:val="bullet"/>
      <w:lvlText w:val=""/>
      <w:lvlJc w:val="left"/>
      <w:pPr>
        <w:ind w:left="720" w:hanging="360"/>
      </w:pPr>
      <w:rPr>
        <w:rFonts w:ascii="Symbol" w:hAnsi="Symbol" w:hint="default"/>
        <w:color w:val="76923C" w:themeColor="accent3" w:themeShade="BF"/>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6D6393"/>
    <w:multiLevelType w:val="multilevel"/>
    <w:tmpl w:val="2086FC04"/>
    <w:styleLink w:val="NumberedListwith5LevelsMIRB"/>
    <w:lvl w:ilvl="0">
      <w:start w:val="1"/>
      <w:numFmt w:val="decimal"/>
      <w:lvlText w:val="%1)"/>
      <w:lvlJc w:val="left"/>
      <w:pPr>
        <w:ind w:left="360" w:hanging="360"/>
      </w:pPr>
      <w:rPr>
        <w:rFonts w:ascii="Arial" w:hAnsi="Arial" w:hint="default"/>
        <w:color w:val="76923C" w:themeColor="accent3" w:themeShade="BF"/>
        <w:sz w:val="32"/>
      </w:rPr>
    </w:lvl>
    <w:lvl w:ilvl="1">
      <w:start w:val="1"/>
      <w:numFmt w:val="decimal"/>
      <w:lvlText w:val="%2"/>
      <w:lvlJc w:val="left"/>
      <w:pPr>
        <w:ind w:left="720" w:hanging="360"/>
      </w:pPr>
      <w:rPr>
        <w:rFonts w:ascii="Arial" w:hAnsi="Arial" w:hint="default"/>
        <w:color w:val="4F6228" w:themeColor="accent3" w:themeShade="80"/>
        <w:sz w:val="28"/>
      </w:rPr>
    </w:lvl>
    <w:lvl w:ilvl="2">
      <w:start w:val="1"/>
      <w:numFmt w:val="lowerRoman"/>
      <w:lvlText w:val="%3)"/>
      <w:lvlJc w:val="left"/>
      <w:pPr>
        <w:ind w:left="1080" w:hanging="360"/>
      </w:pPr>
      <w:rPr>
        <w:rFonts w:ascii="Arial" w:hAnsi="Arial" w:hint="default"/>
        <w:color w:val="4F6228" w:themeColor="accent3" w:themeShade="80"/>
        <w:sz w:val="24"/>
      </w:rPr>
    </w:lvl>
    <w:lvl w:ilvl="3">
      <w:start w:val="1"/>
      <w:numFmt w:val="decimal"/>
      <w:lvlText w:val="(%4)"/>
      <w:lvlJc w:val="left"/>
      <w:pPr>
        <w:ind w:left="1440" w:hanging="360"/>
      </w:pPr>
      <w:rPr>
        <w:rFonts w:ascii="Arial" w:hAnsi="Arial" w:hint="default"/>
        <w:color w:val="595959"/>
        <w:sz w:val="24"/>
      </w:rPr>
    </w:lvl>
    <w:lvl w:ilvl="4">
      <w:start w:val="1"/>
      <w:numFmt w:val="lowerLetter"/>
      <w:lvlText w:val="(%5)"/>
      <w:lvlJc w:val="left"/>
      <w:pPr>
        <w:ind w:left="1800" w:hanging="360"/>
      </w:pPr>
      <w:rPr>
        <w:rFonts w:ascii="Arial" w:hAnsi="Arial" w:hint="default"/>
        <w:b w:val="0"/>
        <w:color w:val="auto"/>
        <w:sz w:val="24"/>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CC169D8"/>
    <w:multiLevelType w:val="multilevel"/>
    <w:tmpl w:val="3A3C717A"/>
    <w:lvl w:ilvl="0">
      <w:start w:val="1"/>
      <w:numFmt w:val="decimal"/>
      <w:lvlText w:val="%1."/>
      <w:lvlJc w:val="left"/>
      <w:pPr>
        <w:ind w:left="360" w:hanging="360"/>
      </w:pPr>
      <w:rPr>
        <w:rFonts w:hint="default"/>
        <w:color w:val="4F6228" w:themeColor="accent3" w:themeShade="8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D3562E7"/>
    <w:multiLevelType w:val="hybridMultilevel"/>
    <w:tmpl w:val="FA0A1174"/>
    <w:lvl w:ilvl="0" w:tplc="8A82416A">
      <w:start w:val="1"/>
      <w:numFmt w:val="bullet"/>
      <w:pStyle w:val="BulletsMIRB"/>
      <w:lvlText w:val=""/>
      <w:lvlJc w:val="left"/>
      <w:pPr>
        <w:ind w:left="720" w:hanging="360"/>
      </w:pPr>
      <w:rPr>
        <w:rFonts w:ascii="Symbol" w:hAnsi="Symbol" w:hint="default"/>
        <w:color w:val="76923C" w:themeColor="accent3" w:themeShade="BF"/>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9"/>
  </w:num>
  <w:num w:numId="2">
    <w:abstractNumId w:val="12"/>
  </w:num>
  <w:num w:numId="3">
    <w:abstractNumId w:val="19"/>
  </w:num>
  <w:num w:numId="4">
    <w:abstractNumId w:val="12"/>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2"/>
    <w:lvlOverride w:ilvl="0">
      <w:startOverride w:val="1"/>
    </w:lvlOverride>
  </w:num>
  <w:num w:numId="16">
    <w:abstractNumId w:val="19"/>
  </w:num>
  <w:num w:numId="17">
    <w:abstractNumId w:val="12"/>
  </w:num>
  <w:num w:numId="18">
    <w:abstractNumId w:val="17"/>
  </w:num>
  <w:num w:numId="19">
    <w:abstractNumId w:val="13"/>
  </w:num>
  <w:num w:numId="20">
    <w:abstractNumId w:val="10"/>
  </w:num>
  <w:num w:numId="21">
    <w:abstractNumId w:val="19"/>
  </w:num>
  <w:num w:numId="22">
    <w:abstractNumId w:val="13"/>
  </w:num>
  <w:num w:numId="23">
    <w:abstractNumId w:val="19"/>
  </w:num>
  <w:num w:numId="24">
    <w:abstractNumId w:val="18"/>
  </w:num>
  <w:num w:numId="25">
    <w:abstractNumId w:val="15"/>
  </w:num>
  <w:num w:numId="26">
    <w:abstractNumId w:val="16"/>
  </w:num>
  <w:num w:numId="27">
    <w:abstractNumId w:val="11"/>
  </w:num>
  <w:num w:numId="28">
    <w:abstractNumId w:val="11"/>
    <w:lvlOverride w:ilvl="0">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1CA"/>
    <w:rsid w:val="000223EC"/>
    <w:rsid w:val="0002245B"/>
    <w:rsid w:val="00023015"/>
    <w:rsid w:val="00032052"/>
    <w:rsid w:val="00035B34"/>
    <w:rsid w:val="000433F3"/>
    <w:rsid w:val="00047E5E"/>
    <w:rsid w:val="0005104B"/>
    <w:rsid w:val="00052F69"/>
    <w:rsid w:val="00060FE2"/>
    <w:rsid w:val="00061887"/>
    <w:rsid w:val="00067CC1"/>
    <w:rsid w:val="00071AF8"/>
    <w:rsid w:val="00077FE4"/>
    <w:rsid w:val="00094836"/>
    <w:rsid w:val="0009745A"/>
    <w:rsid w:val="000A3EAD"/>
    <w:rsid w:val="000A3EB4"/>
    <w:rsid w:val="000A6B25"/>
    <w:rsid w:val="000B25AA"/>
    <w:rsid w:val="000C05AF"/>
    <w:rsid w:val="000C679A"/>
    <w:rsid w:val="000D4432"/>
    <w:rsid w:val="000E2AF6"/>
    <w:rsid w:val="000F0E9A"/>
    <w:rsid w:val="00105EC5"/>
    <w:rsid w:val="00112A1A"/>
    <w:rsid w:val="00124AAD"/>
    <w:rsid w:val="00130BE3"/>
    <w:rsid w:val="00132ABF"/>
    <w:rsid w:val="00153718"/>
    <w:rsid w:val="00154307"/>
    <w:rsid w:val="00165B56"/>
    <w:rsid w:val="00166BDE"/>
    <w:rsid w:val="0017051E"/>
    <w:rsid w:val="00170843"/>
    <w:rsid w:val="001753CD"/>
    <w:rsid w:val="001953DB"/>
    <w:rsid w:val="001A4B0F"/>
    <w:rsid w:val="001A5002"/>
    <w:rsid w:val="001B0B1B"/>
    <w:rsid w:val="001B6949"/>
    <w:rsid w:val="001C2099"/>
    <w:rsid w:val="001D1786"/>
    <w:rsid w:val="001E404A"/>
    <w:rsid w:val="001F57AA"/>
    <w:rsid w:val="0020331B"/>
    <w:rsid w:val="00212EA5"/>
    <w:rsid w:val="002210B3"/>
    <w:rsid w:val="002350D1"/>
    <w:rsid w:val="00235E9C"/>
    <w:rsid w:val="00236E8C"/>
    <w:rsid w:val="00240914"/>
    <w:rsid w:val="00244B67"/>
    <w:rsid w:val="00252B3B"/>
    <w:rsid w:val="00271E18"/>
    <w:rsid w:val="002721CA"/>
    <w:rsid w:val="002738BF"/>
    <w:rsid w:val="00277D3E"/>
    <w:rsid w:val="002944BB"/>
    <w:rsid w:val="0029533B"/>
    <w:rsid w:val="002B1FC8"/>
    <w:rsid w:val="002B2594"/>
    <w:rsid w:val="002B67CB"/>
    <w:rsid w:val="002B6B41"/>
    <w:rsid w:val="002D2C7C"/>
    <w:rsid w:val="002D480B"/>
    <w:rsid w:val="002D7886"/>
    <w:rsid w:val="002F1138"/>
    <w:rsid w:val="00323638"/>
    <w:rsid w:val="0032594B"/>
    <w:rsid w:val="00330720"/>
    <w:rsid w:val="00333E56"/>
    <w:rsid w:val="00341D0A"/>
    <w:rsid w:val="00352E3C"/>
    <w:rsid w:val="00364395"/>
    <w:rsid w:val="00365BE4"/>
    <w:rsid w:val="0037785A"/>
    <w:rsid w:val="00380D97"/>
    <w:rsid w:val="00383A9C"/>
    <w:rsid w:val="003871A6"/>
    <w:rsid w:val="003922D4"/>
    <w:rsid w:val="003D1E3D"/>
    <w:rsid w:val="003D49A1"/>
    <w:rsid w:val="003E3A59"/>
    <w:rsid w:val="003F0C60"/>
    <w:rsid w:val="003F316E"/>
    <w:rsid w:val="004024D5"/>
    <w:rsid w:val="00407596"/>
    <w:rsid w:val="004159ED"/>
    <w:rsid w:val="004211F8"/>
    <w:rsid w:val="00422472"/>
    <w:rsid w:val="004249F7"/>
    <w:rsid w:val="00425373"/>
    <w:rsid w:val="00474E09"/>
    <w:rsid w:val="00486130"/>
    <w:rsid w:val="00491453"/>
    <w:rsid w:val="004A6496"/>
    <w:rsid w:val="004B66FD"/>
    <w:rsid w:val="004C14F7"/>
    <w:rsid w:val="004D4997"/>
    <w:rsid w:val="004E279E"/>
    <w:rsid w:val="00502EEF"/>
    <w:rsid w:val="005117B9"/>
    <w:rsid w:val="005163EE"/>
    <w:rsid w:val="00517CE0"/>
    <w:rsid w:val="00525AFE"/>
    <w:rsid w:val="0052671F"/>
    <w:rsid w:val="00551232"/>
    <w:rsid w:val="00560165"/>
    <w:rsid w:val="005606C0"/>
    <w:rsid w:val="005711AF"/>
    <w:rsid w:val="00574300"/>
    <w:rsid w:val="0058598F"/>
    <w:rsid w:val="00585B40"/>
    <w:rsid w:val="005865A3"/>
    <w:rsid w:val="005978FA"/>
    <w:rsid w:val="005A0F63"/>
    <w:rsid w:val="005A7525"/>
    <w:rsid w:val="005A765E"/>
    <w:rsid w:val="005B1CF5"/>
    <w:rsid w:val="005B3436"/>
    <w:rsid w:val="005B3D76"/>
    <w:rsid w:val="005D50F7"/>
    <w:rsid w:val="005E32C5"/>
    <w:rsid w:val="005E379D"/>
    <w:rsid w:val="005F6CA4"/>
    <w:rsid w:val="006101BD"/>
    <w:rsid w:val="00620867"/>
    <w:rsid w:val="00637FCA"/>
    <w:rsid w:val="006638B7"/>
    <w:rsid w:val="00667705"/>
    <w:rsid w:val="00681C6C"/>
    <w:rsid w:val="00686AD4"/>
    <w:rsid w:val="00690A61"/>
    <w:rsid w:val="00693E33"/>
    <w:rsid w:val="006A483B"/>
    <w:rsid w:val="006A5FBB"/>
    <w:rsid w:val="006C1C92"/>
    <w:rsid w:val="006C4420"/>
    <w:rsid w:val="006C4EE1"/>
    <w:rsid w:val="006C582A"/>
    <w:rsid w:val="006C62AA"/>
    <w:rsid w:val="006C7FEB"/>
    <w:rsid w:val="006D3A52"/>
    <w:rsid w:val="006D50B3"/>
    <w:rsid w:val="006D529A"/>
    <w:rsid w:val="006D6AC6"/>
    <w:rsid w:val="006E3F7C"/>
    <w:rsid w:val="007126CA"/>
    <w:rsid w:val="007136F1"/>
    <w:rsid w:val="00722755"/>
    <w:rsid w:val="00727C03"/>
    <w:rsid w:val="007359B0"/>
    <w:rsid w:val="0074023D"/>
    <w:rsid w:val="007452A5"/>
    <w:rsid w:val="00746045"/>
    <w:rsid w:val="00746277"/>
    <w:rsid w:val="00781344"/>
    <w:rsid w:val="007A19D9"/>
    <w:rsid w:val="007A75BD"/>
    <w:rsid w:val="007B6D6C"/>
    <w:rsid w:val="007C78BE"/>
    <w:rsid w:val="007D18DC"/>
    <w:rsid w:val="007E6A36"/>
    <w:rsid w:val="008148A4"/>
    <w:rsid w:val="00816762"/>
    <w:rsid w:val="00820A6B"/>
    <w:rsid w:val="00825BE6"/>
    <w:rsid w:val="008334CC"/>
    <w:rsid w:val="00834E1B"/>
    <w:rsid w:val="00874F82"/>
    <w:rsid w:val="00884247"/>
    <w:rsid w:val="00893B95"/>
    <w:rsid w:val="008B4EFC"/>
    <w:rsid w:val="008C1D79"/>
    <w:rsid w:val="008C2759"/>
    <w:rsid w:val="008E0361"/>
    <w:rsid w:val="009005BF"/>
    <w:rsid w:val="0090500B"/>
    <w:rsid w:val="00912C99"/>
    <w:rsid w:val="009168BD"/>
    <w:rsid w:val="00922963"/>
    <w:rsid w:val="00923953"/>
    <w:rsid w:val="009276FE"/>
    <w:rsid w:val="00934621"/>
    <w:rsid w:val="0094093C"/>
    <w:rsid w:val="00942C6B"/>
    <w:rsid w:val="0095085B"/>
    <w:rsid w:val="00953685"/>
    <w:rsid w:val="00955504"/>
    <w:rsid w:val="00956BC6"/>
    <w:rsid w:val="0096002A"/>
    <w:rsid w:val="009612EE"/>
    <w:rsid w:val="009811C3"/>
    <w:rsid w:val="009813F4"/>
    <w:rsid w:val="009941E8"/>
    <w:rsid w:val="0099671D"/>
    <w:rsid w:val="009A1B79"/>
    <w:rsid w:val="009A33A6"/>
    <w:rsid w:val="009A70B0"/>
    <w:rsid w:val="009D39F8"/>
    <w:rsid w:val="009D445E"/>
    <w:rsid w:val="009E0F55"/>
    <w:rsid w:val="009E656A"/>
    <w:rsid w:val="009F468E"/>
    <w:rsid w:val="00A00C08"/>
    <w:rsid w:val="00A0150C"/>
    <w:rsid w:val="00A127CE"/>
    <w:rsid w:val="00A2594A"/>
    <w:rsid w:val="00A26D5E"/>
    <w:rsid w:val="00A373E3"/>
    <w:rsid w:val="00A46B11"/>
    <w:rsid w:val="00A511EC"/>
    <w:rsid w:val="00A51E4C"/>
    <w:rsid w:val="00A52531"/>
    <w:rsid w:val="00A57687"/>
    <w:rsid w:val="00A7387F"/>
    <w:rsid w:val="00A84996"/>
    <w:rsid w:val="00A96A42"/>
    <w:rsid w:val="00AB7712"/>
    <w:rsid w:val="00AC29B4"/>
    <w:rsid w:val="00AD0F67"/>
    <w:rsid w:val="00AD17ED"/>
    <w:rsid w:val="00AE07FA"/>
    <w:rsid w:val="00AE1CFA"/>
    <w:rsid w:val="00AE795A"/>
    <w:rsid w:val="00AF0FEC"/>
    <w:rsid w:val="00AF7497"/>
    <w:rsid w:val="00B02C83"/>
    <w:rsid w:val="00B0315B"/>
    <w:rsid w:val="00B16AEA"/>
    <w:rsid w:val="00B377A8"/>
    <w:rsid w:val="00B402D8"/>
    <w:rsid w:val="00B50A6D"/>
    <w:rsid w:val="00B70D20"/>
    <w:rsid w:val="00B77F63"/>
    <w:rsid w:val="00B92A83"/>
    <w:rsid w:val="00BA18A7"/>
    <w:rsid w:val="00BD41BA"/>
    <w:rsid w:val="00BD533B"/>
    <w:rsid w:val="00BD6008"/>
    <w:rsid w:val="00BE1D43"/>
    <w:rsid w:val="00BF42C0"/>
    <w:rsid w:val="00C01831"/>
    <w:rsid w:val="00C1195D"/>
    <w:rsid w:val="00C24219"/>
    <w:rsid w:val="00C310CD"/>
    <w:rsid w:val="00C51DE9"/>
    <w:rsid w:val="00C54339"/>
    <w:rsid w:val="00C54821"/>
    <w:rsid w:val="00C55124"/>
    <w:rsid w:val="00C57242"/>
    <w:rsid w:val="00C62812"/>
    <w:rsid w:val="00C63E9B"/>
    <w:rsid w:val="00C657CC"/>
    <w:rsid w:val="00C74020"/>
    <w:rsid w:val="00C74E5F"/>
    <w:rsid w:val="00C92135"/>
    <w:rsid w:val="00CA1BDB"/>
    <w:rsid w:val="00CB66A9"/>
    <w:rsid w:val="00CC09A9"/>
    <w:rsid w:val="00CC7FFA"/>
    <w:rsid w:val="00CD2898"/>
    <w:rsid w:val="00CE1FBB"/>
    <w:rsid w:val="00CE367E"/>
    <w:rsid w:val="00CF7BF6"/>
    <w:rsid w:val="00D177F2"/>
    <w:rsid w:val="00D17FF4"/>
    <w:rsid w:val="00D32B5C"/>
    <w:rsid w:val="00D33D40"/>
    <w:rsid w:val="00D35971"/>
    <w:rsid w:val="00D45646"/>
    <w:rsid w:val="00D63D4D"/>
    <w:rsid w:val="00D67FC6"/>
    <w:rsid w:val="00D73107"/>
    <w:rsid w:val="00D76425"/>
    <w:rsid w:val="00D8327B"/>
    <w:rsid w:val="00D94F42"/>
    <w:rsid w:val="00DA2314"/>
    <w:rsid w:val="00DC788E"/>
    <w:rsid w:val="00E12C5E"/>
    <w:rsid w:val="00E143C9"/>
    <w:rsid w:val="00E31532"/>
    <w:rsid w:val="00E325E3"/>
    <w:rsid w:val="00E3686F"/>
    <w:rsid w:val="00E45D41"/>
    <w:rsid w:val="00E51582"/>
    <w:rsid w:val="00E624FD"/>
    <w:rsid w:val="00E62535"/>
    <w:rsid w:val="00E67B8A"/>
    <w:rsid w:val="00E85531"/>
    <w:rsid w:val="00E93A66"/>
    <w:rsid w:val="00EC19A4"/>
    <w:rsid w:val="00ED3682"/>
    <w:rsid w:val="00ED3B13"/>
    <w:rsid w:val="00EE1B73"/>
    <w:rsid w:val="00EE725D"/>
    <w:rsid w:val="00F23229"/>
    <w:rsid w:val="00F2573E"/>
    <w:rsid w:val="00F27FD5"/>
    <w:rsid w:val="00F47C90"/>
    <w:rsid w:val="00F567E0"/>
    <w:rsid w:val="00F56911"/>
    <w:rsid w:val="00F61B02"/>
    <w:rsid w:val="00F7165F"/>
    <w:rsid w:val="00F81251"/>
    <w:rsid w:val="00F846E9"/>
    <w:rsid w:val="00F84FA1"/>
    <w:rsid w:val="00F863C4"/>
    <w:rsid w:val="00FA2429"/>
    <w:rsid w:val="00FA42C0"/>
    <w:rsid w:val="00FC1690"/>
    <w:rsid w:val="00FC3450"/>
    <w:rsid w:val="00FD2DD0"/>
    <w:rsid w:val="00FD73FE"/>
    <w:rsid w:val="00FF4C3A"/>
    <w:rsid w:val="00FF70D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shapelayout v:ext="edit">
      <o:idmap v:ext="edit" data="1"/>
    </o:shapelayout>
  </w:shapeDefaults>
  <w:decimalSymbol w:val="."/>
  <w:listSeparator w:val=","/>
  <w14:docId w14:val="076A3455"/>
  <w15:docId w15:val="{48AEE8E3-A4FE-4872-86D4-F2EB3CE08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5">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rsid w:val="00166BDE"/>
    <w:rPr>
      <w:rFonts w:ascii="Arial" w:hAnsi="Arial"/>
    </w:rPr>
  </w:style>
  <w:style w:type="paragraph" w:styleId="Heading1">
    <w:name w:val="heading 1"/>
    <w:basedOn w:val="Normal"/>
    <w:next w:val="Normal"/>
    <w:link w:val="Heading1Char"/>
    <w:uiPriority w:val="9"/>
    <w:qFormat/>
    <w:rsid w:val="00D7642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5FBB"/>
    <w:pPr>
      <w:keepNext/>
      <w:keepLines/>
      <w:spacing w:before="200" w:line="276" w:lineRule="auto"/>
      <w:outlineLvl w:val="1"/>
    </w:pPr>
    <w:rPr>
      <w:rFonts w:asciiTheme="majorHAnsi" w:eastAsiaTheme="majorEastAsia" w:hAnsiTheme="majorHAnsi" w:cstheme="majorBidi"/>
      <w:b/>
      <w:bCs/>
      <w:color w:val="4F81BD" w:themeColor="accent1"/>
      <w:sz w:val="26"/>
      <w:szCs w:val="26"/>
      <w:lang w:eastAsia="en-US"/>
    </w:rPr>
  </w:style>
  <w:style w:type="paragraph" w:styleId="Heading3">
    <w:name w:val="heading 3"/>
    <w:basedOn w:val="Normal"/>
    <w:next w:val="Normal"/>
    <w:link w:val="Heading3Char"/>
    <w:uiPriority w:val="9"/>
    <w:unhideWhenUsed/>
    <w:qFormat/>
    <w:rsid w:val="006A5FBB"/>
    <w:pPr>
      <w:keepNext/>
      <w:keepLines/>
      <w:spacing w:before="200" w:line="276" w:lineRule="auto"/>
      <w:outlineLvl w:val="2"/>
    </w:pPr>
    <w:rPr>
      <w:rFonts w:asciiTheme="majorHAnsi" w:eastAsiaTheme="majorEastAsia" w:hAnsiTheme="majorHAnsi" w:cstheme="majorBidi"/>
      <w:b/>
      <w:bCs/>
      <w:color w:val="4F81BD" w:themeColor="accent1"/>
      <w:sz w:val="22"/>
      <w:szCs w:val="22"/>
      <w:lang w:eastAsia="en-US"/>
    </w:rPr>
  </w:style>
  <w:style w:type="paragraph" w:styleId="Heading4">
    <w:name w:val="heading 4"/>
    <w:basedOn w:val="Normal"/>
    <w:next w:val="Normal"/>
    <w:link w:val="Heading4Char"/>
    <w:uiPriority w:val="9"/>
    <w:unhideWhenUsed/>
    <w:qFormat/>
    <w:rsid w:val="006A5FBB"/>
    <w:pPr>
      <w:keepNext/>
      <w:keepLines/>
      <w:spacing w:before="200" w:line="276" w:lineRule="auto"/>
      <w:outlineLvl w:val="3"/>
    </w:pPr>
    <w:rPr>
      <w:rFonts w:asciiTheme="majorHAnsi" w:eastAsiaTheme="majorEastAsia" w:hAnsiTheme="majorHAnsi" w:cstheme="majorBidi"/>
      <w:b/>
      <w:bCs/>
      <w:i/>
      <w:iCs/>
      <w:color w:val="4F81BD" w:themeColor="accent1"/>
      <w:sz w:val="22"/>
      <w:szCs w:val="22"/>
      <w:lang w:eastAsia="en-US"/>
    </w:rPr>
  </w:style>
  <w:style w:type="paragraph" w:styleId="Heading5">
    <w:name w:val="heading 5"/>
    <w:basedOn w:val="Normal"/>
    <w:next w:val="Normal"/>
    <w:link w:val="Heading5Char"/>
    <w:uiPriority w:val="9"/>
    <w:unhideWhenUsed/>
    <w:qFormat/>
    <w:rsid w:val="006A5FB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rsid w:val="006101BD"/>
    <w:pPr>
      <w:keepNext/>
      <w:keepLines/>
      <w:spacing w:before="200"/>
      <w:outlineLvl w:val="5"/>
    </w:pPr>
    <w:rPr>
      <w:rFonts w:asciiTheme="majorHAnsi" w:eastAsiaTheme="majorEastAsia" w:hAnsiTheme="majorHAnsi" w:cstheme="majorBidi"/>
      <w:i/>
      <w:iCs/>
      <w:color w:val="243F60" w:themeColor="accent1" w:themeShade="7F"/>
      <w:sz w:val="24"/>
      <w:szCs w:val="24"/>
      <w:lang w:eastAsia="en-US"/>
    </w:rPr>
  </w:style>
  <w:style w:type="paragraph" w:styleId="Heading7">
    <w:name w:val="heading 7"/>
    <w:aliases w:val="Hading Emphasis MIRB"/>
    <w:basedOn w:val="Normal"/>
    <w:next w:val="Normal"/>
    <w:link w:val="Heading7Char"/>
    <w:uiPriority w:val="9"/>
    <w:unhideWhenUsed/>
    <w:rsid w:val="006101BD"/>
    <w:pPr>
      <w:keepNext/>
      <w:keepLines/>
      <w:spacing w:before="200"/>
      <w:outlineLvl w:val="6"/>
    </w:pPr>
    <w:rPr>
      <w:rFonts w:eastAsiaTheme="majorEastAsia" w:cs="Arial"/>
      <w:i/>
      <w:iCs/>
      <w:color w:val="404040" w:themeColor="text1" w:themeTint="BF"/>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AccessibleTextMIRB">
    <w:name w:val="Body Accessible Text MIRB"/>
    <w:link w:val="BodyAccessibleTextMIRBChar"/>
    <w:qFormat/>
    <w:rsid w:val="006A5FBB"/>
    <w:pPr>
      <w:keepLines/>
      <w:spacing w:after="200" w:line="360" w:lineRule="auto"/>
    </w:pPr>
    <w:rPr>
      <w:rFonts w:ascii="Arial" w:eastAsiaTheme="minorEastAsia" w:hAnsi="Arial" w:cstheme="minorBidi"/>
      <w:sz w:val="24"/>
      <w:szCs w:val="22"/>
      <w:lang w:eastAsia="en-US"/>
    </w:rPr>
  </w:style>
  <w:style w:type="character" w:customStyle="1" w:styleId="BodyAccessibleTextMIRBChar">
    <w:name w:val="Body Accessible Text MIRB Char"/>
    <w:basedOn w:val="DefaultParagraphFont"/>
    <w:link w:val="BodyAccessibleTextMIRB"/>
    <w:rsid w:val="006A5FBB"/>
    <w:rPr>
      <w:rFonts w:ascii="Arial" w:eastAsiaTheme="minorEastAsia" w:hAnsi="Arial" w:cstheme="minorBidi"/>
      <w:sz w:val="24"/>
      <w:szCs w:val="22"/>
      <w:lang w:eastAsia="en-US"/>
    </w:rPr>
  </w:style>
  <w:style w:type="paragraph" w:customStyle="1" w:styleId="Heading1MIRBTopofPage">
    <w:name w:val="Heading 1 MIRB Top of Page"/>
    <w:basedOn w:val="Heading1"/>
    <w:next w:val="BodyAccessibleTextMIRB"/>
    <w:link w:val="Heading1MIRBTopofPageChar"/>
    <w:qFormat/>
    <w:rsid w:val="006A5FBB"/>
    <w:pPr>
      <w:keepLines w:val="0"/>
      <w:widowControl w:val="0"/>
      <w:spacing w:before="0" w:after="240" w:line="276" w:lineRule="auto"/>
    </w:pPr>
    <w:rPr>
      <w:rFonts w:ascii="Arial" w:hAnsi="Arial"/>
      <w:color w:val="76923C" w:themeColor="accent3" w:themeShade="BF"/>
      <w:sz w:val="32"/>
    </w:rPr>
  </w:style>
  <w:style w:type="character" w:customStyle="1" w:styleId="Heading1MIRBTopofPageChar">
    <w:name w:val="Heading 1 MIRB Top of Page Char"/>
    <w:basedOn w:val="Heading1Char"/>
    <w:link w:val="Heading1MIRBTopofPage"/>
    <w:rsid w:val="006A5FBB"/>
    <w:rPr>
      <w:rFonts w:ascii="Arial" w:eastAsiaTheme="majorEastAsia" w:hAnsi="Arial" w:cstheme="majorBidi"/>
      <w:b/>
      <w:bCs/>
      <w:color w:val="76923C" w:themeColor="accent3" w:themeShade="BF"/>
      <w:sz w:val="32"/>
      <w:szCs w:val="28"/>
    </w:rPr>
  </w:style>
  <w:style w:type="character" w:customStyle="1" w:styleId="Heading1Char">
    <w:name w:val="Heading 1 Char"/>
    <w:basedOn w:val="DefaultParagraphFont"/>
    <w:link w:val="Heading1"/>
    <w:uiPriority w:val="9"/>
    <w:rsid w:val="00D76425"/>
    <w:rPr>
      <w:rFonts w:asciiTheme="majorHAnsi" w:eastAsiaTheme="majorEastAsia" w:hAnsiTheme="majorHAnsi" w:cstheme="majorBidi"/>
      <w:b/>
      <w:bCs/>
      <w:color w:val="365F91" w:themeColor="accent1" w:themeShade="BF"/>
      <w:sz w:val="28"/>
      <w:szCs w:val="28"/>
    </w:rPr>
  </w:style>
  <w:style w:type="paragraph" w:customStyle="1" w:styleId="Heading2MIRB">
    <w:name w:val="Heading 2 MIRB"/>
    <w:basedOn w:val="Heading2"/>
    <w:next w:val="BodyAccessibleTextMIRB"/>
    <w:link w:val="Heading2MIRBChar"/>
    <w:qFormat/>
    <w:rsid w:val="006A5FBB"/>
    <w:pPr>
      <w:keepNext w:val="0"/>
      <w:keepLines w:val="0"/>
      <w:spacing w:before="240" w:after="240"/>
    </w:pPr>
    <w:rPr>
      <w:rFonts w:ascii="Arial" w:hAnsi="Arial"/>
      <w:color w:val="4F6228" w:themeColor="accent3" w:themeShade="80"/>
      <w:sz w:val="28"/>
    </w:rPr>
  </w:style>
  <w:style w:type="character" w:customStyle="1" w:styleId="Heading2MIRBChar">
    <w:name w:val="Heading 2 MIRB Char"/>
    <w:basedOn w:val="Heading1MIRBTopofPageChar"/>
    <w:link w:val="Heading2MIRB"/>
    <w:rsid w:val="006A5FBB"/>
    <w:rPr>
      <w:rFonts w:ascii="Arial" w:eastAsiaTheme="majorEastAsia" w:hAnsi="Arial" w:cstheme="majorBidi"/>
      <w:b/>
      <w:bCs/>
      <w:color w:val="4F6228" w:themeColor="accent3" w:themeShade="80"/>
      <w:sz w:val="28"/>
      <w:szCs w:val="26"/>
      <w:lang w:eastAsia="en-US"/>
    </w:rPr>
  </w:style>
  <w:style w:type="character" w:customStyle="1" w:styleId="Heading2Char">
    <w:name w:val="Heading 2 Char"/>
    <w:basedOn w:val="DefaultParagraphFont"/>
    <w:link w:val="Heading2"/>
    <w:uiPriority w:val="9"/>
    <w:rsid w:val="006A5FBB"/>
    <w:rPr>
      <w:rFonts w:asciiTheme="majorHAnsi" w:eastAsiaTheme="majorEastAsia" w:hAnsiTheme="majorHAnsi" w:cstheme="majorBidi"/>
      <w:b/>
      <w:bCs/>
      <w:color w:val="4F81BD" w:themeColor="accent1"/>
      <w:sz w:val="26"/>
      <w:szCs w:val="26"/>
      <w:lang w:eastAsia="en-US"/>
    </w:rPr>
  </w:style>
  <w:style w:type="paragraph" w:customStyle="1" w:styleId="Heading3MIRB">
    <w:name w:val="Heading 3 MIRB"/>
    <w:basedOn w:val="Heading3"/>
    <w:next w:val="BodyAccessibleTextMIRB"/>
    <w:link w:val="Heading3MIRBChar"/>
    <w:qFormat/>
    <w:rsid w:val="006A5FBB"/>
    <w:pPr>
      <w:keepNext w:val="0"/>
      <w:keepLines w:val="0"/>
      <w:spacing w:before="240" w:after="240"/>
    </w:pPr>
    <w:rPr>
      <w:rFonts w:ascii="Arial" w:hAnsi="Arial"/>
      <w:color w:val="4F6228" w:themeColor="accent3" w:themeShade="80"/>
      <w:sz w:val="24"/>
    </w:rPr>
  </w:style>
  <w:style w:type="character" w:customStyle="1" w:styleId="Heading3MIRBChar">
    <w:name w:val="Heading 3 MIRB Char"/>
    <w:basedOn w:val="Heading2MIRBChar"/>
    <w:link w:val="Heading3MIRB"/>
    <w:rsid w:val="006A5FBB"/>
    <w:rPr>
      <w:rFonts w:ascii="Arial" w:eastAsiaTheme="majorEastAsia" w:hAnsi="Arial" w:cstheme="majorBidi"/>
      <w:b/>
      <w:bCs/>
      <w:color w:val="4F6228" w:themeColor="accent3" w:themeShade="80"/>
      <w:sz w:val="24"/>
      <w:szCs w:val="22"/>
      <w:lang w:eastAsia="en-US"/>
    </w:rPr>
  </w:style>
  <w:style w:type="character" w:customStyle="1" w:styleId="Heading3Char">
    <w:name w:val="Heading 3 Char"/>
    <w:basedOn w:val="DefaultParagraphFont"/>
    <w:link w:val="Heading3"/>
    <w:uiPriority w:val="9"/>
    <w:rsid w:val="006A5FBB"/>
    <w:rPr>
      <w:rFonts w:asciiTheme="majorHAnsi" w:eastAsiaTheme="majorEastAsia" w:hAnsiTheme="majorHAnsi" w:cstheme="majorBidi"/>
      <w:b/>
      <w:bCs/>
      <w:color w:val="4F81BD" w:themeColor="accent1"/>
      <w:sz w:val="22"/>
      <w:szCs w:val="22"/>
      <w:lang w:eastAsia="en-US"/>
    </w:rPr>
  </w:style>
  <w:style w:type="paragraph" w:customStyle="1" w:styleId="DataClassTitleMIRB">
    <w:name w:val="Data Class Title MIRB"/>
    <w:next w:val="BodyAccessibleTextMIRB"/>
    <w:link w:val="DataClassTitleMIRBChar"/>
    <w:qFormat/>
    <w:rsid w:val="006A5FBB"/>
    <w:pPr>
      <w:spacing w:after="360" w:line="276" w:lineRule="auto"/>
      <w:contextualSpacing/>
      <w:jc w:val="center"/>
    </w:pPr>
    <w:rPr>
      <w:rFonts w:ascii="Arial" w:eastAsiaTheme="majorEastAsia" w:hAnsi="Arial" w:cstheme="majorBidi"/>
      <w:color w:val="76923C" w:themeColor="accent3" w:themeShade="BF"/>
      <w:spacing w:val="5"/>
      <w:kern w:val="28"/>
      <w:sz w:val="72"/>
      <w:szCs w:val="52"/>
    </w:rPr>
  </w:style>
  <w:style w:type="character" w:customStyle="1" w:styleId="DataClassTitleMIRBChar">
    <w:name w:val="Data Class Title MIRB Char"/>
    <w:basedOn w:val="DefaultParagraphFont"/>
    <w:link w:val="DataClassTitleMIRB"/>
    <w:rsid w:val="006A5FBB"/>
    <w:rPr>
      <w:rFonts w:ascii="Arial" w:eastAsiaTheme="majorEastAsia" w:hAnsi="Arial" w:cstheme="majorBidi"/>
      <w:color w:val="76923C" w:themeColor="accent3" w:themeShade="BF"/>
      <w:spacing w:val="5"/>
      <w:kern w:val="28"/>
      <w:sz w:val="72"/>
      <w:szCs w:val="52"/>
    </w:rPr>
  </w:style>
  <w:style w:type="paragraph" w:customStyle="1" w:styleId="TitleMIRB">
    <w:name w:val="Title MIRB"/>
    <w:basedOn w:val="DataClassTitleMIRB"/>
    <w:link w:val="TitleMIRBChar"/>
    <w:qFormat/>
    <w:rsid w:val="006A5FBB"/>
    <w:pPr>
      <w:spacing w:before="3120" w:after="240"/>
    </w:pPr>
    <w:rPr>
      <w:sz w:val="56"/>
    </w:rPr>
  </w:style>
  <w:style w:type="character" w:customStyle="1" w:styleId="TitleMIRBChar">
    <w:name w:val="Title MIRB Char"/>
    <w:basedOn w:val="DataClassTitleMIRBChar"/>
    <w:link w:val="TitleMIRB"/>
    <w:rsid w:val="006A5FBB"/>
    <w:rPr>
      <w:rFonts w:ascii="Arial" w:eastAsiaTheme="majorEastAsia" w:hAnsi="Arial" w:cstheme="majorBidi"/>
      <w:color w:val="76923C" w:themeColor="accent3" w:themeShade="BF"/>
      <w:spacing w:val="5"/>
      <w:kern w:val="28"/>
      <w:sz w:val="56"/>
      <w:szCs w:val="52"/>
    </w:rPr>
  </w:style>
  <w:style w:type="paragraph" w:customStyle="1" w:styleId="TableBodyTextMIRB">
    <w:name w:val="Table Body Text MIRB"/>
    <w:basedOn w:val="BodyAccessibleTextMIRB"/>
    <w:link w:val="TableBodyTextMIRBChar"/>
    <w:qFormat/>
    <w:rsid w:val="0037785A"/>
    <w:pPr>
      <w:keepLines w:val="0"/>
      <w:widowControl w:val="0"/>
      <w:spacing w:after="0" w:line="240" w:lineRule="auto"/>
    </w:pPr>
    <w:rPr>
      <w:rFonts w:eastAsiaTheme="minorHAnsi"/>
      <w:color w:val="000000" w:themeColor="text1"/>
    </w:rPr>
  </w:style>
  <w:style w:type="character" w:customStyle="1" w:styleId="TableBodyTextMIRBChar">
    <w:name w:val="Table Body Text MIRB Char"/>
    <w:basedOn w:val="BodyAccessibleTextMIRBChar"/>
    <w:link w:val="TableBodyTextMIRB"/>
    <w:rsid w:val="0037785A"/>
    <w:rPr>
      <w:rFonts w:ascii="Arial" w:eastAsiaTheme="minorHAnsi" w:hAnsi="Arial" w:cstheme="minorBidi"/>
      <w:color w:val="000000" w:themeColor="text1"/>
      <w:sz w:val="24"/>
      <w:szCs w:val="22"/>
      <w:lang w:eastAsia="en-US"/>
    </w:rPr>
  </w:style>
  <w:style w:type="paragraph" w:customStyle="1" w:styleId="TitlePageInfoSubtitleMIRB">
    <w:name w:val="Title Page Info Subtitle MIRB"/>
    <w:basedOn w:val="Normal"/>
    <w:link w:val="TitlePageInfoSubtitleMIRBChar"/>
    <w:qFormat/>
    <w:rsid w:val="006A5FBB"/>
    <w:pPr>
      <w:numPr>
        <w:ilvl w:val="1"/>
      </w:numPr>
      <w:spacing w:after="200" w:line="276" w:lineRule="auto"/>
      <w:contextualSpacing/>
      <w:jc w:val="center"/>
    </w:pPr>
    <w:rPr>
      <w:rFonts w:eastAsiaTheme="majorEastAsia" w:cstheme="majorBidi"/>
      <w:b/>
      <w:iCs/>
      <w:color w:val="595959"/>
      <w:sz w:val="24"/>
      <w:szCs w:val="24"/>
    </w:rPr>
  </w:style>
  <w:style w:type="character" w:customStyle="1" w:styleId="TitlePageInfoSubtitleMIRBChar">
    <w:name w:val="Title Page Info Subtitle MIRB Char"/>
    <w:basedOn w:val="DefaultParagraphFont"/>
    <w:link w:val="TitlePageInfoSubtitleMIRB"/>
    <w:rsid w:val="006A5FBB"/>
    <w:rPr>
      <w:rFonts w:ascii="Arial" w:eastAsiaTheme="majorEastAsia" w:hAnsi="Arial" w:cstheme="majorBidi"/>
      <w:b/>
      <w:iCs/>
      <w:color w:val="595959"/>
      <w:sz w:val="24"/>
      <w:szCs w:val="24"/>
    </w:rPr>
  </w:style>
  <w:style w:type="paragraph" w:customStyle="1" w:styleId="BulletsMIRB">
    <w:name w:val="Bullets MIRB"/>
    <w:basedOn w:val="BodyAccessibleTextMIRB"/>
    <w:link w:val="BulletsMIRBChar"/>
    <w:qFormat/>
    <w:rsid w:val="0037785A"/>
    <w:pPr>
      <w:numPr>
        <w:numId w:val="1"/>
      </w:numPr>
      <w:spacing w:before="120" w:after="240"/>
      <w:contextualSpacing/>
    </w:pPr>
  </w:style>
  <w:style w:type="character" w:customStyle="1" w:styleId="BulletsMIRBChar">
    <w:name w:val="Bullets MIRB Char"/>
    <w:basedOn w:val="BodyAccessibleTextMIRBChar"/>
    <w:link w:val="BulletsMIRB"/>
    <w:rsid w:val="0037785A"/>
    <w:rPr>
      <w:rFonts w:ascii="Arial" w:eastAsiaTheme="minorEastAsia" w:hAnsi="Arial" w:cstheme="minorBidi"/>
      <w:sz w:val="24"/>
      <w:szCs w:val="22"/>
      <w:lang w:eastAsia="en-US"/>
    </w:rPr>
  </w:style>
  <w:style w:type="paragraph" w:customStyle="1" w:styleId="NumberedListMIRB">
    <w:name w:val="Numbered List MIRB"/>
    <w:basedOn w:val="BulletsMIRB"/>
    <w:link w:val="NumberedListMIRBChar"/>
    <w:qFormat/>
    <w:rsid w:val="006A5FBB"/>
    <w:pPr>
      <w:numPr>
        <w:numId w:val="19"/>
      </w:numPr>
    </w:pPr>
  </w:style>
  <w:style w:type="character" w:customStyle="1" w:styleId="NumberedListMIRBChar">
    <w:name w:val="Numbered List MIRB Char"/>
    <w:basedOn w:val="BulletsMIRBChar"/>
    <w:link w:val="NumberedListMIRB"/>
    <w:rsid w:val="006A5FBB"/>
    <w:rPr>
      <w:rFonts w:ascii="Arial" w:eastAsiaTheme="minorEastAsia" w:hAnsi="Arial" w:cstheme="minorBidi"/>
      <w:sz w:val="24"/>
      <w:szCs w:val="22"/>
      <w:lang w:eastAsia="en-US"/>
    </w:rPr>
  </w:style>
  <w:style w:type="paragraph" w:customStyle="1" w:styleId="Heading4MIRB">
    <w:name w:val="Heading 4 MIRB"/>
    <w:basedOn w:val="Heading4"/>
    <w:next w:val="BodyAccessibleTextMIRB"/>
    <w:link w:val="Heading4MIRBChar"/>
    <w:qFormat/>
    <w:rsid w:val="005865A3"/>
    <w:pPr>
      <w:keepNext w:val="0"/>
      <w:keepLines w:val="0"/>
      <w:widowControl w:val="0"/>
      <w:spacing w:before="240" w:after="240"/>
    </w:pPr>
    <w:rPr>
      <w:rFonts w:ascii="Arial" w:hAnsi="Arial"/>
      <w:color w:val="595959"/>
      <w:sz w:val="24"/>
    </w:rPr>
  </w:style>
  <w:style w:type="character" w:customStyle="1" w:styleId="Heading4MIRBChar">
    <w:name w:val="Heading 4 MIRB Char"/>
    <w:basedOn w:val="Heading3MIRBChar"/>
    <w:link w:val="Heading4MIRB"/>
    <w:rsid w:val="005865A3"/>
    <w:rPr>
      <w:rFonts w:ascii="Arial" w:eastAsiaTheme="majorEastAsia" w:hAnsi="Arial" w:cstheme="majorBidi"/>
      <w:b/>
      <w:bCs/>
      <w:i/>
      <w:iCs/>
      <w:color w:val="595959"/>
      <w:sz w:val="24"/>
      <w:szCs w:val="22"/>
      <w:lang w:eastAsia="en-US"/>
    </w:rPr>
  </w:style>
  <w:style w:type="character" w:customStyle="1" w:styleId="Heading4Char">
    <w:name w:val="Heading 4 Char"/>
    <w:basedOn w:val="DefaultParagraphFont"/>
    <w:link w:val="Heading4"/>
    <w:uiPriority w:val="9"/>
    <w:rsid w:val="006A5FBB"/>
    <w:rPr>
      <w:rFonts w:asciiTheme="majorHAnsi" w:eastAsiaTheme="majorEastAsia" w:hAnsiTheme="majorHAnsi" w:cstheme="majorBidi"/>
      <w:b/>
      <w:bCs/>
      <w:i/>
      <w:iCs/>
      <w:color w:val="4F81BD" w:themeColor="accent1"/>
      <w:sz w:val="22"/>
      <w:szCs w:val="22"/>
      <w:lang w:eastAsia="en-US"/>
    </w:rPr>
  </w:style>
  <w:style w:type="paragraph" w:customStyle="1" w:styleId="TitlePageSubtitleMIRB">
    <w:name w:val="Title Page Subtitle MIRB"/>
    <w:basedOn w:val="TitleMIRB"/>
    <w:link w:val="TitlePageSubtitleMIRBChar"/>
    <w:qFormat/>
    <w:rsid w:val="006A5FBB"/>
    <w:pPr>
      <w:spacing w:before="0" w:after="960"/>
    </w:pPr>
    <w:rPr>
      <w:sz w:val="44"/>
    </w:rPr>
  </w:style>
  <w:style w:type="character" w:customStyle="1" w:styleId="TitlePageSubtitleMIRBChar">
    <w:name w:val="Title Page Subtitle MIRB Char"/>
    <w:basedOn w:val="TitleMIRBChar"/>
    <w:link w:val="TitlePageSubtitleMIRB"/>
    <w:rsid w:val="006A5FBB"/>
    <w:rPr>
      <w:rFonts w:ascii="Arial" w:eastAsiaTheme="majorEastAsia" w:hAnsi="Arial" w:cstheme="majorBidi"/>
      <w:color w:val="76923C" w:themeColor="accent3" w:themeShade="BF"/>
      <w:spacing w:val="5"/>
      <w:kern w:val="28"/>
      <w:sz w:val="44"/>
      <w:szCs w:val="52"/>
    </w:rPr>
  </w:style>
  <w:style w:type="paragraph" w:customStyle="1" w:styleId="Heading1MIRBMidPage">
    <w:name w:val="Heading 1 MIRB Mid Page"/>
    <w:basedOn w:val="Heading1MIRBTopofPage"/>
    <w:next w:val="BodyAccessibleTextMIRB"/>
    <w:link w:val="Heading1MIRBMidPageChar"/>
    <w:qFormat/>
    <w:rsid w:val="006A5FBB"/>
    <w:pPr>
      <w:keepNext w:val="0"/>
      <w:spacing w:before="480"/>
    </w:pPr>
    <w:rPr>
      <w:lang w:eastAsia="en-US"/>
    </w:rPr>
  </w:style>
  <w:style w:type="character" w:customStyle="1" w:styleId="Heading1MIRBMidPageChar">
    <w:name w:val="Heading 1 MIRB Mid Page Char"/>
    <w:basedOn w:val="Heading1MIRBTopofPageChar"/>
    <w:link w:val="Heading1MIRBMidPage"/>
    <w:rsid w:val="006A5FBB"/>
    <w:rPr>
      <w:rFonts w:ascii="Arial" w:eastAsiaTheme="majorEastAsia" w:hAnsi="Arial" w:cstheme="majorBidi"/>
      <w:b/>
      <w:bCs/>
      <w:color w:val="76923C" w:themeColor="accent3" w:themeShade="BF"/>
      <w:sz w:val="32"/>
      <w:szCs w:val="28"/>
      <w:lang w:eastAsia="en-US"/>
    </w:rPr>
  </w:style>
  <w:style w:type="paragraph" w:customStyle="1" w:styleId="HyperlinkMIRB">
    <w:name w:val="Hyperlink MIRB"/>
    <w:basedOn w:val="BodyAccessibleTextMIRB"/>
    <w:link w:val="HyperlinkMIRBChar"/>
    <w:qFormat/>
    <w:rsid w:val="006A5FBB"/>
    <w:rPr>
      <w:color w:val="4F6228" w:themeColor="accent3" w:themeShade="80"/>
      <w:u w:val="single"/>
    </w:rPr>
  </w:style>
  <w:style w:type="character" w:customStyle="1" w:styleId="HyperlinkMIRBChar">
    <w:name w:val="Hyperlink MIRB Char"/>
    <w:basedOn w:val="BodyAccessibleTextMIRBChar"/>
    <w:link w:val="HyperlinkMIRB"/>
    <w:rsid w:val="006A5FBB"/>
    <w:rPr>
      <w:rFonts w:ascii="Arial" w:eastAsiaTheme="minorEastAsia" w:hAnsi="Arial" w:cstheme="minorBidi"/>
      <w:color w:val="4F6228" w:themeColor="accent3" w:themeShade="80"/>
      <w:sz w:val="24"/>
      <w:szCs w:val="22"/>
      <w:u w:val="single"/>
      <w:lang w:eastAsia="en-US"/>
    </w:rPr>
  </w:style>
  <w:style w:type="paragraph" w:customStyle="1" w:styleId="TableHeaderRowTextMIRB">
    <w:name w:val="Table Header Row Text MIRB"/>
    <w:basedOn w:val="TableBodyTextMIRB"/>
    <w:link w:val="TableHeaderRowTextMIRBChar"/>
    <w:qFormat/>
    <w:rsid w:val="0037785A"/>
    <w:pPr>
      <w:jc w:val="center"/>
    </w:pPr>
    <w:rPr>
      <w:b/>
    </w:rPr>
  </w:style>
  <w:style w:type="character" w:customStyle="1" w:styleId="TableHeaderRowTextMIRBChar">
    <w:name w:val="Table Header Row Text MIRB Char"/>
    <w:basedOn w:val="TableBodyTextMIRBChar"/>
    <w:link w:val="TableHeaderRowTextMIRB"/>
    <w:rsid w:val="0037785A"/>
    <w:rPr>
      <w:rFonts w:ascii="Arial" w:eastAsiaTheme="minorHAnsi" w:hAnsi="Arial" w:cstheme="minorBidi"/>
      <w:b/>
      <w:color w:val="000000" w:themeColor="text1"/>
      <w:sz w:val="24"/>
      <w:szCs w:val="22"/>
      <w:lang w:eastAsia="en-US"/>
    </w:rPr>
  </w:style>
  <w:style w:type="paragraph" w:customStyle="1" w:styleId="TableColumnNameMIRB">
    <w:name w:val="Table Column Name MIRB"/>
    <w:basedOn w:val="TableBodyTextMIRB"/>
    <w:link w:val="TableColumnNameMIRBChar"/>
    <w:qFormat/>
    <w:rsid w:val="0037785A"/>
    <w:rPr>
      <w:b/>
    </w:rPr>
  </w:style>
  <w:style w:type="character" w:customStyle="1" w:styleId="TableColumnNameMIRBChar">
    <w:name w:val="Table Column Name MIRB Char"/>
    <w:basedOn w:val="TableBodyTextMIRBChar"/>
    <w:link w:val="TableColumnNameMIRB"/>
    <w:rsid w:val="0037785A"/>
    <w:rPr>
      <w:rFonts w:ascii="Arial" w:eastAsiaTheme="minorHAnsi" w:hAnsi="Arial" w:cstheme="minorBidi"/>
      <w:b/>
      <w:color w:val="000000" w:themeColor="text1"/>
      <w:sz w:val="24"/>
      <w:szCs w:val="22"/>
      <w:lang w:eastAsia="en-US"/>
    </w:rPr>
  </w:style>
  <w:style w:type="paragraph" w:customStyle="1" w:styleId="LookupTableInfoMIRB">
    <w:name w:val="Lookup Table Info MIRB"/>
    <w:basedOn w:val="BodyAccessibleTextMIRB"/>
    <w:link w:val="LookupTableInfoMIRBChar"/>
    <w:qFormat/>
    <w:rsid w:val="006A5FBB"/>
    <w:pPr>
      <w:spacing w:after="0" w:line="240" w:lineRule="auto"/>
    </w:pPr>
  </w:style>
  <w:style w:type="character" w:customStyle="1" w:styleId="LookupTableInfoMIRBChar">
    <w:name w:val="Lookup Table Info MIRB Char"/>
    <w:basedOn w:val="BodyAccessibleTextMIRBChar"/>
    <w:link w:val="LookupTableInfoMIRB"/>
    <w:rsid w:val="006A5FBB"/>
    <w:rPr>
      <w:rFonts w:ascii="Arial" w:eastAsiaTheme="minorEastAsia" w:hAnsi="Arial" w:cstheme="minorBidi"/>
      <w:sz w:val="24"/>
      <w:szCs w:val="22"/>
      <w:lang w:eastAsia="en-US"/>
    </w:rPr>
  </w:style>
  <w:style w:type="paragraph" w:styleId="Caption">
    <w:name w:val="caption"/>
    <w:aliases w:val="Caption MIRB"/>
    <w:basedOn w:val="BodyAccessibleTextMIRB"/>
    <w:next w:val="BodyAccessibleTextMIRB"/>
    <w:uiPriority w:val="35"/>
    <w:unhideWhenUsed/>
    <w:qFormat/>
    <w:rsid w:val="0037785A"/>
    <w:pPr>
      <w:spacing w:before="120" w:after="240" w:line="276" w:lineRule="auto"/>
      <w:contextualSpacing/>
      <w:jc w:val="center"/>
    </w:pPr>
    <w:rPr>
      <w:bCs/>
      <w:color w:val="4F6228" w:themeColor="accent3" w:themeShade="80"/>
      <w:szCs w:val="18"/>
    </w:rPr>
  </w:style>
  <w:style w:type="paragraph" w:styleId="BalloonText">
    <w:name w:val="Balloon Text"/>
    <w:basedOn w:val="Normal"/>
    <w:link w:val="BalloonTextChar"/>
    <w:uiPriority w:val="99"/>
    <w:rsid w:val="003F0C60"/>
    <w:rPr>
      <w:rFonts w:ascii="Tahoma" w:hAnsi="Tahoma" w:cs="Tahoma"/>
      <w:sz w:val="16"/>
      <w:szCs w:val="16"/>
    </w:rPr>
  </w:style>
  <w:style w:type="character" w:customStyle="1" w:styleId="BalloonTextChar">
    <w:name w:val="Balloon Text Char"/>
    <w:basedOn w:val="DefaultParagraphFont"/>
    <w:link w:val="BalloonText"/>
    <w:uiPriority w:val="99"/>
    <w:rsid w:val="003F0C60"/>
    <w:rPr>
      <w:rFonts w:ascii="Tahoma" w:hAnsi="Tahoma" w:cs="Tahoma"/>
      <w:sz w:val="16"/>
      <w:szCs w:val="16"/>
    </w:rPr>
  </w:style>
  <w:style w:type="paragraph" w:customStyle="1" w:styleId="TitlePageDateTextMIRB">
    <w:name w:val="Title Page Date Text MIRB"/>
    <w:basedOn w:val="BodyAccessibleTextMIRB"/>
    <w:next w:val="BodyAccessibleTextMIRB"/>
    <w:link w:val="TitlePageDateTextMIRBChar"/>
    <w:qFormat/>
    <w:rsid w:val="006A5FBB"/>
    <w:pPr>
      <w:spacing w:before="960" w:after="0"/>
      <w:jc w:val="center"/>
    </w:pPr>
  </w:style>
  <w:style w:type="paragraph" w:styleId="Header">
    <w:name w:val="header"/>
    <w:basedOn w:val="Normal"/>
    <w:link w:val="HeaderChar"/>
    <w:uiPriority w:val="99"/>
    <w:rsid w:val="00166BDE"/>
    <w:pPr>
      <w:tabs>
        <w:tab w:val="center" w:pos="4680"/>
        <w:tab w:val="right" w:pos="9360"/>
      </w:tabs>
    </w:pPr>
  </w:style>
  <w:style w:type="character" w:customStyle="1" w:styleId="TitlePageDateTextMIRBChar">
    <w:name w:val="Title Page Date Text MIRB Char"/>
    <w:basedOn w:val="BodyAccessibleTextMIRBChar"/>
    <w:link w:val="TitlePageDateTextMIRB"/>
    <w:rsid w:val="006A5FBB"/>
    <w:rPr>
      <w:rFonts w:ascii="Arial" w:eastAsiaTheme="minorEastAsia" w:hAnsi="Arial" w:cstheme="minorBidi"/>
      <w:sz w:val="24"/>
      <w:szCs w:val="22"/>
      <w:lang w:eastAsia="en-US"/>
    </w:rPr>
  </w:style>
  <w:style w:type="character" w:customStyle="1" w:styleId="HeaderChar">
    <w:name w:val="Header Char"/>
    <w:basedOn w:val="DefaultParagraphFont"/>
    <w:link w:val="Header"/>
    <w:uiPriority w:val="99"/>
    <w:rsid w:val="00166BDE"/>
    <w:rPr>
      <w:rFonts w:ascii="Arial" w:hAnsi="Arial"/>
    </w:rPr>
  </w:style>
  <w:style w:type="paragraph" w:styleId="Footer">
    <w:name w:val="footer"/>
    <w:basedOn w:val="Normal"/>
    <w:link w:val="FooterChar"/>
    <w:uiPriority w:val="99"/>
    <w:rsid w:val="00166BDE"/>
    <w:pPr>
      <w:tabs>
        <w:tab w:val="center" w:pos="4680"/>
        <w:tab w:val="right" w:pos="9360"/>
      </w:tabs>
    </w:pPr>
  </w:style>
  <w:style w:type="character" w:customStyle="1" w:styleId="FooterChar">
    <w:name w:val="Footer Char"/>
    <w:basedOn w:val="DefaultParagraphFont"/>
    <w:link w:val="Footer"/>
    <w:uiPriority w:val="99"/>
    <w:rsid w:val="00166BDE"/>
    <w:rPr>
      <w:rFonts w:ascii="Arial" w:hAnsi="Arial"/>
    </w:rPr>
  </w:style>
  <w:style w:type="paragraph" w:styleId="TOCHeading">
    <w:name w:val="TOC Heading"/>
    <w:basedOn w:val="Heading1"/>
    <w:next w:val="Normal"/>
    <w:uiPriority w:val="39"/>
    <w:semiHidden/>
    <w:unhideWhenUsed/>
    <w:qFormat/>
    <w:rsid w:val="006A5FBB"/>
    <w:pPr>
      <w:spacing w:line="276" w:lineRule="auto"/>
      <w:outlineLvl w:val="9"/>
    </w:pPr>
    <w:rPr>
      <w:lang w:val="en-US" w:eastAsia="ja-JP"/>
    </w:rPr>
  </w:style>
  <w:style w:type="paragraph" w:styleId="TOC1">
    <w:name w:val="toc 1"/>
    <w:basedOn w:val="Normal"/>
    <w:next w:val="Normal"/>
    <w:link w:val="TOC1Char"/>
    <w:autoRedefine/>
    <w:uiPriority w:val="39"/>
    <w:rsid w:val="007A75BD"/>
    <w:pPr>
      <w:spacing w:line="360" w:lineRule="auto"/>
    </w:pPr>
    <w:rPr>
      <w:sz w:val="24"/>
    </w:rPr>
  </w:style>
  <w:style w:type="paragraph" w:styleId="TOC2">
    <w:name w:val="toc 2"/>
    <w:basedOn w:val="Normal"/>
    <w:next w:val="Normal"/>
    <w:autoRedefine/>
    <w:uiPriority w:val="39"/>
    <w:rsid w:val="007A75BD"/>
    <w:pPr>
      <w:spacing w:line="360" w:lineRule="auto"/>
      <w:ind w:left="202"/>
    </w:pPr>
    <w:rPr>
      <w:sz w:val="24"/>
    </w:rPr>
  </w:style>
  <w:style w:type="character" w:styleId="Hyperlink">
    <w:name w:val="Hyperlink"/>
    <w:basedOn w:val="DefaultParagraphFont"/>
    <w:uiPriority w:val="99"/>
    <w:unhideWhenUsed/>
    <w:rsid w:val="00F56911"/>
    <w:rPr>
      <w:color w:val="0000FF" w:themeColor="hyperlink"/>
      <w:u w:val="single"/>
    </w:rPr>
  </w:style>
  <w:style w:type="paragraph" w:styleId="TOC3">
    <w:name w:val="toc 3"/>
    <w:basedOn w:val="Normal"/>
    <w:next w:val="Normal"/>
    <w:link w:val="TOC3Char"/>
    <w:autoRedefine/>
    <w:uiPriority w:val="39"/>
    <w:rsid w:val="007A75BD"/>
    <w:pPr>
      <w:spacing w:line="360" w:lineRule="auto"/>
      <w:ind w:left="403"/>
    </w:pPr>
    <w:rPr>
      <w:sz w:val="24"/>
    </w:rPr>
  </w:style>
  <w:style w:type="paragraph" w:styleId="TOC4">
    <w:name w:val="toc 4"/>
    <w:basedOn w:val="Normal"/>
    <w:next w:val="Normal"/>
    <w:autoRedefine/>
    <w:uiPriority w:val="39"/>
    <w:rsid w:val="007A75BD"/>
    <w:pPr>
      <w:spacing w:line="360" w:lineRule="auto"/>
      <w:ind w:left="605"/>
    </w:pPr>
    <w:rPr>
      <w:sz w:val="24"/>
    </w:rPr>
  </w:style>
  <w:style w:type="paragraph" w:styleId="TOC5">
    <w:name w:val="toc 5"/>
    <w:basedOn w:val="Normal"/>
    <w:next w:val="Normal"/>
    <w:autoRedefine/>
    <w:uiPriority w:val="39"/>
    <w:rsid w:val="007A75BD"/>
    <w:pPr>
      <w:spacing w:line="360" w:lineRule="auto"/>
      <w:ind w:left="806"/>
    </w:pPr>
    <w:rPr>
      <w:sz w:val="24"/>
    </w:rPr>
  </w:style>
  <w:style w:type="paragraph" w:styleId="TOC6">
    <w:name w:val="toc 6"/>
    <w:basedOn w:val="Normal"/>
    <w:next w:val="Normal"/>
    <w:autoRedefine/>
    <w:rsid w:val="007A75BD"/>
    <w:pPr>
      <w:spacing w:line="360" w:lineRule="auto"/>
      <w:ind w:left="994"/>
    </w:pPr>
    <w:rPr>
      <w:sz w:val="24"/>
    </w:rPr>
  </w:style>
  <w:style w:type="paragraph" w:styleId="TableofFigures">
    <w:name w:val="table of figures"/>
    <w:basedOn w:val="Normal"/>
    <w:next w:val="Normal"/>
    <w:uiPriority w:val="99"/>
    <w:rsid w:val="0037785A"/>
    <w:pPr>
      <w:spacing w:line="360" w:lineRule="auto"/>
    </w:pPr>
    <w:rPr>
      <w:sz w:val="24"/>
    </w:rPr>
  </w:style>
  <w:style w:type="table" w:customStyle="1" w:styleId="TableGrid1">
    <w:name w:val="Table Grid1"/>
    <w:basedOn w:val="TableNormal"/>
    <w:next w:val="TableGrid"/>
    <w:uiPriority w:val="99"/>
    <w:rsid w:val="00681C6C"/>
    <w:rPr>
      <w:rFonts w:ascii="Arial" w:eastAsiaTheme="minorHAnsi" w:hAnsi="Arial"/>
      <w:color w:val="000000" w:themeColor="text1"/>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7">
    <w:name w:val="toc 7"/>
    <w:basedOn w:val="Normal"/>
    <w:next w:val="Normal"/>
    <w:autoRedefine/>
    <w:rsid w:val="007A75BD"/>
    <w:pPr>
      <w:spacing w:line="360" w:lineRule="auto"/>
      <w:ind w:left="1195"/>
    </w:pPr>
    <w:rPr>
      <w:sz w:val="24"/>
    </w:rPr>
  </w:style>
  <w:style w:type="table" w:styleId="TableGrid">
    <w:name w:val="Table Grid"/>
    <w:basedOn w:val="TableNormal"/>
    <w:uiPriority w:val="59"/>
    <w:rsid w:val="00681C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umberedListwith5LevelsMIRB">
    <w:name w:val="Numbered List with 5 Levels MIRB"/>
    <w:uiPriority w:val="99"/>
    <w:rsid w:val="00D73107"/>
    <w:pPr>
      <w:numPr>
        <w:numId w:val="18"/>
      </w:numPr>
    </w:pPr>
  </w:style>
  <w:style w:type="character" w:customStyle="1" w:styleId="Heading5Char">
    <w:name w:val="Heading 5 Char"/>
    <w:basedOn w:val="DefaultParagraphFont"/>
    <w:link w:val="Heading5"/>
    <w:uiPriority w:val="9"/>
    <w:rsid w:val="006A5FBB"/>
    <w:rPr>
      <w:rFonts w:asciiTheme="majorHAnsi" w:eastAsiaTheme="majorEastAsia" w:hAnsiTheme="majorHAnsi" w:cstheme="majorBidi"/>
      <w:color w:val="243F60" w:themeColor="accent1" w:themeShade="7F"/>
    </w:rPr>
  </w:style>
  <w:style w:type="numbering" w:customStyle="1" w:styleId="NumberedHeadingsMIRB">
    <w:name w:val="Numbered Headings MIRB"/>
    <w:uiPriority w:val="99"/>
    <w:rsid w:val="004211F8"/>
    <w:pPr>
      <w:numPr>
        <w:numId w:val="20"/>
      </w:numPr>
    </w:pPr>
  </w:style>
  <w:style w:type="table" w:customStyle="1" w:styleId="TableGrid2">
    <w:name w:val="Table Grid2"/>
    <w:basedOn w:val="TableNormal"/>
    <w:next w:val="TableGrid"/>
    <w:uiPriority w:val="59"/>
    <w:rsid w:val="006101BD"/>
    <w:pPr>
      <w:spacing w:before="60" w:after="120"/>
    </w:pPr>
    <w:rPr>
      <w:rFonts w:ascii="Arial" w:eastAsiaTheme="minorHAnsi" w:hAnsi="Arial"/>
      <w:color w:val="000000" w:themeColor="text1"/>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6101BD"/>
    <w:rPr>
      <w:rFonts w:asciiTheme="majorHAnsi" w:eastAsiaTheme="majorEastAsia" w:hAnsiTheme="majorHAnsi" w:cstheme="majorBidi"/>
      <w:i/>
      <w:iCs/>
      <w:color w:val="243F60" w:themeColor="accent1" w:themeShade="7F"/>
      <w:sz w:val="24"/>
      <w:szCs w:val="24"/>
      <w:lang w:eastAsia="en-US"/>
    </w:rPr>
  </w:style>
  <w:style w:type="character" w:customStyle="1" w:styleId="Heading7Char">
    <w:name w:val="Heading 7 Char"/>
    <w:aliases w:val="Hading Emphasis MIRB Char"/>
    <w:basedOn w:val="DefaultParagraphFont"/>
    <w:link w:val="Heading7"/>
    <w:uiPriority w:val="9"/>
    <w:rsid w:val="006101BD"/>
    <w:rPr>
      <w:rFonts w:ascii="Arial" w:eastAsiaTheme="majorEastAsia" w:hAnsi="Arial" w:cs="Arial"/>
      <w:i/>
      <w:iCs/>
      <w:color w:val="404040" w:themeColor="text1" w:themeTint="BF"/>
      <w:sz w:val="24"/>
      <w:szCs w:val="24"/>
      <w:lang w:eastAsia="en-US"/>
    </w:rPr>
  </w:style>
  <w:style w:type="character" w:styleId="PlaceholderText">
    <w:name w:val="Placeholder Text"/>
    <w:basedOn w:val="DefaultParagraphFont"/>
    <w:uiPriority w:val="99"/>
    <w:semiHidden/>
    <w:rsid w:val="006101BD"/>
    <w:rPr>
      <w:color w:val="808080"/>
    </w:rPr>
  </w:style>
  <w:style w:type="character" w:customStyle="1" w:styleId="TOC1Char">
    <w:name w:val="TOC 1 Char"/>
    <w:basedOn w:val="DefaultParagraphFont"/>
    <w:link w:val="TOC1"/>
    <w:uiPriority w:val="39"/>
    <w:rsid w:val="006101BD"/>
    <w:rPr>
      <w:rFonts w:ascii="Arial" w:hAnsi="Arial"/>
      <w:sz w:val="24"/>
    </w:rPr>
  </w:style>
  <w:style w:type="character" w:customStyle="1" w:styleId="TOC3Char">
    <w:name w:val="TOC 3 Char"/>
    <w:basedOn w:val="DefaultParagraphFont"/>
    <w:link w:val="TOC3"/>
    <w:uiPriority w:val="39"/>
    <w:rsid w:val="006101BD"/>
    <w:rPr>
      <w:rFonts w:ascii="Arial" w:hAnsi="Arial"/>
      <w:sz w:val="24"/>
    </w:rPr>
  </w:style>
  <w:style w:type="numbering" w:customStyle="1" w:styleId="NoList1">
    <w:name w:val="No List1"/>
    <w:next w:val="NoList"/>
    <w:uiPriority w:val="99"/>
    <w:semiHidden/>
    <w:unhideWhenUsed/>
    <w:rsid w:val="006101BD"/>
  </w:style>
  <w:style w:type="paragraph" w:styleId="z-TopofForm">
    <w:name w:val="HTML Top of Form"/>
    <w:basedOn w:val="Normal"/>
    <w:next w:val="Normal"/>
    <w:link w:val="z-TopofFormChar"/>
    <w:hidden/>
    <w:uiPriority w:val="99"/>
    <w:unhideWhenUsed/>
    <w:rsid w:val="006101BD"/>
    <w:pPr>
      <w:pBdr>
        <w:bottom w:val="single" w:sz="6" w:space="1" w:color="auto"/>
      </w:pBdr>
      <w:spacing w:before="60" w:after="60"/>
      <w:jc w:val="center"/>
    </w:pPr>
    <w:rPr>
      <w:rFonts w:eastAsiaTheme="minorHAnsi" w:cs="Arial"/>
      <w:vanish/>
      <w:color w:val="000000" w:themeColor="text1"/>
      <w:sz w:val="16"/>
      <w:szCs w:val="16"/>
    </w:rPr>
  </w:style>
  <w:style w:type="character" w:customStyle="1" w:styleId="z-TopofFormChar">
    <w:name w:val="z-Top of Form Char"/>
    <w:basedOn w:val="DefaultParagraphFont"/>
    <w:link w:val="z-TopofForm"/>
    <w:uiPriority w:val="99"/>
    <w:rsid w:val="006101BD"/>
    <w:rPr>
      <w:rFonts w:ascii="Arial" w:eastAsiaTheme="minorHAnsi" w:hAnsi="Arial" w:cs="Arial"/>
      <w:vanish/>
      <w:color w:val="000000" w:themeColor="text1"/>
      <w:sz w:val="16"/>
      <w:szCs w:val="16"/>
    </w:rPr>
  </w:style>
  <w:style w:type="paragraph" w:styleId="z-BottomofForm">
    <w:name w:val="HTML Bottom of Form"/>
    <w:basedOn w:val="Normal"/>
    <w:next w:val="Normal"/>
    <w:link w:val="z-BottomofFormChar"/>
    <w:hidden/>
    <w:uiPriority w:val="99"/>
    <w:unhideWhenUsed/>
    <w:rsid w:val="006101BD"/>
    <w:pPr>
      <w:pBdr>
        <w:top w:val="single" w:sz="6" w:space="1" w:color="auto"/>
      </w:pBdr>
      <w:spacing w:before="60" w:after="60"/>
      <w:jc w:val="center"/>
    </w:pPr>
    <w:rPr>
      <w:rFonts w:eastAsiaTheme="minorHAnsi" w:cs="Arial"/>
      <w:vanish/>
      <w:color w:val="000000" w:themeColor="text1"/>
      <w:sz w:val="16"/>
      <w:szCs w:val="16"/>
    </w:rPr>
  </w:style>
  <w:style w:type="character" w:customStyle="1" w:styleId="z-BottomofFormChar">
    <w:name w:val="z-Bottom of Form Char"/>
    <w:basedOn w:val="DefaultParagraphFont"/>
    <w:link w:val="z-BottomofForm"/>
    <w:uiPriority w:val="99"/>
    <w:rsid w:val="006101BD"/>
    <w:rPr>
      <w:rFonts w:ascii="Arial" w:eastAsiaTheme="minorHAnsi" w:hAnsi="Arial" w:cs="Arial"/>
      <w:vanish/>
      <w:color w:val="000000" w:themeColor="text1"/>
      <w:sz w:val="16"/>
      <w:szCs w:val="16"/>
    </w:rPr>
  </w:style>
  <w:style w:type="paragraph" w:customStyle="1" w:styleId="Heading2NoNumbersMIRB">
    <w:name w:val="Heading 2 No Numbers MIRB"/>
    <w:basedOn w:val="Heading2MIRB"/>
    <w:link w:val="Heading2NoNumbersMIRBChar"/>
    <w:qFormat/>
    <w:rsid w:val="006C4EE1"/>
    <w:pPr>
      <w:keepNext/>
      <w:keepLines/>
    </w:pPr>
  </w:style>
  <w:style w:type="character" w:customStyle="1" w:styleId="Heading2NoNumbersMIRBChar">
    <w:name w:val="Heading 2 No Numbers MIRB Char"/>
    <w:basedOn w:val="Heading2MIRBChar"/>
    <w:link w:val="Heading2NoNumbersMIRB"/>
    <w:rsid w:val="006C4EE1"/>
    <w:rPr>
      <w:rFonts w:ascii="Arial" w:eastAsiaTheme="majorEastAsia" w:hAnsi="Arial" w:cstheme="majorBidi"/>
      <w:b/>
      <w:bCs/>
      <w:color w:val="4F6228" w:themeColor="accent3" w:themeShade="80"/>
      <w:sz w:val="28"/>
      <w:szCs w:val="26"/>
      <w:lang w:eastAsia="en-US"/>
    </w:rPr>
  </w:style>
  <w:style w:type="paragraph" w:customStyle="1" w:styleId="Heading3NoNumbersMIRB">
    <w:name w:val="Heading 3 No Numbers MIRB"/>
    <w:basedOn w:val="Heading3MIRB"/>
    <w:link w:val="Heading3NoNumbersMIRBChar"/>
    <w:qFormat/>
    <w:rsid w:val="009D445E"/>
  </w:style>
  <w:style w:type="character" w:customStyle="1" w:styleId="Heading3NoNumbersMIRBChar">
    <w:name w:val="Heading 3 No Numbers MIRB Char"/>
    <w:basedOn w:val="Heading3MIRBChar"/>
    <w:link w:val="Heading3NoNumbersMIRB"/>
    <w:rsid w:val="009D445E"/>
    <w:rPr>
      <w:rFonts w:ascii="Arial" w:eastAsiaTheme="majorEastAsia" w:hAnsi="Arial" w:cstheme="majorBidi"/>
      <w:b/>
      <w:bCs/>
      <w:color w:val="4F6228" w:themeColor="accent3" w:themeShade="80"/>
      <w:sz w:val="24"/>
      <w:szCs w:val="22"/>
      <w:lang w:eastAsia="en-US"/>
    </w:rPr>
  </w:style>
  <w:style w:type="paragraph" w:customStyle="1" w:styleId="Heading4NoNumbersMIRB">
    <w:name w:val="Heading 4 No Numbers MIRB"/>
    <w:basedOn w:val="Heading4MIRB"/>
    <w:link w:val="Heading4NoNumbersMIRBChar"/>
    <w:qFormat/>
    <w:rsid w:val="00D63D4D"/>
  </w:style>
  <w:style w:type="character" w:customStyle="1" w:styleId="Heading4NoNumbersMIRBChar">
    <w:name w:val="Heading 4 No Numbers MIRB Char"/>
    <w:basedOn w:val="Heading4MIRBChar"/>
    <w:link w:val="Heading4NoNumbersMIRB"/>
    <w:rsid w:val="00D63D4D"/>
    <w:rPr>
      <w:rFonts w:ascii="Arial" w:eastAsiaTheme="majorEastAsia" w:hAnsi="Arial" w:cstheme="majorBidi"/>
      <w:b/>
      <w:bCs/>
      <w:i/>
      <w:iCs/>
      <w:color w:val="595959"/>
      <w:sz w:val="24"/>
      <w:szCs w:val="22"/>
      <w:lang w:eastAsia="en-US"/>
    </w:rPr>
  </w:style>
  <w:style w:type="paragraph" w:styleId="ListParagraph">
    <w:name w:val="List Paragraph"/>
    <w:basedOn w:val="Normal"/>
    <w:uiPriority w:val="34"/>
    <w:qFormat/>
    <w:rsid w:val="00D63D4D"/>
    <w:pPr>
      <w:spacing w:after="200" w:line="276" w:lineRule="auto"/>
      <w:ind w:left="720"/>
      <w:contextualSpacing/>
    </w:pPr>
    <w:rPr>
      <w:rFonts w:asciiTheme="minorHAnsi" w:eastAsiaTheme="minorHAnsi" w:hAnsiTheme="minorHAnsi" w:cstheme="minorBidi"/>
      <w:sz w:val="22"/>
      <w:szCs w:val="22"/>
      <w:lang w:eastAsia="en-US"/>
    </w:rPr>
  </w:style>
  <w:style w:type="character" w:styleId="Emphasis">
    <w:name w:val="Emphasis"/>
    <w:basedOn w:val="DefaultParagraphFont"/>
    <w:uiPriority w:val="20"/>
    <w:qFormat/>
    <w:rsid w:val="00D63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gif"/><Relationship Id="rId21" Type="http://schemas.openxmlformats.org/officeDocument/2006/relationships/hyperlink" Target="https://www.javacoeapp.lrc.gov.on.ca/geonetwork/srv/en/main.home?uuid=c7c7202d-942d-47dc-bb15-259eb71f2551" TargetMode="External"/><Relationship Id="rId42" Type="http://schemas.openxmlformats.org/officeDocument/2006/relationships/image" Target="media/image13.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16" Type="http://schemas.openxmlformats.org/officeDocument/2006/relationships/footer" Target="footer4.xml"/><Relationship Id="rId11" Type="http://schemas.openxmlformats.org/officeDocument/2006/relationships/footer" Target="footer2.xml"/><Relationship Id="rId24" Type="http://schemas.openxmlformats.org/officeDocument/2006/relationships/hyperlink" Target="https://www.ontario.ca/government/go-its-29-ontario-road-network" TargetMode="External"/><Relationship Id="rId32" Type="http://schemas.openxmlformats.org/officeDocument/2006/relationships/hyperlink" Target="https://www.javacoeapp.lrc.gov.on.ca/geonetwork/srv/en/main.home?uuid=c7c7202d-942d-47dc-bb15-259eb71f2551" TargetMode="External"/><Relationship Id="rId37" Type="http://schemas.openxmlformats.org/officeDocument/2006/relationships/hyperlink" Target="https://www.javacoeapp.lrc.gov.on.ca/geonetwork/srv/en/main.home?uuid=290bfd40-0c8b-46d0-9a6c-0c648d096515" TargetMode="External"/><Relationship Id="rId40" Type="http://schemas.openxmlformats.org/officeDocument/2006/relationships/image" Target="media/image11.png"/><Relationship Id="rId45" Type="http://schemas.openxmlformats.org/officeDocument/2006/relationships/hyperlink" Target="mailto:lio@ontario.ca" TargetMode="External"/><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customXml" Target="../customXml/item4.xml"/><Relationship Id="rId5" Type="http://schemas.openxmlformats.org/officeDocument/2006/relationships/webSettings" Target="webSettings.xml"/><Relationship Id="rId61" Type="http://schemas.openxmlformats.org/officeDocument/2006/relationships/image" Target="media/image29.png"/><Relationship Id="rId19" Type="http://schemas.openxmlformats.org/officeDocument/2006/relationships/hyperlink" Target="mailto:lio@ontario.ca" TargetMode="External"/><Relationship Id="rId14" Type="http://schemas.openxmlformats.org/officeDocument/2006/relationships/hyperlink" Target="mailto:lio@ontario.ca" TargetMode="External"/><Relationship Id="rId22" Type="http://schemas.openxmlformats.org/officeDocument/2006/relationships/hyperlink" Target="https://www.ontario.ca/environment-and-energy/land-information-ontario" TargetMode="External"/><Relationship Id="rId27" Type="http://schemas.openxmlformats.org/officeDocument/2006/relationships/image" Target="media/image5.gif"/><Relationship Id="rId30" Type="http://schemas.openxmlformats.org/officeDocument/2006/relationships/image" Target="media/image8.JPG"/><Relationship Id="rId35" Type="http://schemas.openxmlformats.org/officeDocument/2006/relationships/image" Target="media/image9.png"/><Relationship Id="rId43" Type="http://schemas.openxmlformats.org/officeDocument/2006/relationships/hyperlink" Target="http://desktop.arcgis.com/en/desktop/latest/manage-data/tables/joining-attributes-in-one-table-to-another.htm" TargetMode="Externa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customXml" Target="../customXml/item2.xml"/><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mailto:lio@ontario.ca" TargetMode="External"/><Relationship Id="rId25" Type="http://schemas.openxmlformats.org/officeDocument/2006/relationships/image" Target="media/image3.gif"/><Relationship Id="rId33" Type="http://schemas.openxmlformats.org/officeDocument/2006/relationships/hyperlink" Target="http://resources.arcgis.com/en/help/main/10.1/index.html" TargetMode="External"/><Relationship Id="rId38" Type="http://schemas.openxmlformats.org/officeDocument/2006/relationships/hyperlink" Target="https://www.javacoeapp.lrc.gov.on.ca/geonetwork/srv/en/main.home?uuid=c7c7202d-942d-47dc-bb15-259eb71f2551"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2.png"/><Relationship Id="rId41" Type="http://schemas.openxmlformats.org/officeDocument/2006/relationships/image" Target="media/image12.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geogratis.gc.ca/api/en/nrcan-rncan/ess-sst/c0d1f299-179c-47b2-bcd8-da1ba68a8032.html" TargetMode="External"/><Relationship Id="rId28" Type="http://schemas.openxmlformats.org/officeDocument/2006/relationships/image" Target="media/image6.gif"/><Relationship Id="rId36" Type="http://schemas.openxmlformats.org/officeDocument/2006/relationships/image" Target="media/image10.png"/><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hyperlink" Target="https://www.javacoeapp.lrc.gov.on.ca/geonetwork/srv/en/main.home?uuid=290bfd40-0c8b-46d0-9a6c-0c648d096515" TargetMode="External"/><Relationship Id="rId44" Type="http://schemas.openxmlformats.org/officeDocument/2006/relationships/hyperlink" Target="http://www.ontario.ca/environment-and-energy/land-information-ontario"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hyperlink" Target="http://desktop.arcgis.com/en/desktop/latest/guide-books/linear-referencing/an-overview-of-displaying-and-querying-route-event.htm" TargetMode="External"/><Relationship Id="rId34" Type="http://schemas.openxmlformats.org/officeDocument/2006/relationships/hyperlink" Target="https://www.javacoeapp.lrc.gov.on.ca/geonetwork/srv/en/main.home?uuid=290bfd40-0c8b-46d0-9a6c-0c648d096515"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7.gif"/></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_ORNStuff\PMU-Accessible-Documents\_SDI%20Template%20Review\MGSS-Template-UserGuide-2016-05-3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A0E5169ACB98439B8FFEEF57069D61" ma:contentTypeVersion="2" ma:contentTypeDescription="Create a new document." ma:contentTypeScope="" ma:versionID="b2c085d4b92d71994d819c3f03a91c40">
  <xsd:schema xmlns:xsd="http://www.w3.org/2001/XMLSchema" xmlns:xs="http://www.w3.org/2001/XMLSchema" xmlns:p="http://schemas.microsoft.com/office/2006/metadata/properties" xmlns:ns2="77ab0d32-9777-4225-94c5-6099042f5e3b" targetNamespace="http://schemas.microsoft.com/office/2006/metadata/properties" ma:root="true" ma:fieldsID="910d415d669510ddc6f22f0f00c306ba" ns2:_="">
    <xsd:import namespace="77ab0d32-9777-4225-94c5-6099042f5e3b"/>
    <xsd:element name="properties">
      <xsd:complexType>
        <xsd:sequence>
          <xsd:element name="documentManagement">
            <xsd:complexType>
              <xsd:all>
                <xsd:element ref="ns2:Abstract" minOccurs="0"/>
                <xsd:element ref="ns2:Sourc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ab0d32-9777-4225-94c5-6099042f5e3b" elementFormDefault="qualified">
    <xsd:import namespace="http://schemas.microsoft.com/office/2006/documentManagement/types"/>
    <xsd:import namespace="http://schemas.microsoft.com/office/infopath/2007/PartnerControls"/>
    <xsd:element name="Abstract" ma:index="8" nillable="true" ma:displayName="Abstract" ma:internalName="Abstract">
      <xsd:simpleType>
        <xsd:restriction base="dms:Note">
          <xsd:maxLength value="255"/>
        </xsd:restriction>
      </xsd:simpleType>
    </xsd:element>
    <xsd:element name="Source" ma:index="9" nillable="true" ma:displayName="Source" ma:internalName="Source">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bstract xmlns="77ab0d32-9777-4225-94c5-6099042f5e3b" xsi:nil="true"/>
    <Source xmlns="77ab0d32-9777-4225-94c5-6099042f5e3b">GEOHUB-MNRF-MIRB-PMU</Source>
  </documentManagement>
</p:properties>
</file>

<file path=customXml/itemProps1.xml><?xml version="1.0" encoding="utf-8"?>
<ds:datastoreItem xmlns:ds="http://schemas.openxmlformats.org/officeDocument/2006/customXml" ds:itemID="{98258BE9-D778-4162-9FA7-1B7D9FD261C9}"/>
</file>

<file path=customXml/itemProps2.xml><?xml version="1.0" encoding="utf-8"?>
<ds:datastoreItem xmlns:ds="http://schemas.openxmlformats.org/officeDocument/2006/customXml" ds:itemID="{AF33DFCC-D7EB-4EEF-A2A4-CC1CE7994254}"/>
</file>

<file path=customXml/itemProps3.xml><?xml version="1.0" encoding="utf-8"?>
<ds:datastoreItem xmlns:ds="http://schemas.openxmlformats.org/officeDocument/2006/customXml" ds:itemID="{208EEFAB-1C22-41C4-83A8-22624509885C}"/>
</file>

<file path=customXml/itemProps4.xml><?xml version="1.0" encoding="utf-8"?>
<ds:datastoreItem xmlns:ds="http://schemas.openxmlformats.org/officeDocument/2006/customXml" ds:itemID="{C186BD54-446D-4008-BD6E-CBEC78DAF68B}"/>
</file>

<file path=docProps/app.xml><?xml version="1.0" encoding="utf-8"?>
<Properties xmlns="http://schemas.openxmlformats.org/officeDocument/2006/extended-properties" xmlns:vt="http://schemas.openxmlformats.org/officeDocument/2006/docPropsVTypes">
  <Template>MGSS-Template-UserGuide-2016-05-30.dotx</Template>
  <TotalTime>0</TotalTime>
  <Pages>85</Pages>
  <Words>14928</Words>
  <Characters>85091</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ORN Segment with Address User Guide</vt:lpstr>
    </vt:vector>
  </TitlesOfParts>
  <Company>MGS</Company>
  <LinksUpToDate>false</LinksUpToDate>
  <CharactersWithSpaces>99820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ORN Segment with Address User Guide</dc:title>
  <dc:creator>Provincial Mapping Unit (PMU)</dc:creator>
  <cp:keywords>MIRB; MGSS; PMU; User Guide; ORN</cp:keywords>
  <cp:lastModifiedBy>Hill, Emily (MNRF)</cp:lastModifiedBy>
  <cp:revision>2</cp:revision>
  <cp:lastPrinted>2019-03-01T18:08:00Z</cp:lastPrinted>
  <dcterms:created xsi:type="dcterms:W3CDTF">2019-03-22T15:08:00Z</dcterms:created>
  <dcterms:modified xsi:type="dcterms:W3CDTF">2019-03-22T15:08:00Z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4a106e-6316-442c-ad35-738afd673d2b_Enabled">
    <vt:lpwstr>True</vt:lpwstr>
  </property>
  <property fmtid="{D5CDD505-2E9C-101B-9397-08002B2CF9AE}" pid="3" name="MSIP_Label_034a106e-6316-442c-ad35-738afd673d2b_SiteId">
    <vt:lpwstr>cddc1229-ac2a-4b97-b78a-0e5cacb5865c</vt:lpwstr>
  </property>
  <property fmtid="{D5CDD505-2E9C-101B-9397-08002B2CF9AE}" pid="4" name="MSIP_Label_034a106e-6316-442c-ad35-738afd673d2b_Owner">
    <vt:lpwstr>Emily.Hill@ontario.ca</vt:lpwstr>
  </property>
  <property fmtid="{D5CDD505-2E9C-101B-9397-08002B2CF9AE}" pid="5" name="MSIP_Label_034a106e-6316-442c-ad35-738afd673d2b_SetDate">
    <vt:lpwstr>2019-02-28T18:00:26.7592279Z</vt:lpwstr>
  </property>
  <property fmtid="{D5CDD505-2E9C-101B-9397-08002B2CF9AE}" pid="6" name="MSIP_Label_034a106e-6316-442c-ad35-738afd673d2b_Name">
    <vt:lpwstr>OPS - Unclassified Information</vt:lpwstr>
  </property>
  <property fmtid="{D5CDD505-2E9C-101B-9397-08002B2CF9AE}" pid="7" name="MSIP_Label_034a106e-6316-442c-ad35-738afd673d2b_Application">
    <vt:lpwstr>Microsoft Azure Information Protection</vt:lpwstr>
  </property>
  <property fmtid="{D5CDD505-2E9C-101B-9397-08002B2CF9AE}" pid="8" name="MSIP_Label_034a106e-6316-442c-ad35-738afd673d2b_Extended_MSFT_Method">
    <vt:lpwstr>Automatic</vt:lpwstr>
  </property>
  <property fmtid="{D5CDD505-2E9C-101B-9397-08002B2CF9AE}" pid="9" name="Sensitivity">
    <vt:lpwstr>OPS - Unclassified Information</vt:lpwstr>
  </property>
  <property fmtid="{D5CDD505-2E9C-101B-9397-08002B2CF9AE}" pid="10" name="ContentTypeId">
    <vt:lpwstr>0x01010022A0E5169ACB98439B8FFEEF57069D61</vt:lpwstr>
  </property>
  <property fmtid="{D5CDD505-2E9C-101B-9397-08002B2CF9AE}" pid="11" name="Order">
    <vt:r8>510400</vt:r8>
  </property>
</Properties>
</file>